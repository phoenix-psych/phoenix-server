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docMetadata/LabelInfo.xml" ContentType="application/vnd.ms-office.classificationlabels+xml"/>
  <Override PartName="/word/commentsExtensible.xml" ContentType="application/vnd.openxmlformats-officedocument.wordprocessingml.commentsExtensible+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customXml/itemProps4.xml" ContentType="application/vnd.openxmlformats-officedocument.customXmlProperties+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43" w:type="dxa"/>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66"/>
        <w:gridCol w:w="3577"/>
      </w:tblGrid>
      <w:tr w:rsidR="00B66445" w:rsidTr="00DF6C83">
        <w:trPr>
          <w:trHeight w:val="1473"/>
        </w:trPr>
        <w:tc>
          <w:tcPr>
            <w:tcW w:w="6466" w:type="dxa"/>
          </w:tcPr>
          <w:p w:rsidR="00B66445" w:rsidRDefault="00875C22" w:rsidP="00DF6C83">
            <w:pPr>
              <w:pStyle w:val="Header"/>
              <w:jc w:val="both"/>
            </w:pPr>
            <w:bookmarkStart w:id="0" w:name="_Hlk87545009"/>
            <w:r w:rsidRPr="00875C22">
              <w:rPr>
                <w:noProof/>
              </w:rPr>
              <w:pict>
                <v:rect id="Rectangle 1" o:spid="_x0000_s2050" style="position:absolute;left:0;text-align:left;margin-left:-1.85pt;margin-top:72.95pt;width:234.9pt;height:23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" filled="f" stroked="f">
                  <v:textbox inset="0,0,0,0">
                    <w:txbxContent>
                      <w:p w:rsidR="00B66445" w:rsidRPr="008A1339" w:rsidRDefault="00B66445" w:rsidP="00B66445">
                        <w:pPr>
                          <w:spacing w:after="160" w:line="259" w:lineRule="auto"/>
                          <w:rPr>
                            <w:rFonts w:ascii="Chalkduster" w:hAnsi="Chalkduster"/>
                            <w:color w:val="70AD47" w:themeColor="accent6"/>
                            <w:szCs w:val="24"/>
                          </w:rPr>
                        </w:pPr>
                        <w:r w:rsidRPr="008A1339">
                          <w:rPr>
                            <w:rFonts w:ascii="Chalkduster" w:hAnsi="Chalkduster"/>
                            <w:b/>
                            <w:color w:val="70AD47" w:themeColor="accent6"/>
                            <w:szCs w:val="24"/>
                          </w:rPr>
                          <w:t>Unveiling Strengths, Unleashing Futures</w:t>
                        </w:r>
                      </w:p>
                    </w:txbxContent>
                  </v:textbox>
                </v:rect>
              </w:pict>
            </w:r>
            <w:r w:rsidR="00B66445">
              <w:rPr>
                <w:noProof/>
                <w:lang w:val="en-US"/>
              </w:rPr>
              <w:drawing>
                <wp:inline distT="0" distB="0" distL="0" distR="0">
                  <wp:extent cx="3025302" cy="760180"/>
                  <wp:effectExtent l="0" t="0" r="0" b="190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2043" cy="769412"/>
                          </a:xfrm>
                          <a:prstGeom prst="rect">
                            <a:avLst/>
                          </a:prstGeom>
                        </pic:spPr>
                      </pic:pic>
                    </a:graphicData>
                  </a:graphic>
                </wp:inline>
              </w:drawing>
            </w:r>
          </w:p>
        </w:tc>
        <w:tc>
          <w:tcPr>
            <w:tcW w:w="3577" w:type="dxa"/>
          </w:tcPr>
          <w:p w:rsidR="00B66445" w:rsidRDefault="00B66445" w:rsidP="00DF6C83">
            <w:pPr>
              <w:pStyle w:val="Header"/>
              <w:jc w:val="both"/>
            </w:pPr>
            <w:r>
              <w:t>Phoenix Psychology Practice Ltd.</w:t>
            </w:r>
          </w:p>
          <w:p w:rsidR="00B66445" w:rsidRDefault="00B66445" w:rsidP="00DF6C83">
            <w:pPr>
              <w:pStyle w:val="Header"/>
              <w:jc w:val="both"/>
            </w:pPr>
            <w:r>
              <w:t>Registered address:</w:t>
            </w:r>
          </w:p>
          <w:p w:rsidR="00B66445" w:rsidRDefault="00B66445" w:rsidP="00DF6C83">
            <w:pPr>
              <w:pStyle w:val="Header"/>
              <w:jc w:val="both"/>
            </w:pPr>
            <w:r>
              <w:t>Burton Farm, Curry Rivel,</w:t>
            </w:r>
          </w:p>
          <w:p w:rsidR="00B66445" w:rsidRDefault="00B66445" w:rsidP="00DF6C83">
            <w:pPr>
              <w:pStyle w:val="Header"/>
              <w:jc w:val="both"/>
            </w:pPr>
            <w:r>
              <w:t>Langport TA10 0PF.</w:t>
            </w:r>
          </w:p>
          <w:p w:rsidR="00B66445" w:rsidRDefault="00875C22" w:rsidP="00DF6C83">
            <w:pPr>
              <w:pStyle w:val="Header"/>
              <w:jc w:val="both"/>
            </w:pPr>
            <w:hyperlink r:id="rId12" w:history="1">
              <w:r w:rsidR="00B66445" w:rsidRPr="006E4071">
                <w:rPr>
                  <w:rStyle w:val="Hyperlink"/>
                </w:rPr>
                <w:t>info@phoenix-psych.com</w:t>
              </w:r>
            </w:hyperlink>
          </w:p>
          <w:p w:rsidR="00B66445" w:rsidRDefault="00875C22" w:rsidP="00DF6C83">
            <w:pPr>
              <w:pStyle w:val="Header"/>
              <w:jc w:val="both"/>
            </w:pPr>
            <w:hyperlink r:id="rId13" w:history="1">
              <w:r w:rsidR="00B66445" w:rsidRPr="006E4071">
                <w:rPr>
                  <w:rStyle w:val="Hyperlink"/>
                </w:rPr>
                <w:t>www.phoenix-psych.com</w:t>
              </w:r>
            </w:hyperlink>
          </w:p>
        </w:tc>
      </w:tr>
    </w:tbl>
    <w:p w:rsidR="002B32F8" w:rsidRPr="000F4480" w:rsidRDefault="002B32F8" w:rsidP="005E6778">
      <w:pPr>
        <w:tabs>
          <w:tab w:val="left" w:pos="-3119"/>
        </w:tabs>
        <w:ind w:right="242"/>
        <w:contextualSpacing/>
        <w:rPr>
          <w:rFonts w:cstheme="minorHAnsi"/>
          <w:b/>
          <w:bCs/>
          <w:szCs w:val="24"/>
          <w:highlight w:val="yellow"/>
        </w:rPr>
      </w:pPr>
    </w:p>
    <w:p w:rsidR="00373DDC" w:rsidRPr="000F4480" w:rsidRDefault="00373DDC" w:rsidP="005E6778">
      <w:pPr>
        <w:tabs>
          <w:tab w:val="left" w:pos="-3119"/>
        </w:tabs>
        <w:ind w:right="242"/>
        <w:contextualSpacing/>
        <w:rPr>
          <w:rFonts w:cstheme="minorHAnsi"/>
          <w:b/>
          <w:bCs/>
          <w:szCs w:val="24"/>
          <w:highlight w:val="yellow"/>
        </w:rPr>
      </w:pPr>
    </w:p>
    <w:p w:rsidR="002B32F8" w:rsidRPr="000F4480" w:rsidRDefault="00373DDC" w:rsidP="00373DDC">
      <w:pPr>
        <w:tabs>
          <w:tab w:val="left" w:pos="-3119"/>
        </w:tabs>
        <w:ind w:right="242"/>
        <w:contextualSpacing/>
        <w:jc w:val="center"/>
        <w:rPr>
          <w:rFonts w:cstheme="minorHAnsi"/>
          <w:b/>
          <w:bCs/>
          <w:szCs w:val="24"/>
        </w:rPr>
      </w:pPr>
      <w:r w:rsidRPr="000F4480">
        <w:rPr>
          <w:rFonts w:cstheme="minorHAnsi"/>
          <w:b/>
          <w:bCs/>
          <w:szCs w:val="24"/>
        </w:rPr>
        <w:t>CONFIDENTIAL</w:t>
      </w:r>
      <w:r w:rsidR="002B32F8" w:rsidRPr="000F4480">
        <w:rPr>
          <w:rFonts w:cstheme="minorHAnsi"/>
          <w:b/>
          <w:bCs/>
          <w:szCs w:val="24"/>
        </w:rPr>
        <w:t>DIAGNOSTIC ASSESSMENT REPORT</w:t>
      </w:r>
    </w:p>
    <w:p w:rsidR="002B32F8" w:rsidRPr="000F4480" w:rsidRDefault="002B32F8" w:rsidP="002B32F8">
      <w:pPr>
        <w:tabs>
          <w:tab w:val="left" w:pos="-3119"/>
        </w:tabs>
        <w:ind w:left="1701" w:right="240" w:firstLine="426"/>
        <w:contextualSpacing/>
        <w:jc w:val="center"/>
        <w:rPr>
          <w:rFonts w:cstheme="minorHAnsi"/>
          <w:b/>
          <w:szCs w:val="24"/>
        </w:rPr>
      </w:pPr>
    </w:p>
    <w:tbl>
      <w:tblPr>
        <w:tblStyle w:val="TableGrid"/>
        <w:tblW w:w="0" w:type="auto"/>
        <w:tblInd w:w="1705" w:type="dxa"/>
        <w:tblLook w:val="04A0"/>
      </w:tblPr>
      <w:tblGrid>
        <w:gridCol w:w="2972"/>
        <w:gridCol w:w="3574"/>
      </w:tblGrid>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Name:</w:t>
            </w:r>
          </w:p>
        </w:tc>
        <w:tc>
          <w:tcPr>
            <w:tcW w:w="3574" w:type="dxa"/>
            <w:tcBorders>
              <w:top w:val="single" w:sz="4" w:space="0" w:color="FFFFFF"/>
              <w:left w:val="single" w:sz="4" w:space="0" w:color="FFFFFF"/>
              <w:bottom w:val="single" w:sz="4" w:space="0" w:color="FFFFFF"/>
              <w:right w:val="single" w:sz="4" w:space="0" w:color="FFFFFF"/>
            </w:tcBorders>
          </w:tcPr>
          <w:p w:rsidR="002B32F8" w:rsidRPr="00913FAF" w:rsidRDefault="00067C68" w:rsidP="005C6CE8">
            <w:pPr>
              <w:tabs>
                <w:tab w:val="left" w:pos="-3119"/>
              </w:tabs>
              <w:contextualSpacing/>
              <w:rPr>
                <w:rFonts w:asciiTheme="minorHAnsi" w:hAnsiTheme="minorHAnsi" w:cstheme="minorHAnsi"/>
                <w:bCs/>
                <w:szCs w:val="24"/>
              </w:rPr>
            </w:pPr>
            <w:r>
              <w:rPr>
                <w:rFonts w:asciiTheme="minorHAnsi" w:hAnsiTheme="minorHAnsi" w:cstheme="minorHAnsi"/>
                <w:bCs/>
                <w:szCs w:val="24"/>
              </w:rPr>
              <w:t>Maheen Khan</w:t>
            </w: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r w:rsidRPr="00870E12">
              <w:rPr>
                <w:rFonts w:asciiTheme="minorHAnsi" w:hAnsiTheme="minorHAnsi" w:cstheme="minorHAnsi"/>
                <w:szCs w:val="24"/>
              </w:rPr>
              <w:t>Date of</w:t>
            </w:r>
            <w:r w:rsidR="00817C5B" w:rsidRPr="00870E12">
              <w:rPr>
                <w:rFonts w:asciiTheme="minorHAnsi" w:hAnsiTheme="minorHAnsi" w:cstheme="minorHAnsi"/>
                <w:szCs w:val="24"/>
              </w:rPr>
              <w:t xml:space="preserve"> Birth</w:t>
            </w:r>
            <w:r w:rsidR="00622E8B" w:rsidRPr="00870E12">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870E12" w:rsidRDefault="002B32F8" w:rsidP="005C6CE8">
            <w:pPr>
              <w:tabs>
                <w:tab w:val="left" w:pos="-3119"/>
              </w:tabs>
              <w:contextualSpacing/>
              <w:rPr>
                <w:rFonts w:asciiTheme="minorHAnsi" w:hAnsiTheme="minorHAnsi" w:cstheme="minorHAnsi"/>
                <w:szCs w:val="24"/>
              </w:rPr>
            </w:pP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hemeColor="background1"/>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 xml:space="preserve">Date of </w:t>
            </w:r>
            <w:r w:rsidR="00817C5B" w:rsidRPr="00B66445">
              <w:rPr>
                <w:rFonts w:asciiTheme="minorHAnsi" w:hAnsiTheme="minorHAnsi" w:cstheme="minorHAnsi"/>
                <w:szCs w:val="24"/>
              </w:rPr>
              <w:t>Assessment</w:t>
            </w:r>
            <w:r w:rsidRPr="00B66445">
              <w:rPr>
                <w:rFonts w:asciiTheme="minorHAnsi" w:hAnsiTheme="minorHAnsi" w:cstheme="minorHAnsi"/>
                <w:szCs w:val="24"/>
              </w:rPr>
              <w:t>:</w:t>
            </w:r>
          </w:p>
        </w:tc>
        <w:sdt>
          <w:sdtPr>
            <w:rPr>
              <w:rStyle w:val="Style5"/>
            </w:rPr>
            <w:id w:val="802581265"/>
            <w:placeholder>
              <w:docPart w:val="1873317C37FC4B53A718E58E49AF6A1D"/>
            </w:placeholder>
            <w:date w:fullDate="2023-11-01T00:00:00Z">
              <w:dateFormat w:val="dd MMMM yyyy"/>
              <w:lid w:val="en-GB"/>
              <w:storeMappedDataAs w:val="dateTime"/>
              <w:calendar w:val="gregorian"/>
            </w:date>
          </w:sdtPr>
          <w:sdtEndPr>
            <w:rPr>
              <w:rStyle w:val="DefaultParagraphFont"/>
              <w:rFonts w:ascii="Times New Roman" w:hAnsi="Times New Roman" w:cstheme="minorHAnsi"/>
              <w:b/>
              <w:szCs w:val="24"/>
            </w:rPr>
          </w:sdtEndPr>
          <w:sdtContent>
            <w:tc>
              <w:tcPr>
                <w:tcW w:w="3574" w:type="dxa"/>
                <w:tcBorders>
                  <w:top w:val="single" w:sz="4" w:space="0" w:color="FFFFFF"/>
                  <w:left w:val="single" w:sz="4" w:space="0" w:color="FFFFFF" w:themeColor="background1"/>
                  <w:bottom w:val="single" w:sz="4" w:space="0" w:color="FFFFFF"/>
                  <w:right w:val="single" w:sz="4" w:space="0" w:color="FFFFFF"/>
                </w:tcBorders>
              </w:tcPr>
              <w:p w:rsidR="002B32F8" w:rsidRPr="00B66445" w:rsidRDefault="00BB6A4E" w:rsidP="005C6CE8">
                <w:pPr>
                  <w:tabs>
                    <w:tab w:val="left" w:pos="-3119"/>
                  </w:tabs>
                  <w:contextualSpacing/>
                  <w:rPr>
                    <w:rFonts w:asciiTheme="minorHAnsi" w:hAnsiTheme="minorHAnsi" w:cstheme="minorHAnsi"/>
                    <w:b/>
                    <w:szCs w:val="24"/>
                  </w:rPr>
                </w:pPr>
                <w:r>
                  <w:rPr>
                    <w:rStyle w:val="Style5"/>
                  </w:rPr>
                  <w:t>01 November 2023</w:t>
                </w:r>
              </w:p>
            </w:tc>
          </w:sdtContent>
        </w:sdt>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Age at Assessment: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
                <w:szCs w:val="24"/>
              </w:rPr>
            </w:pPr>
            <w:r w:rsidRPr="00B66445">
              <w:rPr>
                <w:rFonts w:asciiTheme="minorHAnsi" w:hAnsiTheme="minorHAnsi" w:cstheme="minorHAnsi"/>
                <w:szCs w:val="24"/>
              </w:rPr>
              <w:t>Address:</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Cs/>
                <w:szCs w:val="24"/>
              </w:rPr>
            </w:pP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University</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Cs/>
                <w:szCs w:val="24"/>
              </w:rPr>
            </w:pP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EC4D27"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w:t>
            </w:r>
            <w:r w:rsidR="002B32F8" w:rsidRPr="00B66445">
              <w:rPr>
                <w:rFonts w:asciiTheme="minorHAnsi" w:hAnsiTheme="minorHAnsi" w:cstheme="minorHAnsi"/>
                <w:szCs w:val="24"/>
              </w:rPr>
              <w:t>:</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Cs/>
                <w:szCs w:val="24"/>
              </w:rPr>
            </w:pPr>
          </w:p>
        </w:tc>
      </w:tr>
      <w:tr w:rsidR="002B32F8" w:rsidRPr="00B66445" w:rsidTr="005E6778">
        <w:tc>
          <w:tcPr>
            <w:tcW w:w="2972" w:type="dxa"/>
            <w:tcBorders>
              <w:top w:val="single" w:sz="4" w:space="0" w:color="FFFFFF"/>
              <w:left w:val="single" w:sz="4" w:space="0" w:color="FFFFFF"/>
              <w:bottom w:val="single" w:sz="4" w:space="0" w:color="FFFFFF"/>
              <w:right w:val="single" w:sz="4" w:space="0" w:color="FFFFFF"/>
            </w:tcBorders>
          </w:tcPr>
          <w:p w:rsidR="002B32F8" w:rsidRPr="00B66445" w:rsidRDefault="00525912" w:rsidP="005C6CE8">
            <w:pPr>
              <w:tabs>
                <w:tab w:val="left" w:pos="-3119"/>
              </w:tabs>
              <w:contextualSpacing/>
              <w:rPr>
                <w:rFonts w:asciiTheme="minorHAnsi" w:hAnsiTheme="minorHAnsi" w:cstheme="minorHAnsi"/>
                <w:szCs w:val="24"/>
              </w:rPr>
            </w:pPr>
            <w:r w:rsidRPr="00B66445">
              <w:rPr>
                <w:rFonts w:asciiTheme="minorHAnsi" w:hAnsiTheme="minorHAnsi" w:cstheme="minorHAnsi"/>
                <w:szCs w:val="24"/>
              </w:rPr>
              <w:t>Course Year:</w:t>
            </w:r>
          </w:p>
        </w:tc>
        <w:tc>
          <w:tcPr>
            <w:tcW w:w="3574" w:type="dxa"/>
            <w:tcBorders>
              <w:top w:val="single" w:sz="4" w:space="0" w:color="FFFFFF"/>
              <w:left w:val="single" w:sz="4" w:space="0" w:color="FFFFFF"/>
              <w:bottom w:val="single" w:sz="4" w:space="0" w:color="FFFFFF"/>
              <w:right w:val="single" w:sz="4" w:space="0" w:color="FFFFFF"/>
            </w:tcBorders>
          </w:tcPr>
          <w:p w:rsidR="002B32F8" w:rsidRPr="00B66445" w:rsidRDefault="002B32F8" w:rsidP="005C6CE8">
            <w:pPr>
              <w:tabs>
                <w:tab w:val="left" w:pos="-3119"/>
              </w:tabs>
              <w:contextualSpacing/>
              <w:rPr>
                <w:rFonts w:asciiTheme="minorHAnsi" w:hAnsiTheme="minorHAnsi" w:cstheme="minorHAnsi"/>
                <w:bCs/>
                <w:szCs w:val="24"/>
              </w:rPr>
            </w:pPr>
          </w:p>
        </w:tc>
      </w:tr>
    </w:tbl>
    <w:p w:rsidR="002B32F8" w:rsidRPr="000F4480" w:rsidRDefault="002B32F8" w:rsidP="002B32F8">
      <w:pPr>
        <w:tabs>
          <w:tab w:val="left" w:pos="-3119"/>
        </w:tabs>
        <w:contextualSpacing/>
        <w:rPr>
          <w:rFonts w:cstheme="minorHAnsi"/>
          <w:b/>
          <w:szCs w:val="24"/>
          <w:highlight w:val="yellow"/>
        </w:rPr>
      </w:pPr>
    </w:p>
    <w:p w:rsidR="00251486" w:rsidRPr="000F4480" w:rsidRDefault="00251486" w:rsidP="00251486">
      <w:pPr>
        <w:tabs>
          <w:tab w:val="left" w:pos="-3119"/>
        </w:tabs>
        <w:contextualSpacing/>
        <w:rPr>
          <w:rFonts w:eastAsia="SimSun" w:cstheme="minorHAnsi"/>
          <w:kern w:val="1"/>
          <w:szCs w:val="24"/>
          <w:lang w:eastAsia="hi-IN" w:bidi="hi-IN"/>
        </w:rPr>
      </w:pPr>
      <w:r w:rsidRPr="00FB7CC1">
        <w:rPr>
          <w:rFonts w:eastAsia="SimSun" w:cstheme="minorHAnsi"/>
          <w:kern w:val="1"/>
          <w:szCs w:val="24"/>
          <w:lang w:eastAsia="hi-IN" w:bidi="hi-IN"/>
        </w:rPr>
        <w:t xml:space="preserve">The </w:t>
      </w:r>
      <w:r w:rsidR="00A363CE" w:rsidRPr="00FB7CC1">
        <w:rPr>
          <w:rFonts w:eastAsia="SimSun" w:cstheme="minorHAnsi"/>
          <w:kern w:val="1"/>
          <w:szCs w:val="24"/>
          <w:lang w:eastAsia="hi-IN" w:bidi="hi-IN"/>
        </w:rPr>
        <w:t xml:space="preserve">assessor and </w:t>
      </w:r>
      <w:r w:rsidRPr="00FB7CC1">
        <w:rPr>
          <w:rFonts w:eastAsia="SimSun" w:cstheme="minorHAnsi"/>
          <w:kern w:val="1"/>
          <w:szCs w:val="24"/>
          <w:lang w:eastAsia="hi-IN" w:bidi="hi-IN"/>
        </w:rPr>
        <w:t>author of this report</w:t>
      </w:r>
      <w:r w:rsidR="002E2384" w:rsidRPr="00FB7CC1">
        <w:rPr>
          <w:rFonts w:eastAsia="SimSun" w:cstheme="minorHAnsi"/>
          <w:kern w:val="1"/>
          <w:szCs w:val="24"/>
          <w:lang w:eastAsia="hi-IN" w:bidi="hi-IN"/>
        </w:rPr>
        <w:t xml:space="preserve">, </w:t>
      </w:r>
      <w:r w:rsidR="00FB7CC1" w:rsidRPr="00FB7CC1">
        <w:rPr>
          <w:rFonts w:eastAsia="SimSun" w:cstheme="minorHAnsi"/>
          <w:kern w:val="1"/>
          <w:szCs w:val="24"/>
          <w:lang w:eastAsia="hi-IN" w:bidi="hi-IN"/>
        </w:rPr>
        <w:t>Emma Jane Padamadan, GMBPsS, MSc, PGCPSE, APC SpLD</w:t>
      </w:r>
      <w:r w:rsidRPr="00FB7CC1">
        <w:rPr>
          <w:rFonts w:eastAsia="SimSun" w:cstheme="minorHAnsi"/>
          <w:kern w:val="1"/>
          <w:szCs w:val="24"/>
          <w:lang w:eastAsia="hi-IN" w:bidi="hi-IN"/>
        </w:rPr>
        <w:t>:</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Is a qualified specialist teacher holding an approved qualification and a current Specific Learning Difficulties (SpLD) Assessment Practising Certificate.</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Certifies that this assessment has been conducted and the report written in accordance with the SpLD Assessment Standards Committee (SASC) current guidelines for diagnostic assessment and report writing.</w:t>
      </w:r>
    </w:p>
    <w:p w:rsidR="00251486" w:rsidRPr="000F4480" w:rsidRDefault="00251486" w:rsidP="00BE36F7">
      <w:pPr>
        <w:pStyle w:val="ListParagraph"/>
        <w:numPr>
          <w:ilvl w:val="0"/>
          <w:numId w:val="3"/>
        </w:numPr>
        <w:tabs>
          <w:tab w:val="left" w:pos="-3119"/>
        </w:tabs>
        <w:spacing w:line="360" w:lineRule="auto"/>
        <w:rPr>
          <w:rFonts w:eastAsia="SimSun" w:cstheme="minorHAnsi"/>
          <w:kern w:val="1"/>
          <w:szCs w:val="24"/>
          <w:lang w:eastAsia="hi-IN" w:bidi="hi-IN"/>
        </w:rPr>
      </w:pPr>
      <w:r w:rsidRPr="000F4480">
        <w:rPr>
          <w:rFonts w:eastAsia="SimSun" w:cstheme="minorHAnsi"/>
          <w:kern w:val="1"/>
          <w:szCs w:val="24"/>
          <w:lang w:eastAsia="hi-IN" w:bidi="hi-IN"/>
        </w:rPr>
        <w:t xml:space="preserve">Has personally (i) administered in a confidential </w:t>
      </w:r>
      <w:r w:rsidR="001A1C05" w:rsidRPr="000F4480">
        <w:rPr>
          <w:rFonts w:eastAsia="SimSun" w:cstheme="minorHAnsi"/>
          <w:kern w:val="1"/>
          <w:szCs w:val="24"/>
          <w:lang w:eastAsia="hi-IN" w:bidi="hi-IN"/>
        </w:rPr>
        <w:t>remote</w:t>
      </w:r>
      <w:r w:rsidRPr="000F4480">
        <w:rPr>
          <w:rFonts w:eastAsia="SimSun" w:cstheme="minorHAnsi"/>
          <w:kern w:val="1"/>
          <w:szCs w:val="24"/>
          <w:lang w:eastAsia="hi-IN" w:bidi="hi-IN"/>
        </w:rPr>
        <w:t xml:space="preserve"> setting, (ii) scored and (iii) interpreted all the tests used in this assessment.</w:t>
      </w:r>
    </w:p>
    <w:p w:rsidR="00251486" w:rsidRPr="000F4480" w:rsidRDefault="00BB0734" w:rsidP="00251486">
      <w:pPr>
        <w:tabs>
          <w:tab w:val="left" w:pos="-3119"/>
        </w:tabs>
        <w:contextualSpacing/>
        <w:rPr>
          <w:rFonts w:eastAsia="SimSun" w:cstheme="minorHAnsi"/>
          <w:kern w:val="1"/>
          <w:szCs w:val="24"/>
          <w:lang w:eastAsia="hi-IN" w:bidi="hi-IN"/>
        </w:rPr>
      </w:pPr>
      <w:r w:rsidRPr="00BB0663">
        <w:rPr>
          <w:rFonts w:cstheme="minorHAnsi"/>
          <w:noProof/>
          <w:lang w:val="en-US"/>
        </w:rPr>
        <w:drawing>
          <wp:anchor distT="0" distB="0" distL="114300" distR="114300" simplePos="0" relativeHeight="251657216" behindDoc="1" locked="0" layoutInCell="1" allowOverlap="1">
            <wp:simplePos x="0" y="0"/>
            <wp:positionH relativeFrom="column">
              <wp:posOffset>3657072</wp:posOffset>
            </wp:positionH>
            <wp:positionV relativeFrom="paragraph">
              <wp:posOffset>233402</wp:posOffset>
            </wp:positionV>
            <wp:extent cx="1699453" cy="252047"/>
            <wp:effectExtent l="0" t="0" r="0" b="0"/>
            <wp:wrapNone/>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718" t="50944" r="68223" b="41643"/>
                    <a:stretch/>
                  </pic:blipFill>
                  <pic:spPr bwMode="auto">
                    <a:xfrm>
                      <a:off x="0" y="0"/>
                      <a:ext cx="1699453" cy="252047"/>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6A2CC8" w:rsidRPr="000F4480" w:rsidRDefault="006A2CC8" w:rsidP="006A2CC8">
      <w:pPr>
        <w:rPr>
          <w:rFonts w:cstheme="minorHAnsi"/>
          <w:szCs w:val="24"/>
          <w:lang w:eastAsia="en-GB"/>
        </w:rPr>
      </w:pPr>
      <w:r w:rsidRPr="000F4480">
        <w:rPr>
          <w:rFonts w:cstheme="minorHAnsi"/>
          <w:szCs w:val="24"/>
          <w:lang w:eastAsia="en-GB"/>
        </w:rPr>
        <w:t xml:space="preserve">Date:  </w:t>
      </w:r>
      <w:sdt>
        <w:sdtPr>
          <w:rPr>
            <w:rFonts w:cstheme="minorHAnsi"/>
            <w:szCs w:val="24"/>
            <w:lang w:eastAsia="en-GB"/>
          </w:rPr>
          <w:id w:val="-868916534"/>
          <w:placeholder>
            <w:docPart w:val="6970536ACAC140E8B01E28DDE08C5C8A"/>
          </w:placeholder>
          <w:date w:fullDate="2023-10-11T00:00:00Z">
            <w:dateFormat w:val="dd/MM/yyyy"/>
            <w:lid w:val="en-GB"/>
            <w:storeMappedDataAs w:val="dateTime"/>
            <w:calendar w:val="gregorian"/>
          </w:date>
        </w:sdtPr>
        <w:sdtContent>
          <w:r w:rsidR="00361890">
            <w:rPr>
              <w:rFonts w:cstheme="minorHAnsi"/>
              <w:szCs w:val="24"/>
              <w:lang w:eastAsia="en-GB"/>
            </w:rPr>
            <w:t>11/10/2023</w:t>
          </w:r>
        </w:sdtContent>
      </w:sdt>
      <w:r w:rsidR="001568DF" w:rsidRPr="000F4480">
        <w:rPr>
          <w:rFonts w:cstheme="minorHAnsi"/>
          <w:szCs w:val="24"/>
          <w:lang w:eastAsia="en-GB"/>
        </w:rPr>
        <w:tab/>
      </w:r>
      <w:r w:rsidR="001568DF" w:rsidRPr="000F4480">
        <w:rPr>
          <w:rFonts w:cstheme="minorHAnsi"/>
          <w:szCs w:val="24"/>
          <w:lang w:eastAsia="en-GB"/>
        </w:rPr>
        <w:tab/>
      </w:r>
      <w:r w:rsidR="001568DF" w:rsidRPr="000F4480">
        <w:rPr>
          <w:rFonts w:cstheme="minorHAnsi"/>
          <w:szCs w:val="24"/>
          <w:lang w:eastAsia="en-GB"/>
        </w:rPr>
        <w:tab/>
      </w:r>
      <w:r w:rsidRPr="000F4480">
        <w:rPr>
          <w:rFonts w:cstheme="minorHAnsi"/>
          <w:szCs w:val="24"/>
          <w:lang w:eastAsia="en-GB"/>
        </w:rPr>
        <w:t xml:space="preserve">Signed  </w:t>
      </w:r>
    </w:p>
    <w:p w:rsidR="00BB0734" w:rsidRPr="00BB0734" w:rsidRDefault="00BB0734" w:rsidP="00BB0734">
      <w:pPr>
        <w:tabs>
          <w:tab w:val="left" w:pos="-3119"/>
        </w:tabs>
        <w:contextualSpacing/>
        <w:rPr>
          <w:rFonts w:eastAsia="SimSun" w:cstheme="minorHAnsi"/>
          <w:kern w:val="1"/>
          <w:szCs w:val="24"/>
          <w:lang w:eastAsia="hi-IN" w:bidi="hi-IN"/>
        </w:rPr>
      </w:pPr>
      <w:r w:rsidRPr="00BB0734">
        <w:rPr>
          <w:rFonts w:eastAsia="SimSun" w:cstheme="minorHAnsi"/>
          <w:kern w:val="1"/>
          <w:szCs w:val="24"/>
          <w:lang w:eastAsia="hi-IN" w:bidi="hi-IN"/>
        </w:rPr>
        <w:t>SpLD Qualification held, date of award and awarding institution: E801 PGCPSE, December 2006</w:t>
      </w:r>
      <w:r w:rsidR="00291AD3">
        <w:rPr>
          <w:rFonts w:eastAsia="SimSun" w:cstheme="minorHAnsi"/>
          <w:kern w:val="1"/>
          <w:szCs w:val="24"/>
          <w:lang w:eastAsia="hi-IN" w:bidi="hi-IN"/>
        </w:rPr>
        <w:t xml:space="preserve">. </w:t>
      </w:r>
      <w:r w:rsidRPr="00BB0734">
        <w:rPr>
          <w:rFonts w:eastAsia="SimSun" w:cstheme="minorHAnsi"/>
          <w:kern w:val="1"/>
          <w:szCs w:val="24"/>
          <w:lang w:eastAsia="hi-IN" w:bidi="hi-IN"/>
        </w:rPr>
        <w:t>Current Practising Certificate and issuing body: 50001164-IF5181.</w:t>
      </w:r>
    </w:p>
    <w:p w:rsidR="002C6A40" w:rsidRPr="000F4480" w:rsidRDefault="002C6A40" w:rsidP="00F07613">
      <w:pPr>
        <w:tabs>
          <w:tab w:val="left" w:pos="440"/>
          <w:tab w:val="right" w:pos="9016"/>
        </w:tabs>
        <w:spacing w:after="100" w:line="480" w:lineRule="auto"/>
        <w:rPr>
          <w:rFonts w:cstheme="minorHAnsi"/>
          <w:b/>
          <w:szCs w:val="24"/>
        </w:rPr>
      </w:pPr>
    </w:p>
    <w:p w:rsidR="00F07613" w:rsidRPr="000F4480" w:rsidRDefault="00F07613" w:rsidP="00242BA1">
      <w:pPr>
        <w:pStyle w:val="Heading1"/>
        <w:jc w:val="center"/>
        <w:rPr>
          <w:rFonts w:cstheme="minorHAnsi"/>
          <w:sz w:val="24"/>
          <w:szCs w:val="24"/>
          <w:u w:val="single"/>
        </w:rPr>
      </w:pPr>
      <w:bookmarkStart w:id="1" w:name="_Toc127889982"/>
      <w:bookmarkStart w:id="2" w:name="_Toc149733077"/>
      <w:r w:rsidRPr="000F4480">
        <w:rPr>
          <w:rFonts w:cstheme="minorHAnsi"/>
          <w:sz w:val="24"/>
          <w:szCs w:val="24"/>
          <w:u w:val="single"/>
        </w:rPr>
        <w:lastRenderedPageBreak/>
        <w:t>C</w:t>
      </w:r>
      <w:r w:rsidR="0040064F" w:rsidRPr="000F4480">
        <w:rPr>
          <w:rFonts w:cstheme="minorHAnsi"/>
          <w:sz w:val="24"/>
          <w:szCs w:val="24"/>
          <w:u w:val="single"/>
        </w:rPr>
        <w:t>ontents</w:t>
      </w:r>
      <w:bookmarkEnd w:id="1"/>
      <w:r w:rsidR="00242BA1" w:rsidRPr="000F4480">
        <w:rPr>
          <w:rFonts w:cstheme="minorHAnsi"/>
          <w:sz w:val="24"/>
          <w:szCs w:val="24"/>
          <w:u w:val="single"/>
        </w:rPr>
        <w:t xml:space="preserve"> Page</w:t>
      </w:r>
      <w:bookmarkEnd w:id="2"/>
    </w:p>
    <w:p w:rsidR="003707CF" w:rsidRDefault="00875C22">
      <w:pPr>
        <w:pStyle w:val="TOC1"/>
        <w:tabs>
          <w:tab w:val="right" w:leader="dot" w:pos="9016"/>
        </w:tabs>
        <w:rPr>
          <w:rFonts w:eastAsiaTheme="minorEastAsia"/>
          <w:noProof/>
          <w:kern w:val="2"/>
          <w:sz w:val="22"/>
          <w:lang w:eastAsia="en-GB"/>
        </w:rPr>
      </w:pPr>
      <w:r w:rsidRPr="000F4480">
        <w:rPr>
          <w:rFonts w:cstheme="minorHAnsi"/>
          <w:szCs w:val="24"/>
        </w:rPr>
        <w:fldChar w:fldCharType="begin"/>
      </w:r>
      <w:r w:rsidR="000E516E" w:rsidRPr="000F4480">
        <w:rPr>
          <w:rFonts w:cstheme="minorHAnsi"/>
          <w:szCs w:val="24"/>
        </w:rPr>
        <w:instrText xml:space="preserve"> TOC \o "1-1" \h \z \u \t "Heading 3,2" </w:instrText>
      </w:r>
      <w:r w:rsidRPr="000F4480">
        <w:rPr>
          <w:rFonts w:cstheme="minorHAnsi"/>
          <w:szCs w:val="24"/>
        </w:rPr>
        <w:fldChar w:fldCharType="separate"/>
      </w:r>
      <w:hyperlink w:anchor="_Toc149733077" w:history="1">
        <w:r w:rsidR="003707CF" w:rsidRPr="00D02B22">
          <w:rPr>
            <w:rStyle w:val="Hyperlink"/>
            <w:rFonts w:cstheme="minorHAnsi"/>
            <w:noProof/>
          </w:rPr>
          <w:t>Contents Page</w:t>
        </w:r>
        <w:r w:rsidR="003707CF">
          <w:rPr>
            <w:noProof/>
            <w:webHidden/>
          </w:rPr>
          <w:tab/>
        </w:r>
        <w:r>
          <w:rPr>
            <w:noProof/>
            <w:webHidden/>
          </w:rPr>
          <w:fldChar w:fldCharType="begin"/>
        </w:r>
        <w:r w:rsidR="003707CF">
          <w:rPr>
            <w:noProof/>
            <w:webHidden/>
          </w:rPr>
          <w:instrText xml:space="preserve"> PAGEREF _Toc149733077 \h </w:instrText>
        </w:r>
        <w:r>
          <w:rPr>
            <w:noProof/>
            <w:webHidden/>
          </w:rPr>
        </w:r>
        <w:r>
          <w:rPr>
            <w:noProof/>
            <w:webHidden/>
          </w:rPr>
          <w:fldChar w:fldCharType="separate"/>
        </w:r>
        <w:r w:rsidR="003707CF">
          <w:rPr>
            <w:noProof/>
            <w:webHidden/>
          </w:rPr>
          <w:t>2</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78" w:history="1">
        <w:r w:rsidR="003707CF" w:rsidRPr="00D02B22">
          <w:rPr>
            <w:rStyle w:val="Hyperlink"/>
            <w:rFonts w:cstheme="minorHAnsi"/>
            <w:noProof/>
          </w:rPr>
          <w:t>Overview</w:t>
        </w:r>
        <w:r w:rsidR="003707CF">
          <w:rPr>
            <w:noProof/>
            <w:webHidden/>
          </w:rPr>
          <w:tab/>
        </w:r>
        <w:r>
          <w:rPr>
            <w:noProof/>
            <w:webHidden/>
          </w:rPr>
          <w:fldChar w:fldCharType="begin"/>
        </w:r>
        <w:r w:rsidR="003707CF">
          <w:rPr>
            <w:noProof/>
            <w:webHidden/>
          </w:rPr>
          <w:instrText xml:space="preserve"> PAGEREF _Toc149733078 \h </w:instrText>
        </w:r>
        <w:r>
          <w:rPr>
            <w:noProof/>
            <w:webHidden/>
          </w:rPr>
        </w:r>
        <w:r>
          <w:rPr>
            <w:noProof/>
            <w:webHidden/>
          </w:rPr>
          <w:fldChar w:fldCharType="separate"/>
        </w:r>
        <w:r w:rsidR="003707CF">
          <w:rPr>
            <w:noProof/>
            <w:webHidden/>
          </w:rPr>
          <w:t>3</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79" w:history="1">
        <w:r w:rsidR="003707CF" w:rsidRPr="00D02B22">
          <w:rPr>
            <w:rStyle w:val="Hyperlink"/>
            <w:rFonts w:cstheme="minorHAnsi"/>
            <w:noProof/>
          </w:rPr>
          <w:t>Background Information</w:t>
        </w:r>
        <w:r w:rsidR="003707CF">
          <w:rPr>
            <w:noProof/>
            <w:webHidden/>
          </w:rPr>
          <w:tab/>
        </w:r>
        <w:r>
          <w:rPr>
            <w:noProof/>
            <w:webHidden/>
          </w:rPr>
          <w:fldChar w:fldCharType="begin"/>
        </w:r>
        <w:r w:rsidR="003707CF">
          <w:rPr>
            <w:noProof/>
            <w:webHidden/>
          </w:rPr>
          <w:instrText xml:space="preserve"> PAGEREF _Toc149733079 \h </w:instrText>
        </w:r>
        <w:r>
          <w:rPr>
            <w:noProof/>
            <w:webHidden/>
          </w:rPr>
        </w:r>
        <w:r>
          <w:rPr>
            <w:noProof/>
            <w:webHidden/>
          </w:rPr>
          <w:fldChar w:fldCharType="separate"/>
        </w:r>
        <w:r w:rsidR="003707CF">
          <w:rPr>
            <w:noProof/>
            <w:webHidden/>
          </w:rPr>
          <w:t>10</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80" w:history="1">
        <w:r w:rsidR="003707CF" w:rsidRPr="00D02B22">
          <w:rPr>
            <w:rStyle w:val="Hyperlink"/>
            <w:rFonts w:cstheme="minorHAnsi"/>
            <w:noProof/>
          </w:rPr>
          <w:t>Cognitive Profile</w:t>
        </w:r>
        <w:r w:rsidR="003707CF">
          <w:rPr>
            <w:noProof/>
            <w:webHidden/>
          </w:rPr>
          <w:tab/>
        </w:r>
        <w:r>
          <w:rPr>
            <w:noProof/>
            <w:webHidden/>
          </w:rPr>
          <w:fldChar w:fldCharType="begin"/>
        </w:r>
        <w:r w:rsidR="003707CF">
          <w:rPr>
            <w:noProof/>
            <w:webHidden/>
          </w:rPr>
          <w:instrText xml:space="preserve"> PAGEREF _Toc149733080 \h </w:instrText>
        </w:r>
        <w:r>
          <w:rPr>
            <w:noProof/>
            <w:webHidden/>
          </w:rPr>
        </w:r>
        <w:r>
          <w:rPr>
            <w:noProof/>
            <w:webHidden/>
          </w:rPr>
          <w:fldChar w:fldCharType="separate"/>
        </w:r>
        <w:r w:rsidR="003707CF">
          <w:rPr>
            <w:noProof/>
            <w:webHidden/>
          </w:rPr>
          <w:t>12</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81" w:history="1">
        <w:r w:rsidR="003707CF" w:rsidRPr="00D02B22">
          <w:rPr>
            <w:rStyle w:val="Hyperlink"/>
            <w:rFonts w:cstheme="minorHAnsi"/>
            <w:noProof/>
          </w:rPr>
          <w:t>Additional Diagnostic Evidence and Information</w:t>
        </w:r>
        <w:r w:rsidR="003707CF">
          <w:rPr>
            <w:noProof/>
            <w:webHidden/>
          </w:rPr>
          <w:tab/>
        </w:r>
        <w:r>
          <w:rPr>
            <w:noProof/>
            <w:webHidden/>
          </w:rPr>
          <w:fldChar w:fldCharType="begin"/>
        </w:r>
        <w:r w:rsidR="003707CF">
          <w:rPr>
            <w:noProof/>
            <w:webHidden/>
          </w:rPr>
          <w:instrText xml:space="preserve"> PAGEREF _Toc149733081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875C22">
      <w:pPr>
        <w:pStyle w:val="TOC2"/>
        <w:rPr>
          <w:rFonts w:eastAsiaTheme="minorEastAsia"/>
          <w:noProof/>
          <w:kern w:val="2"/>
          <w:sz w:val="22"/>
          <w:lang w:eastAsia="en-GB"/>
        </w:rPr>
      </w:pPr>
      <w:hyperlink w:anchor="_Toc149733082" w:history="1">
        <w:r w:rsidR="003707CF" w:rsidRPr="00D02B22">
          <w:rPr>
            <w:rStyle w:val="Hyperlink"/>
            <w:rFonts w:cstheme="minorHAnsi"/>
            <w:noProof/>
          </w:rPr>
          <w:t>Developmental Coordination Disorder (DCD)/Dyspraxia</w:t>
        </w:r>
        <w:r w:rsidR="003707CF">
          <w:rPr>
            <w:noProof/>
            <w:webHidden/>
          </w:rPr>
          <w:tab/>
        </w:r>
        <w:r>
          <w:rPr>
            <w:noProof/>
            <w:webHidden/>
          </w:rPr>
          <w:fldChar w:fldCharType="begin"/>
        </w:r>
        <w:r w:rsidR="003707CF">
          <w:rPr>
            <w:noProof/>
            <w:webHidden/>
          </w:rPr>
          <w:instrText xml:space="preserve"> PAGEREF _Toc149733082 \h </w:instrText>
        </w:r>
        <w:r>
          <w:rPr>
            <w:noProof/>
            <w:webHidden/>
          </w:rPr>
        </w:r>
        <w:r>
          <w:rPr>
            <w:noProof/>
            <w:webHidden/>
          </w:rPr>
          <w:fldChar w:fldCharType="separate"/>
        </w:r>
        <w:r w:rsidR="003707CF">
          <w:rPr>
            <w:noProof/>
            <w:webHidden/>
          </w:rPr>
          <w:t>15</w:t>
        </w:r>
        <w:r>
          <w:rPr>
            <w:noProof/>
            <w:webHidden/>
          </w:rPr>
          <w:fldChar w:fldCharType="end"/>
        </w:r>
      </w:hyperlink>
    </w:p>
    <w:p w:rsidR="003707CF" w:rsidRDefault="00875C22">
      <w:pPr>
        <w:pStyle w:val="TOC2"/>
        <w:rPr>
          <w:rFonts w:eastAsiaTheme="minorEastAsia"/>
          <w:noProof/>
          <w:kern w:val="2"/>
          <w:sz w:val="22"/>
          <w:lang w:eastAsia="en-GB"/>
        </w:rPr>
      </w:pPr>
      <w:hyperlink w:anchor="_Toc149733083" w:history="1">
        <w:r w:rsidR="003707CF" w:rsidRPr="00D02B22">
          <w:rPr>
            <w:rStyle w:val="Hyperlink"/>
            <w:rFonts w:cstheme="minorHAnsi"/>
            <w:noProof/>
          </w:rPr>
          <w:t>Attention Deficit Hyperactivity Disorder (ADHD)</w:t>
        </w:r>
        <w:r w:rsidR="003707CF">
          <w:rPr>
            <w:noProof/>
            <w:webHidden/>
          </w:rPr>
          <w:tab/>
        </w:r>
        <w:r>
          <w:rPr>
            <w:noProof/>
            <w:webHidden/>
          </w:rPr>
          <w:fldChar w:fldCharType="begin"/>
        </w:r>
        <w:r w:rsidR="003707CF">
          <w:rPr>
            <w:noProof/>
            <w:webHidden/>
          </w:rPr>
          <w:instrText xml:space="preserve"> PAGEREF _Toc149733083 \h </w:instrText>
        </w:r>
        <w:r>
          <w:rPr>
            <w:noProof/>
            <w:webHidden/>
          </w:rPr>
        </w:r>
        <w:r>
          <w:rPr>
            <w:noProof/>
            <w:webHidden/>
          </w:rPr>
          <w:fldChar w:fldCharType="separate"/>
        </w:r>
        <w:r w:rsidR="003707CF">
          <w:rPr>
            <w:noProof/>
            <w:webHidden/>
          </w:rPr>
          <w:t>16</w:t>
        </w:r>
        <w:r>
          <w:rPr>
            <w:noProof/>
            <w:webHidden/>
          </w:rPr>
          <w:fldChar w:fldCharType="end"/>
        </w:r>
      </w:hyperlink>
    </w:p>
    <w:p w:rsidR="003707CF" w:rsidRDefault="00875C22">
      <w:pPr>
        <w:pStyle w:val="TOC2"/>
        <w:rPr>
          <w:rFonts w:eastAsiaTheme="minorEastAsia"/>
          <w:noProof/>
          <w:kern w:val="2"/>
          <w:sz w:val="22"/>
          <w:lang w:eastAsia="en-GB"/>
        </w:rPr>
      </w:pPr>
      <w:hyperlink w:anchor="_Toc149733084" w:history="1">
        <w:r w:rsidR="003707CF" w:rsidRPr="00D02B22">
          <w:rPr>
            <w:rStyle w:val="Hyperlink"/>
            <w:rFonts w:cstheme="minorHAnsi"/>
            <w:noProof/>
          </w:rPr>
          <w:t>Visual Disturbance</w:t>
        </w:r>
        <w:r w:rsidR="003707CF">
          <w:rPr>
            <w:noProof/>
            <w:webHidden/>
          </w:rPr>
          <w:tab/>
        </w:r>
        <w:r>
          <w:rPr>
            <w:noProof/>
            <w:webHidden/>
          </w:rPr>
          <w:fldChar w:fldCharType="begin"/>
        </w:r>
        <w:r w:rsidR="003707CF">
          <w:rPr>
            <w:noProof/>
            <w:webHidden/>
          </w:rPr>
          <w:instrText xml:space="preserve"> PAGEREF _Toc149733084 \h </w:instrText>
        </w:r>
        <w:r>
          <w:rPr>
            <w:noProof/>
            <w:webHidden/>
          </w:rPr>
        </w:r>
        <w:r>
          <w:rPr>
            <w:noProof/>
            <w:webHidden/>
          </w:rPr>
          <w:fldChar w:fldCharType="separate"/>
        </w:r>
        <w:r w:rsidR="003707CF">
          <w:rPr>
            <w:noProof/>
            <w:webHidden/>
          </w:rPr>
          <w:t>17</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85" w:history="1">
        <w:r w:rsidR="003707CF" w:rsidRPr="00D02B22">
          <w:rPr>
            <w:rStyle w:val="Hyperlink"/>
            <w:rFonts w:cstheme="minorHAnsi"/>
            <w:noProof/>
          </w:rPr>
          <w:t>Attainment</w:t>
        </w:r>
        <w:r w:rsidR="003707CF">
          <w:rPr>
            <w:noProof/>
            <w:webHidden/>
          </w:rPr>
          <w:tab/>
        </w:r>
        <w:r>
          <w:rPr>
            <w:noProof/>
            <w:webHidden/>
          </w:rPr>
          <w:fldChar w:fldCharType="begin"/>
        </w:r>
        <w:r w:rsidR="003707CF">
          <w:rPr>
            <w:noProof/>
            <w:webHidden/>
          </w:rPr>
          <w:instrText xml:space="preserve"> PAGEREF _Toc149733085 \h </w:instrText>
        </w:r>
        <w:r>
          <w:rPr>
            <w:noProof/>
            <w:webHidden/>
          </w:rPr>
        </w:r>
        <w:r>
          <w:rPr>
            <w:noProof/>
            <w:webHidden/>
          </w:rPr>
          <w:fldChar w:fldCharType="separate"/>
        </w:r>
        <w:r w:rsidR="003707CF">
          <w:rPr>
            <w:noProof/>
            <w:webHidden/>
          </w:rPr>
          <w:t>18</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86" w:history="1">
        <w:r w:rsidR="003707CF" w:rsidRPr="00D02B22">
          <w:rPr>
            <w:rStyle w:val="Hyperlink"/>
            <w:rFonts w:cstheme="minorHAnsi"/>
            <w:noProof/>
          </w:rPr>
          <w:t>Confirmation of Diagnostic Decision</w:t>
        </w:r>
        <w:r w:rsidR="003707CF">
          <w:rPr>
            <w:noProof/>
            <w:webHidden/>
          </w:rPr>
          <w:tab/>
        </w:r>
        <w:r>
          <w:rPr>
            <w:noProof/>
            <w:webHidden/>
          </w:rPr>
          <w:fldChar w:fldCharType="begin"/>
        </w:r>
        <w:r w:rsidR="003707CF">
          <w:rPr>
            <w:noProof/>
            <w:webHidden/>
          </w:rPr>
          <w:instrText xml:space="preserve"> PAGEREF _Toc149733086 \h </w:instrText>
        </w:r>
        <w:r>
          <w:rPr>
            <w:noProof/>
            <w:webHidden/>
          </w:rPr>
        </w:r>
        <w:r>
          <w:rPr>
            <w:noProof/>
            <w:webHidden/>
          </w:rPr>
          <w:fldChar w:fldCharType="separate"/>
        </w:r>
        <w:r w:rsidR="003707CF">
          <w:rPr>
            <w:noProof/>
            <w:webHidden/>
          </w:rPr>
          <w:t>20</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87" w:history="1">
        <w:r w:rsidR="003707CF" w:rsidRPr="00D02B22">
          <w:rPr>
            <w:rStyle w:val="Hyperlink"/>
            <w:rFonts w:cstheme="minorHAnsi"/>
            <w:noProof/>
          </w:rPr>
          <w:t>Recommendations</w:t>
        </w:r>
        <w:r w:rsidR="003707CF">
          <w:rPr>
            <w:noProof/>
            <w:webHidden/>
          </w:rPr>
          <w:tab/>
        </w:r>
        <w:r>
          <w:rPr>
            <w:noProof/>
            <w:webHidden/>
          </w:rPr>
          <w:fldChar w:fldCharType="begin"/>
        </w:r>
        <w:r w:rsidR="003707CF">
          <w:rPr>
            <w:noProof/>
            <w:webHidden/>
          </w:rPr>
          <w:instrText xml:space="preserve"> PAGEREF _Toc149733087 \h </w:instrText>
        </w:r>
        <w:r>
          <w:rPr>
            <w:noProof/>
            <w:webHidden/>
          </w:rPr>
        </w:r>
        <w:r>
          <w:rPr>
            <w:noProof/>
            <w:webHidden/>
          </w:rPr>
          <w:fldChar w:fldCharType="separate"/>
        </w:r>
        <w:r w:rsidR="003707CF">
          <w:rPr>
            <w:noProof/>
            <w:webHidden/>
          </w:rPr>
          <w:t>21</w:t>
        </w:r>
        <w:r>
          <w:rPr>
            <w:noProof/>
            <w:webHidden/>
          </w:rPr>
          <w:fldChar w:fldCharType="end"/>
        </w:r>
      </w:hyperlink>
    </w:p>
    <w:p w:rsidR="003707CF" w:rsidRDefault="00875C22">
      <w:pPr>
        <w:pStyle w:val="TOC1"/>
        <w:tabs>
          <w:tab w:val="right" w:leader="dot" w:pos="9016"/>
        </w:tabs>
        <w:rPr>
          <w:rFonts w:eastAsiaTheme="minorEastAsia"/>
          <w:noProof/>
          <w:kern w:val="2"/>
          <w:sz w:val="22"/>
          <w:lang w:eastAsia="en-GB"/>
        </w:rPr>
      </w:pPr>
      <w:hyperlink w:anchor="_Toc149733088" w:history="1">
        <w:r w:rsidR="003707CF" w:rsidRPr="00D02B22">
          <w:rPr>
            <w:rStyle w:val="Hyperlink"/>
            <w:rFonts w:cstheme="minorHAnsi"/>
            <w:noProof/>
          </w:rPr>
          <w:t>Appendices</w:t>
        </w:r>
        <w:r w:rsidR="003707CF">
          <w:rPr>
            <w:noProof/>
            <w:webHidden/>
          </w:rPr>
          <w:tab/>
        </w:r>
        <w:r>
          <w:rPr>
            <w:noProof/>
            <w:webHidden/>
          </w:rPr>
          <w:fldChar w:fldCharType="begin"/>
        </w:r>
        <w:r w:rsidR="003707CF">
          <w:rPr>
            <w:noProof/>
            <w:webHidden/>
          </w:rPr>
          <w:instrText xml:space="preserve"> PAGEREF _Toc149733088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875C22">
      <w:pPr>
        <w:pStyle w:val="TOC2"/>
        <w:rPr>
          <w:rFonts w:eastAsiaTheme="minorEastAsia"/>
          <w:noProof/>
          <w:kern w:val="2"/>
          <w:sz w:val="22"/>
          <w:lang w:eastAsia="en-GB"/>
        </w:rPr>
      </w:pPr>
      <w:hyperlink w:anchor="_Toc149733089" w:history="1">
        <w:r w:rsidR="003707CF" w:rsidRPr="00D02B22">
          <w:rPr>
            <w:rStyle w:val="Hyperlink"/>
            <w:rFonts w:eastAsia="Calibri" w:cstheme="minorHAnsi"/>
            <w:noProof/>
          </w:rPr>
          <w:t>Appendix 1: Explanation of Statistical Terms</w:t>
        </w:r>
        <w:r w:rsidR="003707CF">
          <w:rPr>
            <w:noProof/>
            <w:webHidden/>
          </w:rPr>
          <w:tab/>
        </w:r>
        <w:r>
          <w:rPr>
            <w:noProof/>
            <w:webHidden/>
          </w:rPr>
          <w:fldChar w:fldCharType="begin"/>
        </w:r>
        <w:r w:rsidR="003707CF">
          <w:rPr>
            <w:noProof/>
            <w:webHidden/>
          </w:rPr>
          <w:instrText xml:space="preserve"> PAGEREF _Toc149733089 \h </w:instrText>
        </w:r>
        <w:r>
          <w:rPr>
            <w:noProof/>
            <w:webHidden/>
          </w:rPr>
        </w:r>
        <w:r>
          <w:rPr>
            <w:noProof/>
            <w:webHidden/>
          </w:rPr>
          <w:fldChar w:fldCharType="separate"/>
        </w:r>
        <w:r w:rsidR="003707CF">
          <w:rPr>
            <w:noProof/>
            <w:webHidden/>
          </w:rPr>
          <w:t>28</w:t>
        </w:r>
        <w:r>
          <w:rPr>
            <w:noProof/>
            <w:webHidden/>
          </w:rPr>
          <w:fldChar w:fldCharType="end"/>
        </w:r>
      </w:hyperlink>
    </w:p>
    <w:p w:rsidR="003707CF" w:rsidRDefault="00875C22">
      <w:pPr>
        <w:pStyle w:val="TOC2"/>
        <w:rPr>
          <w:rFonts w:eastAsiaTheme="minorEastAsia"/>
          <w:noProof/>
          <w:kern w:val="2"/>
          <w:sz w:val="22"/>
          <w:lang w:eastAsia="en-GB"/>
        </w:rPr>
      </w:pPr>
      <w:hyperlink w:anchor="_Toc149733090" w:history="1">
        <w:r w:rsidR="003707CF" w:rsidRPr="00D02B22">
          <w:rPr>
            <w:rStyle w:val="Hyperlink"/>
            <w:rFonts w:cstheme="minorHAnsi"/>
            <w:noProof/>
          </w:rPr>
          <w:t>Appendix 2: Summary of Test Results</w:t>
        </w:r>
        <w:r w:rsidR="003707CF">
          <w:rPr>
            <w:noProof/>
            <w:webHidden/>
          </w:rPr>
          <w:tab/>
        </w:r>
        <w:r>
          <w:rPr>
            <w:noProof/>
            <w:webHidden/>
          </w:rPr>
          <w:fldChar w:fldCharType="begin"/>
        </w:r>
        <w:r w:rsidR="003707CF">
          <w:rPr>
            <w:noProof/>
            <w:webHidden/>
          </w:rPr>
          <w:instrText xml:space="preserve"> PAGEREF _Toc149733090 \h </w:instrText>
        </w:r>
        <w:r>
          <w:rPr>
            <w:noProof/>
            <w:webHidden/>
          </w:rPr>
        </w:r>
        <w:r>
          <w:rPr>
            <w:noProof/>
            <w:webHidden/>
          </w:rPr>
          <w:fldChar w:fldCharType="separate"/>
        </w:r>
        <w:r w:rsidR="003707CF">
          <w:rPr>
            <w:noProof/>
            <w:webHidden/>
          </w:rPr>
          <w:t>29</w:t>
        </w:r>
        <w:r>
          <w:rPr>
            <w:noProof/>
            <w:webHidden/>
          </w:rPr>
          <w:fldChar w:fldCharType="end"/>
        </w:r>
      </w:hyperlink>
    </w:p>
    <w:p w:rsidR="003707CF" w:rsidRDefault="00875C22">
      <w:pPr>
        <w:pStyle w:val="TOC2"/>
        <w:rPr>
          <w:rFonts w:eastAsiaTheme="minorEastAsia"/>
          <w:noProof/>
          <w:kern w:val="2"/>
          <w:sz w:val="22"/>
          <w:lang w:eastAsia="en-GB"/>
        </w:rPr>
      </w:pPr>
      <w:hyperlink w:anchor="_Toc149733091" w:history="1">
        <w:r w:rsidR="003707CF" w:rsidRPr="00D02B22">
          <w:rPr>
            <w:rStyle w:val="Hyperlink"/>
            <w:rFonts w:cstheme="minorHAnsi"/>
            <w:noProof/>
          </w:rPr>
          <w:t>Appendix 3: Definitions of Specific Learning Difficulties</w:t>
        </w:r>
        <w:r w:rsidR="003707CF">
          <w:rPr>
            <w:noProof/>
            <w:webHidden/>
          </w:rPr>
          <w:tab/>
        </w:r>
        <w:r>
          <w:rPr>
            <w:noProof/>
            <w:webHidden/>
          </w:rPr>
          <w:fldChar w:fldCharType="begin"/>
        </w:r>
        <w:r w:rsidR="003707CF">
          <w:rPr>
            <w:noProof/>
            <w:webHidden/>
          </w:rPr>
          <w:instrText xml:space="preserve"> PAGEREF _Toc149733091 \h </w:instrText>
        </w:r>
        <w:r>
          <w:rPr>
            <w:noProof/>
            <w:webHidden/>
          </w:rPr>
        </w:r>
        <w:r>
          <w:rPr>
            <w:noProof/>
            <w:webHidden/>
          </w:rPr>
          <w:fldChar w:fldCharType="separate"/>
        </w:r>
        <w:r w:rsidR="003707CF">
          <w:rPr>
            <w:noProof/>
            <w:webHidden/>
          </w:rPr>
          <w:t>31</w:t>
        </w:r>
        <w:r>
          <w:rPr>
            <w:noProof/>
            <w:webHidden/>
          </w:rPr>
          <w:fldChar w:fldCharType="end"/>
        </w:r>
      </w:hyperlink>
    </w:p>
    <w:p w:rsidR="003707CF" w:rsidRDefault="00875C22">
      <w:pPr>
        <w:pStyle w:val="TOC2"/>
        <w:rPr>
          <w:rFonts w:eastAsiaTheme="minorEastAsia"/>
          <w:noProof/>
          <w:kern w:val="2"/>
          <w:sz w:val="22"/>
          <w:lang w:eastAsia="en-GB"/>
        </w:rPr>
      </w:pPr>
      <w:hyperlink w:anchor="_Toc149733092" w:history="1">
        <w:r w:rsidR="003707CF" w:rsidRPr="00D02B22">
          <w:rPr>
            <w:rStyle w:val="Hyperlink"/>
            <w:rFonts w:cstheme="minorHAnsi"/>
            <w:noProof/>
          </w:rPr>
          <w:t>Appendix 4: Test References and Descriptors</w:t>
        </w:r>
        <w:r w:rsidR="003707CF">
          <w:rPr>
            <w:noProof/>
            <w:webHidden/>
          </w:rPr>
          <w:tab/>
        </w:r>
        <w:r>
          <w:rPr>
            <w:noProof/>
            <w:webHidden/>
          </w:rPr>
          <w:fldChar w:fldCharType="begin"/>
        </w:r>
        <w:r w:rsidR="003707CF">
          <w:rPr>
            <w:noProof/>
            <w:webHidden/>
          </w:rPr>
          <w:instrText xml:space="preserve"> PAGEREF _Toc149733092 \h </w:instrText>
        </w:r>
        <w:r>
          <w:rPr>
            <w:noProof/>
            <w:webHidden/>
          </w:rPr>
        </w:r>
        <w:r>
          <w:rPr>
            <w:noProof/>
            <w:webHidden/>
          </w:rPr>
          <w:fldChar w:fldCharType="separate"/>
        </w:r>
        <w:r w:rsidR="003707CF">
          <w:rPr>
            <w:noProof/>
            <w:webHidden/>
          </w:rPr>
          <w:t>35</w:t>
        </w:r>
        <w:r>
          <w:rPr>
            <w:noProof/>
            <w:webHidden/>
          </w:rPr>
          <w:fldChar w:fldCharType="end"/>
        </w:r>
      </w:hyperlink>
    </w:p>
    <w:p w:rsidR="003707CF" w:rsidRDefault="00875C22">
      <w:pPr>
        <w:pStyle w:val="TOC2"/>
        <w:rPr>
          <w:rFonts w:eastAsiaTheme="minorEastAsia"/>
          <w:noProof/>
          <w:kern w:val="2"/>
          <w:sz w:val="22"/>
          <w:lang w:eastAsia="en-GB"/>
        </w:rPr>
      </w:pPr>
      <w:hyperlink w:anchor="_Toc149733093" w:history="1">
        <w:r w:rsidR="003707CF" w:rsidRPr="00D02B22">
          <w:rPr>
            <w:rStyle w:val="Hyperlink"/>
            <w:rFonts w:cstheme="minorHAnsi"/>
            <w:noProof/>
          </w:rPr>
          <w:t>Appendix 5: Further References</w:t>
        </w:r>
        <w:r w:rsidR="003707CF">
          <w:rPr>
            <w:noProof/>
            <w:webHidden/>
          </w:rPr>
          <w:tab/>
        </w:r>
        <w:r>
          <w:rPr>
            <w:noProof/>
            <w:webHidden/>
          </w:rPr>
          <w:fldChar w:fldCharType="begin"/>
        </w:r>
        <w:r w:rsidR="003707CF">
          <w:rPr>
            <w:noProof/>
            <w:webHidden/>
          </w:rPr>
          <w:instrText xml:space="preserve"> PAGEREF _Toc149733093 \h </w:instrText>
        </w:r>
        <w:r>
          <w:rPr>
            <w:noProof/>
            <w:webHidden/>
          </w:rPr>
        </w:r>
        <w:r>
          <w:rPr>
            <w:noProof/>
            <w:webHidden/>
          </w:rPr>
          <w:fldChar w:fldCharType="separate"/>
        </w:r>
        <w:r w:rsidR="003707CF">
          <w:rPr>
            <w:noProof/>
            <w:webHidden/>
          </w:rPr>
          <w:t>37</w:t>
        </w:r>
        <w:r>
          <w:rPr>
            <w:noProof/>
            <w:webHidden/>
          </w:rPr>
          <w:fldChar w:fldCharType="end"/>
        </w:r>
      </w:hyperlink>
    </w:p>
    <w:p w:rsidR="00EF0796" w:rsidRPr="000F4480" w:rsidRDefault="00875C22" w:rsidP="00EF49B3">
      <w:pPr>
        <w:tabs>
          <w:tab w:val="left" w:pos="-3119"/>
        </w:tabs>
        <w:ind w:right="-23"/>
        <w:contextualSpacing/>
        <w:rPr>
          <w:rFonts w:cstheme="minorHAnsi"/>
          <w:b/>
          <w:szCs w:val="24"/>
        </w:rPr>
      </w:pPr>
      <w:r w:rsidRPr="000F4480">
        <w:rPr>
          <w:rFonts w:cstheme="minorHAnsi"/>
          <w:szCs w:val="24"/>
        </w:rPr>
        <w:fldChar w:fldCharType="end"/>
      </w:r>
    </w:p>
    <w:p w:rsidR="00BC34A5" w:rsidRPr="000F4480" w:rsidRDefault="002B32F8" w:rsidP="002B32F8">
      <w:pPr>
        <w:jc w:val="center"/>
        <w:rPr>
          <w:rFonts w:cstheme="minorHAnsi"/>
          <w:b/>
          <w:szCs w:val="24"/>
        </w:rPr>
      </w:pPr>
      <w:r w:rsidRPr="000F4480">
        <w:rPr>
          <w:rFonts w:cstheme="minorHAnsi"/>
          <w:b/>
          <w:szCs w:val="24"/>
        </w:rPr>
        <w:br w:type="page"/>
      </w:r>
    </w:p>
    <w:p w:rsidR="00BC34A5" w:rsidRPr="000F4480" w:rsidRDefault="00BC34A5" w:rsidP="002B32F8">
      <w:pPr>
        <w:jc w:val="center"/>
        <w:rPr>
          <w:rFonts w:cstheme="minorHAnsi"/>
          <w:b/>
          <w:szCs w:val="24"/>
        </w:rPr>
      </w:pPr>
    </w:p>
    <w:bookmarkStart w:id="3" w:name="_Overview"/>
    <w:bookmarkStart w:id="4" w:name="_Toc115779167"/>
    <w:bookmarkEnd w:id="3"/>
    <w:p w:rsidR="00373DDC" w:rsidRPr="000F4480" w:rsidRDefault="00875C22" w:rsidP="00D72904">
      <w:pPr>
        <w:pStyle w:val="Heading1"/>
        <w:jc w:val="center"/>
        <w:rPr>
          <w:rFonts w:cstheme="minorHAnsi"/>
          <w:sz w:val="24"/>
          <w:szCs w:val="24"/>
          <w:u w:val="single"/>
        </w:rPr>
      </w:pPr>
      <w:r w:rsidRPr="000F4480">
        <w:rPr>
          <w:rFonts w:cstheme="minorHAnsi"/>
          <w:sz w:val="24"/>
          <w:szCs w:val="24"/>
          <w:u w:val="single"/>
        </w:rPr>
        <w:fldChar w:fldCharType="begin"/>
      </w:r>
      <w:r w:rsidR="003838B1" w:rsidRPr="000F4480">
        <w:rPr>
          <w:rFonts w:cstheme="minorHAnsi"/>
          <w:sz w:val="24"/>
          <w:szCs w:val="24"/>
          <w:u w:val="single"/>
        </w:rPr>
        <w:instrText xml:space="preserve"> HYPERLINK  \l "_Overview" </w:instrText>
      </w:r>
      <w:r w:rsidRPr="000F4480">
        <w:rPr>
          <w:rFonts w:cstheme="minorHAnsi"/>
          <w:sz w:val="24"/>
          <w:szCs w:val="24"/>
          <w:u w:val="single"/>
        </w:rPr>
        <w:fldChar w:fldCharType="separate"/>
      </w:r>
      <w:bookmarkStart w:id="5" w:name="_Toc149733078"/>
      <w:r w:rsidR="00373DDC" w:rsidRPr="000F4480">
        <w:rPr>
          <w:rStyle w:val="Hyperlink"/>
          <w:rFonts w:cstheme="minorHAnsi"/>
          <w:color w:val="auto"/>
          <w:sz w:val="24"/>
          <w:szCs w:val="24"/>
        </w:rPr>
        <w:t>Overview</w:t>
      </w:r>
      <w:bookmarkEnd w:id="4"/>
      <w:bookmarkEnd w:id="5"/>
      <w:r w:rsidRPr="000F4480">
        <w:rPr>
          <w:rFonts w:cstheme="minorHAnsi"/>
          <w:sz w:val="24"/>
          <w:szCs w:val="24"/>
          <w:u w:val="single"/>
        </w:rPr>
        <w:fldChar w:fldCharType="end"/>
      </w:r>
    </w:p>
    <w:p w:rsidR="005E6778" w:rsidRPr="000F4480" w:rsidRDefault="005E6778" w:rsidP="00AC4DF0">
      <w:pPr>
        <w:rPr>
          <w:rFonts w:cstheme="minorHAnsi"/>
          <w:szCs w:val="24"/>
        </w:rPr>
      </w:pPr>
      <w:r w:rsidRPr="000F4480">
        <w:rPr>
          <w:rFonts w:cstheme="minorHAnsi"/>
          <w:szCs w:val="24"/>
        </w:rPr>
        <w:t xml:space="preserve">This overview draws together the evidence for the outcomes and conclusions of </w:t>
      </w:r>
      <w:r w:rsidR="00F73676">
        <w:rPr>
          <w:rFonts w:cstheme="minorHAnsi"/>
          <w:szCs w:val="24"/>
        </w:rPr>
        <w:t>XXXX</w:t>
      </w:r>
      <w:r w:rsidRPr="000F4480">
        <w:rPr>
          <w:rFonts w:cstheme="minorHAnsi"/>
          <w:szCs w:val="24"/>
        </w:rPr>
        <w:t>’s assessment.  Detailed information is given in the main body of the report and appendices.</w:t>
      </w:r>
    </w:p>
    <w:p w:rsidR="00036BBC" w:rsidRPr="000F4480" w:rsidRDefault="00036BBC" w:rsidP="00AC4DF0">
      <w:pPr>
        <w:rPr>
          <w:rFonts w:cstheme="minorHAnsi"/>
          <w:szCs w:val="24"/>
          <w:highlight w:val="yellow"/>
        </w:rPr>
      </w:pPr>
    </w:p>
    <w:p w:rsidR="00BF2DE4" w:rsidRPr="00594F16" w:rsidRDefault="005E6778" w:rsidP="00594F16">
      <w:pPr>
        <w:pStyle w:val="Heading2"/>
        <w:rPr>
          <w:rFonts w:cstheme="minorHAnsi"/>
          <w:szCs w:val="24"/>
        </w:rPr>
      </w:pPr>
      <w:r w:rsidRPr="000F4480">
        <w:rPr>
          <w:rFonts w:cstheme="minorHAnsi"/>
          <w:szCs w:val="24"/>
        </w:rPr>
        <w:t>Referral</w:t>
      </w:r>
    </w:p>
    <w:p w:rsidR="00BA1BD8" w:rsidRDefault="005D4188" w:rsidP="00176C6D">
      <w:pPr>
        <w:pStyle w:val="BlockText"/>
        <w:spacing w:line="360" w:lineRule="auto"/>
        <w:ind w:left="0" w:right="0"/>
        <w:jc w:val="left"/>
        <w:rPr>
          <w:rFonts w:asciiTheme="minorHAnsi" w:hAnsiTheme="minorHAnsi" w:cstheme="minorHAnsi"/>
          <w:szCs w:val="22"/>
        </w:rPr>
      </w:pPr>
      <w:r>
        <w:rPr>
          <w:rFonts w:asciiTheme="minorHAnsi" w:hAnsiTheme="minorHAnsi" w:cstheme="minorHAnsi"/>
        </w:rPr>
        <w:t>XXXX</w:t>
      </w:r>
      <w:r w:rsidR="00176C6D" w:rsidRPr="000F4480">
        <w:rPr>
          <w:rFonts w:asciiTheme="minorHAnsi" w:hAnsiTheme="minorHAnsi" w:cstheme="minorHAnsi"/>
        </w:rPr>
        <w:t xml:space="preserve"> came forward for this assessment to gain an understanding of </w:t>
      </w:r>
      <w:r>
        <w:rPr>
          <w:rFonts w:asciiTheme="minorHAnsi" w:hAnsiTheme="minorHAnsi" w:cstheme="minorHAnsi"/>
        </w:rPr>
        <w:t>his/</w:t>
      </w:r>
      <w:r w:rsidR="00F85C9C">
        <w:rPr>
          <w:rFonts w:asciiTheme="minorHAnsi" w:hAnsiTheme="minorHAnsi" w:cstheme="minorHAnsi"/>
        </w:rPr>
        <w:t>her</w:t>
      </w:r>
      <w:r w:rsidR="00176C6D" w:rsidRPr="000F4480">
        <w:rPr>
          <w:rFonts w:asciiTheme="minorHAnsi" w:hAnsiTheme="minorHAnsi" w:cstheme="minorHAnsi"/>
        </w:rPr>
        <w:t xml:space="preserve"> learning differences together with indicators of </w:t>
      </w:r>
      <w:r>
        <w:rPr>
          <w:rFonts w:asciiTheme="minorHAnsi" w:hAnsiTheme="minorHAnsi" w:cstheme="minorHAnsi"/>
        </w:rPr>
        <w:t>h</w:t>
      </w:r>
      <w:r w:rsidR="000A6FE9">
        <w:rPr>
          <w:rFonts w:asciiTheme="minorHAnsi" w:hAnsiTheme="minorHAnsi" w:cstheme="minorHAnsi"/>
        </w:rPr>
        <w:t>is/</w:t>
      </w:r>
      <w:r w:rsidR="00F85C9C">
        <w:rPr>
          <w:rFonts w:asciiTheme="minorHAnsi" w:hAnsiTheme="minorHAnsi" w:cstheme="minorHAnsi"/>
        </w:rPr>
        <w:t>her</w:t>
      </w:r>
      <w:r w:rsidR="00176C6D" w:rsidRPr="000F4480">
        <w:rPr>
          <w:rFonts w:asciiTheme="minorHAnsi" w:hAnsiTheme="minorHAnsi" w:cstheme="minorHAnsi"/>
        </w:rPr>
        <w:t xml:space="preserve"> areas of strength. </w:t>
      </w:r>
      <w:r w:rsidR="00C45831">
        <w:rPr>
          <w:rFonts w:asciiTheme="minorHAnsi" w:hAnsiTheme="minorHAnsi" w:cstheme="minorHAnsi"/>
          <w:szCs w:val="22"/>
        </w:rPr>
        <w:t xml:space="preserve">Additionally, </w:t>
      </w:r>
      <w:r>
        <w:rPr>
          <w:rFonts w:asciiTheme="minorHAnsi" w:hAnsiTheme="minorHAnsi" w:cstheme="minorHAnsi"/>
          <w:szCs w:val="22"/>
        </w:rPr>
        <w:t>XXXX</w:t>
      </w:r>
      <w:r w:rsidR="00C45831" w:rsidRPr="000F4480">
        <w:rPr>
          <w:rFonts w:asciiTheme="minorHAnsi" w:hAnsiTheme="minorHAnsi" w:cstheme="minorHAnsi"/>
          <w:szCs w:val="22"/>
        </w:rPr>
        <w:t xml:space="preserve"> wished to better understand </w:t>
      </w:r>
      <w:r w:rsidR="000A6FE9">
        <w:rPr>
          <w:rFonts w:asciiTheme="minorHAnsi" w:hAnsiTheme="minorHAnsi" w:cstheme="minorHAnsi"/>
          <w:szCs w:val="22"/>
        </w:rPr>
        <w:t>his/</w:t>
      </w:r>
      <w:r w:rsidR="00F85C9C">
        <w:rPr>
          <w:rFonts w:asciiTheme="minorHAnsi" w:hAnsiTheme="minorHAnsi" w:cstheme="minorHAnsi"/>
          <w:szCs w:val="22"/>
        </w:rPr>
        <w:t>her</w:t>
      </w:r>
      <w:r w:rsidR="00C45831" w:rsidRPr="000F4480">
        <w:rPr>
          <w:rFonts w:asciiTheme="minorHAnsi" w:hAnsiTheme="minorHAnsi" w:cstheme="minorHAnsi"/>
          <w:szCs w:val="22"/>
        </w:rPr>
        <w:t xml:space="preserve"> profile of learning differences so that </w:t>
      </w:r>
      <w:r w:rsidR="000A6FE9">
        <w:rPr>
          <w:rFonts w:asciiTheme="minorHAnsi" w:hAnsiTheme="minorHAnsi" w:cstheme="minorHAnsi"/>
          <w:szCs w:val="22"/>
        </w:rPr>
        <w:t>he/</w:t>
      </w:r>
      <w:r w:rsidR="00F85C9C">
        <w:rPr>
          <w:rFonts w:asciiTheme="minorHAnsi" w:hAnsiTheme="minorHAnsi" w:cstheme="minorHAnsi"/>
          <w:szCs w:val="22"/>
        </w:rPr>
        <w:t>she</w:t>
      </w:r>
      <w:r w:rsidR="00C45831" w:rsidRPr="000F4480">
        <w:rPr>
          <w:rFonts w:asciiTheme="minorHAnsi" w:hAnsiTheme="minorHAnsi" w:cstheme="minorHAnsi"/>
          <w:szCs w:val="22"/>
        </w:rPr>
        <w:t xml:space="preserve"> could develop more effective study strategies and access reasonable examination adjustments</w:t>
      </w:r>
      <w:r w:rsidR="00C45831">
        <w:rPr>
          <w:rFonts w:asciiTheme="minorHAnsi" w:hAnsiTheme="minorHAnsi" w:cstheme="minorHAnsi"/>
          <w:szCs w:val="22"/>
        </w:rPr>
        <w:t>.</w:t>
      </w:r>
      <w:r w:rsidR="00176C6D" w:rsidRPr="000F4480">
        <w:rPr>
          <w:rFonts w:asciiTheme="minorHAnsi" w:hAnsiTheme="minorHAnsi" w:cstheme="minorHAnsi"/>
        </w:rPr>
        <w:t xml:space="preserve">This will enable </w:t>
      </w:r>
      <w:r>
        <w:rPr>
          <w:rFonts w:asciiTheme="minorHAnsi" w:hAnsiTheme="minorHAnsi" w:cstheme="minorHAnsi"/>
        </w:rPr>
        <w:t>XXXX</w:t>
      </w:r>
      <w:r w:rsidR="00176C6D" w:rsidRPr="000F4480">
        <w:rPr>
          <w:rFonts w:asciiTheme="minorHAnsi" w:hAnsiTheme="minorHAnsi" w:cstheme="minorHAnsi"/>
        </w:rPr>
        <w:t xml:space="preserve">’s University </w:t>
      </w:r>
      <w:r w:rsidR="00176C6D" w:rsidRPr="000F4480">
        <w:rPr>
          <w:rFonts w:asciiTheme="minorHAnsi" w:hAnsiTheme="minorHAnsi" w:cstheme="minorHAnsi"/>
          <w:szCs w:val="22"/>
        </w:rPr>
        <w:t xml:space="preserve">to make appropriate adjustments to support </w:t>
      </w:r>
      <w:r w:rsidR="000A6FE9">
        <w:rPr>
          <w:rFonts w:asciiTheme="minorHAnsi" w:hAnsiTheme="minorHAnsi" w:cstheme="minorHAnsi"/>
          <w:szCs w:val="22"/>
        </w:rPr>
        <w:t>his/</w:t>
      </w:r>
      <w:r w:rsidR="00F85C9C">
        <w:rPr>
          <w:rFonts w:asciiTheme="minorHAnsi" w:hAnsiTheme="minorHAnsi" w:cstheme="minorHAnsi"/>
          <w:szCs w:val="22"/>
        </w:rPr>
        <w:t>her</w:t>
      </w:r>
      <w:r w:rsidR="00176C6D" w:rsidRPr="000F4480">
        <w:rPr>
          <w:rFonts w:asciiTheme="minorHAnsi" w:hAnsiTheme="minorHAnsi" w:cstheme="minorHAnsi"/>
          <w:szCs w:val="22"/>
        </w:rPr>
        <w:t xml:space="preserve"> and for </w:t>
      </w:r>
      <w:r>
        <w:rPr>
          <w:rFonts w:asciiTheme="minorHAnsi" w:hAnsiTheme="minorHAnsi" w:cstheme="minorHAnsi"/>
          <w:szCs w:val="22"/>
        </w:rPr>
        <w:t>XXXX</w:t>
      </w:r>
    </w:p>
    <w:sdt>
      <w:sdtPr>
        <w:rPr>
          <w:rFonts w:asciiTheme="minorHAnsi" w:hAnsiTheme="minorHAnsi" w:cstheme="minorHAnsi"/>
          <w:szCs w:val="22"/>
        </w:rPr>
        <w:alias w:val="Options - DSA or University support routes"/>
        <w:tag w:val="Options - DSA or University support routes"/>
        <w:id w:val="-740793824"/>
        <w:placeholder>
          <w:docPart w:val="DefaultPlaceholder_-1854013438"/>
        </w:placeholder>
        <w:comboBox>
          <w:listItem w:displayText="to apply for relevant funding for this support." w:value="to apply for relevant funding for this support."/>
          <w:listItem w:displayText="to explore areas of support for identified specific learning differences that are provided by their university." w:value="to explore areas of support for identified specific learning differences that are provided by their university."/>
        </w:comboBox>
      </w:sdtPr>
      <w:sdtContent>
        <w:p w:rsidR="00176C6D" w:rsidRPr="000F4480" w:rsidRDefault="002C1669" w:rsidP="00176C6D">
          <w:pPr>
            <w:pStyle w:val="BlockText"/>
            <w:spacing w:line="360" w:lineRule="auto"/>
            <w:ind w:left="0" w:right="0"/>
            <w:jc w:val="left"/>
            <w:rPr>
              <w:rFonts w:asciiTheme="minorHAnsi" w:hAnsiTheme="minorHAnsi" w:cstheme="minorHAnsi"/>
              <w:szCs w:val="22"/>
            </w:rPr>
          </w:pPr>
          <w:r w:rsidRPr="005F6FC6">
            <w:rPr>
              <w:rFonts w:asciiTheme="minorHAnsi" w:hAnsiTheme="minorHAnsi" w:cstheme="minorHAnsi"/>
              <w:szCs w:val="22"/>
            </w:rPr>
            <w:t>to explore areas of support for identified specific learning differences that are provided by their university.</w:t>
          </w:r>
        </w:p>
      </w:sdtContent>
    </w:sdt>
    <w:p w:rsidR="00594F16" w:rsidRDefault="00594F16" w:rsidP="00594F16">
      <w:pPr>
        <w:pStyle w:val="BlockText"/>
        <w:spacing w:line="360" w:lineRule="auto"/>
        <w:ind w:left="0" w:right="0"/>
        <w:jc w:val="left"/>
        <w:rPr>
          <w:rFonts w:asciiTheme="minorHAnsi" w:hAnsiTheme="minorHAnsi" w:cstheme="minorHAnsi"/>
          <w:szCs w:val="24"/>
        </w:rPr>
      </w:pPr>
    </w:p>
    <w:p w:rsidR="00594F16" w:rsidRPr="000F4480" w:rsidRDefault="00594F16" w:rsidP="00594F16">
      <w:pPr>
        <w:pStyle w:val="BlockText"/>
        <w:spacing w:line="360" w:lineRule="auto"/>
        <w:ind w:left="0" w:right="0"/>
        <w:jc w:val="left"/>
        <w:rPr>
          <w:rFonts w:asciiTheme="minorHAnsi" w:hAnsiTheme="minorHAnsi" w:cstheme="minorHAnsi"/>
          <w:szCs w:val="24"/>
        </w:rPr>
      </w:pPr>
      <w:r w:rsidRPr="000F4480">
        <w:rPr>
          <w:rFonts w:asciiTheme="minorHAnsi" w:hAnsiTheme="minorHAnsi" w:cstheme="minorHAnsi"/>
          <w:szCs w:val="24"/>
        </w:rPr>
        <w:t xml:space="preserve">They described reported challenges as </w:t>
      </w:r>
      <w:r w:rsidR="00875C22" w:rsidRPr="000F4480">
        <w:rPr>
          <w:rFonts w:asciiTheme="minorHAnsi" w:hAnsiTheme="minorHAnsi" w:cstheme="minorHAnsi"/>
          <w:szCs w:val="24"/>
        </w:rPr>
        <w:fldChar w:fldCharType="begin"/>
      </w:r>
      <w:r w:rsidRPr="000F4480">
        <w:rPr>
          <w:rFonts w:asciiTheme="minorHAnsi" w:hAnsiTheme="minorHAnsi" w:cstheme="minorHAnsi"/>
          <w:szCs w:val="24"/>
        </w:rPr>
        <w:instrText xml:space="preserve"> AUTOTEXTLIST   \t "Reported challenges - ASSESSOR TO ADD RELEVENT INFORMATION AS PER INTIAL INTERVIEW AND INFORMATION FROM THE BIQ"  \* MERGEFORMAT </w:instrText>
      </w:r>
      <w:r w:rsidR="00875C22" w:rsidRPr="000F4480">
        <w:rPr>
          <w:rFonts w:asciiTheme="minorHAnsi" w:hAnsiTheme="minorHAnsi" w:cstheme="minorHAnsi"/>
          <w:szCs w:val="24"/>
        </w:rPr>
        <w:fldChar w:fldCharType="separate"/>
      </w:r>
      <w:r w:rsidRPr="000F4480">
        <w:rPr>
          <w:rFonts w:asciiTheme="minorHAnsi" w:hAnsiTheme="minorHAnsi" w:cstheme="minorHAnsi"/>
          <w:szCs w:val="24"/>
        </w:rPr>
        <w:t>being</w:t>
      </w:r>
      <w:r w:rsidR="00875C22" w:rsidRPr="000F4480">
        <w:rPr>
          <w:rFonts w:asciiTheme="minorHAnsi" w:hAnsiTheme="minorHAnsi" w:cstheme="minorHAnsi"/>
          <w:szCs w:val="24"/>
        </w:rPr>
        <w:fldChar w:fldCharType="end"/>
      </w:r>
      <w:r w:rsidRPr="00D75309">
        <w:rPr>
          <w:rFonts w:asciiTheme="minorHAnsi" w:hAnsiTheme="minorHAnsi" w:cstheme="minorHAnsi"/>
          <w:color w:val="0070C0"/>
          <w:szCs w:val="24"/>
        </w:rPr>
        <w:t>(see BIQ)</w:t>
      </w:r>
    </w:p>
    <w:p w:rsidR="00036BBC" w:rsidRPr="000F4480" w:rsidRDefault="00036BBC" w:rsidP="00C219BC">
      <w:pPr>
        <w:pStyle w:val="Heading5"/>
        <w:rPr>
          <w:rFonts w:cstheme="minorHAnsi"/>
        </w:rPr>
      </w:pPr>
    </w:p>
    <w:p w:rsidR="00FA4B8B" w:rsidRPr="000F4480" w:rsidRDefault="000A6FE9" w:rsidP="00FA4B8B">
      <w:pPr>
        <w:pStyle w:val="BlockText"/>
        <w:spacing w:line="360" w:lineRule="auto"/>
        <w:ind w:left="0" w:right="0"/>
        <w:jc w:val="left"/>
        <w:rPr>
          <w:rFonts w:asciiTheme="minorHAnsi" w:hAnsiTheme="minorHAnsi" w:cstheme="minorHAnsi"/>
          <w:szCs w:val="22"/>
        </w:rPr>
      </w:pPr>
      <w:r>
        <w:rPr>
          <w:rFonts w:asciiTheme="minorHAnsi" w:hAnsiTheme="minorHAnsi" w:cstheme="minorHAnsi"/>
        </w:rPr>
        <w:t>XXXX</w:t>
      </w:r>
      <w:r w:rsidR="00FA4B8B" w:rsidRPr="000F4480">
        <w:rPr>
          <w:rFonts w:asciiTheme="minorHAnsi" w:hAnsiTheme="minorHAnsi" w:cstheme="minorHAnsi"/>
        </w:rPr>
        <w:t xml:space="preserve"> should</w:t>
      </w:r>
      <w:r w:rsidR="00FA4B8B" w:rsidRPr="000F4480">
        <w:rPr>
          <w:rFonts w:asciiTheme="minorHAnsi" w:hAnsiTheme="minorHAnsi" w:cstheme="minorHAnsi"/>
          <w:szCs w:val="22"/>
        </w:rPr>
        <w:t xml:space="preserve"> consider sharing elements of this report in order that future potential employers can make appropriate adjustments to support </w:t>
      </w:r>
      <w:r>
        <w:rPr>
          <w:rFonts w:asciiTheme="minorHAnsi" w:hAnsiTheme="minorHAnsi" w:cstheme="minorHAnsi"/>
          <w:szCs w:val="22"/>
        </w:rPr>
        <w:t>him/</w:t>
      </w:r>
      <w:r w:rsidR="00F85C9C">
        <w:rPr>
          <w:rFonts w:asciiTheme="minorHAnsi" w:hAnsiTheme="minorHAnsi" w:cstheme="minorHAnsi"/>
          <w:szCs w:val="22"/>
        </w:rPr>
        <w:t>her</w:t>
      </w:r>
      <w:r w:rsidR="00FA4B8B" w:rsidRPr="000F4480">
        <w:rPr>
          <w:rFonts w:asciiTheme="minorHAnsi" w:hAnsiTheme="minorHAnsi" w:cstheme="minorHAnsi"/>
          <w:szCs w:val="22"/>
        </w:rPr>
        <w:t xml:space="preserve">. </w:t>
      </w:r>
      <w:r>
        <w:rPr>
          <w:rFonts w:asciiTheme="minorHAnsi" w:hAnsiTheme="minorHAnsi" w:cstheme="minorHAnsi"/>
          <w:szCs w:val="22"/>
        </w:rPr>
        <w:t>XXXX</w:t>
      </w:r>
      <w:r w:rsidR="00FA4B8B" w:rsidRPr="000F4480">
        <w:rPr>
          <w:rFonts w:asciiTheme="minorHAnsi" w:hAnsiTheme="minorHAnsi" w:cstheme="minorHAnsi"/>
          <w:szCs w:val="22"/>
        </w:rPr>
        <w:t xml:space="preserve"> may also consider applying for relevant funding for additional support in any future employment. </w:t>
      </w:r>
    </w:p>
    <w:p w:rsidR="00FA4B8B" w:rsidRDefault="00875C22" w:rsidP="000D5BF1">
      <w:pPr>
        <w:pStyle w:val="BlockText"/>
        <w:spacing w:line="360" w:lineRule="auto"/>
        <w:ind w:left="0" w:right="0"/>
        <w:jc w:val="left"/>
        <w:rPr>
          <w:rStyle w:val="Hyperlink"/>
          <w:rFonts w:asciiTheme="minorHAnsi" w:hAnsiTheme="minorHAnsi" w:cstheme="minorHAnsi"/>
          <w:szCs w:val="22"/>
        </w:rPr>
      </w:pPr>
      <w:hyperlink r:id="rId15" w:history="1">
        <w:r w:rsidR="00FA4B8B" w:rsidRPr="000F4480">
          <w:rPr>
            <w:rStyle w:val="Hyperlink"/>
            <w:rFonts w:asciiTheme="minorHAnsi" w:hAnsiTheme="minorHAnsi" w:cstheme="minorHAnsi"/>
            <w:szCs w:val="22"/>
          </w:rPr>
          <w:t>https://www.gov.uk/access-to-work</w:t>
        </w:r>
      </w:hyperlink>
    </w:p>
    <w:p w:rsidR="004F553E" w:rsidRDefault="004F553E" w:rsidP="000D5BF1">
      <w:pPr>
        <w:pStyle w:val="BlockText"/>
        <w:spacing w:line="360" w:lineRule="auto"/>
        <w:ind w:left="0" w:right="0"/>
        <w:jc w:val="left"/>
        <w:rPr>
          <w:rStyle w:val="Hyperlink"/>
          <w:rFonts w:asciiTheme="minorHAnsi" w:hAnsiTheme="minorHAnsi" w:cstheme="minorHAnsi"/>
          <w:szCs w:val="22"/>
        </w:rPr>
      </w:pPr>
    </w:p>
    <w:p w:rsidR="00FA4B8B" w:rsidRPr="000F4480" w:rsidRDefault="00875C22" w:rsidP="00FA4B8B">
      <w:pPr>
        <w:pStyle w:val="BlockText"/>
        <w:spacing w:line="360" w:lineRule="auto"/>
        <w:ind w:left="0" w:right="0"/>
        <w:jc w:val="left"/>
        <w:rPr>
          <w:rFonts w:asciiTheme="minorHAnsi" w:hAnsiTheme="minorHAnsi" w:cstheme="minorHAnsi"/>
          <w:szCs w:val="22"/>
        </w:rPr>
      </w:pPr>
      <w:sdt>
        <w:sdtPr>
          <w:rPr>
            <w:rFonts w:asciiTheme="minorHAnsi" w:hAnsiTheme="minorHAnsi" w:cstheme="minorHAnsi"/>
            <w:color w:val="0000FF"/>
            <w:szCs w:val="22"/>
            <w:u w:val="single"/>
          </w:rPr>
          <w:alias w:val="End of studies"/>
          <w:tag w:val="End of studies"/>
          <w:id w:val="-64032079"/>
          <w:placeholder>
            <w:docPart w:val="08C4DD8147E542098E19F33F1B6E24A1"/>
          </w:placeholder>
          <w:comboBox>
            <w:listItem w:displayText="XXXX is nearing the end of his/her studies so referral for DSA support is not relevant here." w:value="XXXX is nearing the end of his/her studies so referral for DSA support is not relevant here."/>
            <w:listItem w:displayText="  " w:value="    "/>
          </w:comboBox>
        </w:sdtPr>
        <w:sdtContent>
          <w:r w:rsidR="00F73676">
            <w:rPr>
              <w:rFonts w:asciiTheme="minorHAnsi" w:hAnsiTheme="minorHAnsi" w:cstheme="minorHAnsi"/>
              <w:color w:val="0000FF"/>
              <w:szCs w:val="22"/>
              <w:u w:val="single"/>
            </w:rPr>
            <w:t>XXXX</w:t>
          </w:r>
          <w:r w:rsidR="00594F16" w:rsidRPr="00F85C9C">
            <w:rPr>
              <w:rFonts w:asciiTheme="minorHAnsi" w:hAnsiTheme="minorHAnsi" w:cstheme="minorHAnsi"/>
              <w:color w:val="0000FF"/>
              <w:szCs w:val="22"/>
              <w:u w:val="single"/>
            </w:rPr>
            <w:t xml:space="preserve"> is nearing the end of </w:t>
          </w:r>
          <w:r w:rsidR="00F85C9C">
            <w:rPr>
              <w:rFonts w:asciiTheme="minorHAnsi" w:hAnsiTheme="minorHAnsi" w:cstheme="minorHAnsi"/>
              <w:color w:val="0000FF"/>
              <w:szCs w:val="22"/>
              <w:u w:val="single"/>
            </w:rPr>
            <w:t>her</w:t>
          </w:r>
          <w:r w:rsidR="00594F16" w:rsidRPr="00F85C9C">
            <w:rPr>
              <w:rFonts w:asciiTheme="minorHAnsi" w:hAnsiTheme="minorHAnsi" w:cstheme="minorHAnsi"/>
              <w:color w:val="0000FF"/>
              <w:szCs w:val="22"/>
              <w:u w:val="single"/>
            </w:rPr>
            <w:t xml:space="preserve"> studies so referral for DSA support is not relevant here.</w:t>
          </w:r>
        </w:sdtContent>
      </w:sdt>
    </w:p>
    <w:p w:rsidR="00FA4B8B" w:rsidRPr="000F4480" w:rsidRDefault="00FA4B8B" w:rsidP="005E6778">
      <w:pPr>
        <w:pStyle w:val="BlockText"/>
        <w:spacing w:line="360" w:lineRule="auto"/>
        <w:ind w:left="0" w:right="0"/>
        <w:jc w:val="left"/>
        <w:rPr>
          <w:rFonts w:asciiTheme="minorHAnsi" w:hAnsiTheme="minorHAnsi" w:cstheme="minorHAnsi"/>
          <w:szCs w:val="24"/>
        </w:rPr>
      </w:pPr>
    </w:p>
    <w:p w:rsidR="005E6778" w:rsidRPr="000F4480" w:rsidRDefault="005E6778" w:rsidP="00E177E0">
      <w:pPr>
        <w:pStyle w:val="Heading2"/>
        <w:rPr>
          <w:rFonts w:cstheme="minorHAnsi"/>
          <w:szCs w:val="24"/>
        </w:rPr>
      </w:pPr>
      <w:r w:rsidRPr="000F4480">
        <w:rPr>
          <w:rFonts w:cstheme="minorHAnsi"/>
          <w:szCs w:val="24"/>
        </w:rPr>
        <w:t>Diagnostic Outcome</w:t>
      </w:r>
    </w:p>
    <w:p w:rsidR="00CD1977" w:rsidRPr="00000B57" w:rsidRDefault="00147ED3" w:rsidP="00000B57">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provides the evidence that </w:t>
      </w:r>
      <w:r w:rsidR="000A6FE9">
        <w:rPr>
          <w:rFonts w:cstheme="minorHAnsi"/>
          <w:szCs w:val="24"/>
          <w:lang w:eastAsia="en-GB"/>
        </w:rPr>
        <w:t>XXXX</w:t>
      </w:r>
      <w:sdt>
        <w:sdtPr>
          <w:rPr>
            <w:rFonts w:cstheme="minorHAnsi"/>
            <w:szCs w:val="24"/>
            <w:lang w:eastAsia="en-GB"/>
          </w:rPr>
          <w:alias w:val="SpLD Descriptor"/>
          <w:tag w:val="SpLD Descriptor"/>
          <w:id w:val="-1327661384"/>
          <w:placeholder>
            <w:docPart w:val="9D13263C84DE4A91AC97C87CCC3D5B76"/>
          </w:placeholder>
          <w:showingPlcHdr/>
          <w:comboBox>
            <w:listItem w:value="Choose an item."/>
            <w:listItem w:displayText="displays characteristics of Dyslexia." w:value="displays characteristics of Dyslexia."/>
            <w:listItem w:displayText="displays charateristics of Dyslexia, and the combined presentation of ADHD symptoms." w:value="displays charateristics of Dyslexia, and the combined presentation of ADHD symptoms."/>
            <w:listItem w:displayText="displays charateristics associated with Dyslexia and the presentaion of ADHD inattentive characteristics." w:value="displays charateristics associated with Dyslexia and the presentaion of ADHD inattentive characteristics."/>
            <w:listItem w:displayText="displays charateristics of Dyslexia, Developmental Coordination Disorder (DCD) and ADHD inattentive characteristics." w:value="displays charateristics of Dyslexia, Developmental Coordination Disorder (DCD) and ADHD inattentive characteristics."/>
            <w:listItem w:displayText="displays charateristics of Dyslexia, Developmental Coordination Disorder (DCD) and combined presentation of ADHD characteristics." w:value="displays charateristics of Dyslexia, Developmental Coordination Disorder (DCD) and combined presentation of ADHD characteristics."/>
            <w:listItem w:displayText="displays characteristics associated with Developmental Coordination Disorder (DCD) and ADHD combined presentation of symptoms." w:value="displays characteristics associated with Developmental Coordination Disorder (DCD) and ADHD combined presentation of symptoms."/>
            <w:listItem w:displayText="displays characteristics associated with Developmental Coordination Disorder (DCD) and ADHD inattentive presentation of symptoms." w:value="displays characteristics associated with Developmental Coordination Disorder (DCD) and ADHD inattentive presentation of symptoms."/>
            <w:listItem w:displayText="displays characteristics associated with Dyslexia and difficulites around social and communication skills. " w:value="displays characteristics associated with Dyslexia and difficulites around social and communication skills. "/>
            <w:listItem w:displayText="displays difficulites with Developmental Coordination Disorder (DCD), social and communication difficulities." w:value="displays difficulites with Developmental Coordination Disorder (DCD), social and communication difficulities."/>
            <w:listItem w:displayText="displays a combined presentation of a combined presentation of ADHD symptoms, social and communication skill's difficulites." w:value="displays a combined presentation of a combined presentation of ADHD symptoms, social and communication skill's difficulites."/>
            <w:listItem w:displayText="displays the presentation of ADHD inattentive symptoms, social and communication skill's difficulites." w:value="displays the presentation of ADHD inattentive symptoms, social and communication skill's difficulites."/>
            <w:listItem w:displayText="displays characteristics associated with Dyslexia, Developmental Coordination Disorder (DCD), ADHD inattentive, soical and communication skill's difficulites." w:value="displays characteristics associated with Dyslexia, Developmental Coordination Disorder (DCD), ADHD inattentive, soical and communication skill's difficulites."/>
            <w:listItem w:displayText="displays charateristics associated with Dyslexia, Developmental Coordination Disorder (DCD), ADHD combined presentation of symptoms, social and communication skill's difficulites." w:value="displays charateristics associated with Dyslexia, Developmental Coordination Disorder (DCD), ADHD combined presentation of symptoms, social and communication skill's difficulites."/>
            <w:listItem w:displayText="displays difficulties characteristic of a specific learning difference related to the speed of processing information." w:value="displays difficulties characteristic of a specific learning difference related to the speed of processing information."/>
            <w:listItem w:displayText="displays characteristics of Developmental Coordination Disorder (DCD." w:value="displays characteristics of Developmental Coordination Disorder (DCD."/>
            <w:listItem w:displayText="displays the combined characteristics of ADHD." w:value="displays the combined characteristics of ADHD."/>
            <w:listItem w:displayText="displays characteristics in the inattentive symptoms of ADHD." w:value="displays characteristics in the inattentive symptoms of ADHD."/>
          </w:comboBox>
        </w:sdtPr>
        <w:sdtContent>
          <w:r w:rsidR="00594F16" w:rsidRPr="00C3584A">
            <w:rPr>
              <w:rStyle w:val="PlaceholderText"/>
            </w:rPr>
            <w:t>Choose an item.</w:t>
          </w:r>
        </w:sdtContent>
      </w:sdt>
      <w:r w:rsidR="00B0102E" w:rsidRPr="000F4480">
        <w:rPr>
          <w:rFonts w:cstheme="minorHAnsi"/>
          <w:szCs w:val="24"/>
          <w:lang w:eastAsia="en-GB"/>
        </w:rPr>
        <w:t xml:space="preserve">This correlates with the full definition of </w:t>
      </w:r>
      <w:sdt>
        <w:sdtPr>
          <w:rPr>
            <w:rFonts w:cstheme="minorHAnsi"/>
            <w:szCs w:val="24"/>
            <w:lang w:eastAsia="en-GB"/>
          </w:rPr>
          <w:alias w:val="SpLDs Descriptor"/>
          <w:tag w:val="SpLDs Descriptor"/>
          <w:id w:val="-1370690905"/>
          <w:placeholder>
            <w:docPart w:val="234907A2151244D8B8DEC2676614E330"/>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B0102E" w:rsidRPr="00C3584A">
            <w:rPr>
              <w:rStyle w:val="PlaceholderText"/>
            </w:rPr>
            <w:t>Choose an item.</w:t>
          </w:r>
        </w:sdtContent>
      </w:sdt>
      <w:r w:rsidR="00B0102E" w:rsidRPr="000F4480">
        <w:rPr>
          <w:rFonts w:cstheme="minorHAnsi"/>
          <w:szCs w:val="24"/>
          <w:lang w:eastAsia="en-GB"/>
        </w:rPr>
        <w:t>provided in Appendix 3 of the main body of the report.</w:t>
      </w:r>
    </w:p>
    <w:p w:rsidR="005E6778" w:rsidRPr="000F4480" w:rsidRDefault="005E6778" w:rsidP="002E4A76">
      <w:pPr>
        <w:pStyle w:val="Heading5"/>
        <w:rPr>
          <w:rFonts w:cstheme="minorHAnsi"/>
        </w:rPr>
      </w:pPr>
    </w:p>
    <w:p w:rsidR="008213C6" w:rsidRPr="000F4480" w:rsidRDefault="00F73676" w:rsidP="00FA4B8B">
      <w:pPr>
        <w:tabs>
          <w:tab w:val="left" w:pos="-3119"/>
        </w:tabs>
        <w:rPr>
          <w:rFonts w:cstheme="minorHAnsi"/>
          <w:szCs w:val="24"/>
          <w:lang w:eastAsia="en-GB"/>
        </w:rPr>
      </w:pPr>
      <w:r>
        <w:rPr>
          <w:rFonts w:cstheme="minorHAnsi"/>
          <w:szCs w:val="24"/>
          <w:lang w:eastAsia="en-GB"/>
        </w:rPr>
        <w:t>XXXX</w:t>
      </w:r>
      <w:r w:rsidR="00FA4B8B" w:rsidRPr="000F4480">
        <w:rPr>
          <w:rFonts w:cstheme="minorHAnsi"/>
          <w:szCs w:val="24"/>
          <w:lang w:eastAsia="en-GB"/>
        </w:rPr>
        <w:t xml:space="preserve"> already has a diagnosis of</w:t>
      </w:r>
      <w:sdt>
        <w:sdtPr>
          <w:rPr>
            <w:rFonts w:cstheme="minorHAnsi"/>
            <w:szCs w:val="24"/>
            <w:lang w:eastAsia="en-GB"/>
          </w:rPr>
          <w:alias w:val="SPLD_Mental Health"/>
          <w:tag w:val="SPLD"/>
          <w:id w:val="1871025329"/>
          <w:placeholder>
            <w:docPart w:val="D2E2C2204CDD4C5BB0BF0576E2D2A9DC"/>
          </w:placeholder>
          <w:showingPlcHdr/>
          <w:comboBox>
            <w:listItem w:value="Choose an item."/>
            <w:listItem w:displayText="Dyslexia" w:value="Dyslexia"/>
            <w:listItem w:displayText="Developmental Coordination Disorder (DCD)" w:value="Developmental Coordination Disorder (DCD)"/>
            <w:listItem w:displayText="ADHD" w:value="ADHD"/>
            <w:listItem w:displayText="Mental Health difficulites" w:value="Mental Health difficulites"/>
            <w:listItem w:displayText="Social and communication difficulites" w:value="Social and communication difficulites"/>
            <w:listItem w:displayText="Dyscalculia" w:value="Dyscalculia"/>
          </w:comboBox>
        </w:sdtPr>
        <w:sdtContent>
          <w:r w:rsidR="008A3FCF" w:rsidRPr="00C3584A">
            <w:rPr>
              <w:rStyle w:val="PlaceholderText"/>
            </w:rPr>
            <w:t>Choose an item.</w:t>
          </w:r>
        </w:sdtContent>
      </w:sdt>
      <w:r>
        <w:rPr>
          <w:rFonts w:cstheme="minorHAnsi"/>
          <w:szCs w:val="24"/>
          <w:lang w:eastAsia="en-GB"/>
        </w:rPr>
        <w:t>XXXX</w:t>
      </w:r>
      <w:r w:rsidR="009049DD">
        <w:rPr>
          <w:rFonts w:cstheme="minorHAnsi"/>
          <w:szCs w:val="24"/>
          <w:lang w:eastAsia="en-GB"/>
        </w:rPr>
        <w:t xml:space="preserve"> is </w:t>
      </w:r>
      <w:sdt>
        <w:sdtPr>
          <w:rPr>
            <w:rFonts w:cstheme="minorHAnsi"/>
            <w:szCs w:val="24"/>
            <w:lang w:eastAsia="en-GB"/>
          </w:rPr>
          <w:alias w:val="support in place or on waiting list"/>
          <w:tag w:val="MH etc"/>
          <w:id w:val="-1970043887"/>
          <w:placeholder>
            <w:docPart w:val="DefaultPlaceholder_-1854013438"/>
          </w:placeholder>
          <w:showingPlcHdr/>
          <w:comboBox>
            <w:listItem w:value="Choose an item."/>
            <w:listItem w:displayText="receiving support for their mental health difficulites through the Mental Health services within the NHS." w:value="receiving support for their mental health difficulites through the Mental Health services within the NHS."/>
            <w:listItem w:displayText="receiving support for their mental health difficulites through their University's wellbeing service." w:value="receiving support for their mental health difficulites through their University's wellbeing service."/>
            <w:listItem w:displayText="receiving support for their mental health difficulites privately with a mental helath professional." w:value="receiving support for their mental health difficulites privately with a mental helath professional."/>
            <w:listItem w:displayText="currently on a waiting list to further explore ADHD symptoms." w:value="currently on a waiting list to further explore ADHD symptoms."/>
            <w:listItem w:displayText="currently on a waiting list to further explore Social &amp; Communication presentations." w:value="currently on a waiting list to further explore Social &amp; Communication presentations."/>
            <w:listItem w:displayText="currently in the process of being assessed by a medicla professional for Social &amp; Communication difficulties." w:value="currently in the process of being assessed by a medicla professional for Social &amp; Communication difficulties."/>
          </w:comboBox>
        </w:sdtPr>
        <w:sdtContent>
          <w:r w:rsidR="009643A5" w:rsidRPr="00C3584A">
            <w:rPr>
              <w:rStyle w:val="PlaceholderText"/>
            </w:rPr>
            <w:t>Choose an item.</w:t>
          </w:r>
        </w:sdtContent>
      </w:sdt>
    </w:p>
    <w:p w:rsidR="008213C6" w:rsidRPr="000F4480" w:rsidRDefault="008213C6" w:rsidP="002E4A76">
      <w:pPr>
        <w:pStyle w:val="Heading5"/>
        <w:rPr>
          <w:rFonts w:cstheme="minorHAnsi"/>
          <w:lang w:eastAsia="en-GB"/>
        </w:rPr>
      </w:pPr>
    </w:p>
    <w:p w:rsidR="00FA4B8B" w:rsidRPr="000F4480" w:rsidRDefault="00FA4B8B" w:rsidP="00FA4B8B">
      <w:pPr>
        <w:tabs>
          <w:tab w:val="left" w:pos="-3119"/>
        </w:tabs>
        <w:rPr>
          <w:rFonts w:cstheme="minorHAnsi"/>
          <w:b/>
          <w:bCs/>
          <w:color w:val="9900CC"/>
          <w:szCs w:val="24"/>
          <w:lang w:eastAsia="en-GB"/>
        </w:rPr>
      </w:pPr>
      <w:r w:rsidRPr="000F4480">
        <w:rPr>
          <w:rFonts w:cstheme="minorHAnsi"/>
          <w:szCs w:val="24"/>
          <w:lang w:eastAsia="en-GB"/>
        </w:rPr>
        <w:t xml:space="preserve">Onward referrals </w:t>
      </w:r>
      <w:bookmarkStart w:id="6" w:name="_Hlk142579789"/>
      <w:r w:rsidRPr="000F4480">
        <w:rPr>
          <w:rFonts w:cstheme="minorHAnsi"/>
          <w:szCs w:val="24"/>
          <w:lang w:eastAsia="en-GB"/>
        </w:rPr>
        <w:t xml:space="preserve">to explore difficulties with </w:t>
      </w:r>
      <w:sdt>
        <w:sdtPr>
          <w:rPr>
            <w:rFonts w:cstheme="minorHAnsi"/>
            <w:szCs w:val="24"/>
            <w:lang w:eastAsia="en-GB"/>
          </w:rPr>
          <w:alias w:val="Condition"/>
          <w:tag w:val="Condition"/>
          <w:id w:val="64847066"/>
          <w:placeholder>
            <w:docPart w:val="DefaultPlaceholder_-1854013438"/>
          </w:placeholder>
          <w:showingPlcHdr/>
          <w:comboBox>
            <w:listItem w:value="Choose an item."/>
            <w:listItem w:displayText="ADHD symptoms" w:value="ADHD symptoms"/>
            <w:listItem w:displayText="Social &amp; Communication symptoms" w:value="Social &amp; Communication symptoms"/>
            <w:listItem w:displayText="Mental Health wellbeing" w:value="Mental Health wellbeing"/>
            <w:listItem w:displayText="ADHD symptoms, Social &amp; Communication symptoms and a mental health wellbeing." w:value="ADHD symptoms, Social &amp; Communication symptoms and a mental health wellbeing."/>
            <w:listItem w:displayText="ADHD symptoms and Mental Health wellbeing " w:value="ADHD symptoms and Mental Health wellbeing "/>
          </w:comboBox>
        </w:sdtPr>
        <w:sdtContent>
          <w:r w:rsidR="00C25530" w:rsidRPr="00C3584A">
            <w:rPr>
              <w:rStyle w:val="PlaceholderText"/>
            </w:rPr>
            <w:t>Choose an item.</w:t>
          </w:r>
        </w:sdtContent>
      </w:sdt>
      <w:bookmarkEnd w:id="6"/>
      <w:r w:rsidRPr="000F4480">
        <w:rPr>
          <w:rFonts w:cstheme="minorHAnsi"/>
          <w:szCs w:val="24"/>
          <w:lang w:eastAsia="en-GB"/>
        </w:rPr>
        <w:t>are</w:t>
      </w:r>
      <w:r w:rsidR="00875C22" w:rsidRPr="000F4480">
        <w:rPr>
          <w:rFonts w:cstheme="minorHAnsi"/>
          <w:szCs w:val="24"/>
          <w:lang w:eastAsia="en-GB"/>
        </w:rPr>
        <w:fldChar w:fldCharType="begin"/>
      </w:r>
      <w:r w:rsidR="006F1680" w:rsidRPr="000F4480">
        <w:rPr>
          <w:rFonts w:cstheme="minorHAnsi"/>
          <w:szCs w:val="24"/>
          <w:lang w:eastAsia="en-GB"/>
        </w:rPr>
        <w:instrText xml:space="preserve"> AUTOTEXTLIST   \* Lower \t "Delete as necessary."  \* MERGEFORMAT </w:instrText>
      </w:r>
      <w:r w:rsidR="00875C22" w:rsidRPr="000F4480">
        <w:rPr>
          <w:rFonts w:cstheme="minorHAnsi"/>
          <w:szCs w:val="24"/>
          <w:lang w:eastAsia="en-GB"/>
        </w:rPr>
        <w:fldChar w:fldCharType="separate"/>
      </w:r>
      <w:r w:rsidR="006F1680" w:rsidRPr="000F4480">
        <w:rPr>
          <w:rFonts w:cstheme="minorHAnsi"/>
          <w:szCs w:val="24"/>
          <w:lang w:eastAsia="en-GB"/>
        </w:rPr>
        <w:t>recommended.</w:t>
      </w:r>
      <w:r w:rsidR="00875C22" w:rsidRPr="000F4480">
        <w:rPr>
          <w:rFonts w:cstheme="minorHAnsi"/>
          <w:szCs w:val="24"/>
          <w:lang w:eastAsia="en-GB"/>
        </w:rPr>
        <w:fldChar w:fldCharType="end"/>
      </w:r>
    </w:p>
    <w:p w:rsidR="00FA4B8B" w:rsidRPr="000F4480" w:rsidRDefault="00FA4B8B" w:rsidP="00AC4DF0">
      <w:pPr>
        <w:rPr>
          <w:rFonts w:cstheme="minorHAnsi"/>
          <w:bCs/>
          <w:szCs w:val="24"/>
        </w:rPr>
      </w:pPr>
    </w:p>
    <w:p w:rsidR="005E6778" w:rsidRPr="000F4480" w:rsidRDefault="005E6778" w:rsidP="00E177E0">
      <w:pPr>
        <w:pStyle w:val="Heading2"/>
        <w:rPr>
          <w:rFonts w:cstheme="minorHAnsi"/>
          <w:szCs w:val="24"/>
        </w:rPr>
      </w:pPr>
      <w:r w:rsidRPr="000F4480">
        <w:rPr>
          <w:rFonts w:cstheme="minorHAnsi"/>
          <w:szCs w:val="24"/>
        </w:rPr>
        <w:t>Profile</w:t>
      </w:r>
    </w:p>
    <w:p w:rsidR="003721D1" w:rsidRPr="000F4480" w:rsidRDefault="005045AA" w:rsidP="005045A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There is developmental history that is consistent with the findings of this assessment. </w:t>
      </w:r>
      <w:r w:rsidR="00F73676">
        <w:rPr>
          <w:rFonts w:asciiTheme="minorHAnsi" w:hAnsiTheme="minorHAnsi" w:cstheme="minorHAnsi"/>
          <w:szCs w:val="24"/>
        </w:rPr>
        <w:t>XXXX</w:t>
      </w:r>
      <w:r w:rsidR="00BA367D" w:rsidRPr="000F4480">
        <w:rPr>
          <w:rFonts w:asciiTheme="minorHAnsi" w:hAnsiTheme="minorHAnsi" w:cstheme="minorHAnsi"/>
          <w:szCs w:val="24"/>
        </w:rPr>
        <w:t xml:space="preserve"> </w:t>
      </w:r>
      <w:r w:rsidR="00BA367D" w:rsidRPr="000F4480">
        <w:rPr>
          <w:rFonts w:asciiTheme="minorHAnsi" w:hAnsiTheme="minorHAnsi" w:cstheme="minorHAnsi"/>
          <w:szCs w:val="24"/>
        </w:rPr>
        <w:lastRenderedPageBreak/>
        <w:t xml:space="preserve">gave </w:t>
      </w:r>
      <w:r w:rsidR="00F85C9C">
        <w:rPr>
          <w:rFonts w:asciiTheme="minorHAnsi" w:hAnsiTheme="minorHAnsi" w:cstheme="minorHAnsi"/>
          <w:szCs w:val="24"/>
        </w:rPr>
        <w:t>her</w:t>
      </w:r>
      <w:r w:rsidR="00BA367D" w:rsidRPr="000F4480">
        <w:rPr>
          <w:rFonts w:asciiTheme="minorHAnsi" w:hAnsiTheme="minorHAnsi" w:cstheme="minorHAnsi"/>
          <w:szCs w:val="24"/>
        </w:rPr>
        <w:t xml:space="preserve"> strengths as</w:t>
      </w:r>
      <w:r w:rsidR="003721D1" w:rsidRPr="000F4480">
        <w:rPr>
          <w:rFonts w:asciiTheme="minorHAnsi" w:hAnsiTheme="minorHAnsi" w:cstheme="minorHAnsi"/>
          <w:szCs w:val="24"/>
        </w:rPr>
        <w:t>:</w:t>
      </w:r>
      <w:r w:rsidR="00FD150B" w:rsidRPr="00FD150B">
        <w:rPr>
          <w:rFonts w:asciiTheme="minorHAnsi" w:hAnsiTheme="minorHAnsi" w:cstheme="minorHAnsi"/>
          <w:color w:val="0070C0"/>
          <w:szCs w:val="24"/>
        </w:rPr>
        <w:t>(See BIQ)</w:t>
      </w:r>
    </w:p>
    <w:p w:rsidR="005045AA" w:rsidRPr="000F4480" w:rsidRDefault="005045AA" w:rsidP="002E4A76">
      <w:pPr>
        <w:pStyle w:val="Heading5"/>
        <w:rPr>
          <w:rFonts w:cstheme="minorHAnsi"/>
        </w:rPr>
      </w:pPr>
    </w:p>
    <w:p w:rsidR="00FE0D71" w:rsidRPr="000F4480" w:rsidRDefault="00FE0D71" w:rsidP="005045AA">
      <w:pPr>
        <w:pStyle w:val="NoSpacing"/>
        <w:spacing w:line="360" w:lineRule="auto"/>
        <w:rPr>
          <w:rFonts w:asciiTheme="minorHAnsi" w:hAnsiTheme="minorHAnsi" w:cstheme="minorHAnsi"/>
          <w:color w:val="9900CC"/>
          <w:szCs w:val="24"/>
        </w:rPr>
      </w:pPr>
      <w:r w:rsidRPr="000F4480">
        <w:rPr>
          <w:rFonts w:asciiTheme="minorHAnsi" w:hAnsiTheme="minorHAnsi" w:cstheme="minorHAnsi"/>
        </w:rPr>
        <w:t xml:space="preserve">Characteristic of </w:t>
      </w:r>
      <w:sdt>
        <w:sdtPr>
          <w:rPr>
            <w:rFonts w:asciiTheme="minorHAnsi" w:hAnsiTheme="minorHAnsi" w:cstheme="minorHAnsi"/>
          </w:rPr>
          <w:alias w:val="Diagnostic Outcome SPLD"/>
          <w:tag w:val="SpLD"/>
          <w:id w:val="-981234581"/>
          <w:placeholder>
            <w:docPart w:val="DefaultPlaceholder_-1854013438"/>
          </w:placeholder>
          <w:showingPlcHdr/>
          <w:comboBox>
            <w:listItem w:value="Choose an item."/>
            <w:listItem w:displayText="Dyslexia," w:value="Dyslexia,"/>
            <w:listItem w:displayText="DCD," w:value="DCD,"/>
            <w:listItem w:displayText="ADHD inattentive symptoms," w:value="ADHD inattentive symptoms,"/>
            <w:listItem w:displayText="ADHD combined symptoms, " w:value="ADHD combined symptoms, "/>
            <w:listItem w:displayText="Dyslexia and DCD, " w:value="Dyslexia and DCD, "/>
            <w:listItem w:displayText="Dyslexia and ADHD inattentive symptoms, " w:value="Dyslexia and ADHD inattentive symptoms, "/>
            <w:listItem w:displayText="ADHD inattentive symptoms and DCD, " w:value="ADHD inattentive symptoms and DCD, "/>
            <w:listItem w:displayText="ADHD combined symptoms and DCD, " w:value="ADHD combined symptoms and DCD, "/>
            <w:listItem w:displayText="ADHD inattentive symptoms, Dyslexia and DCD, " w:value="ADHD inattentive symptoms, Dyslexia and DCD, "/>
            <w:listItem w:displayText="ADHD combined symptomms, Dsylexia and DCD, " w:value="ADHD combined symptomms, Dsylexia and DCD, "/>
          </w:comboBox>
        </w:sdtPr>
        <w:sdtContent>
          <w:r w:rsidR="00FD150B" w:rsidRPr="00C3584A">
            <w:rPr>
              <w:rStyle w:val="PlaceholderText"/>
            </w:rPr>
            <w:t>Choose an item.</w:t>
          </w:r>
        </w:sdtContent>
      </w:sdt>
      <w:r w:rsidRPr="000F4480">
        <w:rPr>
          <w:rFonts w:asciiTheme="minorHAnsi" w:hAnsiTheme="minorHAnsi" w:cstheme="minorHAnsi"/>
          <w:szCs w:val="24"/>
          <w:lang w:eastAsia="en-GB"/>
        </w:rPr>
        <w:t>alongside the reported background history together with the comprehensive interview and detailed exploration conclude that</w:t>
      </w:r>
      <w:r w:rsidR="00F73676">
        <w:rPr>
          <w:rFonts w:asciiTheme="minorHAnsi" w:hAnsiTheme="minorHAnsi" w:cstheme="minorHAnsi"/>
        </w:rPr>
        <w:t>XXXX</w:t>
      </w:r>
      <w:r w:rsidRPr="000F4480">
        <w:rPr>
          <w:rFonts w:asciiTheme="minorHAnsi" w:hAnsiTheme="minorHAnsi" w:cstheme="minorHAnsi"/>
        </w:rPr>
        <w:t xml:space="preserve"> showed </w:t>
      </w:r>
      <w:sdt>
        <w:sdtPr>
          <w:rPr>
            <w:rFonts w:asciiTheme="minorHAnsi" w:hAnsiTheme="minorHAnsi" w:cstheme="minorHAnsi"/>
          </w:rPr>
          <w:alias w:val="Memory"/>
          <w:tag w:val="SpLD Presentations"/>
          <w:id w:val="2092810022"/>
          <w:placeholder>
            <w:docPart w:val="DefaultPlaceholder_-1854013438"/>
          </w:placeholder>
          <w:showingPlcHdr/>
          <w:comboBox>
            <w:listItem w:value="Choose an item."/>
            <w:listItem w:displayText="weak verbal short-term memory (ability to retain rote information);" w:value="weak verbal short-term memory (ability to retain rote information);"/>
            <w:listItem w:displayText="weak working memory (ability to retain and manipulate information simultaneously); " w:value="weak working memory (ability to retain and manipulate information simultaneously); "/>
            <w:listItem w:displayText="weak verbal short-term and working memory (ability to retain and manipulate information simultaneously);" w:value="weak verbal short-term and working memory (ability to retain and manipulate information simultaneously);"/>
          </w:comboBox>
        </w:sdtPr>
        <w:sdtContent>
          <w:r w:rsidR="0048500C" w:rsidRPr="00C3584A">
            <w:rPr>
              <w:rStyle w:val="PlaceholderText"/>
            </w:rPr>
            <w:t>Choose an item.</w:t>
          </w:r>
        </w:sdtContent>
      </w:sdt>
      <w:sdt>
        <w:sdtPr>
          <w:rPr>
            <w:rFonts w:asciiTheme="minorHAnsi" w:hAnsiTheme="minorHAnsi" w:cstheme="minorHAnsi"/>
            <w:color w:val="808080"/>
          </w:rPr>
          <w:alias w:val="phonological processing"/>
          <w:tag w:val="phonological processing"/>
          <w:id w:val="1149942545"/>
          <w:placeholder>
            <w:docPart w:val="DefaultPlaceholder_-1854013438"/>
          </w:placeholder>
          <w:showingPlcHdr/>
          <w:comboBox>
            <w:listItem w:value="Choose an item."/>
            <w:listItem w:displayText="difficulty with phonological processing (the ability to manipulate the sound structure of language) as well as slower speeds of processing when recalling information." w:value="difficulty with phonological processing (the ability to manipulate the sound structure of language) as well as slower speeds of processing when recalling information."/>
            <w:listItem w:displayText="difficulty with phonological awareness (the ability to manipulate the sound structure of language)," w:value="difficulty with phonological awareness (the ability to manipulate the sound structure of language),"/>
            <w:listItem w:displayText="difficulty with phonological memory (the ability to recall the sound structure of language)," w:value="difficulty with phonological memory (the ability to recall the sound structure of language),"/>
            <w:listItem w:displayText="difficulty with the symbolic rapid naming (recalling and naming number and language-based information at speed), " w:value="difficulty with the symbolic rapid naming (recalling and naming number and language-based information at speed), "/>
            <w:listItem w:displayText="difficulty with phonological awareness (the ability to manipulate the sound structrue of language) and phonological memory (the ability to retain and recall the sound structure of language) " w:value="difficulty with phonological awareness (the ability to manipulate the sound structrue of language) and phonological memory (the ability to retain and recall the sound structure of language) "/>
            <w:listItem w:displayText="phonological memory (the ability to retain and recall the sound structure of language) and the rapid symbolic naming of over learnt information (naming number and language based information at speed)," w:value="phonological memory (the ability to retain and recall the sound structure of language) and the rapid symbolic naming of over learnt information (naming number and language based information at speed),"/>
            <w:listItem w:displayText="difficulty with phonological awareness (the ability to manipulate the sound structure of language) and the rapid symbolic naming of overlearnt information (naming number and language-based information at speed)" w:value="difficulty with phonological awareness (the ability to manipulate the sound structure of language) and the rapid symbolic naming of overlearnt information (naming number and language-based information at speed)"/>
          </w:comboBox>
        </w:sdtPr>
        <w:sdtContent>
          <w:r w:rsidR="006B6CCE" w:rsidRPr="00C3584A">
            <w:rPr>
              <w:rStyle w:val="PlaceholderText"/>
            </w:rPr>
            <w:t>Choose an item.</w:t>
          </w:r>
        </w:sdtContent>
      </w:sdt>
      <w:r w:rsidRPr="000F4480">
        <w:rPr>
          <w:rFonts w:asciiTheme="minorHAnsi" w:hAnsiTheme="minorHAnsi" w:cstheme="minorHAnsi"/>
        </w:rPr>
        <w:t xml:space="preserve">as well as slower speeds of processing when recalling </w:t>
      </w:r>
      <w:r w:rsidR="00875C22"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Lower \t "Tailor as necessary."  \* MERGEFORMAT </w:instrText>
      </w:r>
      <w:r w:rsidR="00875C22" w:rsidRPr="000F4480">
        <w:rPr>
          <w:rFonts w:asciiTheme="minorHAnsi" w:hAnsiTheme="minorHAnsi" w:cstheme="minorHAnsi"/>
        </w:rPr>
        <w:fldChar w:fldCharType="separate"/>
      </w:r>
      <w:r w:rsidR="006F1680" w:rsidRPr="000F4480">
        <w:rPr>
          <w:rFonts w:asciiTheme="minorHAnsi" w:hAnsiTheme="minorHAnsi" w:cstheme="minorHAnsi"/>
        </w:rPr>
        <w:t>information.</w:t>
      </w:r>
      <w:r w:rsidR="00875C22" w:rsidRPr="000F4480">
        <w:rPr>
          <w:rFonts w:asciiTheme="minorHAnsi" w:hAnsiTheme="minorHAnsi" w:cstheme="minorHAnsi"/>
        </w:rPr>
        <w:fldChar w:fldCharType="end"/>
      </w:r>
      <w:r w:rsidR="00F73676">
        <w:rPr>
          <w:rFonts w:asciiTheme="minorHAnsi" w:hAnsiTheme="minorHAnsi" w:cstheme="minorHAnsi"/>
        </w:rPr>
        <w:t>XXXX</w:t>
      </w:r>
      <w:r w:rsidRPr="000F4480">
        <w:rPr>
          <w:rFonts w:asciiTheme="minorHAnsi" w:hAnsiTheme="minorHAnsi" w:cstheme="minorHAnsi"/>
        </w:rPr>
        <w:t xml:space="preserve"> has both reported and demonstrated difficulty with the fluent application of literacy skills, an experience common to those with </w:t>
      </w:r>
      <w:r w:rsidR="00875C22" w:rsidRPr="000F4480">
        <w:rPr>
          <w:rFonts w:asciiTheme="minorHAnsi" w:hAnsiTheme="minorHAnsi" w:cstheme="minorHAnsi"/>
        </w:rPr>
        <w:fldChar w:fldCharType="begin"/>
      </w:r>
      <w:r w:rsidR="006F1680" w:rsidRPr="000F4480">
        <w:rPr>
          <w:rFonts w:asciiTheme="minorHAnsi" w:hAnsiTheme="minorHAnsi" w:cstheme="minorHAnsi"/>
        </w:rPr>
        <w:instrText xml:space="preserve"> AUTOTEXTLIST   \* FirstCap \t "Tailor as necessary."  \* MERGEFORMAT </w:instrText>
      </w:r>
      <w:r w:rsidR="00875C22" w:rsidRPr="000F4480">
        <w:rPr>
          <w:rFonts w:asciiTheme="minorHAnsi" w:hAnsiTheme="minorHAnsi" w:cstheme="minorHAnsi"/>
        </w:rPr>
        <w:fldChar w:fldCharType="separate"/>
      </w:r>
      <w:r w:rsidR="006F1680" w:rsidRPr="00812AD4">
        <w:rPr>
          <w:rFonts w:asciiTheme="minorHAnsi" w:hAnsiTheme="minorHAnsi" w:cstheme="minorHAnsi"/>
          <w:b/>
          <w:bCs/>
        </w:rPr>
        <w:t>Dyslexia</w:t>
      </w:r>
      <w:r w:rsidR="006F1680" w:rsidRPr="000F4480">
        <w:rPr>
          <w:rFonts w:asciiTheme="minorHAnsi" w:hAnsiTheme="minorHAnsi" w:cstheme="minorHAnsi"/>
        </w:rPr>
        <w:t>.</w:t>
      </w:r>
      <w:r w:rsidR="00875C22" w:rsidRPr="000F4480">
        <w:rPr>
          <w:rFonts w:asciiTheme="minorHAnsi" w:hAnsiTheme="minorHAnsi" w:cstheme="minorHAnsi"/>
        </w:rPr>
        <w:fldChar w:fldCharType="end"/>
      </w:r>
    </w:p>
    <w:p w:rsidR="0022691A" w:rsidRDefault="0022691A" w:rsidP="002E4A76">
      <w:pPr>
        <w:pStyle w:val="Heading5"/>
        <w:rPr>
          <w:rFonts w:cstheme="minorHAnsi"/>
        </w:rPr>
      </w:pPr>
    </w:p>
    <w:p w:rsidR="00B0102E" w:rsidRPr="003915DD" w:rsidRDefault="00F73676" w:rsidP="003915DD">
      <w:pPr>
        <w:rPr>
          <w:rFonts w:cstheme="minorHAnsi"/>
          <w:szCs w:val="24"/>
        </w:rPr>
      </w:pPr>
      <w:r>
        <w:rPr>
          <w:rFonts w:cstheme="minorHAnsi"/>
          <w:bCs/>
          <w:szCs w:val="24"/>
        </w:rPr>
        <w:t>XXXX</w:t>
      </w:r>
      <w:r w:rsidR="00687560" w:rsidRPr="000F4480">
        <w:rPr>
          <w:rFonts w:cstheme="minorHAnsi"/>
          <w:bCs/>
          <w:szCs w:val="24"/>
        </w:rPr>
        <w:t xml:space="preserve">’s responses </w:t>
      </w:r>
      <w:r w:rsidR="00687560" w:rsidRPr="000F4480">
        <w:rPr>
          <w:rFonts w:cstheme="minorHAnsi"/>
          <w:szCs w:val="24"/>
        </w:rPr>
        <w:t xml:space="preserve">from both the </w:t>
      </w:r>
      <w:r w:rsidR="00687560" w:rsidRPr="000F4480">
        <w:rPr>
          <w:rFonts w:cstheme="minorHAnsi"/>
          <w:i/>
          <w:iCs/>
          <w:szCs w:val="24"/>
        </w:rPr>
        <w:t xml:space="preserve">Adult Developmental Coordination Disorder/ Dyspraxia Checklist (ADC) </w:t>
      </w:r>
      <w:r w:rsidR="00687560" w:rsidRPr="000F4480">
        <w:rPr>
          <w:rFonts w:cstheme="minorHAnsi"/>
          <w:szCs w:val="24"/>
        </w:rPr>
        <w:t xml:space="preserve">and the </w:t>
      </w:r>
      <w:r w:rsidR="00687560" w:rsidRPr="000F4480">
        <w:rPr>
          <w:rFonts w:cstheme="minorHAnsi"/>
          <w:i/>
          <w:iCs/>
          <w:szCs w:val="24"/>
        </w:rPr>
        <w:t xml:space="preserve">Diagnostic Interviewfor DCD in Adults </w:t>
      </w:r>
      <w:r w:rsidR="00687560" w:rsidRPr="000F4480">
        <w:rPr>
          <w:rFonts w:cstheme="minorHAnsi"/>
          <w:szCs w:val="24"/>
        </w:rPr>
        <w:t>identified</w:t>
      </w:r>
      <w:r w:rsidR="00687560" w:rsidRPr="000F4480">
        <w:rPr>
          <w:rFonts w:cstheme="minorHAnsi"/>
        </w:rPr>
        <w:t>organisation and coordination difficulties characteristic of DCD as occurring throughout childhood and in adulthood</w:t>
      </w:r>
      <w:r w:rsidR="00687560" w:rsidRPr="003915DD">
        <w:rPr>
          <w:rFonts w:cstheme="minorHAnsi"/>
        </w:rPr>
        <w:t>.</w:t>
      </w:r>
      <w:r>
        <w:t>XXXX</w:t>
      </w:r>
      <w:r w:rsidR="00B0102E" w:rsidRPr="003915DD">
        <w:t xml:space="preserve"> has difficulties with </w:t>
      </w:r>
      <w:r w:rsidR="00F85C9C">
        <w:t>her</w:t>
      </w:r>
      <w:r w:rsidR="00B0102E" w:rsidRPr="003915DD">
        <w:t xml:space="preserve"> gross and fine motor skills. This affects </w:t>
      </w:r>
      <w:r>
        <w:t>him/</w:t>
      </w:r>
      <w:r w:rsidR="00F85C9C">
        <w:t>her</w:t>
      </w:r>
      <w:r w:rsidR="00B0102E" w:rsidRPr="003915DD">
        <w:t xml:space="preserve"> in a number of significant ways including </w:t>
      </w:r>
      <w:r>
        <w:t>his/</w:t>
      </w:r>
      <w:r w:rsidR="00F85C9C">
        <w:t>her</w:t>
      </w:r>
      <w:r w:rsidR="00B0102E" w:rsidRPr="003915DD">
        <w:t xml:space="preserve"> writing and typing accuracy and speed, which is indicative of </w:t>
      </w:r>
      <w:r w:rsidR="00B0102E" w:rsidRPr="00812AD4">
        <w:rPr>
          <w:b/>
          <w:bCs/>
        </w:rPr>
        <w:t>DCD (dyspraxia.)</w:t>
      </w:r>
      <w:r w:rsidR="00B0102E" w:rsidRPr="003915DD">
        <w:t xml:space="preserve"> This correlates with the full definition of DCD provided in Appendix 3 of the main body of the report.</w:t>
      </w:r>
    </w:p>
    <w:p w:rsidR="00B0102E" w:rsidRDefault="00B0102E" w:rsidP="00B0102E"/>
    <w:p w:rsidR="00812AD4" w:rsidRDefault="00812AD4" w:rsidP="00B0102E">
      <w:r w:rsidRPr="000F4480">
        <w:rPr>
          <w:rFonts w:cstheme="minorHAnsi"/>
          <w:szCs w:val="24"/>
          <w:lang w:eastAsia="en-GB"/>
        </w:rPr>
        <w:t xml:space="preserve">The reported background history together with the comprehensive interview and </w:t>
      </w:r>
      <w:r w:rsidR="00F73676">
        <w:rPr>
          <w:rFonts w:cstheme="minorHAnsi"/>
          <w:bCs/>
          <w:szCs w:val="24"/>
        </w:rPr>
        <w:t>XXXX</w:t>
      </w:r>
      <w:r w:rsidRPr="000F4480">
        <w:rPr>
          <w:rFonts w:cstheme="minorHAnsi"/>
          <w:bCs/>
          <w:szCs w:val="24"/>
        </w:rPr>
        <w:t xml:space="preserve">’s responses to the </w:t>
      </w:r>
      <w:r w:rsidRPr="000F4480">
        <w:rPr>
          <w:rFonts w:cstheme="minorHAnsi"/>
          <w:bCs/>
          <w:i/>
          <w:iCs/>
          <w:szCs w:val="24"/>
        </w:rPr>
        <w:t>Diagnostic and Statistical Manual of Mental Disorders (DSM–5)</w:t>
      </w:r>
      <w:r w:rsidRPr="000F4480">
        <w:rPr>
          <w:rFonts w:cstheme="minorHAnsi"/>
          <w:bCs/>
          <w:szCs w:val="24"/>
        </w:rPr>
        <w:t xml:space="preserve"> rating scale of ADHD items (using the </w:t>
      </w:r>
      <w:r w:rsidRPr="000F4480">
        <w:rPr>
          <w:rFonts w:cstheme="minorHAnsi"/>
          <w:bCs/>
          <w:i/>
          <w:iCs/>
          <w:szCs w:val="24"/>
        </w:rPr>
        <w:t>Diagnostic Interview for ADHD in Adults, DIVA5</w:t>
      </w:r>
      <w:r w:rsidRPr="000F4480">
        <w:rPr>
          <w:rFonts w:cstheme="minorHAnsi"/>
          <w:bCs/>
          <w:szCs w:val="24"/>
        </w:rPr>
        <w:t xml:space="preserve">), resulted in </w:t>
      </w:r>
      <w:r w:rsidR="00F73676">
        <w:rPr>
          <w:rFonts w:cstheme="minorHAnsi"/>
          <w:bCs/>
          <w:szCs w:val="24"/>
        </w:rPr>
        <w:t>him/</w:t>
      </w:r>
      <w:r w:rsidR="00F85C9C">
        <w:rPr>
          <w:rFonts w:cstheme="minorHAnsi"/>
          <w:bCs/>
          <w:szCs w:val="24"/>
        </w:rPr>
        <w:t>her</w:t>
      </w:r>
      <w:r w:rsidRPr="000F4480">
        <w:rPr>
          <w:rFonts w:cstheme="minorHAnsi"/>
          <w:bCs/>
          <w:szCs w:val="24"/>
        </w:rPr>
        <w:t xml:space="preserve"> identifying </w:t>
      </w:r>
      <w:sdt>
        <w:sdtPr>
          <w:rPr>
            <w:rFonts w:cstheme="minorHAnsi"/>
            <w:bCs/>
            <w:szCs w:val="24"/>
          </w:rPr>
          <w:alias w:val="Number"/>
          <w:tag w:val="Number"/>
          <w:id w:val="320165086"/>
          <w:placeholder>
            <w:docPart w:val="B75C272F305F44F89A53D20DED35C157"/>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attention deficit and </w:t>
      </w:r>
      <w:sdt>
        <w:sdtPr>
          <w:rPr>
            <w:rFonts w:cstheme="minorHAnsi"/>
            <w:bCs/>
            <w:szCs w:val="24"/>
          </w:rPr>
          <w:alias w:val="Number"/>
          <w:tag w:val="Number"/>
          <w:id w:val="34317663"/>
          <w:placeholder>
            <w:docPart w:val="D1A92E96747A473DABB9E1616CFE07E6"/>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Pr="00780E81">
            <w:rPr>
              <w:rStyle w:val="PlaceholderText"/>
            </w:rPr>
            <w:t>Choose an item.</w:t>
          </w:r>
        </w:sdtContent>
      </w:sdt>
      <w:r w:rsidRPr="000F4480">
        <w:rPr>
          <w:rFonts w:cstheme="minorHAnsi"/>
          <w:bCs/>
          <w:szCs w:val="24"/>
        </w:rPr>
        <w:t xml:space="preserve"> of the nine hyperactive-impulsive characteristics as occurring both in childhood and as an adult. </w:t>
      </w:r>
      <w:r w:rsidR="00A3634E">
        <w:rPr>
          <w:rFonts w:cstheme="minorHAnsi"/>
          <w:bCs/>
          <w:szCs w:val="24"/>
        </w:rPr>
        <w:t xml:space="preserve">The reported symptoms are </w:t>
      </w:r>
      <w:r w:rsidR="00197260">
        <w:rPr>
          <w:rFonts w:cstheme="minorHAnsi"/>
          <w:bCs/>
          <w:szCs w:val="24"/>
        </w:rPr>
        <w:t xml:space="preserve">characteristic of </w:t>
      </w:r>
      <w:sdt>
        <w:sdtPr>
          <w:rPr>
            <w:rFonts w:cstheme="minorHAnsi"/>
            <w:bCs/>
            <w:szCs w:val="24"/>
          </w:rPr>
          <w:alias w:val="ADHD options"/>
          <w:tag w:val="ADHD options"/>
          <w:id w:val="1671753656"/>
          <w:placeholder>
            <w:docPart w:val="DefaultPlaceholder_-1854013438"/>
          </w:placeholder>
          <w:showingPlcHdr/>
          <w:comboBox>
            <w:listItem w:value="Choose an item."/>
            <w:listItem w:displayText="ADHD inattentive presentation." w:value="ADHD inattentive presentation."/>
            <w:listItem w:displayText="ADHD combined presentation." w:value="ADHD combined presentation."/>
          </w:comboBox>
        </w:sdtPr>
        <w:sdtContent>
          <w:r w:rsidR="00197260" w:rsidRPr="00C3584A">
            <w:rPr>
              <w:rStyle w:val="PlaceholderText"/>
            </w:rPr>
            <w:t>Choose an item.</w:t>
          </w:r>
        </w:sdtContent>
      </w:sdt>
      <w:r w:rsidR="0050455B" w:rsidRPr="003915DD">
        <w:t xml:space="preserve">This correlates with the full definition of </w:t>
      </w:r>
      <w:r w:rsidR="0050455B">
        <w:t>ADHD</w:t>
      </w:r>
      <w:r w:rsidR="0050455B" w:rsidRPr="003915DD">
        <w:t xml:space="preserve"> provided in Appendix 3 of the main body of the report.</w:t>
      </w:r>
    </w:p>
    <w:p w:rsidR="00EE3F46" w:rsidRPr="0050455B" w:rsidRDefault="00EE3F46" w:rsidP="00B0102E">
      <w:pPr>
        <w:rPr>
          <w:rFonts w:cstheme="minorHAnsi"/>
          <w:bCs/>
          <w:szCs w:val="24"/>
        </w:rPr>
      </w:pPr>
    </w:p>
    <w:p w:rsidR="00FA4B8B" w:rsidRPr="000F4480" w:rsidRDefault="00FA4B8B" w:rsidP="00FA4B8B">
      <w:pPr>
        <w:tabs>
          <w:tab w:val="left" w:pos="-3119"/>
        </w:tabs>
        <w:rPr>
          <w:rFonts w:cstheme="minorHAnsi"/>
          <w:szCs w:val="24"/>
          <w:lang w:eastAsia="en-GB"/>
        </w:rPr>
      </w:pPr>
      <w:bookmarkStart w:id="7" w:name="_Hlk143621911"/>
      <w:r w:rsidRPr="000F4480">
        <w:rPr>
          <w:rFonts w:cstheme="minorHAnsi"/>
          <w:szCs w:val="24"/>
          <w:lang w:eastAsia="en-GB"/>
        </w:rPr>
        <w:t xml:space="preserve">The reported background history together with the comprehensive interview and detailed exploration conclude that </w:t>
      </w:r>
      <w:bookmarkEnd w:id="7"/>
      <w:r w:rsidR="00F73676">
        <w:rPr>
          <w:rFonts w:cstheme="minorHAnsi"/>
          <w:szCs w:val="24"/>
          <w:lang w:eastAsia="en-GB"/>
        </w:rPr>
        <w:t>XXXX</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that fit within the profile of social communication difficulties that may benefit from further exploration and support may be needed. </w:t>
      </w:r>
    </w:p>
    <w:p w:rsidR="00FE0D71" w:rsidRPr="000F4480" w:rsidRDefault="00FE0D71" w:rsidP="002E4A76">
      <w:pPr>
        <w:pStyle w:val="Heading5"/>
        <w:rPr>
          <w:rFonts w:cstheme="minorHAnsi"/>
          <w:lang w:eastAsia="en-GB"/>
        </w:rPr>
      </w:pPr>
    </w:p>
    <w:p w:rsidR="00B81751" w:rsidRPr="000F4480" w:rsidRDefault="00B81751" w:rsidP="00B81751">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73676">
        <w:rPr>
          <w:rFonts w:cstheme="minorHAnsi"/>
          <w:szCs w:val="24"/>
          <w:lang w:eastAsia="en-GB"/>
        </w:rPr>
        <w:t>XXXX</w:t>
      </w:r>
      <w:r w:rsidRPr="000F4480">
        <w:rPr>
          <w:rFonts w:cstheme="minorHAnsi"/>
          <w:szCs w:val="24"/>
          <w:lang w:eastAsia="en-GB"/>
        </w:rPr>
        <w:t xml:space="preserve"> does not have a specific learning difficulty such as dyslexia. </w:t>
      </w:r>
      <w:r w:rsidR="00F73676">
        <w:rPr>
          <w:rFonts w:cstheme="minorHAnsi"/>
          <w:szCs w:val="24"/>
          <w:lang w:eastAsia="en-GB"/>
        </w:rPr>
        <w:t>He/</w:t>
      </w:r>
      <w:r w:rsidR="00F85C9C">
        <w:rPr>
          <w:rFonts w:cstheme="minorHAnsi"/>
          <w:szCs w:val="24"/>
          <w:lang w:eastAsia="en-GB"/>
        </w:rPr>
        <w:t>She</w:t>
      </w:r>
      <w:r w:rsidRPr="000F4480">
        <w:rPr>
          <w:rFonts w:cstheme="minorHAnsi"/>
          <w:szCs w:val="24"/>
          <w:lang w:eastAsia="en-GB"/>
        </w:rPr>
        <w:t xml:space="preserve"> does, however, have some challenges can be attributed to English being an additional language for </w:t>
      </w:r>
      <w:r w:rsidR="00F73676">
        <w:rPr>
          <w:rFonts w:cstheme="minorHAnsi"/>
          <w:szCs w:val="24"/>
          <w:lang w:eastAsia="en-GB"/>
        </w:rPr>
        <w:t>XXXX</w:t>
      </w:r>
      <w:r w:rsidRPr="000F4480">
        <w:rPr>
          <w:rFonts w:cstheme="minorHAnsi"/>
          <w:szCs w:val="24"/>
          <w:lang w:eastAsia="en-GB"/>
        </w:rPr>
        <w:t>.</w:t>
      </w:r>
    </w:p>
    <w:p w:rsidR="00B81751" w:rsidRPr="000F4480" w:rsidRDefault="00B81751" w:rsidP="002E4A76">
      <w:pPr>
        <w:pStyle w:val="Heading5"/>
        <w:rPr>
          <w:rFonts w:cstheme="minorHAnsi"/>
          <w:lang w:eastAsia="en-GB"/>
        </w:rPr>
      </w:pPr>
    </w:p>
    <w:p w:rsidR="0005727A" w:rsidRPr="00474BEE" w:rsidRDefault="00B81751" w:rsidP="00474BEE">
      <w:pPr>
        <w:tabs>
          <w:tab w:val="left" w:pos="-3119"/>
        </w:tabs>
        <w:rPr>
          <w:rFonts w:cstheme="minorHAnsi"/>
          <w:szCs w:val="24"/>
          <w:lang w:eastAsia="en-GB"/>
        </w:rPr>
      </w:pPr>
      <w:r w:rsidRPr="000F4480">
        <w:rPr>
          <w:rFonts w:cstheme="minorHAnsi"/>
          <w:szCs w:val="24"/>
          <w:lang w:eastAsia="en-GB"/>
        </w:rPr>
        <w:t xml:space="preserve">The reported background history together with the comprehensive interview and detailed exploration conclude that </w:t>
      </w:r>
      <w:r w:rsidR="00F73676">
        <w:rPr>
          <w:rFonts w:cstheme="minorHAnsi"/>
          <w:szCs w:val="24"/>
          <w:lang w:eastAsia="en-GB"/>
        </w:rPr>
        <w:t>XXXX</w:t>
      </w:r>
      <w:r w:rsidRPr="000F4480">
        <w:rPr>
          <w:rFonts w:cstheme="minorHAnsi"/>
          <w:szCs w:val="24"/>
          <w:lang w:eastAsia="en-GB"/>
        </w:rPr>
        <w:t xml:space="preserve"> has a specific learning difficulty-speed of processing. </w:t>
      </w:r>
    </w:p>
    <w:p w:rsidR="00B81751" w:rsidRPr="000F4480" w:rsidRDefault="00B81751" w:rsidP="006E07AC">
      <w:pPr>
        <w:pStyle w:val="Heading5"/>
        <w:rPr>
          <w:rFonts w:cstheme="minorHAnsi"/>
        </w:rPr>
      </w:pPr>
    </w:p>
    <w:p w:rsidR="00B4769F" w:rsidRPr="000F4480" w:rsidRDefault="00F73676" w:rsidP="005E6778">
      <w:pPr>
        <w:rPr>
          <w:rFonts w:cstheme="minorHAnsi"/>
          <w:bCs/>
          <w:szCs w:val="24"/>
        </w:rPr>
      </w:pPr>
      <w:r>
        <w:rPr>
          <w:rFonts w:cstheme="minorHAnsi"/>
          <w:bCs/>
          <w:szCs w:val="24"/>
        </w:rPr>
        <w:t>XXXX</w:t>
      </w:r>
      <w:r w:rsidR="00DF5E7D" w:rsidRPr="000F4480">
        <w:rPr>
          <w:rFonts w:cstheme="minorHAnsi"/>
          <w:bCs/>
          <w:szCs w:val="24"/>
        </w:rPr>
        <w:t>’s</w:t>
      </w:r>
      <w:r w:rsidR="00B4769F" w:rsidRPr="002E39C9">
        <w:rPr>
          <w:rFonts w:cstheme="minorHAnsi"/>
          <w:b/>
          <w:szCs w:val="24"/>
        </w:rPr>
        <w:t>knowledge of words</w:t>
      </w:r>
      <w:r w:rsidR="002E39C9">
        <w:rPr>
          <w:rFonts w:cstheme="minorHAnsi"/>
          <w:bCs/>
          <w:szCs w:val="24"/>
        </w:rPr>
        <w:t xml:space="preserve">(vocabulary) </w:t>
      </w:r>
      <w:r w:rsidR="00D158DA" w:rsidRPr="000F4480">
        <w:rPr>
          <w:rFonts w:cstheme="minorHAnsi"/>
          <w:bCs/>
          <w:szCs w:val="24"/>
        </w:rPr>
        <w:t xml:space="preserve">lays within </w:t>
      </w:r>
      <w:r w:rsidR="00EE3F46">
        <w:rPr>
          <w:rFonts w:cstheme="minorHAnsi"/>
          <w:bCs/>
          <w:szCs w:val="24"/>
        </w:rPr>
        <w:t xml:space="preserve">the </w:t>
      </w:r>
      <w:sdt>
        <w:sdtPr>
          <w:rPr>
            <w:rStyle w:val="Style1"/>
            <w:rFonts w:asciiTheme="minorHAnsi" w:hAnsiTheme="minorHAnsi" w:cstheme="minorHAnsi"/>
          </w:rPr>
          <w:alias w:val="Range category"/>
          <w:tag w:val="Range category"/>
          <w:id w:val="-959491549"/>
          <w:placeholder>
            <w:docPart w:val="914CC4C825B54756933F21B016B3E62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EE3F46" w:rsidRPr="008A3FCF">
            <w:rPr>
              <w:rStyle w:val="PlaceholderText"/>
            </w:rPr>
            <w:t>Choose an item.</w:t>
          </w:r>
        </w:sdtContent>
      </w:sdt>
      <w:r w:rsidR="00D158DA" w:rsidRPr="000F4480">
        <w:rPr>
          <w:rFonts w:cstheme="minorHAnsi"/>
          <w:bCs/>
          <w:szCs w:val="24"/>
        </w:rPr>
        <w:t>range.</w:t>
      </w:r>
      <w:r>
        <w:rPr>
          <w:rFonts w:cstheme="minorHAnsi"/>
          <w:bCs/>
          <w:szCs w:val="24"/>
        </w:rPr>
        <w:t>XXXX</w:t>
      </w:r>
      <w:r w:rsidR="00F80E6C">
        <w:rPr>
          <w:rFonts w:cstheme="minorHAnsi"/>
          <w:bCs/>
          <w:szCs w:val="24"/>
        </w:rPr>
        <w:t xml:space="preserve"> reported that they struggle with wordfinding difficulties</w:t>
      </w:r>
      <w:r w:rsidR="00EA3570">
        <w:rPr>
          <w:rFonts w:cstheme="minorHAnsi"/>
          <w:bCs/>
          <w:szCs w:val="24"/>
        </w:rPr>
        <w:t xml:space="preserve"> in their current studies when expressing their thoughts and knowledge </w:t>
      </w:r>
      <w:sdt>
        <w:sdtPr>
          <w:rPr>
            <w:rFonts w:cstheme="minorHAnsi"/>
            <w:bCs/>
            <w:szCs w:val="24"/>
          </w:rPr>
          <w:alias w:val="word finding"/>
          <w:tag w:val="Word finding"/>
          <w:id w:val="2032066868"/>
          <w:placeholder>
            <w:docPart w:val="DefaultPlaceholder_-1854013438"/>
          </w:placeholder>
          <w:showingPlcHdr/>
          <w:comboBox>
            <w:listItem w:value="Choose an item."/>
            <w:listItem w:displayText="both verbally and when writing." w:value="both verbally and when writing."/>
            <w:listItem w:displayText="when writing." w:value="when writing."/>
            <w:listItem w:displayText="when verbalising their thoughts." w:value="when verbalising their thoughts."/>
          </w:comboBox>
        </w:sdtPr>
        <w:sdtContent>
          <w:r w:rsidR="00EA3570" w:rsidRPr="00C3584A">
            <w:rPr>
              <w:rStyle w:val="PlaceholderText"/>
            </w:rPr>
            <w:t>Choose an item.</w:t>
          </w:r>
        </w:sdtContent>
      </w:sdt>
    </w:p>
    <w:p w:rsidR="006E07AC" w:rsidRDefault="00DF5E7D" w:rsidP="005E6778">
      <w:pPr>
        <w:rPr>
          <w:rFonts w:cstheme="minorHAnsi"/>
          <w:szCs w:val="24"/>
        </w:rPr>
      </w:pPr>
      <w:r w:rsidRPr="000F4480">
        <w:rPr>
          <w:rFonts w:cstheme="minorHAnsi"/>
          <w:bCs/>
          <w:szCs w:val="24"/>
        </w:rPr>
        <w:t xml:space="preserve">When </w:t>
      </w:r>
      <w:r w:rsidR="00DF03F5" w:rsidRPr="000F4480">
        <w:rPr>
          <w:rFonts w:cstheme="minorHAnsi"/>
          <w:bCs/>
          <w:szCs w:val="24"/>
        </w:rPr>
        <w:t xml:space="preserve">making connections between words and concepts </w:t>
      </w:r>
      <w:r w:rsidR="00C128E5" w:rsidRPr="000F4480">
        <w:rPr>
          <w:rFonts w:cstheme="minorHAnsi"/>
          <w:bCs/>
          <w:szCs w:val="24"/>
        </w:rPr>
        <w:t>(verbal reasoning)</w:t>
      </w:r>
      <w:r w:rsidR="00F73676">
        <w:rPr>
          <w:rFonts w:cstheme="minorHAnsi"/>
          <w:bCs/>
          <w:szCs w:val="24"/>
        </w:rPr>
        <w:t>XXXX</w:t>
      </w:r>
      <w:r w:rsidRPr="000F4480">
        <w:rPr>
          <w:rFonts w:cstheme="minorHAnsi"/>
          <w:bCs/>
          <w:szCs w:val="24"/>
        </w:rPr>
        <w:t xml:space="preserve"> scored </w:t>
      </w:r>
      <w:r w:rsidR="00EF36EC" w:rsidRPr="000F4480">
        <w:rPr>
          <w:rFonts w:cstheme="minorHAnsi"/>
          <w:bCs/>
          <w:szCs w:val="24"/>
        </w:rPr>
        <w:t>in the</w:t>
      </w:r>
      <w:sdt>
        <w:sdtPr>
          <w:rPr>
            <w:rStyle w:val="Style1"/>
            <w:rFonts w:asciiTheme="minorHAnsi" w:hAnsiTheme="minorHAnsi" w:cstheme="minorHAnsi"/>
          </w:rPr>
          <w:alias w:val="Range category"/>
          <w:tag w:val="Range category"/>
          <w:id w:val="1538618095"/>
          <w:placeholder>
            <w:docPart w:val="D04FD47946864687BB6C9D2D8A10A106"/>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szCs w:val="24"/>
          </w:rPr>
        </w:sdtEndPr>
        <w:sdtContent>
          <w:r w:rsidR="000F4480" w:rsidRPr="008A3FCF">
            <w:rPr>
              <w:rStyle w:val="PlaceholderText"/>
            </w:rPr>
            <w:t>Choose an item.</w:t>
          </w:r>
        </w:sdtContent>
      </w:sdt>
      <w:r w:rsidR="008A3FCF" w:rsidRPr="008A3FCF">
        <w:rPr>
          <w:rFonts w:cstheme="minorHAnsi"/>
          <w:szCs w:val="24"/>
        </w:rPr>
        <w:t>(</w:t>
      </w:r>
      <w:sdt>
        <w:sdtPr>
          <w:rPr>
            <w:rStyle w:val="Style3"/>
          </w:rPr>
          <w:alias w:val="Standard Score/Numbers"/>
          <w:tag w:val="Standard Score/Numbers"/>
          <w:id w:val="1884203797"/>
          <w:placeholder>
            <w:docPart w:val="B102E447023C4D1395FA51ED8158577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3E385E" w:rsidRPr="008A3FCF">
            <w:rPr>
              <w:rStyle w:val="PlaceholderText"/>
            </w:rPr>
            <w:t>Choose an item.</w:t>
          </w:r>
        </w:sdtContent>
      </w:sdt>
      <w:r w:rsidR="008A3FCF" w:rsidRPr="008A3FCF">
        <w:rPr>
          <w:rFonts w:cstheme="minorHAnsi"/>
          <w:szCs w:val="24"/>
        </w:rPr>
        <w:t>)</w:t>
      </w:r>
      <w:r w:rsidR="00474BEE">
        <w:rPr>
          <w:rFonts w:cstheme="minorHAnsi"/>
          <w:szCs w:val="24"/>
        </w:rPr>
        <w:t xml:space="preserve">. </w:t>
      </w:r>
    </w:p>
    <w:p w:rsidR="006330C5" w:rsidRDefault="006330C5" w:rsidP="005E6778">
      <w:pPr>
        <w:rPr>
          <w:rFonts w:cstheme="minorHAnsi"/>
          <w:szCs w:val="24"/>
        </w:rPr>
      </w:pPr>
    </w:p>
    <w:p w:rsidR="006330C5" w:rsidRPr="000F4480" w:rsidRDefault="00875C22" w:rsidP="006330C5">
      <w:pPr>
        <w:rPr>
          <w:rFonts w:cstheme="minorHAnsi"/>
          <w:bCs/>
          <w:szCs w:val="24"/>
        </w:rPr>
      </w:pPr>
      <w:r w:rsidRPr="000F4480">
        <w:rPr>
          <w:rFonts w:cstheme="minorHAnsi"/>
          <w:bCs/>
          <w:szCs w:val="24"/>
          <w:highlight w:val="lightGray"/>
        </w:rPr>
        <w:fldChar w:fldCharType="begin"/>
      </w:r>
      <w:r w:rsidR="006330C5" w:rsidRPr="000F4480">
        <w:rPr>
          <w:rFonts w:cstheme="minorHAnsi"/>
          <w:bCs/>
          <w:szCs w:val="24"/>
          <w:highlight w:val="lightGray"/>
        </w:rPr>
        <w:instrText xml:space="preserve"> AUTOTEXTLIST   \* FirstCap \t "Relevant to students with EAL."  \* MERGEFORMAT </w:instrText>
      </w:r>
      <w:r w:rsidRPr="000F4480">
        <w:rPr>
          <w:rFonts w:cstheme="minorHAnsi"/>
          <w:bCs/>
          <w:szCs w:val="24"/>
          <w:highlight w:val="lightGray"/>
        </w:rPr>
        <w:fldChar w:fldCharType="separate"/>
      </w:r>
      <w:r w:rsidR="006330C5" w:rsidRPr="000F4480">
        <w:rPr>
          <w:rFonts w:cstheme="minorHAnsi"/>
          <w:bCs/>
          <w:szCs w:val="24"/>
          <w:highlight w:val="lightGray"/>
        </w:rPr>
        <w:t>When</w:t>
      </w:r>
      <w:r w:rsidRPr="000F4480">
        <w:rPr>
          <w:rFonts w:cstheme="minorHAnsi"/>
          <w:bCs/>
          <w:szCs w:val="24"/>
          <w:highlight w:val="lightGray"/>
        </w:rPr>
        <w:fldChar w:fldCharType="end"/>
      </w:r>
      <w:r w:rsidR="006330C5" w:rsidRPr="002E39C9">
        <w:rPr>
          <w:rFonts w:cstheme="minorHAnsi"/>
          <w:b/>
          <w:szCs w:val="24"/>
          <w:highlight w:val="lightGray"/>
        </w:rPr>
        <w:t>making connections between words and concepts</w:t>
      </w:r>
      <w:r w:rsidR="006330C5" w:rsidRPr="000F4480">
        <w:rPr>
          <w:rFonts w:cstheme="minorHAnsi"/>
          <w:bCs/>
          <w:szCs w:val="24"/>
          <w:highlight w:val="lightGray"/>
        </w:rPr>
        <w:t xml:space="preserve"> (verbal reasoning) </w:t>
      </w:r>
      <w:r w:rsidR="00F73676">
        <w:rPr>
          <w:rFonts w:cstheme="minorHAnsi"/>
          <w:bCs/>
          <w:szCs w:val="24"/>
          <w:highlight w:val="lightGray"/>
        </w:rPr>
        <w:t>XXXX</w:t>
      </w:r>
      <w:r w:rsidR="006330C5" w:rsidRPr="000F4480">
        <w:rPr>
          <w:rFonts w:cstheme="minorHAnsi"/>
          <w:bCs/>
          <w:szCs w:val="24"/>
          <w:highlight w:val="lightGray"/>
        </w:rPr>
        <w:t xml:space="preserve"> scored in the</w:t>
      </w:r>
      <w:sdt>
        <w:sdtPr>
          <w:rPr>
            <w:rStyle w:val="Style1"/>
            <w:rFonts w:asciiTheme="minorHAnsi" w:hAnsiTheme="minorHAnsi" w:cstheme="minorHAnsi"/>
          </w:rPr>
          <w:alias w:val="Range category"/>
          <w:tag w:val="Range category"/>
          <w:id w:val="2139378102"/>
          <w:placeholder>
            <w:docPart w:val="59EF5C22A1324E6D9BF5142BCFBC12C4"/>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0F4480">
        <w:rPr>
          <w:rFonts w:cstheme="minorHAnsi"/>
          <w:bCs/>
          <w:szCs w:val="24"/>
          <w:highlight w:val="lightGray"/>
        </w:rPr>
        <w:t xml:space="preserve">. However, this lower score is likely due to </w:t>
      </w:r>
      <w:r w:rsidR="00F73676">
        <w:rPr>
          <w:rFonts w:cstheme="minorHAnsi"/>
          <w:bCs/>
          <w:szCs w:val="24"/>
          <w:highlight w:val="lightGray"/>
        </w:rPr>
        <w:t>XXXX</w:t>
      </w:r>
      <w:r w:rsidR="006330C5" w:rsidRPr="000F4480">
        <w:rPr>
          <w:rFonts w:cstheme="minorHAnsi"/>
          <w:bCs/>
          <w:szCs w:val="24"/>
          <w:highlight w:val="lightGray"/>
        </w:rPr>
        <w:t xml:space="preserve">’s linguistic history and the fact that </w:t>
      </w:r>
      <w:r w:rsidR="00F73676">
        <w:rPr>
          <w:rFonts w:cstheme="minorHAnsi"/>
          <w:bCs/>
          <w:szCs w:val="24"/>
          <w:highlight w:val="lightGray"/>
        </w:rPr>
        <w:t>XXXX</w:t>
      </w:r>
      <w:r w:rsidR="006330C5" w:rsidRPr="000F4480">
        <w:rPr>
          <w:rFonts w:cstheme="minorHAnsi"/>
          <w:bCs/>
          <w:szCs w:val="24"/>
          <w:highlight w:val="lightGray"/>
        </w:rPr>
        <w:t xml:space="preserve"> grew up in a population other than that of the population used in the standardised norms of this test. </w:t>
      </w:r>
      <w:r w:rsidR="00F73676">
        <w:rPr>
          <w:rFonts w:cstheme="minorHAnsi"/>
          <w:bCs/>
          <w:szCs w:val="24"/>
          <w:highlight w:val="lightGray"/>
        </w:rPr>
        <w:t>XXXX</w:t>
      </w:r>
      <w:r w:rsidR="006330C5" w:rsidRPr="000F4480">
        <w:rPr>
          <w:rFonts w:cstheme="minorHAnsi"/>
          <w:bCs/>
          <w:szCs w:val="24"/>
          <w:highlight w:val="lightGray"/>
        </w:rPr>
        <w:t xml:space="preserve"> often ruminated on answers and reasoned that there could be many different answers to the stimuli provided. </w:t>
      </w:r>
      <w:r w:rsidR="00F73676">
        <w:rPr>
          <w:rFonts w:cstheme="minorHAnsi"/>
          <w:bCs/>
          <w:szCs w:val="24"/>
          <w:highlight w:val="lightGray"/>
        </w:rPr>
        <w:t>XXXX</w:t>
      </w:r>
      <w:r w:rsidR="006330C5" w:rsidRPr="000F4480">
        <w:rPr>
          <w:rFonts w:cstheme="minorHAnsi"/>
          <w:bCs/>
          <w:szCs w:val="24"/>
          <w:highlight w:val="lightGray"/>
        </w:rPr>
        <w:t xml:space="preserve"> clearly has strong verbal abilities, and this was demonstrated in a test of vocabulary where </w:t>
      </w:r>
      <w:r w:rsidR="00F73676">
        <w:rPr>
          <w:rFonts w:cstheme="minorHAnsi"/>
          <w:bCs/>
          <w:szCs w:val="24"/>
          <w:highlight w:val="lightGray"/>
        </w:rPr>
        <w:t>XXXX</w:t>
      </w:r>
      <w:r w:rsidR="006330C5" w:rsidRPr="000F4480">
        <w:rPr>
          <w:rFonts w:cstheme="minorHAnsi"/>
          <w:bCs/>
          <w:szCs w:val="24"/>
          <w:highlight w:val="lightGray"/>
        </w:rPr>
        <w:t xml:space="preserve"> gained a </w:t>
      </w:r>
      <w:r w:rsidR="006330C5" w:rsidRPr="000F4480">
        <w:rPr>
          <w:rFonts w:cstheme="minorHAnsi"/>
          <w:b/>
          <w:szCs w:val="24"/>
          <w:highlight w:val="darkYellow"/>
        </w:rPr>
        <w:t>-</w:t>
      </w:r>
      <w:sdt>
        <w:sdtPr>
          <w:rPr>
            <w:rStyle w:val="Style1"/>
            <w:rFonts w:asciiTheme="minorHAnsi" w:hAnsiTheme="minorHAnsi" w:cstheme="minorHAnsi"/>
          </w:rPr>
          <w:alias w:val="Range category"/>
          <w:tag w:val="Range category"/>
          <w:id w:val="-217817212"/>
          <w:placeholder>
            <w:docPart w:val="7DF90CEA03CC435FB36E530A759771F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330C5" w:rsidRPr="009F27F5">
            <w:rPr>
              <w:rStyle w:val="PlaceholderText"/>
            </w:rPr>
            <w:t>Choose an item.</w:t>
          </w:r>
        </w:sdtContent>
      </w:sdt>
      <w:r w:rsidR="006330C5" w:rsidRPr="002E39C9">
        <w:rPr>
          <w:rFonts w:cstheme="minorHAnsi"/>
          <w:bCs/>
          <w:szCs w:val="24"/>
          <w:highlight w:val="lightGray"/>
        </w:rPr>
        <w:t xml:space="preserve"> score </w:t>
      </w:r>
      <w:r w:rsidR="006330C5" w:rsidRPr="002E39C9">
        <w:rPr>
          <w:rFonts w:cstheme="minorHAnsi"/>
          <w:bCs/>
          <w:szCs w:val="24"/>
        </w:rPr>
        <w:t>(</w:t>
      </w:r>
      <w:sdt>
        <w:sdtPr>
          <w:rPr>
            <w:rStyle w:val="Style3"/>
            <w:bCs/>
          </w:rPr>
          <w:alias w:val="Standard Score/Numbers"/>
          <w:tag w:val="Standard Score/Numbers"/>
          <w:id w:val="1200974778"/>
          <w:placeholder>
            <w:docPart w:val="C6306564DF4B4D298FCAB0B5059EA217"/>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6330C5" w:rsidRPr="002E39C9">
            <w:rPr>
              <w:rStyle w:val="PlaceholderText"/>
              <w:bCs/>
            </w:rPr>
            <w:t>Choose an item.</w:t>
          </w:r>
        </w:sdtContent>
      </w:sdt>
      <w:r w:rsidR="006330C5" w:rsidRPr="002E39C9">
        <w:rPr>
          <w:rFonts w:cstheme="minorHAnsi"/>
          <w:bCs/>
          <w:szCs w:val="24"/>
        </w:rPr>
        <w:t>)</w:t>
      </w:r>
      <w:r w:rsidR="006330C5" w:rsidRPr="002E39C9">
        <w:rPr>
          <w:rFonts w:cstheme="minorHAnsi"/>
          <w:bCs/>
          <w:szCs w:val="24"/>
          <w:highlight w:val="lightGray"/>
        </w:rPr>
        <w:t>.</w:t>
      </w:r>
    </w:p>
    <w:p w:rsidR="006330C5" w:rsidRPr="000F4480" w:rsidRDefault="006330C5" w:rsidP="005E6778">
      <w:pPr>
        <w:rPr>
          <w:rFonts w:cstheme="minorHAnsi"/>
          <w:bCs/>
          <w:szCs w:val="24"/>
        </w:rPr>
      </w:pPr>
    </w:p>
    <w:p w:rsidR="006E07AC" w:rsidRPr="000F4480" w:rsidRDefault="006E07AC" w:rsidP="006E07AC">
      <w:pPr>
        <w:pStyle w:val="Heading5"/>
        <w:rPr>
          <w:rFonts w:cstheme="minorHAnsi"/>
        </w:rPr>
      </w:pPr>
    </w:p>
    <w:p w:rsidR="00ED022B" w:rsidRPr="000F4480" w:rsidRDefault="00F73676" w:rsidP="005E6778">
      <w:pPr>
        <w:rPr>
          <w:rFonts w:cstheme="minorHAnsi"/>
          <w:bCs/>
          <w:szCs w:val="24"/>
        </w:rPr>
      </w:pPr>
      <w:r>
        <w:rPr>
          <w:rFonts w:cstheme="minorHAnsi"/>
          <w:bCs/>
          <w:szCs w:val="24"/>
        </w:rPr>
        <w:t>XXXX</w:t>
      </w:r>
      <w:r w:rsidR="00D158DA" w:rsidRPr="000F4480">
        <w:rPr>
          <w:rFonts w:cstheme="minorHAnsi"/>
          <w:bCs/>
          <w:szCs w:val="24"/>
        </w:rPr>
        <w:t xml:space="preserve">’s </w:t>
      </w:r>
      <w:r w:rsidR="00D158DA" w:rsidRPr="002E39C9">
        <w:rPr>
          <w:rFonts w:cstheme="minorHAnsi"/>
          <w:b/>
          <w:szCs w:val="24"/>
        </w:rPr>
        <w:t>v</w:t>
      </w:r>
      <w:r w:rsidR="00ED022B" w:rsidRPr="002E39C9">
        <w:rPr>
          <w:rFonts w:cstheme="minorHAnsi"/>
          <w:b/>
          <w:szCs w:val="24"/>
        </w:rPr>
        <w:t>isual ability</w:t>
      </w:r>
      <w:r w:rsidR="00D158DA" w:rsidRPr="000F4480">
        <w:rPr>
          <w:rFonts w:cstheme="minorHAnsi"/>
          <w:szCs w:val="24"/>
        </w:rPr>
        <w:t>(</w:t>
      </w:r>
      <w:r w:rsidR="00C128E5" w:rsidRPr="000F4480">
        <w:rPr>
          <w:rFonts w:cstheme="minorHAnsi"/>
          <w:bCs/>
          <w:szCs w:val="24"/>
        </w:rPr>
        <w:t>using logic, problem-solving and deduction to make connections between pictures and visual patterns</w:t>
      </w:r>
      <w:r w:rsidR="00D158DA" w:rsidRPr="000F4480">
        <w:rPr>
          <w:rFonts w:cstheme="minorHAnsi"/>
          <w:bCs/>
          <w:szCs w:val="24"/>
        </w:rPr>
        <w:t xml:space="preserve">) was within the </w:t>
      </w:r>
      <w:sdt>
        <w:sdtPr>
          <w:rPr>
            <w:rStyle w:val="Style1"/>
            <w:rFonts w:asciiTheme="minorHAnsi" w:hAnsiTheme="minorHAnsi" w:cstheme="minorHAnsi"/>
          </w:rPr>
          <w:alias w:val="Range category"/>
          <w:tag w:val="Range category"/>
          <w:id w:val="1976947263"/>
          <w:placeholder>
            <w:docPart w:val="AA71FAB03363405995A24ABAA767B00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D158DA" w:rsidRPr="000F4480">
        <w:rPr>
          <w:rFonts w:cstheme="minorHAnsi"/>
          <w:bCs/>
          <w:szCs w:val="24"/>
        </w:rPr>
        <w:t xml:space="preserve">. </w:t>
      </w:r>
    </w:p>
    <w:p w:rsidR="00FA70A4" w:rsidRPr="000F4480" w:rsidRDefault="00F73676" w:rsidP="00FA70A4">
      <w:pPr>
        <w:rPr>
          <w:rFonts w:cstheme="minorHAnsi"/>
          <w:szCs w:val="24"/>
        </w:rPr>
      </w:pPr>
      <w:r>
        <w:rPr>
          <w:rFonts w:cstheme="minorHAnsi"/>
          <w:bCs/>
          <w:szCs w:val="24"/>
        </w:rPr>
        <w:t>XXXX</w:t>
      </w:r>
      <w:r w:rsidR="00D158DA" w:rsidRPr="000F4480">
        <w:rPr>
          <w:rFonts w:cstheme="minorHAnsi"/>
          <w:bCs/>
          <w:szCs w:val="24"/>
        </w:rPr>
        <w:t xml:space="preserve">’s </w:t>
      </w:r>
      <w:r w:rsidR="00D158DA" w:rsidRPr="002E39C9">
        <w:rPr>
          <w:rFonts w:cstheme="minorHAnsi"/>
          <w:b/>
          <w:szCs w:val="24"/>
        </w:rPr>
        <w:t>w</w:t>
      </w:r>
      <w:r w:rsidR="00557753" w:rsidRPr="002E39C9">
        <w:rPr>
          <w:rFonts w:cstheme="minorHAnsi"/>
          <w:b/>
          <w:szCs w:val="24"/>
        </w:rPr>
        <w:t>orking memory</w:t>
      </w:r>
      <w:r w:rsidR="009D078F" w:rsidRPr="000F4480">
        <w:rPr>
          <w:rFonts w:cstheme="minorHAnsi"/>
          <w:szCs w:val="24"/>
        </w:rPr>
        <w:t>(ability to maintain and manipulate information in active attention)</w:t>
      </w:r>
      <w:r w:rsidR="00D158DA" w:rsidRPr="000F4480">
        <w:rPr>
          <w:rFonts w:cstheme="minorHAnsi"/>
          <w:szCs w:val="24"/>
        </w:rPr>
        <w:t xml:space="preserve"> was</w:t>
      </w:r>
      <w:r w:rsidR="00EF36EC" w:rsidRPr="000F4480">
        <w:rPr>
          <w:rFonts w:cstheme="minorHAnsi"/>
          <w:szCs w:val="24"/>
        </w:rPr>
        <w:t xml:space="preserve"> in the </w:t>
      </w:r>
      <w:sdt>
        <w:sdtPr>
          <w:rPr>
            <w:rStyle w:val="Style1"/>
            <w:rFonts w:asciiTheme="minorHAnsi" w:hAnsiTheme="minorHAnsi" w:cstheme="minorHAnsi"/>
          </w:rPr>
          <w:alias w:val="Range category"/>
          <w:tag w:val="Range category"/>
          <w:id w:val="-560248003"/>
          <w:placeholder>
            <w:docPart w:val="1B50B6C852EA44C4940C6AEBAE0DB14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BB0734" w:rsidRPr="002E39C9">
        <w:rPr>
          <w:rFonts w:cstheme="minorHAnsi"/>
          <w:szCs w:val="24"/>
        </w:rPr>
        <w:t>(</w:t>
      </w:r>
      <w:sdt>
        <w:sdtPr>
          <w:rPr>
            <w:rStyle w:val="Style3"/>
          </w:rPr>
          <w:alias w:val="Standard Score/Numbers"/>
          <w:tag w:val="Standard Score/Numbers"/>
          <w:id w:val="55602825"/>
          <w:placeholder>
            <w:docPart w:val="FDB05D49A04F4274B81394DF3B966BC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BB0734" w:rsidRPr="002E39C9">
        <w:rPr>
          <w:rFonts w:cstheme="minorHAnsi"/>
          <w:szCs w:val="24"/>
        </w:rPr>
        <w:t>).</w:t>
      </w:r>
      <w:r>
        <w:rPr>
          <w:rFonts w:cstheme="minorHAnsi"/>
          <w:szCs w:val="24"/>
        </w:rPr>
        <w:t>XXXX</w:t>
      </w:r>
      <w:r w:rsidR="00F74082">
        <w:rPr>
          <w:rFonts w:cstheme="minorHAnsi"/>
          <w:szCs w:val="24"/>
        </w:rPr>
        <w:t xml:space="preserve">’s difficulties with working </w:t>
      </w:r>
      <w:r w:rsidR="00446C4A">
        <w:rPr>
          <w:rFonts w:cstheme="minorHAnsi"/>
          <w:szCs w:val="24"/>
        </w:rPr>
        <w:t>memory</w:t>
      </w:r>
      <w:r w:rsidR="00F74082">
        <w:rPr>
          <w:rFonts w:cstheme="minorHAnsi"/>
          <w:szCs w:val="24"/>
        </w:rPr>
        <w:t xml:space="preserve"> were evident </w:t>
      </w:r>
      <w:r w:rsidR="00FA70A4">
        <w:rPr>
          <w:rFonts w:cstheme="minorHAnsi"/>
          <w:szCs w:val="24"/>
        </w:rPr>
        <w:t xml:space="preserve">when </w:t>
      </w:r>
      <w:r w:rsidR="00FA70A4" w:rsidRPr="002E39C9">
        <w:rPr>
          <w:rFonts w:cstheme="minorHAnsi"/>
          <w:b/>
          <w:szCs w:val="24"/>
        </w:rPr>
        <w:t>Processing</w:t>
      </w:r>
      <w:r w:rsidR="00FA70A4" w:rsidRPr="000F4480">
        <w:rPr>
          <w:rFonts w:cstheme="minorHAnsi"/>
          <w:szCs w:val="24"/>
        </w:rPr>
        <w:t>(ability to control attention to perform, automatically, quickly and fluently, relatively simple repetitive cognitive tasks)</w:t>
      </w:r>
      <w:r w:rsidR="00FA70A4">
        <w:rPr>
          <w:rFonts w:cstheme="minorHAnsi"/>
          <w:szCs w:val="24"/>
        </w:rPr>
        <w:t xml:space="preserve"> in which their performance</w:t>
      </w:r>
      <w:r w:rsidR="00FA70A4" w:rsidRPr="000F4480">
        <w:rPr>
          <w:rFonts w:cstheme="minorHAnsi"/>
          <w:szCs w:val="24"/>
        </w:rPr>
        <w:t xml:space="preserve"> fell in the </w:t>
      </w:r>
      <w:sdt>
        <w:sdtPr>
          <w:rPr>
            <w:rStyle w:val="Style1"/>
            <w:rFonts w:asciiTheme="minorHAnsi" w:hAnsiTheme="minorHAnsi" w:cstheme="minorHAnsi"/>
          </w:rPr>
          <w:alias w:val="Range category"/>
          <w:tag w:val="Range category"/>
          <w:id w:val="1410428046"/>
          <w:placeholder>
            <w:docPart w:val="4815143D0C2A459EBAD33D863F59BFC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FA70A4" w:rsidRPr="009F27F5">
            <w:rPr>
              <w:rStyle w:val="PlaceholderText"/>
            </w:rPr>
            <w:t>Choose an item.</w:t>
          </w:r>
        </w:sdtContent>
      </w:sdt>
      <w:r w:rsidR="00FA70A4">
        <w:rPr>
          <w:rFonts w:cstheme="minorHAnsi"/>
          <w:szCs w:val="24"/>
        </w:rPr>
        <w:t>.</w:t>
      </w:r>
    </w:p>
    <w:p w:rsidR="00557753" w:rsidRPr="000F4480" w:rsidRDefault="00557753" w:rsidP="00AC4DF0">
      <w:pPr>
        <w:rPr>
          <w:rFonts w:cstheme="minorHAnsi"/>
          <w:szCs w:val="24"/>
        </w:rPr>
      </w:pPr>
    </w:p>
    <w:p w:rsidR="00547413" w:rsidRPr="000F4480" w:rsidRDefault="00547413" w:rsidP="006E07AC">
      <w:pPr>
        <w:pStyle w:val="Heading5"/>
        <w:rPr>
          <w:rFonts w:cstheme="minorHAnsi"/>
        </w:rPr>
      </w:pPr>
    </w:p>
    <w:p w:rsidR="007F24A1" w:rsidRPr="000F4480" w:rsidRDefault="00D158DA" w:rsidP="007F24A1">
      <w:pPr>
        <w:rPr>
          <w:rFonts w:cstheme="minorHAnsi"/>
          <w:bCs/>
          <w:szCs w:val="24"/>
        </w:rPr>
      </w:pPr>
      <w:r w:rsidRPr="000F4480">
        <w:rPr>
          <w:rFonts w:cstheme="minorHAnsi"/>
          <w:szCs w:val="24"/>
        </w:rPr>
        <w:t xml:space="preserve">A subset of working memory, </w:t>
      </w:r>
      <w:r w:rsidR="00F73676">
        <w:rPr>
          <w:rFonts w:cstheme="minorHAnsi"/>
          <w:szCs w:val="24"/>
        </w:rPr>
        <w:t>XXXX</w:t>
      </w:r>
      <w:r w:rsidRPr="000F4480">
        <w:rPr>
          <w:rFonts w:cstheme="minorHAnsi"/>
          <w:szCs w:val="24"/>
        </w:rPr>
        <w:t xml:space="preserve">’s </w:t>
      </w:r>
      <w:r w:rsidRPr="002E39C9">
        <w:rPr>
          <w:rFonts w:cstheme="minorHAnsi"/>
          <w:b/>
          <w:bCs/>
          <w:szCs w:val="24"/>
        </w:rPr>
        <w:t>p</w:t>
      </w:r>
      <w:r w:rsidR="007F24A1" w:rsidRPr="002E39C9">
        <w:rPr>
          <w:rFonts w:cstheme="minorHAnsi"/>
          <w:b/>
          <w:bCs/>
          <w:szCs w:val="24"/>
        </w:rPr>
        <w:t>honological memory</w:t>
      </w:r>
      <w:r w:rsidR="007F24A1" w:rsidRPr="000F4480">
        <w:rPr>
          <w:rFonts w:cstheme="minorHAnsi"/>
          <w:szCs w:val="24"/>
        </w:rPr>
        <w:t xml:space="preserve"> (ability to accurately identify, retain briefly, and repeat sequences of sound)</w:t>
      </w:r>
      <w:r w:rsidRPr="000F4480">
        <w:rPr>
          <w:rFonts w:cstheme="minorHAnsi"/>
          <w:szCs w:val="24"/>
        </w:rPr>
        <w:t xml:space="preserve"> was</w:t>
      </w:r>
      <w:r w:rsidR="00EF36EC" w:rsidRPr="000F4480">
        <w:rPr>
          <w:rFonts w:cstheme="minorHAnsi"/>
          <w:szCs w:val="24"/>
        </w:rPr>
        <w:t xml:space="preserve"> in the</w:t>
      </w:r>
      <w:sdt>
        <w:sdtPr>
          <w:rPr>
            <w:rStyle w:val="Style1"/>
            <w:rFonts w:asciiTheme="minorHAnsi" w:hAnsiTheme="minorHAnsi" w:cstheme="minorHAnsi"/>
          </w:rPr>
          <w:alias w:val="Range category"/>
          <w:tag w:val="Range category"/>
          <w:id w:val="-1520390292"/>
          <w:placeholder>
            <w:docPart w:val="241D2168516B4AC49419D7473AC0D1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6442E4">
        <w:rPr>
          <w:rFonts w:cstheme="minorHAnsi"/>
          <w:szCs w:val="24"/>
        </w:rPr>
        <w:t>.</w:t>
      </w:r>
    </w:p>
    <w:p w:rsidR="00FE0D71" w:rsidRDefault="00F73676" w:rsidP="005E6778">
      <w:pPr>
        <w:rPr>
          <w:rFonts w:cstheme="minorHAnsi"/>
          <w:szCs w:val="24"/>
        </w:rPr>
      </w:pPr>
      <w:r>
        <w:rPr>
          <w:rFonts w:cstheme="minorHAnsi"/>
          <w:bCs/>
          <w:szCs w:val="24"/>
        </w:rPr>
        <w:t>XXXX</w:t>
      </w:r>
      <w:r w:rsidR="00D158DA" w:rsidRPr="000F4480">
        <w:rPr>
          <w:rFonts w:cstheme="minorHAnsi"/>
          <w:bCs/>
          <w:szCs w:val="24"/>
        </w:rPr>
        <w:t xml:space="preserve">’s </w:t>
      </w:r>
      <w:r w:rsidR="00D158DA" w:rsidRPr="002E39C9">
        <w:rPr>
          <w:rFonts w:cstheme="minorHAnsi"/>
          <w:b/>
          <w:szCs w:val="24"/>
        </w:rPr>
        <w:t>p</w:t>
      </w:r>
      <w:r w:rsidR="00557753" w:rsidRPr="002E39C9">
        <w:rPr>
          <w:rFonts w:cstheme="minorHAnsi"/>
          <w:b/>
          <w:szCs w:val="24"/>
        </w:rPr>
        <w:t>honol</w:t>
      </w:r>
      <w:r w:rsidR="005A4B48" w:rsidRPr="002E39C9">
        <w:rPr>
          <w:rFonts w:cstheme="minorHAnsi"/>
          <w:b/>
          <w:szCs w:val="24"/>
        </w:rPr>
        <w:t>ogical awareness</w:t>
      </w:r>
      <w:r w:rsidR="007F24A1" w:rsidRPr="000F4480">
        <w:rPr>
          <w:rFonts w:cstheme="minorHAnsi"/>
          <w:szCs w:val="24"/>
        </w:rPr>
        <w:t>(ability to accurately identify, discriminate between and manipulate the separate units of sounds in words, known as ‘phonemes’)</w:t>
      </w:r>
      <w:r w:rsidR="00FE0D71" w:rsidRPr="000F4480">
        <w:rPr>
          <w:rFonts w:cstheme="minorHAnsi"/>
          <w:szCs w:val="24"/>
        </w:rPr>
        <w:t xml:space="preserve"> was in the </w:t>
      </w:r>
      <w:sdt>
        <w:sdtPr>
          <w:rPr>
            <w:rStyle w:val="Style1"/>
            <w:rFonts w:asciiTheme="minorHAnsi" w:hAnsiTheme="minorHAnsi" w:cstheme="minorHAnsi"/>
          </w:rPr>
          <w:alias w:val="Range category"/>
          <w:tag w:val="Range category"/>
          <w:id w:val="-779568834"/>
          <w:placeholder>
            <w:docPart w:val="853ADBE5431E4893AED1165162902B3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FE0D71" w:rsidRPr="000F4480">
        <w:rPr>
          <w:rFonts w:cstheme="minorHAnsi"/>
          <w:szCs w:val="24"/>
        </w:rPr>
        <w:t>.</w:t>
      </w:r>
    </w:p>
    <w:p w:rsidR="00870008" w:rsidRPr="000F4480" w:rsidRDefault="00F73676" w:rsidP="005E6778">
      <w:pPr>
        <w:rPr>
          <w:rFonts w:cstheme="minorHAnsi"/>
          <w:szCs w:val="24"/>
        </w:rPr>
      </w:pPr>
      <w:r>
        <w:rPr>
          <w:rFonts w:cstheme="minorHAnsi"/>
          <w:szCs w:val="24"/>
        </w:rPr>
        <w:lastRenderedPageBreak/>
        <w:t>XXXX</w:t>
      </w:r>
      <w:r w:rsidR="00870008">
        <w:rPr>
          <w:rFonts w:cstheme="minorHAnsi"/>
          <w:szCs w:val="24"/>
        </w:rPr>
        <w:t xml:space="preserve">’s reading efficiency fell in the </w:t>
      </w:r>
      <w:sdt>
        <w:sdtPr>
          <w:rPr>
            <w:rStyle w:val="Style1"/>
            <w:rFonts w:asciiTheme="minorHAnsi" w:hAnsiTheme="minorHAnsi" w:cstheme="minorHAnsi"/>
          </w:rPr>
          <w:alias w:val="Range category"/>
          <w:tag w:val="Range category"/>
          <w:id w:val="1128284272"/>
          <w:placeholder>
            <w:docPart w:val="33A9B0C4E6144DB5B8AF739FD3318D7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870008" w:rsidRPr="009F27F5">
            <w:rPr>
              <w:rStyle w:val="PlaceholderText"/>
            </w:rPr>
            <w:t>Choose an item.</w:t>
          </w:r>
        </w:sdtContent>
      </w:sdt>
      <w:r w:rsidR="00870008">
        <w:rPr>
          <w:rFonts w:cstheme="minorHAnsi"/>
          <w:szCs w:val="24"/>
        </w:rPr>
        <w:t xml:space="preserve">., </w:t>
      </w:r>
      <w:r w:rsidR="00706E6A">
        <w:rPr>
          <w:rFonts w:cstheme="minorHAnsi"/>
          <w:szCs w:val="24"/>
        </w:rPr>
        <w:t>indicating</w:t>
      </w:r>
      <w:r w:rsidR="00870008">
        <w:rPr>
          <w:rFonts w:cstheme="minorHAnsi"/>
          <w:szCs w:val="24"/>
        </w:rPr>
        <w:t xml:space="preserve"> that </w:t>
      </w:r>
      <w:r>
        <w:rPr>
          <w:rFonts w:cstheme="minorHAnsi"/>
          <w:szCs w:val="24"/>
        </w:rPr>
        <w:t>XXXX</w:t>
      </w:r>
      <w:sdt>
        <w:sdtPr>
          <w:rPr>
            <w:rFonts w:cstheme="minorHAnsi"/>
            <w:szCs w:val="24"/>
          </w:rPr>
          <w:alias w:val="TOWRE2"/>
          <w:tag w:val="Towre2"/>
          <w:id w:val="-1097025183"/>
          <w:placeholder>
            <w:docPart w:val="DefaultPlaceholder_-1854013438"/>
          </w:placeholder>
          <w:showingPlcHdr/>
          <w:comboBox>
            <w:listItem w:value="Choose an item."/>
            <w:listItem w:displayText="struggeld to" w:value="struggeld to"/>
            <w:listItem w:displayText="was able to " w:value="was able to "/>
          </w:comboBox>
        </w:sdtPr>
        <w:sdtContent>
          <w:r w:rsidR="00706E6A" w:rsidRPr="00C3584A">
            <w:rPr>
              <w:rStyle w:val="PlaceholderText"/>
            </w:rPr>
            <w:t>Choose an item.</w:t>
          </w:r>
        </w:sdtContent>
      </w:sdt>
      <w:r w:rsidR="005A60E8">
        <w:rPr>
          <w:rFonts w:cstheme="minorHAnsi"/>
          <w:szCs w:val="24"/>
        </w:rPr>
        <w:t>read</w:t>
      </w:r>
      <w:r w:rsidR="005D7538">
        <w:rPr>
          <w:rFonts w:cstheme="minorHAnsi"/>
          <w:szCs w:val="24"/>
        </w:rPr>
        <w:t xml:space="preserve"> words efficiently in a timed setting</w:t>
      </w:r>
      <w:r w:rsidR="00F80F55">
        <w:rPr>
          <w:rFonts w:cstheme="minorHAnsi"/>
          <w:szCs w:val="24"/>
        </w:rPr>
        <w:t xml:space="preserve">. This was reflected in </w:t>
      </w:r>
      <w:r>
        <w:rPr>
          <w:rFonts w:cstheme="minorHAnsi"/>
          <w:szCs w:val="24"/>
        </w:rPr>
        <w:t>XXXX</w:t>
      </w:r>
      <w:r w:rsidR="00F80F55">
        <w:rPr>
          <w:rFonts w:cstheme="minorHAnsi"/>
          <w:szCs w:val="24"/>
        </w:rPr>
        <w:t xml:space="preserve">’s </w:t>
      </w:r>
      <w:sdt>
        <w:sdtPr>
          <w:rPr>
            <w:rFonts w:cstheme="minorHAnsi"/>
            <w:szCs w:val="24"/>
          </w:rPr>
          <w:alias w:val="reading comp"/>
          <w:tag w:val="reading comp"/>
          <w:id w:val="1351372327"/>
          <w:placeholder>
            <w:docPart w:val="DefaultPlaceholder_-1854013438"/>
          </w:placeholder>
          <w:showingPlcHdr/>
          <w:comboBox>
            <w:listItem w:value="Choose an item."/>
            <w:listItem w:displayText="oral reaidng speed." w:value="oral reaidng speed."/>
            <w:listItem w:displayText="silent reading speed." w:value="silent reading speed."/>
            <w:listItem w:displayText="oral and silent reading speed." w:value="oral and silent reading speed."/>
          </w:comboBox>
        </w:sdtPr>
        <w:sdtContent>
          <w:r w:rsidR="00F80F55" w:rsidRPr="00C3584A">
            <w:rPr>
              <w:rStyle w:val="PlaceholderText"/>
            </w:rPr>
            <w:t>Choose an item.</w:t>
          </w:r>
        </w:sdtContent>
      </w:sdt>
    </w:p>
    <w:p w:rsidR="00EF36EC" w:rsidRPr="000F4480" w:rsidRDefault="00EF36EC" w:rsidP="006E07AC">
      <w:pPr>
        <w:pStyle w:val="Heading5"/>
        <w:rPr>
          <w:rFonts w:cstheme="minorHAnsi"/>
        </w:rPr>
      </w:pPr>
    </w:p>
    <w:p w:rsidR="002C4674" w:rsidRPr="000F4480" w:rsidRDefault="002C4674" w:rsidP="00B86DF1">
      <w:pPr>
        <w:pStyle w:val="Heading5"/>
        <w:rPr>
          <w:rFonts w:cstheme="minorHAnsi"/>
        </w:rPr>
      </w:pPr>
    </w:p>
    <w:p w:rsidR="00B81751" w:rsidRPr="000F4480" w:rsidRDefault="00B81751" w:rsidP="00B86DF1">
      <w:pPr>
        <w:pStyle w:val="Heading5"/>
        <w:rPr>
          <w:rFonts w:cstheme="minorHAnsi"/>
        </w:rPr>
      </w:pPr>
    </w:p>
    <w:p w:rsidR="002C4674" w:rsidRPr="000F4480" w:rsidRDefault="00F73676" w:rsidP="002C4674">
      <w:pPr>
        <w:rPr>
          <w:rFonts w:cstheme="minorHAnsi"/>
          <w:bCs/>
          <w:szCs w:val="24"/>
        </w:rPr>
      </w:pPr>
      <w:r>
        <w:rPr>
          <w:rFonts w:cstheme="minorHAnsi"/>
          <w:bCs/>
          <w:szCs w:val="24"/>
        </w:rPr>
        <w:t>XXXX</w:t>
      </w:r>
      <w:r w:rsidR="002C4674" w:rsidRPr="000F4480">
        <w:rPr>
          <w:rFonts w:cstheme="minorHAnsi"/>
          <w:bCs/>
          <w:szCs w:val="24"/>
        </w:rPr>
        <w:t xml:space="preserve"> was very articulate throughout the assessment demonstrating strong general knowledge and critical thinking skills. </w:t>
      </w:r>
      <w:r>
        <w:rPr>
          <w:rFonts w:cstheme="minorHAnsi"/>
          <w:bCs/>
          <w:szCs w:val="24"/>
        </w:rPr>
        <w:t>XXXX</w:t>
      </w:r>
      <w:r w:rsidR="002C4674" w:rsidRPr="000F4480">
        <w:rPr>
          <w:rFonts w:cstheme="minorHAnsi"/>
          <w:bCs/>
          <w:szCs w:val="24"/>
        </w:rPr>
        <w:t xml:space="preserve"> found it challenging to link language and information (verbal reasoning) which was seen in </w:t>
      </w:r>
      <w:r w:rsidR="00F85C9C">
        <w:rPr>
          <w:rFonts w:cstheme="minorHAnsi"/>
          <w:bCs/>
          <w:szCs w:val="24"/>
        </w:rPr>
        <w:t>her</w:t>
      </w:r>
      <w:r w:rsidR="002C4674" w:rsidRPr="000F4480">
        <w:rPr>
          <w:rFonts w:cstheme="minorHAnsi"/>
          <w:bCs/>
          <w:szCs w:val="24"/>
        </w:rPr>
        <w:t xml:space="preserve"> performance during the </w:t>
      </w:r>
      <w:sdt>
        <w:sdtPr>
          <w:rPr>
            <w:rFonts w:cstheme="minorHAnsi"/>
            <w:bCs/>
            <w:szCs w:val="24"/>
          </w:rPr>
          <w:alias w:val="Reading speed"/>
          <w:tag w:val="Reading speed"/>
          <w:id w:val="878434729"/>
          <w:placeholder>
            <w:docPart w:val="DefaultPlaceholder_-1854013438"/>
          </w:placeholder>
          <w:comboBox>
            <w:listItem w:value="Choose an item."/>
            <w:listItem w:displayText="oral reading " w:value="oral reading "/>
            <w:listItem w:displayText="silent reading " w:value="silent reading "/>
            <w:listItem w:displayText="oral and silent " w:value="oral and silent "/>
          </w:comboBox>
        </w:sdtPr>
        <w:sdtContent>
          <w:r w:rsidR="00F64457" w:rsidRPr="00C3584A">
            <w:rPr>
              <w:rStyle w:val="PlaceholderText"/>
            </w:rPr>
            <w:t>Choose an item.</w:t>
          </w:r>
        </w:sdtContent>
      </w:sdt>
      <w:r w:rsidR="002C4674" w:rsidRPr="000F4480">
        <w:rPr>
          <w:rFonts w:cstheme="minorHAnsi"/>
          <w:bCs/>
          <w:szCs w:val="24"/>
        </w:rPr>
        <w:t xml:space="preserve">reading tasks. </w:t>
      </w:r>
      <w:r>
        <w:rPr>
          <w:rFonts w:cstheme="minorHAnsi"/>
          <w:bCs/>
          <w:szCs w:val="24"/>
        </w:rPr>
        <w:t>XXXX</w:t>
      </w:r>
      <w:r w:rsidR="002C4674" w:rsidRPr="000F4480">
        <w:rPr>
          <w:rFonts w:cstheme="minorHAnsi"/>
          <w:bCs/>
          <w:szCs w:val="24"/>
        </w:rPr>
        <w:t xml:space="preserve"> found it challenging to comprehend text that was read aloud/ and </w:t>
      </w:r>
      <w:r w:rsidR="00875C22" w:rsidRPr="000F4480">
        <w:rPr>
          <w:rFonts w:cstheme="minorHAnsi"/>
          <w:bCs/>
          <w:szCs w:val="24"/>
        </w:rPr>
        <w:fldChar w:fldCharType="begin"/>
      </w:r>
      <w:r w:rsidR="00B6168E" w:rsidRPr="000F4480">
        <w:rPr>
          <w:rFonts w:cstheme="minorHAnsi"/>
          <w:bCs/>
          <w:szCs w:val="24"/>
        </w:rPr>
        <w:instrText xml:space="preserve"> AUTOTEXTLIST   \* Lower \t "Delete as necessary."  \* MERGEFORMAT </w:instrText>
      </w:r>
      <w:r w:rsidR="00875C22" w:rsidRPr="000F4480">
        <w:rPr>
          <w:rFonts w:cstheme="minorHAnsi"/>
          <w:bCs/>
          <w:szCs w:val="24"/>
        </w:rPr>
        <w:fldChar w:fldCharType="separate"/>
      </w:r>
      <w:r w:rsidR="00B6168E" w:rsidRPr="000F4480">
        <w:rPr>
          <w:rFonts w:cstheme="minorHAnsi"/>
          <w:bCs/>
          <w:szCs w:val="24"/>
        </w:rPr>
        <w:t>silently.</w:t>
      </w:r>
      <w:r w:rsidR="00875C22" w:rsidRPr="000F4480">
        <w:rPr>
          <w:rFonts w:cstheme="minorHAnsi"/>
          <w:bCs/>
          <w:szCs w:val="24"/>
        </w:rPr>
        <w:fldChar w:fldCharType="end"/>
      </w:r>
    </w:p>
    <w:p w:rsidR="002C4674" w:rsidRPr="000F4480" w:rsidRDefault="002C4674" w:rsidP="00B86DF1">
      <w:pPr>
        <w:pStyle w:val="Heading5"/>
        <w:rPr>
          <w:rFonts w:cstheme="minorHAnsi"/>
        </w:rPr>
      </w:pPr>
    </w:p>
    <w:p w:rsidR="00547413" w:rsidRPr="000F4480" w:rsidRDefault="005E6778" w:rsidP="002C18A9">
      <w:pPr>
        <w:pStyle w:val="Heading2"/>
        <w:rPr>
          <w:rFonts w:cstheme="minorHAnsi"/>
          <w:szCs w:val="24"/>
        </w:rPr>
      </w:pPr>
      <w:r w:rsidRPr="000F4480">
        <w:rPr>
          <w:rFonts w:cstheme="minorHAnsi"/>
          <w:szCs w:val="24"/>
        </w:rPr>
        <w:t>Impact</w:t>
      </w:r>
    </w:p>
    <w:p w:rsidR="00EB40A9" w:rsidRPr="000F4480" w:rsidRDefault="00F73676" w:rsidP="00EB40A9">
      <w:pPr>
        <w:contextualSpacing/>
        <w:rPr>
          <w:rFonts w:cstheme="minorHAnsi"/>
          <w:highlight w:val="yellow"/>
        </w:rPr>
      </w:pPr>
      <w:r>
        <w:rPr>
          <w:rFonts w:cstheme="minorHAnsi"/>
        </w:rPr>
        <w:t>XXXX</w:t>
      </w:r>
      <w:r w:rsidR="00EB40A9" w:rsidRPr="000F4480">
        <w:rPr>
          <w:rFonts w:cstheme="minorHAnsi"/>
        </w:rPr>
        <w:t xml:space="preserve">’s performance in some tests also showed that </w:t>
      </w:r>
      <w:r w:rsidR="00F85C9C">
        <w:rPr>
          <w:rFonts w:cstheme="minorHAnsi"/>
        </w:rPr>
        <w:t>she</w:t>
      </w:r>
      <w:r w:rsidR="00EB40A9" w:rsidRPr="000F4480">
        <w:rPr>
          <w:rFonts w:cstheme="minorHAnsi"/>
        </w:rPr>
        <w:t xml:space="preserve"> has vulnerabilities with </w:t>
      </w:r>
      <w:r w:rsidR="00EB40A9" w:rsidRPr="000F4480">
        <w:rPr>
          <w:rFonts w:cstheme="minorHAnsi"/>
          <w:highlight w:val="yellow"/>
        </w:rPr>
        <w:t xml:space="preserve">verbal short-term memory, working memory, isolating sounds in words, putting sounds together to make a whole word and spelling. </w:t>
      </w:r>
      <w:r w:rsidR="00F85C9C">
        <w:rPr>
          <w:rFonts w:cstheme="minorHAnsi"/>
          <w:highlight w:val="yellow"/>
        </w:rPr>
        <w:t>She</w:t>
      </w:r>
      <w:r w:rsidR="00EB40A9" w:rsidRPr="000F4480">
        <w:rPr>
          <w:rFonts w:cstheme="minorHAnsi"/>
          <w:highlight w:val="yellow"/>
        </w:rPr>
        <w:t xml:space="preserve"> also displayed challenges with recalling everyday words from memory at speed and with accuracy. This is likely to impact </w:t>
      </w:r>
      <w:r w:rsidR="00F85C9C">
        <w:rPr>
          <w:rFonts w:cstheme="minorHAnsi"/>
          <w:highlight w:val="yellow"/>
        </w:rPr>
        <w:t>her</w:t>
      </w:r>
      <w:r w:rsidR="00EB40A9" w:rsidRPr="000F4480">
        <w:rPr>
          <w:rFonts w:cstheme="minorHAnsi"/>
          <w:highlight w:val="yellow"/>
        </w:rPr>
        <w:t xml:space="preserve"> literacy skills, and particularly with reading and writing in </w:t>
      </w:r>
      <w:r w:rsidR="00F85C9C">
        <w:rPr>
          <w:rFonts w:cstheme="minorHAnsi"/>
          <w:highlight w:val="yellow"/>
        </w:rPr>
        <w:t>her</w:t>
      </w:r>
      <w:r w:rsidR="00C93E8E" w:rsidRPr="000F4480">
        <w:rPr>
          <w:rFonts w:cstheme="minorHAnsi"/>
          <w:highlight w:val="yellow"/>
        </w:rPr>
        <w:t xml:space="preserve"> academic </w:t>
      </w:r>
      <w:r w:rsidR="00DD0085" w:rsidRPr="000F4480">
        <w:rPr>
          <w:rFonts w:cstheme="minorHAnsi"/>
          <w:highlight w:val="yellow"/>
        </w:rPr>
        <w:t>studies.</w:t>
      </w:r>
    </w:p>
    <w:p w:rsidR="00EB40A9" w:rsidRPr="000F4480" w:rsidRDefault="00EB40A9" w:rsidP="00EB40A9">
      <w:pPr>
        <w:contextualSpacing/>
        <w:rPr>
          <w:rFonts w:cstheme="minorHAnsi"/>
          <w:highlight w:val="yellow"/>
        </w:rPr>
      </w:pPr>
    </w:p>
    <w:p w:rsidR="00EB40A9" w:rsidRPr="000F4480" w:rsidRDefault="00F73676" w:rsidP="00EB40A9">
      <w:pPr>
        <w:contextualSpacing/>
        <w:rPr>
          <w:rFonts w:cstheme="minorHAnsi"/>
        </w:rPr>
      </w:pPr>
      <w:r>
        <w:rPr>
          <w:rFonts w:cstheme="minorHAnsi"/>
          <w:highlight w:val="yellow"/>
        </w:rPr>
        <w:t>XXXX</w:t>
      </w:r>
      <w:r w:rsidR="00EB40A9" w:rsidRPr="000F4480">
        <w:rPr>
          <w:rFonts w:cstheme="minorHAnsi"/>
          <w:highlight w:val="yellow"/>
        </w:rPr>
        <w:t xml:space="preserve"> read lists of words and passages of text accurately.  However, </w:t>
      </w:r>
      <w:r w:rsidR="00F85C9C">
        <w:rPr>
          <w:rFonts w:cstheme="minorHAnsi"/>
          <w:highlight w:val="yellow"/>
        </w:rPr>
        <w:t>she</w:t>
      </w:r>
      <w:r w:rsidR="00EB40A9" w:rsidRPr="000F4480">
        <w:rPr>
          <w:rFonts w:cstheme="minorHAnsi"/>
          <w:highlight w:val="yellow"/>
        </w:rPr>
        <w:t xml:space="preserve"> struggled to recall facts which, when combined with </w:t>
      </w:r>
      <w:r w:rsidR="00F85C9C">
        <w:rPr>
          <w:rFonts w:cstheme="minorHAnsi"/>
          <w:highlight w:val="yellow"/>
        </w:rPr>
        <w:t>her</w:t>
      </w:r>
      <w:r w:rsidR="00EB40A9" w:rsidRPr="000F4480">
        <w:rPr>
          <w:rFonts w:cstheme="minorHAnsi"/>
          <w:highlight w:val="yellow"/>
        </w:rPr>
        <w:t xml:space="preserve"> attentional difficulties, meant that </w:t>
      </w:r>
      <w:r w:rsidR="00F85C9C">
        <w:rPr>
          <w:rFonts w:cstheme="minorHAnsi"/>
          <w:highlight w:val="yellow"/>
        </w:rPr>
        <w:t>she</w:t>
      </w:r>
      <w:r w:rsidR="00EB40A9" w:rsidRPr="000F4480">
        <w:rPr>
          <w:rFonts w:cstheme="minorHAnsi"/>
          <w:highlight w:val="yellow"/>
        </w:rPr>
        <w:t xml:space="preserve"> found it hard to draw accurate, complete inferences from text.  This mirrors </w:t>
      </w:r>
      <w:r>
        <w:rPr>
          <w:rFonts w:cstheme="minorHAnsi"/>
          <w:highlight w:val="yellow"/>
        </w:rPr>
        <w:t>XXXX</w:t>
      </w:r>
      <w:r w:rsidR="00EB40A9" w:rsidRPr="000F4480">
        <w:rPr>
          <w:rFonts w:cstheme="minorHAnsi"/>
          <w:highlight w:val="yellow"/>
        </w:rPr>
        <w:t xml:space="preserve">’s comments about needing to re-read to absorb information from text; reading for meaning will be a demanding, time-consuming process for </w:t>
      </w:r>
      <w:r w:rsidR="00F85C9C">
        <w:rPr>
          <w:rFonts w:cstheme="minorHAnsi"/>
          <w:highlight w:val="yellow"/>
        </w:rPr>
        <w:t>her</w:t>
      </w:r>
      <w:r w:rsidR="00EB40A9" w:rsidRPr="000F4480">
        <w:rPr>
          <w:rFonts w:cstheme="minorHAnsi"/>
          <w:highlight w:val="yellow"/>
        </w:rPr>
        <w:t>.</w:t>
      </w:r>
    </w:p>
    <w:p w:rsidR="00EB40A9" w:rsidRPr="000F4480" w:rsidRDefault="00EB40A9" w:rsidP="00B86DF1">
      <w:pPr>
        <w:pStyle w:val="Heading5"/>
        <w:rPr>
          <w:rFonts w:cstheme="minorHAnsi"/>
        </w:rPr>
      </w:pPr>
    </w:p>
    <w:p w:rsidR="00EB40A9" w:rsidRPr="000F4480" w:rsidRDefault="00F73676" w:rsidP="00EB40A9">
      <w:pPr>
        <w:contextualSpacing/>
        <w:rPr>
          <w:rFonts w:cstheme="minorHAnsi"/>
        </w:rPr>
      </w:pPr>
      <w:r>
        <w:rPr>
          <w:rFonts w:cstheme="minorHAnsi"/>
          <w:highlight w:val="darkCyan"/>
        </w:rPr>
        <w:t>XXXX</w:t>
      </w:r>
      <w:r w:rsidR="00EB40A9" w:rsidRPr="000F4480">
        <w:rPr>
          <w:rFonts w:cstheme="minorHAnsi"/>
          <w:highlight w:val="darkCyan"/>
        </w:rPr>
        <w:t xml:space="preserve"> also reported difficulties with time management and organisation, in line with </w:t>
      </w:r>
      <w:r w:rsidR="00F85C9C">
        <w:rPr>
          <w:rFonts w:cstheme="minorHAnsi"/>
          <w:highlight w:val="darkCyan"/>
        </w:rPr>
        <w:t>her</w:t>
      </w:r>
      <w:r w:rsidR="00EB40A9" w:rsidRPr="000F4480">
        <w:rPr>
          <w:rFonts w:cstheme="minorHAnsi"/>
          <w:highlight w:val="darkCyan"/>
        </w:rPr>
        <w:t xml:space="preserve"> reported experiences of DCD.</w:t>
      </w:r>
    </w:p>
    <w:p w:rsidR="00AC4DF0" w:rsidRPr="000F4480" w:rsidRDefault="00AC4DF0" w:rsidP="00B86DF1">
      <w:pPr>
        <w:pStyle w:val="Heading5"/>
        <w:rPr>
          <w:rFonts w:cstheme="minorHAnsi"/>
        </w:rPr>
      </w:pPr>
    </w:p>
    <w:p w:rsidR="007D5810" w:rsidRPr="000F4480" w:rsidRDefault="00F73676" w:rsidP="007D5810">
      <w:pPr>
        <w:contextualSpacing/>
        <w:rPr>
          <w:rFonts w:cstheme="minorHAnsi"/>
          <w:highlight w:val="yellow"/>
        </w:rPr>
      </w:pPr>
      <w:r>
        <w:rPr>
          <w:rFonts w:cstheme="minorHAnsi"/>
          <w:highlight w:val="yellow"/>
        </w:rPr>
        <w:t>XXXX</w:t>
      </w:r>
      <w:r w:rsidR="007D5810" w:rsidRPr="000F4480">
        <w:rPr>
          <w:rFonts w:cstheme="minorHAnsi"/>
          <w:highlight w:val="yellow"/>
        </w:rPr>
        <w:t xml:space="preserve">’s written work had a pleasing tone; however, both </w:t>
      </w:r>
      <w:r w:rsidR="00F85C9C">
        <w:rPr>
          <w:rFonts w:cstheme="minorHAnsi"/>
          <w:highlight w:val="yellow"/>
        </w:rPr>
        <w:t>her</w:t>
      </w:r>
      <w:r w:rsidR="007D5810" w:rsidRPr="000F4480">
        <w:rPr>
          <w:rFonts w:cstheme="minorHAnsi"/>
          <w:highlight w:val="yellow"/>
        </w:rPr>
        <w:t xml:space="preserve"> handwritten and typed work were produced rather slowly, and </w:t>
      </w:r>
      <w:r w:rsidR="00F85C9C">
        <w:rPr>
          <w:rFonts w:cstheme="minorHAnsi"/>
          <w:highlight w:val="yellow"/>
        </w:rPr>
        <w:t>her</w:t>
      </w:r>
      <w:r w:rsidR="007D5810" w:rsidRPr="000F4480">
        <w:rPr>
          <w:rFonts w:cstheme="minorHAnsi"/>
          <w:highlight w:val="yellow"/>
        </w:rPr>
        <w:t xml:space="preserve"> ideas were not always presented in a </w:t>
      </w:r>
      <w:r w:rsidR="004243CD" w:rsidRPr="000F4480">
        <w:rPr>
          <w:rFonts w:cstheme="minorHAnsi"/>
          <w:highlight w:val="yellow"/>
        </w:rPr>
        <w:t xml:space="preserve">logical </w:t>
      </w:r>
      <w:r w:rsidR="00875C22" w:rsidRPr="000F4480">
        <w:rPr>
          <w:rFonts w:cstheme="minorHAnsi"/>
          <w:highlight w:val="yellow"/>
        </w:rPr>
        <w:fldChar w:fldCharType="begin"/>
      </w:r>
      <w:r w:rsidR="004243CD" w:rsidRPr="000F4480">
        <w:rPr>
          <w:rFonts w:cstheme="minorHAnsi"/>
          <w:highlight w:val="yellow"/>
        </w:rPr>
        <w:instrText xml:space="preserve"> AUTOTEXTLIST   \* Lower \t "COMMENT ON SPELLING, GRAMMATICAL ACCURACY."  \* MERGEFORMAT </w:instrText>
      </w:r>
      <w:r w:rsidR="00875C22" w:rsidRPr="000F4480">
        <w:rPr>
          <w:rFonts w:cstheme="minorHAnsi"/>
          <w:highlight w:val="yellow"/>
        </w:rPr>
        <w:fldChar w:fldCharType="separate"/>
      </w:r>
      <w:r w:rsidR="004243CD" w:rsidRPr="000F4480">
        <w:rPr>
          <w:rFonts w:cstheme="minorHAnsi"/>
          <w:highlight w:val="yellow"/>
        </w:rPr>
        <w:t>order.</w:t>
      </w:r>
      <w:r w:rsidR="00875C22" w:rsidRPr="000F4480">
        <w:rPr>
          <w:rFonts w:cstheme="minorHAnsi"/>
          <w:highlight w:val="yellow"/>
        </w:rPr>
        <w:fldChar w:fldCharType="end"/>
      </w:r>
      <w:r w:rsidR="007D5810" w:rsidRPr="000F4480">
        <w:rPr>
          <w:rFonts w:cstheme="minorHAnsi"/>
          <w:highlight w:val="yellow"/>
        </w:rPr>
        <w:t xml:space="preserve">This shows that </w:t>
      </w:r>
      <w:r w:rsidR="00F85C9C">
        <w:rPr>
          <w:rFonts w:cstheme="minorHAnsi"/>
          <w:highlight w:val="yellow"/>
        </w:rPr>
        <w:t>her</w:t>
      </w:r>
      <w:r w:rsidR="007D5810" w:rsidRPr="000F4480">
        <w:rPr>
          <w:rFonts w:cstheme="minorHAnsi"/>
          <w:highlight w:val="yellow"/>
        </w:rPr>
        <w:t xml:space="preserve"> concern about producing timely, legible work and being able to synthesise </w:t>
      </w:r>
      <w:r w:rsidR="00F85C9C">
        <w:rPr>
          <w:rFonts w:cstheme="minorHAnsi"/>
          <w:highlight w:val="yellow"/>
        </w:rPr>
        <w:t>her</w:t>
      </w:r>
      <w:r w:rsidR="007D5810" w:rsidRPr="000F4480">
        <w:rPr>
          <w:rFonts w:cstheme="minorHAnsi"/>
          <w:highlight w:val="yellow"/>
        </w:rPr>
        <w:t xml:space="preserve"> knowledge into succinct answers was well-founded and that academic writing will, at times, be frustrating for </w:t>
      </w:r>
      <w:r w:rsidR="00F85C9C">
        <w:rPr>
          <w:rFonts w:cstheme="minorHAnsi"/>
          <w:highlight w:val="yellow"/>
        </w:rPr>
        <w:t>her</w:t>
      </w:r>
      <w:r w:rsidR="007D5810" w:rsidRPr="000F4480">
        <w:rPr>
          <w:rFonts w:cstheme="minorHAnsi"/>
          <w:highlight w:val="yellow"/>
        </w:rPr>
        <w:t xml:space="preserve">.  </w:t>
      </w:r>
    </w:p>
    <w:p w:rsidR="007D5810" w:rsidRPr="000F4480" w:rsidRDefault="007D5810" w:rsidP="003E1189">
      <w:pPr>
        <w:pStyle w:val="Heading5"/>
        <w:rPr>
          <w:rFonts w:cstheme="minorHAnsi"/>
        </w:rPr>
      </w:pPr>
    </w:p>
    <w:p w:rsidR="00566374" w:rsidRPr="000F4480" w:rsidRDefault="00875C22" w:rsidP="00566374">
      <w:pPr>
        <w:rPr>
          <w:rFonts w:cstheme="minorHAnsi"/>
          <w:bCs/>
          <w:szCs w:val="24"/>
        </w:rPr>
      </w:pPr>
      <w:sdt>
        <w:sdtPr>
          <w:rPr>
            <w:rFonts w:cstheme="minorHAnsi"/>
            <w:bCs/>
            <w:szCs w:val="24"/>
          </w:rPr>
          <w:alias w:val="SpLD combinations"/>
          <w:tag w:val="SpLD combinations"/>
          <w:id w:val="-1039821245"/>
          <w:placeholder>
            <w:docPart w:val="DefaultPlaceholder_-1854013438"/>
          </w:placeholder>
          <w:showingPlcHdr/>
          <w:comboBox>
            <w:listItem w:value="Choose an item."/>
            <w:listItem w:displayText="Dyslexia is a hidden difference." w:value="Dyslexia is a hidden difference."/>
            <w:listItem w:displayText="ADHD is a hidden difference." w:value="ADHD is a hidden difference."/>
            <w:listItem w:displayText="Developmental Coordination Disorder is a hidden difference." w:value="Developmental Coordination Disorder is a hidden difference."/>
            <w:listItem w:displayText="Social &amp; Communication Difficulties are hidden differences." w:value="Social &amp; Communication Difficulties are hidden differences."/>
            <w:listItem w:displayText="Dyslexia and ADHD are hidden Differences." w:value="Dyslexia and ADHD are hidden Differences."/>
            <w:listItem w:displayText="Dyslexia, ADHD and Developmetnal Coordination Difficulties are hidden differences." w:value="Dyslexia, ADHD and Developmetnal Coordination Difficulties are hidden differences."/>
          </w:comboBox>
        </w:sdtPr>
        <w:sdtContent>
          <w:r w:rsidR="00BB1955" w:rsidRPr="00C3584A">
            <w:rPr>
              <w:rStyle w:val="PlaceholderText"/>
            </w:rPr>
            <w:t>Choose an item.</w:t>
          </w:r>
        </w:sdtContent>
      </w:sdt>
      <w:r w:rsidR="00566374" w:rsidRPr="000F4480">
        <w:rPr>
          <w:rFonts w:cstheme="minorHAnsi"/>
          <w:bCs/>
          <w:szCs w:val="24"/>
        </w:rPr>
        <w:t xml:space="preserve">. It can be hard for tutors and peers to understand and appreciate how demanding, time-consuming, and tiring it is for a person with specific learning differences to </w:t>
      </w:r>
      <w:r w:rsidR="00566374" w:rsidRPr="000F4480">
        <w:rPr>
          <w:rFonts w:cstheme="minorHAnsi"/>
          <w:bCs/>
          <w:szCs w:val="24"/>
        </w:rPr>
        <w:lastRenderedPageBreak/>
        <w:t xml:space="preserve">work as expected unless there are appropriate adjustments in place.  Learning differences can cause challenges with managing memory and organisational tasks which affects performance in the workplace, in examinations and everyday activities.  However, whilst they are lifelong conditions, effective strategies can be put in place to support or help resolve areas of difficulty.  </w:t>
      </w:r>
      <w:r w:rsidR="00F73676">
        <w:rPr>
          <w:rFonts w:cstheme="minorHAnsi"/>
          <w:bCs/>
          <w:szCs w:val="24"/>
        </w:rPr>
        <w:t>XXXX</w:t>
      </w:r>
      <w:r w:rsidR="00566374" w:rsidRPr="000F4480">
        <w:rPr>
          <w:rFonts w:cstheme="minorHAnsi"/>
          <w:bCs/>
          <w:szCs w:val="24"/>
        </w:rPr>
        <w:t xml:space="preserve">’s specific learning differences have a long-term impact on </w:t>
      </w:r>
      <w:r w:rsidR="00F85C9C">
        <w:rPr>
          <w:rFonts w:cstheme="minorHAnsi"/>
          <w:bCs/>
          <w:szCs w:val="24"/>
        </w:rPr>
        <w:t>her</w:t>
      </w:r>
      <w:r w:rsidR="00566374" w:rsidRPr="000F4480">
        <w:rPr>
          <w:rFonts w:cstheme="minorHAnsi"/>
          <w:bCs/>
          <w:szCs w:val="24"/>
        </w:rPr>
        <w:t xml:space="preserve"> ability to carry out normal day-to-day work and study activities.  </w:t>
      </w:r>
    </w:p>
    <w:p w:rsidR="00566374" w:rsidRPr="000F4480" w:rsidRDefault="00566374" w:rsidP="006E029D">
      <w:pPr>
        <w:pStyle w:val="Heading5"/>
        <w:rPr>
          <w:rFonts w:cstheme="minorHAnsi"/>
        </w:rPr>
      </w:pPr>
    </w:p>
    <w:p w:rsidR="005E6778" w:rsidRPr="000F4480" w:rsidRDefault="005E6778" w:rsidP="002C18A9">
      <w:pPr>
        <w:pStyle w:val="Heading2"/>
        <w:rPr>
          <w:rFonts w:cstheme="minorHAnsi"/>
          <w:szCs w:val="24"/>
        </w:rPr>
      </w:pPr>
      <w:r w:rsidRPr="000F4480">
        <w:rPr>
          <w:rFonts w:cstheme="minorHAnsi"/>
          <w:szCs w:val="24"/>
        </w:rPr>
        <w:t>Key Recommendations</w:t>
      </w:r>
    </w:p>
    <w:p w:rsidR="0037516B" w:rsidRPr="000F4480" w:rsidRDefault="0037516B" w:rsidP="0037516B">
      <w:pPr>
        <w:pStyle w:val="ListParagraph"/>
        <w:numPr>
          <w:ilvl w:val="0"/>
          <w:numId w:val="16"/>
        </w:numPr>
        <w:rPr>
          <w:rFonts w:cstheme="minorHAnsi"/>
          <w:szCs w:val="24"/>
        </w:rPr>
      </w:pPr>
      <w:r w:rsidRPr="000F4480">
        <w:rPr>
          <w:rFonts w:cstheme="minorHAnsi"/>
          <w:szCs w:val="24"/>
        </w:rPr>
        <w:t>Examination Access arrangements to be considered include:</w:t>
      </w:r>
    </w:p>
    <w:p w:rsidR="0037516B" w:rsidRPr="000F4480" w:rsidRDefault="0037516B" w:rsidP="0037516B">
      <w:pPr>
        <w:pStyle w:val="ListParagraph"/>
        <w:rPr>
          <w:rFonts w:cstheme="minorHAnsi"/>
          <w:szCs w:val="24"/>
        </w:rPr>
      </w:pP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An additional 25% extra time.</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Use of a laptop for word processing and access to assistive reading technology.</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 xml:space="preserve">Rest breaks/Movement breaks. </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p>
    <w:p w:rsidR="0037516B" w:rsidRPr="000F4480" w:rsidRDefault="0037516B" w:rsidP="0037516B">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37516B" w:rsidRPr="000F4480" w:rsidRDefault="0037516B" w:rsidP="0037516B">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F73676">
        <w:rPr>
          <w:rFonts w:cstheme="minorHAnsi"/>
          <w:bCs/>
          <w:szCs w:val="24"/>
        </w:rPr>
        <w:t>XXXX</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r w:rsidRPr="000F4480">
        <w:rPr>
          <w:rFonts w:cstheme="minorHAnsi"/>
          <w:b/>
          <w:bCs/>
          <w:color w:val="9900CC"/>
          <w:szCs w:val="24"/>
        </w:rPr>
        <w:t>(MAKE SURE THESE MATCH WITH FULLER RECOMMENDATIONS-Delete as appropriate)</w:t>
      </w:r>
    </w:p>
    <w:p w:rsidR="0037516B" w:rsidRPr="000F4480" w:rsidRDefault="0037516B" w:rsidP="006E029D">
      <w:pPr>
        <w:pStyle w:val="Heading5"/>
        <w:rPr>
          <w:rFonts w:cstheme="minorHAnsi"/>
        </w:rPr>
      </w:pPr>
    </w:p>
    <w:p w:rsidR="00B65278" w:rsidRPr="000F4480" w:rsidRDefault="00F73676" w:rsidP="0037516B">
      <w:pPr>
        <w:pStyle w:val="ListParagraph"/>
        <w:numPr>
          <w:ilvl w:val="0"/>
          <w:numId w:val="19"/>
        </w:numPr>
        <w:spacing w:line="360" w:lineRule="auto"/>
        <w:rPr>
          <w:rFonts w:cstheme="minorHAnsi"/>
          <w:bCs/>
          <w:szCs w:val="24"/>
        </w:rPr>
      </w:pPr>
      <w:r>
        <w:rPr>
          <w:rFonts w:cstheme="minorHAnsi"/>
          <w:bCs/>
          <w:szCs w:val="24"/>
        </w:rPr>
        <w:t>XXXX</w:t>
      </w:r>
      <w:r w:rsidR="00CE071F" w:rsidRPr="000F4480">
        <w:rPr>
          <w:rFonts w:cstheme="minorHAnsi"/>
          <w:bCs/>
          <w:szCs w:val="24"/>
        </w:rPr>
        <w:t xml:space="preserve"> should have a</w:t>
      </w:r>
      <w:r w:rsidR="00FE75F6" w:rsidRPr="000F4480">
        <w:rPr>
          <w:rFonts w:cstheme="minorHAnsi"/>
          <w:bCs/>
          <w:szCs w:val="24"/>
        </w:rPr>
        <w:t>ccess to</w:t>
      </w:r>
      <w:sdt>
        <w:sdtPr>
          <w:rPr>
            <w:rFonts w:cstheme="minorHAnsi"/>
            <w:bCs/>
            <w:szCs w:val="24"/>
          </w:rPr>
          <w:alias w:val="Support"/>
          <w:tag w:val="Support"/>
          <w:id w:val="34479665"/>
          <w:placeholder>
            <w:docPart w:val="A76FA171632B439DAABDC7663A27488D"/>
          </w:placeholder>
          <w:showingPlcHdr/>
          <w:comboBox>
            <w:listItem w:value="Choose an item."/>
            <w:listItem w:displayText="specialist support in study skills and the support of an ADHD mentor." w:value="specialist support in study skills and the support of an ADHD mentor."/>
            <w:listItem w:displayText="the support of an ADHD mentor." w:value="the support of an ADHD mentor."/>
            <w:listItem w:displayText="specialist support in Study Skills." w:value="specialist support in Study Skills."/>
          </w:comboBox>
        </w:sdtPr>
        <w:sdtContent>
          <w:r w:rsidR="00BC524A" w:rsidRPr="00C3584A">
            <w:rPr>
              <w:rStyle w:val="PlaceholderText"/>
            </w:rPr>
            <w:t>Choose an item.</w:t>
          </w:r>
        </w:sdtContent>
      </w:sdt>
      <w:r w:rsidR="00166B85" w:rsidRPr="000F4480">
        <w:rPr>
          <w:rFonts w:cstheme="minorHAnsi"/>
          <w:b/>
          <w:bCs/>
          <w:color w:val="9900CC"/>
          <w:szCs w:val="24"/>
        </w:rPr>
        <w:t>(MAKE SURE THESE MATCH WITH FULLER RECOMMS)</w:t>
      </w:r>
    </w:p>
    <w:p w:rsidR="006E029D" w:rsidRPr="000F4480" w:rsidRDefault="006E029D" w:rsidP="006E029D">
      <w:pPr>
        <w:pStyle w:val="Heading5"/>
        <w:rPr>
          <w:rFonts w:cstheme="minorHAnsi"/>
        </w:rPr>
      </w:pPr>
    </w:p>
    <w:p w:rsidR="006E029D" w:rsidRPr="000F4480" w:rsidRDefault="00AD7BF7" w:rsidP="0037516B">
      <w:pPr>
        <w:pStyle w:val="ListParagraph"/>
        <w:numPr>
          <w:ilvl w:val="0"/>
          <w:numId w:val="19"/>
        </w:numPr>
        <w:spacing w:line="360" w:lineRule="auto"/>
        <w:rPr>
          <w:rFonts w:cstheme="minorHAnsi"/>
          <w:bCs/>
          <w:szCs w:val="24"/>
          <w:highlight w:val="magenta"/>
        </w:rPr>
      </w:pPr>
      <w:r w:rsidRPr="000F4480">
        <w:rPr>
          <w:rFonts w:cstheme="minorHAnsi"/>
          <w:color w:val="000000" w:themeColor="text1"/>
          <w:highlight w:val="magenta"/>
        </w:rPr>
        <w:t>Specialist teachers and psychologists can assess for ADHD for the purpose of identification of specific learning difficulties and educational needs as advised by SASC.  To be seen by a medical practitioner,</w:t>
      </w:r>
      <w:r w:rsidR="00F73676">
        <w:rPr>
          <w:rFonts w:cstheme="minorHAnsi"/>
          <w:color w:val="000000" w:themeColor="text1"/>
          <w:highlight w:val="magenta"/>
        </w:rPr>
        <w:t>XXXX</w:t>
      </w:r>
      <w:r w:rsidRPr="000F4480">
        <w:rPr>
          <w:rFonts w:cstheme="minorHAnsi"/>
          <w:color w:val="000000" w:themeColor="text1"/>
          <w:highlight w:val="magenta"/>
        </w:rPr>
        <w:t xml:space="preserve"> would need a referral from their GP into the specialist medical services; alternatively, they would need to be seen in a private clinic where there are specialists in ADHD.</w:t>
      </w:r>
    </w:p>
    <w:p w:rsidR="00AD7BF7" w:rsidRPr="000F4480" w:rsidRDefault="00AD7BF7" w:rsidP="006E029D">
      <w:pPr>
        <w:pStyle w:val="Heading5"/>
        <w:rPr>
          <w:rFonts w:cstheme="minorHAnsi"/>
          <w:szCs w:val="24"/>
          <w:highlight w:val="magenta"/>
        </w:rPr>
      </w:pPr>
    </w:p>
    <w:p w:rsidR="007238B0" w:rsidRPr="000F4480" w:rsidRDefault="007238B0" w:rsidP="0037516B">
      <w:pPr>
        <w:pStyle w:val="gmail-m-6463120223477186795gmail-msolistparagraph"/>
        <w:numPr>
          <w:ilvl w:val="0"/>
          <w:numId w:val="19"/>
        </w:numPr>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 xml:space="preserve">It is recommended that </w:t>
      </w:r>
      <w:r w:rsidR="00F73676">
        <w:rPr>
          <w:rFonts w:asciiTheme="minorHAnsi" w:eastAsia="Yu Mincho" w:hAnsiTheme="minorHAnsi" w:cstheme="minorHAnsi"/>
          <w:lang w:val="en-US"/>
        </w:rPr>
        <w:t>XXXX</w:t>
      </w:r>
      <w:r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w:t>
      </w:r>
      <w:r w:rsidRPr="000F4480">
        <w:rPr>
          <w:rFonts w:asciiTheme="minorHAnsi" w:eastAsia="Yu Mincho" w:hAnsiTheme="minorHAnsi" w:cstheme="minorHAnsi"/>
          <w:lang w:val="en-US"/>
        </w:rPr>
        <w:lastRenderedPageBreak/>
        <w:t xml:space="preserve">stress, in addition to the standard sight test comprising refraction and ocular health assessment.  More information can be found through the Institute of Optometry www.ioo.org.uk or the British Association of </w:t>
      </w:r>
      <w:r w:rsidR="00662531" w:rsidRPr="000F4480">
        <w:rPr>
          <w:rFonts w:asciiTheme="minorHAnsi" w:eastAsia="Yu Mincho" w:hAnsiTheme="minorHAnsi" w:cstheme="minorHAnsi"/>
          <w:lang w:val="en-US"/>
        </w:rPr>
        <w:t>Behavioral</w:t>
      </w:r>
      <w:r w:rsidRPr="000F4480">
        <w:rPr>
          <w:rFonts w:asciiTheme="minorHAnsi" w:eastAsia="Yu Mincho" w:hAnsiTheme="minorHAnsi" w:cstheme="minorHAnsi"/>
          <w:lang w:val="en-US"/>
        </w:rPr>
        <w:t xml:space="preserve"> Optometrists www.babo.co.uk.</w:t>
      </w:r>
    </w:p>
    <w:p w:rsidR="006E029D" w:rsidRPr="000F4480" w:rsidRDefault="006E029D" w:rsidP="006E029D">
      <w:pPr>
        <w:pStyle w:val="Heading5"/>
        <w:rPr>
          <w:rFonts w:cstheme="minorHAnsi"/>
          <w:lang w:val="en-US"/>
        </w:rPr>
      </w:pPr>
    </w:p>
    <w:p w:rsidR="006E029D" w:rsidRPr="000F4480" w:rsidRDefault="00F73676" w:rsidP="006E029D">
      <w:pPr>
        <w:pStyle w:val="ListParagraph"/>
        <w:numPr>
          <w:ilvl w:val="0"/>
          <w:numId w:val="19"/>
        </w:numPr>
        <w:spacing w:line="360" w:lineRule="auto"/>
        <w:rPr>
          <w:rFonts w:cstheme="minorHAnsi"/>
          <w:szCs w:val="24"/>
        </w:rPr>
      </w:pPr>
      <w:r>
        <w:rPr>
          <w:rFonts w:cstheme="minorHAnsi"/>
          <w:szCs w:val="24"/>
        </w:rPr>
        <w:t>XXXX</w:t>
      </w:r>
      <w:r w:rsidR="00236D4B" w:rsidRPr="000F4480">
        <w:rPr>
          <w:rFonts w:cstheme="minorHAnsi"/>
          <w:szCs w:val="24"/>
        </w:rPr>
        <w:t xml:space="preserve"> should use the read aloud function in MS word as this is an effective proofreading tool for </w:t>
      </w:r>
      <w:r w:rsidR="00F85C9C">
        <w:rPr>
          <w:rFonts w:cstheme="minorHAnsi"/>
          <w:szCs w:val="24"/>
        </w:rPr>
        <w:t>her</w:t>
      </w:r>
      <w:r w:rsidR="00236D4B" w:rsidRPr="000F4480">
        <w:rPr>
          <w:rFonts w:cstheme="minorHAnsi"/>
          <w:szCs w:val="24"/>
        </w:rPr>
        <w:t>.</w:t>
      </w:r>
    </w:p>
    <w:p w:rsidR="006E029D" w:rsidRPr="000F4480" w:rsidRDefault="006E029D" w:rsidP="006E029D">
      <w:pPr>
        <w:pStyle w:val="Heading5"/>
        <w:rPr>
          <w:rFonts w:cstheme="minorHAnsi"/>
        </w:rPr>
      </w:pPr>
    </w:p>
    <w:p w:rsidR="00BA30F6" w:rsidRPr="000F4480" w:rsidRDefault="00F73676" w:rsidP="0037516B">
      <w:pPr>
        <w:pStyle w:val="ListParagraph"/>
        <w:numPr>
          <w:ilvl w:val="0"/>
          <w:numId w:val="19"/>
        </w:numPr>
        <w:spacing w:line="360" w:lineRule="auto"/>
        <w:rPr>
          <w:rFonts w:cstheme="minorHAnsi"/>
          <w:szCs w:val="24"/>
        </w:rPr>
      </w:pPr>
      <w:r>
        <w:rPr>
          <w:rFonts w:cstheme="minorHAnsi"/>
          <w:szCs w:val="24"/>
        </w:rPr>
        <w:t>XXXX</w:t>
      </w:r>
      <w:r w:rsidR="00BA30F6" w:rsidRPr="000F4480">
        <w:rPr>
          <w:rFonts w:cstheme="minorHAnsi"/>
          <w:szCs w:val="24"/>
        </w:rPr>
        <w:t xml:space="preserve"> should explore the Government’s Access To Work gateway to look at possible sources of funding for workplace adjustments and support with gaining employment.</w:t>
      </w:r>
    </w:p>
    <w:p w:rsidR="006E029D" w:rsidRPr="000F4480" w:rsidRDefault="006E029D" w:rsidP="006E029D">
      <w:pPr>
        <w:pStyle w:val="Heading5"/>
        <w:rPr>
          <w:rFonts w:cstheme="minorHAnsi"/>
        </w:rPr>
      </w:pPr>
    </w:p>
    <w:p w:rsidR="00982515" w:rsidRDefault="00875C22" w:rsidP="00982515">
      <w:pPr>
        <w:pStyle w:val="gmail-m-6463120223477186795gmail-msolistparagraph"/>
        <w:numPr>
          <w:ilvl w:val="0"/>
          <w:numId w:val="19"/>
        </w:numPr>
        <w:spacing w:before="0" w:beforeAutospacing="0" w:after="0" w:afterAutospacing="0" w:line="360" w:lineRule="auto"/>
        <w:contextualSpacing/>
        <w:rPr>
          <w:rFonts w:cstheme="minorHAnsi"/>
        </w:rPr>
      </w:pPr>
      <w:sdt>
        <w:sdtPr>
          <w:rPr>
            <w:rFonts w:asciiTheme="minorHAnsi" w:hAnsiTheme="minorHAnsi" w:cstheme="minorHAnsi"/>
            <w:color w:val="000000" w:themeColor="text1"/>
          </w:rPr>
          <w:alias w:val="Omward Referral-Autism"/>
          <w:tag w:val="Omward Referral-Autism"/>
          <w:id w:val="-342250040"/>
          <w:placeholder>
            <w:docPart w:val="27FC6F0775CB4369987D756680E08BF0"/>
          </w:placeholder>
          <w:showingPlcHdr/>
          <w:dropDownList>
            <w:listItem w:value="Choose an item."/>
            <w:listItem w:displayText="An onward referral is recommended to XXXX’s General Practitioner to further discuss social &amp; communication difficulties observed and information gathered during this assessment process" w:value="An onward referral is recommended to XXXX’s General Practitioner to further discuss social &amp; communication difficulties observed and information gathered during this assessment process"/>
          </w:dropDownList>
        </w:sdtPr>
        <w:sdtContent>
          <w:r w:rsidR="00982515" w:rsidRPr="00982515">
            <w:rPr>
              <w:rStyle w:val="PlaceholderText"/>
            </w:rPr>
            <w:t>Choose an item.</w:t>
          </w:r>
        </w:sdtContent>
      </w:sdt>
    </w:p>
    <w:p w:rsidR="00982515" w:rsidRPr="00982515" w:rsidRDefault="00982515" w:rsidP="00982515">
      <w:pPr>
        <w:pStyle w:val="gmail-m-6463120223477186795gmail-msolistparagraph"/>
        <w:spacing w:before="0" w:beforeAutospacing="0" w:after="0" w:afterAutospacing="0" w:line="360" w:lineRule="auto"/>
        <w:contextualSpacing/>
        <w:rPr>
          <w:rFonts w:cstheme="minorHAnsi"/>
        </w:rPr>
      </w:pPr>
    </w:p>
    <w:p w:rsidR="00747535" w:rsidRPr="000F4480" w:rsidRDefault="00F73676" w:rsidP="0037516B">
      <w:pPr>
        <w:pStyle w:val="ListParagraph"/>
        <w:numPr>
          <w:ilvl w:val="0"/>
          <w:numId w:val="19"/>
        </w:numPr>
        <w:spacing w:line="360" w:lineRule="auto"/>
        <w:rPr>
          <w:rFonts w:cstheme="minorHAnsi"/>
          <w:bCs/>
          <w:szCs w:val="24"/>
          <w:highlight w:val="green"/>
        </w:rPr>
      </w:pPr>
      <w:r>
        <w:rPr>
          <w:rFonts w:cstheme="minorHAnsi"/>
          <w:bCs/>
          <w:szCs w:val="24"/>
          <w:highlight w:val="green"/>
        </w:rPr>
        <w:t>XXXX</w:t>
      </w:r>
      <w:r w:rsidR="00747535" w:rsidRPr="000F4480">
        <w:rPr>
          <w:rFonts w:cstheme="minorHAnsi"/>
          <w:bCs/>
          <w:szCs w:val="24"/>
          <w:highlight w:val="green"/>
        </w:rPr>
        <w:t xml:space="preserve"> should have access to specialist support in study for developing writing skills and helping </w:t>
      </w:r>
      <w:r w:rsidR="00F85C9C">
        <w:rPr>
          <w:rFonts w:cstheme="minorHAnsi"/>
          <w:bCs/>
          <w:szCs w:val="24"/>
          <w:highlight w:val="green"/>
        </w:rPr>
        <w:t>her</w:t>
      </w:r>
      <w:r w:rsidR="00747535" w:rsidRPr="000F4480">
        <w:rPr>
          <w:rFonts w:cstheme="minorHAnsi"/>
          <w:bCs/>
          <w:szCs w:val="24"/>
          <w:highlight w:val="green"/>
        </w:rPr>
        <w:t xml:space="preserve"> to manage aspects of </w:t>
      </w:r>
      <w:r w:rsidR="00F85C9C">
        <w:rPr>
          <w:rFonts w:cstheme="minorHAnsi"/>
          <w:bCs/>
          <w:szCs w:val="24"/>
          <w:highlight w:val="green"/>
        </w:rPr>
        <w:t>her</w:t>
      </w:r>
      <w:r w:rsidR="00747535" w:rsidRPr="000F4480">
        <w:rPr>
          <w:rFonts w:cstheme="minorHAnsi"/>
          <w:bCs/>
          <w:szCs w:val="24"/>
          <w:highlight w:val="green"/>
        </w:rPr>
        <w:t xml:space="preserve"> social communication difficulties that may be impacting on </w:t>
      </w:r>
      <w:r w:rsidR="00F85C9C">
        <w:rPr>
          <w:rFonts w:cstheme="minorHAnsi"/>
          <w:bCs/>
          <w:szCs w:val="24"/>
          <w:highlight w:val="green"/>
        </w:rPr>
        <w:t>her</w:t>
      </w:r>
      <w:r w:rsidR="00747535" w:rsidRPr="000F4480">
        <w:rPr>
          <w:rFonts w:cstheme="minorHAnsi"/>
          <w:bCs/>
          <w:szCs w:val="24"/>
          <w:highlight w:val="green"/>
        </w:rPr>
        <w:t xml:space="preserve"> studies. </w:t>
      </w:r>
    </w:p>
    <w:p w:rsidR="006E029D" w:rsidRPr="000F4480" w:rsidRDefault="006E029D" w:rsidP="006E029D">
      <w:pPr>
        <w:pStyle w:val="Heading5"/>
        <w:rPr>
          <w:rFonts w:cstheme="minorHAnsi"/>
          <w:highlight w:val="green"/>
        </w:rPr>
      </w:pPr>
    </w:p>
    <w:p w:rsidR="006E029D" w:rsidRPr="000F4480" w:rsidRDefault="00747535" w:rsidP="006E029D">
      <w:pPr>
        <w:pStyle w:val="ListParagraph"/>
        <w:numPr>
          <w:ilvl w:val="0"/>
          <w:numId w:val="19"/>
        </w:numPr>
        <w:spacing w:line="360" w:lineRule="auto"/>
        <w:rPr>
          <w:rFonts w:cstheme="minorHAnsi"/>
          <w:bCs/>
          <w:szCs w:val="24"/>
        </w:rPr>
      </w:pPr>
      <w:r w:rsidRPr="000F4480">
        <w:rPr>
          <w:rFonts w:cstheme="minorHAnsi"/>
          <w:bCs/>
          <w:szCs w:val="24"/>
        </w:rPr>
        <w:t>Developing the use of assistive technology for reading passages to aid reading comprehension.</w:t>
      </w:r>
    </w:p>
    <w:p w:rsidR="006E029D" w:rsidRPr="000F4480" w:rsidRDefault="006E029D" w:rsidP="006E029D">
      <w:pPr>
        <w:pStyle w:val="Heading5"/>
        <w:rPr>
          <w:rFonts w:cstheme="minorHAnsi"/>
        </w:rPr>
      </w:pPr>
    </w:p>
    <w:p w:rsidR="005E6778" w:rsidRPr="000F4480" w:rsidRDefault="00507150" w:rsidP="0037516B">
      <w:pPr>
        <w:pStyle w:val="ListParagraph"/>
        <w:numPr>
          <w:ilvl w:val="0"/>
          <w:numId w:val="19"/>
        </w:numPr>
        <w:spacing w:line="360" w:lineRule="auto"/>
        <w:rPr>
          <w:rFonts w:cstheme="minorHAnsi"/>
          <w:szCs w:val="24"/>
        </w:rPr>
      </w:pPr>
      <w:r w:rsidRPr="000F4480">
        <w:rPr>
          <w:rFonts w:cstheme="minorHAnsi"/>
          <w:szCs w:val="24"/>
          <w:lang w:val="en-US"/>
        </w:rPr>
        <w:t xml:space="preserve">It is recommended that </w:t>
      </w:r>
      <w:r w:rsidR="00F73676">
        <w:rPr>
          <w:rFonts w:cstheme="minorHAnsi"/>
          <w:szCs w:val="24"/>
          <w:lang w:val="en-US"/>
        </w:rPr>
        <w:t>XXXX</w:t>
      </w:r>
      <w:r w:rsidRPr="000F4480">
        <w:rPr>
          <w:rFonts w:cstheme="minorHAnsi"/>
          <w:szCs w:val="24"/>
          <w:lang w:val="en-US"/>
        </w:rPr>
        <w:t xml:space="preserve"> applies </w:t>
      </w:r>
      <w:r w:rsidRPr="000F4480">
        <w:rPr>
          <w:rFonts w:cstheme="minorHAnsi"/>
          <w:szCs w:val="24"/>
        </w:rPr>
        <w:t xml:space="preserve">for the Disabled Students’ Allowance (DSA) to support these further study needs.  For details of DSA see </w:t>
      </w:r>
      <w:r w:rsidRPr="000F4480">
        <w:rPr>
          <w:rFonts w:cstheme="minorHAnsi"/>
          <w:szCs w:val="24"/>
          <w:u w:val="single"/>
        </w:rPr>
        <w:t>www.gov.uk/disabled-students-allowances-dsas</w:t>
      </w:r>
      <w:r w:rsidRPr="000F4480">
        <w:rPr>
          <w:rFonts w:cstheme="minorHAnsi"/>
          <w:szCs w:val="24"/>
        </w:rPr>
        <w:t xml:space="preserve">.  </w:t>
      </w:r>
      <w:r w:rsidR="00754A8B" w:rsidRPr="000F4480">
        <w:rPr>
          <w:rFonts w:cstheme="minorHAnsi"/>
          <w:szCs w:val="24"/>
        </w:rPr>
        <w:t>The</w:t>
      </w:r>
      <w:r w:rsidRPr="000F4480">
        <w:rPr>
          <w:rFonts w:cstheme="minorHAnsi"/>
          <w:szCs w:val="24"/>
        </w:rPr>
        <w:t xml:space="preserve"> Disability Advisor at </w:t>
      </w:r>
      <w:r w:rsidR="00F73676">
        <w:rPr>
          <w:rFonts w:cstheme="minorHAnsi"/>
          <w:szCs w:val="24"/>
        </w:rPr>
        <w:t>XXXX</w:t>
      </w:r>
      <w:r w:rsidR="00F1716C">
        <w:rPr>
          <w:rFonts w:cstheme="minorHAnsi"/>
          <w:szCs w:val="24"/>
        </w:rPr>
        <w:t>’s university</w:t>
      </w:r>
      <w:r w:rsidRPr="000F4480">
        <w:rPr>
          <w:rFonts w:cstheme="minorHAnsi"/>
          <w:szCs w:val="24"/>
        </w:rPr>
        <w:t xml:space="preserve">will be able to advise about this process. </w:t>
      </w:r>
    </w:p>
    <w:p w:rsidR="006E029D" w:rsidRPr="000F4480" w:rsidRDefault="006E029D" w:rsidP="006E029D">
      <w:pPr>
        <w:pStyle w:val="Heading5"/>
        <w:rPr>
          <w:rFonts w:cstheme="minorHAnsi"/>
        </w:rPr>
      </w:pPr>
    </w:p>
    <w:p w:rsidR="00476089" w:rsidRDefault="00476089" w:rsidP="0037516B">
      <w:pPr>
        <w:pStyle w:val="ListParagraph"/>
        <w:numPr>
          <w:ilvl w:val="0"/>
          <w:numId w:val="19"/>
        </w:numPr>
        <w:spacing w:line="360" w:lineRule="auto"/>
        <w:rPr>
          <w:rFonts w:cstheme="minorHAnsi"/>
          <w:szCs w:val="24"/>
          <w:highlight w:val="lightGray"/>
        </w:rPr>
      </w:pPr>
      <w:r w:rsidRPr="000F4480">
        <w:rPr>
          <w:rFonts w:cstheme="minorHAnsi"/>
          <w:szCs w:val="24"/>
          <w:highlight w:val="lightGray"/>
        </w:rPr>
        <w:t xml:space="preserve">It is recommended that </w:t>
      </w:r>
      <w:r w:rsidR="00F73676">
        <w:rPr>
          <w:rFonts w:cstheme="minorHAnsi"/>
          <w:szCs w:val="24"/>
          <w:highlight w:val="lightGray"/>
        </w:rPr>
        <w:t>XXXX</w:t>
      </w:r>
      <w:r w:rsidRPr="000F4480">
        <w:rPr>
          <w:rFonts w:cstheme="minorHAnsi"/>
          <w:szCs w:val="24"/>
          <w:highlight w:val="lightGray"/>
        </w:rPr>
        <w:t xml:space="preserve"> explore study skills and academic writing support provided by </w:t>
      </w:r>
      <w:r w:rsidR="00896ED6">
        <w:rPr>
          <w:rFonts w:cstheme="minorHAnsi"/>
          <w:szCs w:val="24"/>
          <w:highlight w:val="lightGray"/>
        </w:rPr>
        <w:t>their</w:t>
      </w:r>
      <w:r w:rsidRPr="000F4480">
        <w:rPr>
          <w:rFonts w:cstheme="minorHAnsi"/>
          <w:szCs w:val="24"/>
          <w:highlight w:val="lightGray"/>
        </w:rPr>
        <w:t xml:space="preserve"> university.</w:t>
      </w:r>
    </w:p>
    <w:p w:rsidR="002A57C8" w:rsidRPr="002A57C8" w:rsidRDefault="002A57C8" w:rsidP="002A57C8">
      <w:pPr>
        <w:pStyle w:val="ListParagraph"/>
        <w:rPr>
          <w:rFonts w:cstheme="minorHAnsi"/>
          <w:szCs w:val="24"/>
          <w:highlight w:val="lightGray"/>
        </w:rPr>
      </w:pPr>
    </w:p>
    <w:p w:rsidR="002A57C8" w:rsidRPr="000F4480" w:rsidRDefault="002A57C8" w:rsidP="0037516B">
      <w:pPr>
        <w:pStyle w:val="ListParagraph"/>
        <w:numPr>
          <w:ilvl w:val="0"/>
          <w:numId w:val="19"/>
        </w:numPr>
        <w:spacing w:line="360" w:lineRule="auto"/>
        <w:rPr>
          <w:rFonts w:cstheme="minorHAnsi"/>
          <w:szCs w:val="24"/>
          <w:highlight w:val="lightGray"/>
        </w:rPr>
      </w:pPr>
      <w:r>
        <w:rPr>
          <w:rFonts w:cstheme="minorHAnsi"/>
          <w:szCs w:val="24"/>
          <w:highlight w:val="lightGray"/>
        </w:rPr>
        <w:t xml:space="preserve">It is advised that </w:t>
      </w:r>
      <w:r w:rsidR="00F73676">
        <w:rPr>
          <w:rFonts w:cstheme="minorHAnsi"/>
          <w:szCs w:val="24"/>
          <w:highlight w:val="lightGray"/>
        </w:rPr>
        <w:t>XXXX</w:t>
      </w:r>
      <w:r w:rsidR="005E29F6">
        <w:rPr>
          <w:rFonts w:cstheme="minorHAnsi"/>
          <w:szCs w:val="24"/>
          <w:highlight w:val="lightGray"/>
        </w:rPr>
        <w:t xml:space="preserve"> shares the report with their Disability Advisor an</w:t>
      </w:r>
    </w:p>
    <w:p w:rsidR="00F34DAD" w:rsidRPr="000F4480" w:rsidRDefault="00F34DAD" w:rsidP="006E029D">
      <w:pPr>
        <w:pStyle w:val="Heading5"/>
        <w:rPr>
          <w:rFonts w:cstheme="minorHAnsi"/>
        </w:rPr>
      </w:pPr>
    </w:p>
    <w:p w:rsidR="00CC4E3A" w:rsidRPr="000F4480" w:rsidRDefault="00CC4E3A" w:rsidP="00CC4E3A">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Fuller and further recommendations can be found on page </w:t>
      </w:r>
      <w:r w:rsidRPr="000F4480">
        <w:rPr>
          <w:rFonts w:asciiTheme="minorHAnsi" w:hAnsiTheme="minorHAnsi" w:cstheme="minorHAnsi"/>
          <w:szCs w:val="24"/>
          <w:highlight w:val="yellow"/>
        </w:rPr>
        <w:t>XX</w:t>
      </w:r>
      <w:r w:rsidRPr="000F4480">
        <w:rPr>
          <w:rFonts w:asciiTheme="minorHAnsi" w:hAnsiTheme="minorHAnsi" w:cstheme="minorHAnsi"/>
          <w:szCs w:val="24"/>
        </w:rPr>
        <w:t>.</w:t>
      </w:r>
    </w:p>
    <w:p w:rsidR="00CC4E3A" w:rsidRPr="000F4480" w:rsidRDefault="00CC4E3A" w:rsidP="00CC4E3A">
      <w:pPr>
        <w:pStyle w:val="NoSpacing"/>
        <w:spacing w:line="360" w:lineRule="auto"/>
        <w:rPr>
          <w:rFonts w:asciiTheme="minorHAnsi" w:hAnsiTheme="minorHAnsi" w:cstheme="minorHAnsi"/>
          <w:szCs w:val="24"/>
        </w:rPr>
      </w:pPr>
    </w:p>
    <w:p w:rsidR="00507150" w:rsidRPr="000F4480" w:rsidRDefault="00C43D93" w:rsidP="00CC4E3A">
      <w:pPr>
        <w:pStyle w:val="NoSpacing"/>
        <w:spacing w:line="360" w:lineRule="auto"/>
        <w:rPr>
          <w:rFonts w:asciiTheme="minorHAnsi" w:hAnsiTheme="minorHAnsi" w:cstheme="minorHAnsi"/>
          <w:szCs w:val="24"/>
        </w:rPr>
      </w:pPr>
      <w:r w:rsidRPr="00F02098">
        <w:rPr>
          <w:rFonts w:asciiTheme="minorHAnsi" w:hAnsiTheme="minorHAnsi" w:cstheme="minorHAnsi"/>
          <w:szCs w:val="24"/>
        </w:rPr>
        <w:t xml:space="preserve">Please note that any recommendations implemented for </w:t>
      </w:r>
      <w:r w:rsidR="00F73676">
        <w:rPr>
          <w:rFonts w:asciiTheme="minorHAnsi" w:hAnsiTheme="minorHAnsi" w:cstheme="minorHAnsi"/>
          <w:szCs w:val="24"/>
        </w:rPr>
        <w:t>XXXX</w:t>
      </w:r>
      <w:r w:rsidRPr="00F02098">
        <w:rPr>
          <w:rFonts w:asciiTheme="minorHAnsi" w:hAnsiTheme="minorHAnsi" w:cstheme="minorHAnsi"/>
          <w:szCs w:val="24"/>
        </w:rPr>
        <w:t>’s degree</w:t>
      </w:r>
      <w:r w:rsidRPr="000F4480">
        <w:rPr>
          <w:rFonts w:asciiTheme="minorHAnsi" w:hAnsiTheme="minorHAnsi" w:cstheme="minorHAnsi"/>
          <w:szCs w:val="24"/>
        </w:rPr>
        <w:t xml:space="preserve"> course will be at the discretion of the Higher Education Institution and Needs Assessor, working within the framework of the Equality Act 2010.</w:t>
      </w:r>
    </w:p>
    <w:p w:rsidR="00C056A4" w:rsidRPr="000F4480" w:rsidRDefault="00C056A4" w:rsidP="00754A8B">
      <w:pPr>
        <w:pStyle w:val="NoSpacing"/>
        <w:rPr>
          <w:rFonts w:asciiTheme="minorHAnsi" w:hAnsiTheme="minorHAnsi" w:cstheme="minorHAnsi"/>
          <w:szCs w:val="24"/>
        </w:rPr>
      </w:pPr>
    </w:p>
    <w:p w:rsidR="00C056A4" w:rsidRPr="000F4480" w:rsidRDefault="00C056A4" w:rsidP="00C056A4">
      <w:pPr>
        <w:rPr>
          <w:rFonts w:cstheme="minorHAnsi"/>
          <w:szCs w:val="24"/>
        </w:rPr>
      </w:pPr>
      <w:r w:rsidRPr="000F4480">
        <w:rPr>
          <w:rFonts w:cstheme="minorHAnsi"/>
          <w:szCs w:val="24"/>
        </w:rPr>
        <w:t>----------------------------------------------------------------------------------------------------------------</w:t>
      </w:r>
    </w:p>
    <w:p w:rsidR="00C056A4" w:rsidRPr="000F4480" w:rsidRDefault="00C056A4" w:rsidP="00CC4E3A">
      <w:pPr>
        <w:rPr>
          <w:rFonts w:cstheme="minorHAnsi"/>
          <w:szCs w:val="24"/>
        </w:rPr>
      </w:pPr>
      <w:r w:rsidRPr="000F4480">
        <w:rPr>
          <w:rFonts w:cstheme="minorHAnsi"/>
          <w:szCs w:val="24"/>
        </w:rPr>
        <w:t xml:space="preserve">Please note: The </w:t>
      </w:r>
      <w:r w:rsidRPr="000F4480">
        <w:rPr>
          <w:rFonts w:cstheme="minorHAnsi"/>
          <w:i/>
          <w:iCs/>
          <w:szCs w:val="24"/>
        </w:rPr>
        <w:t>Overview</w:t>
      </w:r>
      <w:r w:rsidRPr="000F4480">
        <w:rPr>
          <w:rFonts w:cstheme="minorHAnsi"/>
          <w:szCs w:val="24"/>
        </w:rPr>
        <w:t xml:space="preserve"> section of the report can be detached to provide a concise summary of the full report. </w:t>
      </w:r>
    </w:p>
    <w:p w:rsidR="00C43D93" w:rsidRPr="000F4480" w:rsidRDefault="00C43D93" w:rsidP="00C43D93">
      <w:pPr>
        <w:rPr>
          <w:rFonts w:cstheme="minorHAnsi"/>
          <w:bCs/>
          <w:szCs w:val="24"/>
        </w:rPr>
      </w:pPr>
    </w:p>
    <w:p w:rsidR="00C056A4" w:rsidRPr="000F4480" w:rsidRDefault="00C056A4">
      <w:pPr>
        <w:rPr>
          <w:rFonts w:eastAsia="Times New Roman" w:cstheme="minorHAnsi"/>
          <w:b/>
          <w:szCs w:val="24"/>
        </w:rPr>
      </w:pPr>
      <w:r w:rsidRPr="000F4480">
        <w:rPr>
          <w:rFonts w:cstheme="minorHAnsi"/>
          <w:szCs w:val="24"/>
        </w:rPr>
        <w:br w:type="page"/>
      </w:r>
    </w:p>
    <w:bookmarkStart w:id="8" w:name="_Background_Information"/>
    <w:bookmarkStart w:id="9" w:name="_Toc115779168"/>
    <w:bookmarkEnd w:id="8"/>
    <w:p w:rsidR="00373DDC" w:rsidRPr="000F4480" w:rsidRDefault="00875C22" w:rsidP="00F263F7">
      <w:pPr>
        <w:pStyle w:val="Heading1"/>
        <w:jc w:val="center"/>
        <w:rPr>
          <w:rStyle w:val="Hyperlink"/>
          <w:rFonts w:cstheme="minorHAnsi"/>
          <w:color w:val="auto"/>
          <w:sz w:val="24"/>
          <w:szCs w:val="24"/>
        </w:rPr>
      </w:pPr>
      <w:r w:rsidRPr="00875C22">
        <w:rPr>
          <w:rFonts w:cstheme="minorHAnsi"/>
          <w:sz w:val="24"/>
          <w:szCs w:val="24"/>
        </w:rPr>
        <w:lastRenderedPageBreak/>
        <w:fldChar w:fldCharType="begin"/>
      </w:r>
      <w:r w:rsidR="003838B1" w:rsidRPr="000F4480">
        <w:rPr>
          <w:rFonts w:cstheme="minorHAnsi"/>
          <w:sz w:val="24"/>
          <w:szCs w:val="24"/>
        </w:rPr>
        <w:instrText xml:space="preserve"> HYPERLINK  \l "_Background_Information" </w:instrText>
      </w:r>
      <w:r w:rsidRPr="00875C22">
        <w:rPr>
          <w:rFonts w:cstheme="minorHAnsi"/>
          <w:sz w:val="24"/>
          <w:szCs w:val="24"/>
        </w:rPr>
        <w:fldChar w:fldCharType="separate"/>
      </w:r>
      <w:bookmarkStart w:id="10" w:name="_Toc149733079"/>
      <w:r w:rsidR="00373DDC" w:rsidRPr="000F4480">
        <w:rPr>
          <w:rStyle w:val="Hyperlink"/>
          <w:rFonts w:cstheme="minorHAnsi"/>
          <w:color w:val="auto"/>
          <w:sz w:val="24"/>
          <w:szCs w:val="24"/>
        </w:rPr>
        <w:t>Background Information</w:t>
      </w:r>
      <w:bookmarkEnd w:id="9"/>
      <w:bookmarkEnd w:id="10"/>
    </w:p>
    <w:p w:rsidR="00046D5E" w:rsidRPr="000F4480" w:rsidRDefault="00875C22" w:rsidP="00AC4DF0">
      <w:pPr>
        <w:pStyle w:val="BodyText3"/>
        <w:tabs>
          <w:tab w:val="left" w:pos="-3119"/>
          <w:tab w:val="left" w:pos="709"/>
          <w:tab w:val="left" w:pos="4860"/>
        </w:tabs>
        <w:spacing w:line="360" w:lineRule="auto"/>
        <w:contextualSpacing/>
        <w:rPr>
          <w:rFonts w:cstheme="minorHAnsi"/>
          <w:color w:val="000000" w:themeColor="text1"/>
          <w:szCs w:val="24"/>
        </w:rPr>
      </w:pPr>
      <w:r w:rsidRPr="000F4480">
        <w:rPr>
          <w:rFonts w:cstheme="minorHAnsi"/>
          <w:b/>
          <w:szCs w:val="24"/>
        </w:rPr>
        <w:fldChar w:fldCharType="end"/>
      </w:r>
      <w:r w:rsidR="00046D5E" w:rsidRPr="000F4480">
        <w:rPr>
          <w:rFonts w:cstheme="minorHAnsi"/>
          <w:color w:val="000000" w:themeColor="text1"/>
          <w:szCs w:val="24"/>
        </w:rPr>
        <w:t xml:space="preserve">A detailed background history was gathered to provide evidence of </w:t>
      </w:r>
      <w:r w:rsidR="00F73676">
        <w:rPr>
          <w:rFonts w:cstheme="minorHAnsi"/>
          <w:color w:val="000000" w:themeColor="text1"/>
          <w:szCs w:val="24"/>
        </w:rPr>
        <w:t>XXXX</w:t>
      </w:r>
      <w:r w:rsidR="00046D5E" w:rsidRPr="000F4480">
        <w:rPr>
          <w:rFonts w:cstheme="minorHAnsi"/>
          <w:color w:val="000000" w:themeColor="text1"/>
          <w:szCs w:val="24"/>
        </w:rPr>
        <w:t xml:space="preserve">’s strengths as well as </w:t>
      </w:r>
      <w:r w:rsidR="00F85C9C">
        <w:rPr>
          <w:rFonts w:cstheme="minorHAnsi"/>
          <w:color w:val="000000" w:themeColor="text1"/>
          <w:szCs w:val="24"/>
        </w:rPr>
        <w:t>her</w:t>
      </w:r>
      <w:r w:rsidR="00046D5E" w:rsidRPr="000F4480">
        <w:rPr>
          <w:rFonts w:cstheme="minorHAnsi"/>
          <w:color w:val="000000" w:themeColor="text1"/>
          <w:szCs w:val="24"/>
        </w:rPr>
        <w:t xml:space="preserve"> previous and current needs.</w:t>
      </w:r>
    </w:p>
    <w:p w:rsidR="00046D5E" w:rsidRPr="000F4480" w:rsidRDefault="00046D5E" w:rsidP="00AC4DF0">
      <w:pPr>
        <w:rPr>
          <w:rFonts w:cstheme="minorHAnsi"/>
          <w:bCs/>
          <w:szCs w:val="24"/>
        </w:rPr>
      </w:pPr>
    </w:p>
    <w:p w:rsidR="00147ED3" w:rsidRPr="000F4480" w:rsidRDefault="00147ED3" w:rsidP="009B2563">
      <w:pPr>
        <w:pStyle w:val="Heading2"/>
        <w:rPr>
          <w:rFonts w:cstheme="minorHAnsi"/>
          <w:szCs w:val="24"/>
        </w:rPr>
      </w:pPr>
      <w:r w:rsidRPr="000F4480">
        <w:rPr>
          <w:rFonts w:cstheme="minorHAnsi"/>
          <w:szCs w:val="24"/>
        </w:rPr>
        <w:t>Health and Developmental History</w:t>
      </w:r>
    </w:p>
    <w:p w:rsidR="003008B1" w:rsidRPr="000F4480" w:rsidRDefault="008362AE" w:rsidP="00AC4DF0">
      <w:pPr>
        <w:rPr>
          <w:rStyle w:val="ui-provider"/>
          <w:rFonts w:cstheme="minorHAnsi"/>
          <w:szCs w:val="24"/>
        </w:rPr>
      </w:pPr>
      <w:r w:rsidRPr="000F4480">
        <w:rPr>
          <w:rStyle w:val="ui-provider"/>
          <w:rFonts w:cstheme="minorHAnsi"/>
          <w:szCs w:val="24"/>
        </w:rPr>
        <w:t>The Visual Difficulties Screening Protocol was implemented</w:t>
      </w:r>
      <w:r w:rsidR="003008B1" w:rsidRPr="000F4480">
        <w:rPr>
          <w:rStyle w:val="ui-provider"/>
          <w:rFonts w:cstheme="minorHAnsi"/>
          <w:szCs w:val="24"/>
        </w:rPr>
        <w:t xml:space="preserve"> and </w:t>
      </w:r>
      <w:r w:rsidR="00F73676">
        <w:rPr>
          <w:rStyle w:val="ui-provider"/>
          <w:rFonts w:cstheme="minorHAnsi"/>
          <w:szCs w:val="24"/>
        </w:rPr>
        <w:t>XXXX</w:t>
      </w:r>
      <w:r w:rsidR="003008B1" w:rsidRPr="000F4480">
        <w:rPr>
          <w:rStyle w:val="ui-provider"/>
          <w:rFonts w:cstheme="minorHAnsi"/>
          <w:szCs w:val="24"/>
        </w:rPr>
        <w:t xml:space="preserve"> displayed difficulties in this area. This is further explored in the ‘Additional Diagnostic Evidence and Information’ section of this report.</w:t>
      </w:r>
    </w:p>
    <w:p w:rsidR="003008B1" w:rsidRPr="000F4480" w:rsidRDefault="003008B1" w:rsidP="006E029D">
      <w:pPr>
        <w:pStyle w:val="Heading5"/>
        <w:rPr>
          <w:rStyle w:val="ui-provider"/>
          <w:rFonts w:cstheme="minorHAnsi"/>
          <w:szCs w:val="24"/>
        </w:rPr>
      </w:pPr>
    </w:p>
    <w:p w:rsidR="00166B85" w:rsidRPr="000F4480" w:rsidRDefault="00143AFD" w:rsidP="00AC4DF0">
      <w:pPr>
        <w:rPr>
          <w:rStyle w:val="ui-provider"/>
          <w:rFonts w:cstheme="minorHAnsi"/>
          <w:szCs w:val="24"/>
        </w:rPr>
      </w:pPr>
      <w:r w:rsidRPr="000F4480">
        <w:rPr>
          <w:rStyle w:val="ui-provider"/>
          <w:rFonts w:cstheme="minorHAnsi"/>
          <w:szCs w:val="24"/>
        </w:rPr>
        <w:t xml:space="preserve">The Visual Difficulties Screening Protocol was implemented and </w:t>
      </w:r>
      <w:r w:rsidR="00F73676">
        <w:rPr>
          <w:rStyle w:val="ui-provider"/>
          <w:rFonts w:cstheme="minorHAnsi"/>
          <w:szCs w:val="24"/>
        </w:rPr>
        <w:t>XXXX</w:t>
      </w:r>
      <w:r w:rsidRPr="000F4480">
        <w:rPr>
          <w:rStyle w:val="ui-provider"/>
          <w:rFonts w:cstheme="minorHAnsi"/>
          <w:szCs w:val="24"/>
        </w:rPr>
        <w:t xml:space="preserve"> did not show </w:t>
      </w:r>
      <w:r w:rsidR="003008B1" w:rsidRPr="000F4480">
        <w:rPr>
          <w:rStyle w:val="ui-provider"/>
          <w:rFonts w:cstheme="minorHAnsi"/>
          <w:szCs w:val="24"/>
        </w:rPr>
        <w:t>significant difficulties with visual disturbance were found on this occasion.</w:t>
      </w:r>
    </w:p>
    <w:p w:rsidR="003008B1" w:rsidRPr="000F4480" w:rsidRDefault="003008B1" w:rsidP="00B50DC2">
      <w:pPr>
        <w:pStyle w:val="Heading5"/>
        <w:rPr>
          <w:rFonts w:cstheme="minorHAnsi"/>
        </w:rPr>
      </w:pPr>
    </w:p>
    <w:p w:rsidR="00143AFD" w:rsidRPr="000F4480" w:rsidRDefault="00F73676" w:rsidP="00143AFD">
      <w:pPr>
        <w:tabs>
          <w:tab w:val="left" w:pos="-3119"/>
        </w:tabs>
        <w:ind w:right="-40"/>
        <w:rPr>
          <w:rFonts w:cstheme="minorHAnsi"/>
          <w:color w:val="000000" w:themeColor="text1"/>
        </w:rPr>
      </w:pPr>
      <w:r>
        <w:rPr>
          <w:rFonts w:cstheme="minorHAnsi"/>
          <w:color w:val="000000" w:themeColor="text1"/>
        </w:rPr>
        <w:t>XXXX</w:t>
      </w:r>
      <w:r w:rsidR="00143AFD" w:rsidRPr="000F4480">
        <w:rPr>
          <w:rFonts w:cstheme="minorHAnsi"/>
          <w:color w:val="000000" w:themeColor="text1"/>
        </w:rPr>
        <w:t xml:space="preserve"> explained that </w:t>
      </w:r>
      <w:r w:rsidR="00F85C9C">
        <w:rPr>
          <w:rFonts w:cstheme="minorHAnsi"/>
          <w:color w:val="000000" w:themeColor="text1"/>
        </w:rPr>
        <w:t>her</w:t>
      </w:r>
      <w:r w:rsidR="00143AFD" w:rsidRPr="000F4480">
        <w:rPr>
          <w:rFonts w:cstheme="minorHAnsi"/>
          <w:color w:val="000000" w:themeColor="text1"/>
        </w:rPr>
        <w:t xml:space="preserve"> last sight test was in January 2021 and that </w:t>
      </w:r>
      <w:r w:rsidR="00F85C9C">
        <w:rPr>
          <w:rFonts w:cstheme="minorHAnsi"/>
          <w:color w:val="000000" w:themeColor="text1"/>
        </w:rPr>
        <w:t>she</w:t>
      </w:r>
      <w:r w:rsidR="00143AFD" w:rsidRPr="000F4480">
        <w:rPr>
          <w:rFonts w:cstheme="minorHAnsi"/>
          <w:color w:val="000000" w:themeColor="text1"/>
        </w:rPr>
        <w:t xml:space="preserve"> wears glasses for distance/close work.</w:t>
      </w:r>
    </w:p>
    <w:p w:rsidR="00143AFD" w:rsidRPr="000F4480" w:rsidRDefault="00143AFD" w:rsidP="00B50DC2">
      <w:pPr>
        <w:pStyle w:val="Heading5"/>
        <w:rPr>
          <w:rFonts w:cstheme="minorHAnsi"/>
        </w:rPr>
      </w:pPr>
    </w:p>
    <w:p w:rsidR="00143AFD" w:rsidRPr="000F4480" w:rsidRDefault="00F73676" w:rsidP="00143AFD">
      <w:pPr>
        <w:tabs>
          <w:tab w:val="left" w:pos="-3119"/>
        </w:tabs>
        <w:ind w:right="-40"/>
        <w:rPr>
          <w:rFonts w:cstheme="minorHAnsi"/>
          <w:color w:val="000000" w:themeColor="text1"/>
        </w:rPr>
      </w:pPr>
      <w:r>
        <w:rPr>
          <w:rFonts w:cstheme="minorHAnsi"/>
          <w:color w:val="000000" w:themeColor="text1"/>
        </w:rPr>
        <w:t>XXXX</w:t>
      </w:r>
      <w:r w:rsidR="00143AFD" w:rsidRPr="000F4480">
        <w:rPr>
          <w:rFonts w:cstheme="minorHAnsi"/>
          <w:color w:val="000000" w:themeColor="text1"/>
        </w:rPr>
        <w:t xml:space="preserve"> explained that </w:t>
      </w:r>
      <w:r w:rsidR="00F85C9C">
        <w:rPr>
          <w:rFonts w:cstheme="minorHAnsi"/>
          <w:color w:val="000000" w:themeColor="text1"/>
        </w:rPr>
        <w:t>she</w:t>
      </w:r>
      <w:r w:rsidR="00143AFD" w:rsidRPr="000F4480">
        <w:rPr>
          <w:rFonts w:cstheme="minorHAnsi"/>
          <w:color w:val="000000" w:themeColor="text1"/>
        </w:rPr>
        <w:t xml:space="preserve"> experiences difficulties with eye health (state condition) which affects </w:t>
      </w:r>
      <w:r w:rsidR="00F85C9C">
        <w:rPr>
          <w:rFonts w:cstheme="minorHAnsi"/>
          <w:color w:val="000000" w:themeColor="text1"/>
        </w:rPr>
        <w:t>her</w:t>
      </w:r>
      <w:r w:rsidR="00143AFD" w:rsidRPr="000F4480">
        <w:rPr>
          <w:rFonts w:cstheme="minorHAnsi"/>
          <w:color w:val="000000" w:themeColor="text1"/>
        </w:rPr>
        <w:t xml:space="preserve"> ability to </w:t>
      </w:r>
    </w:p>
    <w:p w:rsidR="00143AFD" w:rsidRPr="000F4480" w:rsidRDefault="00143AFD" w:rsidP="00B50DC2">
      <w:pPr>
        <w:pStyle w:val="Heading5"/>
        <w:rPr>
          <w:rFonts w:cstheme="minorHAnsi"/>
        </w:rPr>
      </w:pPr>
    </w:p>
    <w:p w:rsidR="00143AFD" w:rsidRPr="000F4480" w:rsidRDefault="00F73676" w:rsidP="00AC4DF0">
      <w:pPr>
        <w:rPr>
          <w:rFonts w:cstheme="minorHAnsi"/>
          <w:bCs/>
          <w:szCs w:val="24"/>
        </w:rPr>
      </w:pPr>
      <w:r>
        <w:rPr>
          <w:rFonts w:cstheme="minorHAnsi"/>
          <w:bCs/>
          <w:szCs w:val="24"/>
        </w:rPr>
        <w:t>XXXX</w:t>
      </w:r>
      <w:r w:rsidR="00143AFD" w:rsidRPr="000F4480">
        <w:rPr>
          <w:rFonts w:cstheme="minorHAnsi"/>
          <w:bCs/>
          <w:szCs w:val="24"/>
        </w:rPr>
        <w:t xml:space="preserve"> reported that </w:t>
      </w:r>
      <w:r w:rsidR="00F85C9C">
        <w:rPr>
          <w:rFonts w:cstheme="minorHAnsi"/>
          <w:bCs/>
          <w:szCs w:val="24"/>
        </w:rPr>
        <w:t>she</w:t>
      </w:r>
      <w:r w:rsidR="00143AFD" w:rsidRPr="000F4480">
        <w:rPr>
          <w:rFonts w:cstheme="minorHAnsi"/>
          <w:bCs/>
          <w:szCs w:val="24"/>
        </w:rPr>
        <w:t xml:space="preserve"> has experienced physical developmental difficulties in</w:t>
      </w:r>
      <w:r w:rsidR="00875C22" w:rsidRPr="000F4480">
        <w:rPr>
          <w:rFonts w:cstheme="minorHAnsi"/>
          <w:bCs/>
          <w:szCs w:val="24"/>
        </w:rPr>
        <w:fldChar w:fldCharType="begin"/>
      </w:r>
      <w:r w:rsidR="00BC1E95" w:rsidRPr="000F4480">
        <w:rPr>
          <w:rFonts w:cstheme="minorHAnsi"/>
          <w:bCs/>
          <w:szCs w:val="24"/>
        </w:rPr>
        <w:instrText xml:space="preserve"> AUTOTEXTLIST   \* Lower \t "GIVE A BRIEF OUTLINE FROM BACKGROUND INFORMATION QUESTIONNAIRE."  \* MERGEFORMAT </w:instrText>
      </w:r>
      <w:r w:rsidR="00875C22" w:rsidRPr="000F4480">
        <w:rPr>
          <w:rFonts w:cstheme="minorHAnsi"/>
          <w:bCs/>
          <w:szCs w:val="24"/>
        </w:rPr>
        <w:fldChar w:fldCharType="separate"/>
      </w:r>
      <w:r w:rsidR="00BC1E95" w:rsidRPr="000F4480">
        <w:rPr>
          <w:rFonts w:cstheme="minorHAnsi"/>
          <w:bCs/>
          <w:szCs w:val="24"/>
        </w:rPr>
        <w:t>childhood.</w:t>
      </w:r>
      <w:r w:rsidR="00875C22" w:rsidRPr="000F4480">
        <w:rPr>
          <w:rFonts w:cstheme="minorHAnsi"/>
          <w:bCs/>
          <w:szCs w:val="24"/>
        </w:rPr>
        <w:fldChar w:fldCharType="end"/>
      </w:r>
    </w:p>
    <w:p w:rsidR="00143AFD" w:rsidRPr="000F4480" w:rsidRDefault="00143AFD" w:rsidP="00B50DC2">
      <w:pPr>
        <w:pStyle w:val="Heading5"/>
        <w:rPr>
          <w:rFonts w:cstheme="minorHAnsi"/>
        </w:rPr>
      </w:pPr>
    </w:p>
    <w:p w:rsidR="00143AFD" w:rsidRPr="000F4480" w:rsidRDefault="00F73676" w:rsidP="00AC4DF0">
      <w:pPr>
        <w:rPr>
          <w:rFonts w:cstheme="minorHAnsi"/>
          <w:bCs/>
          <w:szCs w:val="24"/>
        </w:rPr>
      </w:pPr>
      <w:r>
        <w:rPr>
          <w:rFonts w:cstheme="minorHAnsi"/>
          <w:bCs/>
          <w:szCs w:val="24"/>
        </w:rPr>
        <w:t>XXXX</w:t>
      </w:r>
      <w:r w:rsidR="00143AFD" w:rsidRPr="000F4480">
        <w:rPr>
          <w:rFonts w:cstheme="minorHAnsi"/>
          <w:bCs/>
          <w:szCs w:val="24"/>
        </w:rPr>
        <w:t xml:space="preserve"> did not report any significant issues with physical development as a child.</w:t>
      </w:r>
    </w:p>
    <w:p w:rsidR="00143AFD" w:rsidRPr="000F4480" w:rsidRDefault="00143AFD" w:rsidP="00B50DC2">
      <w:pPr>
        <w:pStyle w:val="Heading5"/>
        <w:rPr>
          <w:rFonts w:cstheme="minorHAnsi"/>
        </w:rPr>
      </w:pPr>
    </w:p>
    <w:p w:rsidR="00143AFD" w:rsidRPr="000F4480" w:rsidRDefault="00F73676" w:rsidP="00AC4DF0">
      <w:pPr>
        <w:rPr>
          <w:rFonts w:cstheme="minorHAnsi"/>
          <w:bCs/>
          <w:szCs w:val="24"/>
        </w:rPr>
      </w:pPr>
      <w:r>
        <w:rPr>
          <w:rFonts w:cstheme="minorHAnsi"/>
          <w:bCs/>
          <w:szCs w:val="24"/>
        </w:rPr>
        <w:t>XXXX</w:t>
      </w:r>
      <w:r w:rsidR="00143AFD" w:rsidRPr="000F4480">
        <w:rPr>
          <w:rFonts w:cstheme="minorHAnsi"/>
          <w:bCs/>
          <w:szCs w:val="24"/>
        </w:rPr>
        <w:t xml:space="preserve"> explained that they struggled with attention and concentration issues in childhood.</w:t>
      </w:r>
    </w:p>
    <w:p w:rsidR="00143AFD" w:rsidRPr="000F4480" w:rsidRDefault="00143AFD" w:rsidP="00B50DC2">
      <w:pPr>
        <w:pStyle w:val="Heading5"/>
        <w:rPr>
          <w:rFonts w:cstheme="minorHAnsi"/>
        </w:rPr>
      </w:pPr>
    </w:p>
    <w:p w:rsidR="00B50DC2" w:rsidRPr="000F4480" w:rsidRDefault="00F73676" w:rsidP="00AC4DF0">
      <w:pPr>
        <w:rPr>
          <w:rFonts w:cstheme="minorHAnsi"/>
          <w:bCs/>
          <w:szCs w:val="24"/>
        </w:rPr>
      </w:pPr>
      <w:r>
        <w:rPr>
          <w:rFonts w:cstheme="minorHAnsi"/>
          <w:bCs/>
          <w:szCs w:val="24"/>
        </w:rPr>
        <w:t>XXXX</w:t>
      </w:r>
      <w:r w:rsidR="00143AFD" w:rsidRPr="000F4480">
        <w:rPr>
          <w:rFonts w:cstheme="minorHAnsi"/>
          <w:bCs/>
          <w:szCs w:val="24"/>
        </w:rPr>
        <w:t xml:space="preserve"> reported speech and language difficulties in </w:t>
      </w:r>
      <w:r w:rsidR="00875C22" w:rsidRPr="000F4480">
        <w:rPr>
          <w:rFonts w:cstheme="minorHAnsi"/>
          <w:bCs/>
          <w:szCs w:val="24"/>
        </w:rPr>
        <w:fldChar w:fldCharType="begin"/>
      </w:r>
      <w:r w:rsidR="001853E7" w:rsidRPr="000F4480">
        <w:rPr>
          <w:rFonts w:cstheme="minorHAnsi"/>
          <w:bCs/>
          <w:szCs w:val="24"/>
        </w:rPr>
        <w:instrText xml:space="preserve"> AUTOTEXTLIST   \* Lower \t "PLEASE REFER TO THE ‘SPEECH AND LANGUAGE’ SECTION OF THE BACKGROUND INFORMATION QUESTIONNAIRE"  \* MERGEFORMAT </w:instrText>
      </w:r>
      <w:r w:rsidR="00875C22" w:rsidRPr="000F4480">
        <w:rPr>
          <w:rFonts w:cstheme="minorHAnsi"/>
          <w:bCs/>
          <w:szCs w:val="24"/>
        </w:rPr>
        <w:fldChar w:fldCharType="separate"/>
      </w:r>
      <w:r w:rsidR="001853E7" w:rsidRPr="000F4480">
        <w:rPr>
          <w:rFonts w:cstheme="minorHAnsi"/>
          <w:bCs/>
          <w:szCs w:val="24"/>
        </w:rPr>
        <w:t>childhood</w:t>
      </w:r>
      <w:r w:rsidR="00875C22" w:rsidRPr="000F4480">
        <w:rPr>
          <w:rFonts w:cstheme="minorHAnsi"/>
          <w:bCs/>
          <w:szCs w:val="24"/>
        </w:rPr>
        <w:fldChar w:fldCharType="end"/>
      </w:r>
    </w:p>
    <w:p w:rsidR="008362AE" w:rsidRPr="000F4480" w:rsidRDefault="008362AE" w:rsidP="00AC4DF0">
      <w:pPr>
        <w:rPr>
          <w:rFonts w:cstheme="minorHAnsi"/>
          <w:bCs/>
          <w:szCs w:val="24"/>
        </w:rPr>
      </w:pPr>
    </w:p>
    <w:p w:rsidR="00147ED3" w:rsidRPr="000F4480" w:rsidRDefault="00147ED3" w:rsidP="002C18A9">
      <w:pPr>
        <w:pStyle w:val="Heading2"/>
        <w:rPr>
          <w:rFonts w:cstheme="minorHAnsi"/>
          <w:szCs w:val="24"/>
        </w:rPr>
      </w:pPr>
      <w:r w:rsidRPr="000F4480">
        <w:rPr>
          <w:rFonts w:cstheme="minorHAnsi"/>
          <w:szCs w:val="24"/>
        </w:rPr>
        <w:t xml:space="preserve">Familial History of SpLD or other developmental conditions </w:t>
      </w:r>
    </w:p>
    <w:p w:rsidR="00251EC1" w:rsidRPr="000F4480" w:rsidRDefault="00F73676" w:rsidP="00AC4DF0">
      <w:pPr>
        <w:rPr>
          <w:rFonts w:cstheme="minorHAnsi"/>
          <w:szCs w:val="24"/>
        </w:rPr>
      </w:pPr>
      <w:r>
        <w:rPr>
          <w:rFonts w:cstheme="minorHAnsi"/>
          <w:szCs w:val="24"/>
        </w:rPr>
        <w:t>XXXX</w:t>
      </w:r>
      <w:r w:rsidR="00BD45EA" w:rsidRPr="000F4480">
        <w:rPr>
          <w:rFonts w:cstheme="minorHAnsi"/>
          <w:szCs w:val="24"/>
        </w:rPr>
        <w:t xml:space="preserve"> reported that </w:t>
      </w:r>
      <w:sdt>
        <w:sdtPr>
          <w:rPr>
            <w:rFonts w:cstheme="minorHAnsi"/>
            <w:szCs w:val="24"/>
          </w:rPr>
          <w:alias w:val="Spld"/>
          <w:tag w:val="Spld"/>
          <w:id w:val="-1487318193"/>
          <w:placeholder>
            <w:docPart w:val="DefaultPlaceholder_-1854013438"/>
          </w:placeholder>
          <w:showingPlcHdr/>
          <w:comboBox>
            <w:listItem w:value="Choose an item."/>
            <w:listItem w:displayText="he is aware of known diagnosed SpLD within his family." w:value="he is aware of known diagnosed SpLD within his family."/>
            <w:listItem w:displayText="she is aware of known diagnosed SpLD within her family." w:value="she is aware of known diagnosed SpLD within her family."/>
            <w:listItem w:displayText="he is not aware of any known diagnosed SpLD within his family." w:value="he is not aware of any known diagnosed SpLD within his family."/>
            <w:listItem w:displayText="she is not aware of any known diagnossed SPLD in her family." w:value="she is not aware of any known diagnossed SPLD in her family."/>
          </w:comboBox>
        </w:sdtPr>
        <w:sdtContent>
          <w:r w:rsidR="00F02098" w:rsidRPr="00C3584A">
            <w:rPr>
              <w:rStyle w:val="PlaceholderText"/>
            </w:rPr>
            <w:t>Choose an item.</w:t>
          </w:r>
        </w:sdtContent>
      </w:sdt>
      <w:r w:rsidR="00BD45EA" w:rsidRPr="000F4480">
        <w:rPr>
          <w:rFonts w:cstheme="minorHAnsi"/>
          <w:szCs w:val="24"/>
        </w:rPr>
        <w:t>This is of interest to the assessor as SpLDs can be genetic in origin.</w:t>
      </w:r>
      <w:sdt>
        <w:sdtPr>
          <w:rPr>
            <w:rFonts w:cstheme="minorHAnsi"/>
            <w:szCs w:val="24"/>
          </w:rPr>
          <w:alias w:val="Family"/>
          <w:tag w:val="Family"/>
          <w:id w:val="-739256742"/>
          <w:placeholder>
            <w:docPart w:val="DefaultPlaceholder_-1854013438"/>
          </w:placeholder>
          <w:comboBox>
            <w:listItem w:displayText="  " w:value="  "/>
            <w:listItem w:displayText="It was reported that immediate family members have experienced difficulties in developing literacy or numeracy skills or have found formal learning challenging." w:value="It was reported that immediate family members have experienced difficulties in developing literacy or numeracy skills or have found formal learning challenging."/>
          </w:comboBox>
        </w:sdtPr>
        <w:sdtContent>
          <w:r w:rsidR="00B55B2F">
            <w:rPr>
              <w:rFonts w:cstheme="minorHAnsi"/>
              <w:szCs w:val="24"/>
            </w:rPr>
            <w:t>It was reported that immediate family members have experienced difficulties in developing literacy or numeracy skills or have found formal learning challenging.</w:t>
          </w:r>
        </w:sdtContent>
      </w:sdt>
    </w:p>
    <w:p w:rsidR="00AC4DF0" w:rsidRPr="000F4480" w:rsidRDefault="00AC4DF0"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Linguistic History</w:t>
      </w:r>
    </w:p>
    <w:p w:rsidR="003008B1" w:rsidRPr="00D3184F" w:rsidRDefault="003008B1" w:rsidP="003008B1">
      <w:pPr>
        <w:tabs>
          <w:tab w:val="left" w:pos="-3119"/>
        </w:tabs>
        <w:ind w:right="-40"/>
        <w:rPr>
          <w:rFonts w:cstheme="minorHAnsi"/>
          <w:szCs w:val="24"/>
        </w:rPr>
      </w:pPr>
      <w:r w:rsidRPr="00D3184F">
        <w:rPr>
          <w:rFonts w:cstheme="minorHAnsi"/>
          <w:szCs w:val="24"/>
        </w:rPr>
        <w:t xml:space="preserve">English is </w:t>
      </w:r>
      <w:r w:rsidR="00F73676">
        <w:rPr>
          <w:rFonts w:cstheme="minorHAnsi"/>
          <w:szCs w:val="24"/>
        </w:rPr>
        <w:t>XXXX</w:t>
      </w:r>
      <w:r w:rsidRPr="00D3184F">
        <w:rPr>
          <w:rFonts w:cstheme="minorHAnsi"/>
          <w:szCs w:val="24"/>
        </w:rPr>
        <w:t xml:space="preserve">’s first language. </w:t>
      </w:r>
    </w:p>
    <w:p w:rsidR="00AC4DF0" w:rsidRPr="000F4480" w:rsidRDefault="00AC4DF0" w:rsidP="00AC4DF0">
      <w:pPr>
        <w:rPr>
          <w:rFonts w:cstheme="minorHAnsi"/>
          <w:b/>
          <w:szCs w:val="24"/>
        </w:rPr>
      </w:pPr>
    </w:p>
    <w:p w:rsidR="003008B1" w:rsidRPr="000F4480" w:rsidRDefault="00F73676" w:rsidP="003008B1">
      <w:pPr>
        <w:tabs>
          <w:tab w:val="left" w:pos="-3119"/>
        </w:tabs>
        <w:ind w:right="-40"/>
        <w:rPr>
          <w:rFonts w:cstheme="minorHAnsi"/>
          <w:color w:val="000000" w:themeColor="text1"/>
        </w:rPr>
      </w:pPr>
      <w:r>
        <w:rPr>
          <w:rFonts w:cstheme="minorHAnsi"/>
          <w:color w:val="000000" w:themeColor="text1"/>
        </w:rPr>
        <w:lastRenderedPageBreak/>
        <w:t>XXXX</w:t>
      </w:r>
      <w:r w:rsidR="003008B1" w:rsidRPr="000F4480">
        <w:rPr>
          <w:rFonts w:cstheme="minorHAnsi"/>
          <w:color w:val="000000" w:themeColor="text1"/>
        </w:rPr>
        <w:t xml:space="preserve"> has lived in the United Kingdom since…. </w:t>
      </w:r>
      <w:r w:rsidR="001C3B16" w:rsidRPr="000F4480">
        <w:rPr>
          <w:rFonts w:cstheme="minorHAnsi"/>
          <w:color w:val="000000" w:themeColor="text1"/>
        </w:rPr>
        <w:t>y</w:t>
      </w:r>
      <w:r w:rsidR="003008B1" w:rsidRPr="000F4480">
        <w:rPr>
          <w:rFonts w:cstheme="minorHAnsi"/>
          <w:color w:val="000000" w:themeColor="text1"/>
        </w:rPr>
        <w:t xml:space="preserve">ears old.  English is </w:t>
      </w:r>
      <w:r w:rsidR="00F85C9C">
        <w:rPr>
          <w:rFonts w:cstheme="minorHAnsi"/>
          <w:color w:val="000000" w:themeColor="text1"/>
        </w:rPr>
        <w:t>her</w:t>
      </w:r>
      <w:r w:rsidR="003008B1" w:rsidRPr="000F4480">
        <w:rPr>
          <w:rFonts w:cstheme="minorHAnsi"/>
          <w:color w:val="000000" w:themeColor="text1"/>
        </w:rPr>
        <w:t xml:space="preserve"> main language.  </w:t>
      </w:r>
      <w:r w:rsidR="00F85C9C">
        <w:rPr>
          <w:rFonts w:cstheme="minorHAnsi"/>
          <w:color w:val="000000" w:themeColor="text1"/>
        </w:rPr>
        <w:t>She</w:t>
      </w:r>
      <w:r w:rsidR="003008B1" w:rsidRPr="000F4480">
        <w:rPr>
          <w:rFonts w:cstheme="minorHAnsi"/>
          <w:color w:val="000000" w:themeColor="text1"/>
        </w:rPr>
        <w:t xml:space="preserve"> can also speak …. </w:t>
      </w:r>
      <w:r w:rsidR="001C3B16" w:rsidRPr="000F4480">
        <w:rPr>
          <w:rFonts w:cstheme="minorHAnsi"/>
          <w:color w:val="000000" w:themeColor="text1"/>
        </w:rPr>
        <w:t>a</w:t>
      </w:r>
      <w:r w:rsidR="003008B1" w:rsidRPr="000F4480">
        <w:rPr>
          <w:rFonts w:cstheme="minorHAnsi"/>
          <w:color w:val="000000" w:themeColor="text1"/>
        </w:rPr>
        <w:t>nd responds in English in conversation.</w:t>
      </w:r>
    </w:p>
    <w:p w:rsidR="003008B1" w:rsidRPr="000F4480" w:rsidRDefault="003008B1" w:rsidP="00AC4DF0">
      <w:pPr>
        <w:rPr>
          <w:rFonts w:cstheme="minorHAnsi"/>
          <w:b/>
          <w:szCs w:val="24"/>
        </w:rPr>
      </w:pPr>
    </w:p>
    <w:p w:rsidR="00147ED3" w:rsidRPr="000F4480" w:rsidRDefault="00147ED3" w:rsidP="002C18A9">
      <w:pPr>
        <w:pStyle w:val="Heading2"/>
        <w:rPr>
          <w:rFonts w:cstheme="minorHAnsi"/>
          <w:szCs w:val="24"/>
        </w:rPr>
      </w:pPr>
      <w:r w:rsidRPr="000F4480">
        <w:rPr>
          <w:rFonts w:cstheme="minorHAnsi"/>
          <w:szCs w:val="24"/>
        </w:rPr>
        <w:t>Edu</w:t>
      </w:r>
      <w:r w:rsidR="00C3108D" w:rsidRPr="000F4480">
        <w:rPr>
          <w:rFonts w:cstheme="minorHAnsi"/>
          <w:szCs w:val="24"/>
        </w:rPr>
        <w:t>c</w:t>
      </w:r>
      <w:r w:rsidRPr="000F4480">
        <w:rPr>
          <w:rFonts w:cstheme="minorHAnsi"/>
          <w:szCs w:val="24"/>
        </w:rPr>
        <w:t>ation and Work History</w:t>
      </w:r>
    </w:p>
    <w:p w:rsidR="00FF6CC1" w:rsidRPr="000F4480" w:rsidRDefault="00FF6CC1" w:rsidP="00FF6CC1">
      <w:pPr>
        <w:rPr>
          <w:rFonts w:cstheme="minorHAnsi"/>
          <w:b/>
          <w:szCs w:val="24"/>
        </w:rPr>
      </w:pPr>
    </w:p>
    <w:p w:rsidR="0078080A" w:rsidRPr="000F4480" w:rsidRDefault="0078080A" w:rsidP="004B7B99">
      <w:pPr>
        <w:pStyle w:val="Heading2"/>
        <w:jc w:val="center"/>
        <w:rPr>
          <w:rFonts w:cstheme="minorHAnsi"/>
          <w:szCs w:val="24"/>
          <w:u w:val="single"/>
        </w:rPr>
      </w:pPr>
      <w:r w:rsidRPr="000F4480">
        <w:rPr>
          <w:rFonts w:cstheme="minorHAnsi"/>
          <w:szCs w:val="24"/>
          <w:u w:val="single"/>
        </w:rPr>
        <w:t>Current Situation</w:t>
      </w:r>
    </w:p>
    <w:p w:rsidR="00A44C56" w:rsidRPr="000F4480" w:rsidRDefault="00A44C56" w:rsidP="00A44C56">
      <w:pPr>
        <w:pStyle w:val="Heading5"/>
        <w:rPr>
          <w:rFonts w:cstheme="minorHAnsi"/>
        </w:rPr>
      </w:pPr>
    </w:p>
    <w:p w:rsidR="0078080A" w:rsidRPr="000F4480" w:rsidRDefault="007B08C9" w:rsidP="00115A7A">
      <w:pPr>
        <w:pStyle w:val="Heading2"/>
        <w:rPr>
          <w:rFonts w:cstheme="minorHAnsi"/>
          <w:szCs w:val="24"/>
        </w:rPr>
      </w:pPr>
      <w:r w:rsidRPr="000F4480">
        <w:rPr>
          <w:rFonts w:cstheme="minorHAnsi"/>
          <w:szCs w:val="24"/>
        </w:rPr>
        <w:t xml:space="preserve">Current Concerns with </w:t>
      </w:r>
      <w:r w:rsidR="0078080A" w:rsidRPr="000F4480">
        <w:rPr>
          <w:rFonts w:cstheme="minorHAnsi"/>
          <w:szCs w:val="24"/>
        </w:rPr>
        <w:t>Literacy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9B2563">
      <w:pPr>
        <w:pStyle w:val="Heading2"/>
        <w:rPr>
          <w:rFonts w:cstheme="minorHAnsi"/>
          <w:szCs w:val="24"/>
        </w:rPr>
      </w:pPr>
      <w:r w:rsidRPr="000F4480">
        <w:rPr>
          <w:rFonts w:cstheme="minorHAnsi"/>
          <w:szCs w:val="24"/>
        </w:rPr>
        <w:t xml:space="preserve">Planning and </w:t>
      </w:r>
      <w:r w:rsidR="00B56FEC" w:rsidRPr="000F4480">
        <w:rPr>
          <w:rFonts w:cstheme="minorHAnsi"/>
          <w:szCs w:val="24"/>
        </w:rPr>
        <w:t>O</w:t>
      </w:r>
      <w:r w:rsidRPr="000F4480">
        <w:rPr>
          <w:rFonts w:cstheme="minorHAnsi"/>
          <w:szCs w:val="24"/>
        </w:rPr>
        <w:t>rganisation</w:t>
      </w:r>
      <w:r w:rsidR="001732A1" w:rsidRPr="000F4480">
        <w:rPr>
          <w:rFonts w:cstheme="minorHAnsi"/>
          <w:szCs w:val="24"/>
        </w:rPr>
        <w:t>al Ability</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Memory</w:t>
      </w:r>
      <w:r w:rsidR="005C2718" w:rsidRPr="000F4480">
        <w:rPr>
          <w:rFonts w:cstheme="minorHAnsi"/>
          <w:szCs w:val="24"/>
        </w:rPr>
        <w:t>,A</w:t>
      </w:r>
      <w:r w:rsidRPr="000F4480">
        <w:rPr>
          <w:rFonts w:cstheme="minorHAnsi"/>
          <w:szCs w:val="24"/>
        </w:rPr>
        <w:t xml:space="preserve">ttention and </w:t>
      </w:r>
      <w:r w:rsidR="005C2718" w:rsidRPr="000F4480">
        <w:rPr>
          <w:rFonts w:cstheme="minorHAnsi"/>
          <w:szCs w:val="24"/>
        </w:rPr>
        <w:t>C</w:t>
      </w:r>
      <w:r w:rsidRPr="000F4480">
        <w:rPr>
          <w:rFonts w:cstheme="minorHAnsi"/>
          <w:szCs w:val="24"/>
        </w:rPr>
        <w:t>oncentration</w:t>
      </w:r>
    </w:p>
    <w:p w:rsidR="00166B85" w:rsidRPr="000F4480" w:rsidRDefault="00166B85" w:rsidP="00FF6CC1">
      <w:pPr>
        <w:tabs>
          <w:tab w:val="left" w:pos="-3119"/>
        </w:tabs>
        <w:rPr>
          <w:rFonts w:cstheme="minorHAnsi"/>
          <w:iCs/>
          <w:color w:val="000000" w:themeColor="text1"/>
          <w:szCs w:val="24"/>
        </w:rPr>
      </w:pPr>
    </w:p>
    <w:p w:rsidR="0078080A" w:rsidRPr="000F4480" w:rsidRDefault="0078080A" w:rsidP="00115A7A">
      <w:pPr>
        <w:pStyle w:val="Heading2"/>
        <w:rPr>
          <w:rFonts w:cstheme="minorHAnsi"/>
          <w:szCs w:val="24"/>
        </w:rPr>
      </w:pPr>
      <w:r w:rsidRPr="000F4480">
        <w:rPr>
          <w:rFonts w:cstheme="minorHAnsi"/>
          <w:szCs w:val="24"/>
        </w:rPr>
        <w:t xml:space="preserve">Number, </w:t>
      </w:r>
      <w:r w:rsidR="002E18F2" w:rsidRPr="000F4480">
        <w:rPr>
          <w:rFonts w:cstheme="minorHAnsi"/>
          <w:szCs w:val="24"/>
        </w:rPr>
        <w:t>Estimation,C</w:t>
      </w:r>
      <w:r w:rsidRPr="000F4480">
        <w:rPr>
          <w:rFonts w:cstheme="minorHAnsi"/>
          <w:szCs w:val="24"/>
        </w:rPr>
        <w:t>alculation</w:t>
      </w:r>
    </w:p>
    <w:p w:rsidR="00166B85" w:rsidRPr="000F4480" w:rsidRDefault="00166B85" w:rsidP="00FF6CC1">
      <w:pPr>
        <w:tabs>
          <w:tab w:val="left" w:pos="-3119"/>
        </w:tabs>
        <w:rPr>
          <w:rFonts w:cstheme="minorHAnsi"/>
          <w:iCs/>
          <w:color w:val="000000" w:themeColor="text1"/>
          <w:szCs w:val="24"/>
        </w:rPr>
      </w:pPr>
    </w:p>
    <w:p w:rsidR="0078080A" w:rsidRPr="000F4480" w:rsidRDefault="00875C22" w:rsidP="0078080A">
      <w:pPr>
        <w:tabs>
          <w:tab w:val="left" w:pos="-3119"/>
        </w:tabs>
        <w:rPr>
          <w:rFonts w:cstheme="minorHAnsi"/>
          <w:b/>
          <w:bCs/>
          <w:iCs/>
          <w:color w:val="000000" w:themeColor="text1"/>
          <w:szCs w:val="24"/>
        </w:rPr>
      </w:pPr>
      <w:r w:rsidRPr="000F4480">
        <w:rPr>
          <w:rFonts w:cstheme="minorHAnsi"/>
          <w:b/>
          <w:bCs/>
          <w:iCs/>
          <w:color w:val="000000" w:themeColor="text1"/>
          <w:szCs w:val="24"/>
        </w:rPr>
        <w:fldChar w:fldCharType="begin"/>
      </w:r>
      <w:r w:rsidR="002B2525" w:rsidRPr="000F4480">
        <w:rPr>
          <w:rFonts w:cstheme="minorHAnsi"/>
          <w:b/>
          <w:bCs/>
          <w:iCs/>
          <w:color w:val="000000" w:themeColor="text1"/>
          <w:szCs w:val="24"/>
        </w:rPr>
        <w:instrText xml:space="preserve"> AUTOTEXTLIST   \* FirstCap \t "DELETE areas not commented on"  \* MERGEFORMAT </w:instrText>
      </w:r>
      <w:r w:rsidRPr="000F4480">
        <w:rPr>
          <w:rFonts w:cstheme="minorHAnsi"/>
          <w:b/>
          <w:bCs/>
          <w:iCs/>
          <w:color w:val="000000" w:themeColor="text1"/>
          <w:szCs w:val="24"/>
        </w:rPr>
        <w:fldChar w:fldCharType="separate"/>
      </w:r>
      <w:r w:rsidR="002B2525" w:rsidRPr="000F4480">
        <w:rPr>
          <w:rFonts w:cstheme="minorHAnsi"/>
          <w:b/>
          <w:bCs/>
          <w:iCs/>
          <w:color w:val="000000" w:themeColor="text1"/>
          <w:szCs w:val="24"/>
        </w:rPr>
        <w:t>Other</w:t>
      </w:r>
      <w:r w:rsidRPr="000F4480">
        <w:rPr>
          <w:rFonts w:cstheme="minorHAnsi"/>
          <w:b/>
          <w:bCs/>
          <w:iCs/>
          <w:color w:val="000000" w:themeColor="text1"/>
          <w:szCs w:val="24"/>
        </w:rPr>
        <w:fldChar w:fldCharType="end"/>
      </w:r>
      <w:r w:rsidR="0078080A" w:rsidRPr="000F4480">
        <w:rPr>
          <w:rFonts w:cstheme="minorHAnsi"/>
          <w:b/>
          <w:bCs/>
          <w:iCs/>
          <w:color w:val="000000" w:themeColor="text1"/>
          <w:szCs w:val="24"/>
        </w:rPr>
        <w:t xml:space="preserve">areas </w:t>
      </w:r>
      <w:r w:rsidR="00DD0085" w:rsidRPr="000F4480">
        <w:rPr>
          <w:rFonts w:cstheme="minorHAnsi"/>
          <w:b/>
          <w:bCs/>
          <w:iCs/>
          <w:color w:val="000000" w:themeColor="text1"/>
          <w:szCs w:val="24"/>
        </w:rPr>
        <w:t>e.g.,</w:t>
      </w:r>
      <w:r w:rsidR="0078080A" w:rsidRPr="000F4480">
        <w:rPr>
          <w:rFonts w:cstheme="minorHAnsi"/>
          <w:b/>
          <w:bCs/>
          <w:iCs/>
          <w:color w:val="000000" w:themeColor="text1"/>
          <w:szCs w:val="24"/>
        </w:rPr>
        <w:t xml:space="preserve"> Social and communication skills/social interaction, spatial orientation, sensory issues, motor skills, mental health concerns (with permission of person assessed)</w:t>
      </w:r>
    </w:p>
    <w:p w:rsidR="00147ED3" w:rsidRPr="000F4480" w:rsidRDefault="00147ED3" w:rsidP="005E6778">
      <w:pPr>
        <w:rPr>
          <w:rFonts w:cstheme="minorHAnsi"/>
          <w:bCs/>
          <w:szCs w:val="24"/>
        </w:rPr>
      </w:pPr>
    </w:p>
    <w:p w:rsidR="00147ED3" w:rsidRPr="000F4480" w:rsidRDefault="00147ED3" w:rsidP="005E6778">
      <w:pPr>
        <w:rPr>
          <w:rFonts w:cstheme="minorHAnsi"/>
          <w:bCs/>
          <w:szCs w:val="24"/>
        </w:rPr>
      </w:pPr>
    </w:p>
    <w:bookmarkStart w:id="11" w:name="_Test_Conditions"/>
    <w:bookmarkStart w:id="12" w:name="_Toc115779169"/>
    <w:bookmarkEnd w:id="11"/>
    <w:p w:rsidR="00373DDC" w:rsidRPr="000F4480" w:rsidRDefault="00875C22" w:rsidP="00502EA5">
      <w:pPr>
        <w:pStyle w:val="Heading2"/>
        <w:jc w:val="center"/>
        <w:rPr>
          <w:rStyle w:val="Hyperlink"/>
          <w:rFonts w:cstheme="minorHAnsi"/>
          <w:color w:val="auto"/>
          <w:szCs w:val="24"/>
        </w:rPr>
      </w:pPr>
      <w:r w:rsidRPr="000F4480">
        <w:rPr>
          <w:rFonts w:cstheme="minorHAnsi"/>
          <w:szCs w:val="24"/>
        </w:rPr>
        <w:fldChar w:fldCharType="begin"/>
      </w:r>
      <w:r w:rsidR="003838B1" w:rsidRPr="000F4480">
        <w:rPr>
          <w:rFonts w:cstheme="minorHAnsi"/>
          <w:szCs w:val="24"/>
        </w:rPr>
        <w:instrText xml:space="preserve"> HYPERLINK  \l "_Test_Conditions" </w:instrText>
      </w:r>
      <w:r w:rsidRPr="000F4480">
        <w:rPr>
          <w:rFonts w:cstheme="minorHAnsi"/>
          <w:szCs w:val="24"/>
        </w:rPr>
        <w:fldChar w:fldCharType="separate"/>
      </w:r>
      <w:r w:rsidR="00373DDC" w:rsidRPr="000F4480">
        <w:rPr>
          <w:rStyle w:val="Hyperlink"/>
          <w:rFonts w:cstheme="minorHAnsi"/>
          <w:color w:val="auto"/>
          <w:szCs w:val="24"/>
        </w:rPr>
        <w:t>Test Conditions</w:t>
      </w:r>
      <w:bookmarkEnd w:id="12"/>
    </w:p>
    <w:p w:rsidR="004F067F" w:rsidRPr="000F4480" w:rsidRDefault="00875C22" w:rsidP="008E5F69">
      <w:pPr>
        <w:tabs>
          <w:tab w:val="left" w:pos="-7088"/>
          <w:tab w:val="left" w:pos="-3119"/>
        </w:tabs>
        <w:contextualSpacing/>
        <w:rPr>
          <w:rFonts w:cstheme="minorHAnsi"/>
          <w:color w:val="000000" w:themeColor="text1"/>
          <w:szCs w:val="24"/>
        </w:rPr>
      </w:pPr>
      <w:r w:rsidRPr="000F4480">
        <w:rPr>
          <w:rFonts w:eastAsia="Times New Roman" w:cstheme="minorHAnsi"/>
          <w:b/>
          <w:szCs w:val="24"/>
        </w:rPr>
        <w:fldChar w:fldCharType="end"/>
      </w:r>
      <w:r w:rsidR="004F067F" w:rsidRPr="000F4480">
        <w:rPr>
          <w:rFonts w:cstheme="minorHAnsi"/>
          <w:color w:val="000000" w:themeColor="text1"/>
          <w:szCs w:val="24"/>
        </w:rPr>
        <w:t xml:space="preserve">The assessment took place online using a remote video platform; the internet connection was stable.  Screen sharing was used to show some assessment tasks to </w:t>
      </w:r>
      <w:r w:rsidR="00F73676">
        <w:rPr>
          <w:rFonts w:cstheme="minorHAnsi"/>
          <w:color w:val="000000" w:themeColor="text1"/>
          <w:szCs w:val="24"/>
        </w:rPr>
        <w:t>XXXX</w:t>
      </w:r>
      <w:r w:rsidR="004F067F" w:rsidRPr="000F4480">
        <w:rPr>
          <w:rFonts w:cstheme="minorHAnsi"/>
          <w:color w:val="000000" w:themeColor="text1"/>
          <w:szCs w:val="24"/>
        </w:rPr>
        <w:t xml:space="preserve">; this meant that all the tasks could be undertaken with no substantial variation to the standardisation instructions.  Both the assessor and </w:t>
      </w:r>
      <w:r w:rsidR="00F73676">
        <w:rPr>
          <w:rFonts w:cstheme="minorHAnsi"/>
          <w:color w:val="000000" w:themeColor="text1"/>
          <w:szCs w:val="24"/>
        </w:rPr>
        <w:t>XXXX</w:t>
      </w:r>
      <w:r w:rsidR="004F067F" w:rsidRPr="000F4480">
        <w:rPr>
          <w:rFonts w:cstheme="minorHAnsi"/>
          <w:color w:val="000000" w:themeColor="text1"/>
          <w:szCs w:val="24"/>
        </w:rPr>
        <w:t xml:space="preserve"> worked in quiet, private rooms, ensuring that they would not be interrupted, and written work was photographed and sent electronically to the assessor upon completion. </w:t>
      </w:r>
      <w:sdt>
        <w:sdtPr>
          <w:rPr>
            <w:rFonts w:cstheme="minorHAnsi"/>
            <w:color w:val="000000" w:themeColor="text1"/>
            <w:szCs w:val="24"/>
          </w:rPr>
          <w:alias w:val="glasses"/>
          <w:tag w:val="glasses"/>
          <w:id w:val="-1970817409"/>
          <w:placeholder>
            <w:docPart w:val="DefaultPlaceholder_-1854013438"/>
          </w:placeholder>
          <w:comboBox>
            <w:listItem w:displayText="They wore their glasses during the assessment." w:value="They wore their glasses during the assessment."/>
            <w:listItem w:displayText="  " w:value="  "/>
          </w:comboBox>
        </w:sdtPr>
        <w:sdtContent>
          <w:r w:rsidR="00A94C27">
            <w:rPr>
              <w:rFonts w:cstheme="minorHAnsi"/>
              <w:color w:val="000000" w:themeColor="text1"/>
              <w:szCs w:val="24"/>
            </w:rPr>
            <w:t>They wore their glasses during the assessment.</w:t>
          </w:r>
        </w:sdtContent>
      </w:sdt>
    </w:p>
    <w:p w:rsidR="004F067F" w:rsidRPr="000F4480" w:rsidRDefault="004F067F" w:rsidP="008E5F69">
      <w:pPr>
        <w:tabs>
          <w:tab w:val="left" w:pos="-7088"/>
          <w:tab w:val="left" w:pos="-3119"/>
        </w:tabs>
        <w:contextualSpacing/>
        <w:rPr>
          <w:rFonts w:cstheme="minorHAnsi"/>
          <w:color w:val="000000" w:themeColor="text1"/>
          <w:szCs w:val="24"/>
        </w:rPr>
      </w:pPr>
    </w:p>
    <w:p w:rsidR="004F067F" w:rsidRPr="000F4480" w:rsidRDefault="004F067F" w:rsidP="008E5F69">
      <w:pPr>
        <w:tabs>
          <w:tab w:val="left" w:pos="-7088"/>
          <w:tab w:val="left" w:pos="-3119"/>
        </w:tabs>
        <w:rPr>
          <w:rFonts w:cstheme="minorHAnsi"/>
          <w:color w:val="000000" w:themeColor="text1"/>
          <w:szCs w:val="24"/>
        </w:rPr>
      </w:pPr>
      <w:r w:rsidRPr="000F4480">
        <w:rPr>
          <w:rFonts w:cstheme="minorHAnsi"/>
          <w:color w:val="000000" w:themeColor="text1"/>
          <w:szCs w:val="24"/>
        </w:rPr>
        <w:t xml:space="preserve">The meeting took around </w:t>
      </w:r>
      <w:sdt>
        <w:sdtPr>
          <w:rPr>
            <w:rStyle w:val="Style4"/>
          </w:rPr>
          <w:alias w:val="Hours"/>
          <w:tag w:val="Hours"/>
          <w:id w:val="-551235901"/>
          <w:placeholder>
            <w:docPart w:val="3D14D42976104CAABC0670C540EB2A30"/>
          </w:placeholder>
          <w:showingPlcHdr/>
          <w:comboBox>
            <w:listItem w:value="Choose an item."/>
            <w:listItem w:displayText="three" w:value="three"/>
            <w:listItem w:displayText="four" w:value="four"/>
            <w:listItem w:displayText="five" w:value="five"/>
          </w:comboBox>
        </w:sdtPr>
        <w:sdtEndPr>
          <w:rPr>
            <w:rStyle w:val="DefaultParagraphFont"/>
            <w:rFonts w:cstheme="minorHAnsi"/>
            <w:color w:val="000000" w:themeColor="text1"/>
            <w:szCs w:val="24"/>
          </w:rPr>
        </w:sdtEndPr>
        <w:sdtContent>
          <w:r w:rsidR="002E39C9" w:rsidRPr="00780E81">
            <w:rPr>
              <w:rStyle w:val="PlaceholderText"/>
            </w:rPr>
            <w:t>Choose an item.</w:t>
          </w:r>
        </w:sdtContent>
      </w:sdt>
      <w:r w:rsidRPr="00F56A9A">
        <w:rPr>
          <w:rFonts w:cstheme="minorHAnsi"/>
          <w:color w:val="000000" w:themeColor="text1"/>
          <w:szCs w:val="24"/>
        </w:rPr>
        <w:t>hours,</w:t>
      </w:r>
      <w:sdt>
        <w:sdtPr>
          <w:rPr>
            <w:rFonts w:cstheme="minorHAnsi"/>
            <w:color w:val="000000" w:themeColor="text1"/>
            <w:szCs w:val="24"/>
          </w:rPr>
          <w:id w:val="-964345218"/>
          <w:placeholder>
            <w:docPart w:val="DefaultPlaceholder_-1854013438"/>
          </w:placeholder>
          <w:comboBox>
            <w:listItem w:displayText="with the final hour being completed the day after the assessment " w:value="with the final hour being completed the day after the assessment "/>
            <w:listItem w:displayText=" " w:value=" "/>
          </w:comboBox>
        </w:sdtPr>
        <w:sdtContent/>
      </w:sdt>
      <w:r w:rsidRPr="00F56A9A">
        <w:rPr>
          <w:rFonts w:cstheme="minorHAnsi"/>
          <w:color w:val="000000" w:themeColor="text1"/>
          <w:szCs w:val="24"/>
        </w:rPr>
        <w:t>which allowed</w:t>
      </w:r>
      <w:r w:rsidRPr="000F4480">
        <w:rPr>
          <w:rFonts w:cstheme="minorHAnsi"/>
          <w:color w:val="000000" w:themeColor="text1"/>
          <w:szCs w:val="24"/>
        </w:rPr>
        <w:t xml:space="preserve"> time to investigate </w:t>
      </w:r>
      <w:r w:rsidR="00F73676">
        <w:rPr>
          <w:rFonts w:cstheme="minorHAnsi"/>
          <w:color w:val="000000" w:themeColor="text1"/>
          <w:szCs w:val="24"/>
        </w:rPr>
        <w:t>XXXX</w:t>
      </w:r>
      <w:r w:rsidRPr="000F4480">
        <w:rPr>
          <w:rFonts w:cstheme="minorHAnsi"/>
          <w:color w:val="000000" w:themeColor="text1"/>
          <w:szCs w:val="24"/>
        </w:rPr>
        <w:t xml:space="preserve">’s learning differences, as well as to discuss the findings and recommendations that could be made.  </w:t>
      </w:r>
      <w:r w:rsidR="00F73676">
        <w:rPr>
          <w:rFonts w:cstheme="minorHAnsi"/>
          <w:color w:val="000000" w:themeColor="text1"/>
          <w:szCs w:val="24"/>
        </w:rPr>
        <w:t>XXXX</w:t>
      </w:r>
      <w:r w:rsidRPr="000F4480">
        <w:rPr>
          <w:rFonts w:cstheme="minorHAnsi"/>
          <w:color w:val="000000" w:themeColor="text1"/>
          <w:szCs w:val="24"/>
        </w:rPr>
        <w:t xml:space="preserve"> contributed willingly to the discussions and worked with determination throughout the assessment. The results of this assessment are considered to be a true and balanced reflection of </w:t>
      </w:r>
      <w:r w:rsidR="00F85C9C">
        <w:rPr>
          <w:rFonts w:cstheme="minorHAnsi"/>
          <w:color w:val="000000" w:themeColor="text1"/>
          <w:szCs w:val="24"/>
        </w:rPr>
        <w:t>her</w:t>
      </w:r>
      <w:r w:rsidRPr="000F4480">
        <w:rPr>
          <w:rFonts w:cstheme="minorHAnsi"/>
          <w:color w:val="000000" w:themeColor="text1"/>
          <w:szCs w:val="24"/>
        </w:rPr>
        <w:t xml:space="preserve"> abilities and challenges.</w:t>
      </w:r>
    </w:p>
    <w:p w:rsidR="00373DDC" w:rsidRPr="000F4480" w:rsidRDefault="00373DDC" w:rsidP="008E5F69">
      <w:pPr>
        <w:rPr>
          <w:rFonts w:cstheme="minorHAnsi"/>
          <w:bCs/>
          <w:szCs w:val="24"/>
        </w:rPr>
      </w:pPr>
    </w:p>
    <w:p w:rsidR="006D7DF8" w:rsidRPr="000F4480" w:rsidRDefault="006D7DF8" w:rsidP="008E5F69">
      <w:pPr>
        <w:jc w:val="center"/>
        <w:rPr>
          <w:rFonts w:cstheme="minorHAnsi"/>
          <w:b/>
          <w:szCs w:val="24"/>
          <w:u w:val="single"/>
        </w:rPr>
      </w:pPr>
      <w:r w:rsidRPr="000F4480">
        <w:rPr>
          <w:rFonts w:cstheme="minorHAnsi"/>
          <w:b/>
          <w:szCs w:val="24"/>
          <w:u w:val="single"/>
        </w:rPr>
        <w:t xml:space="preserve">Main </w:t>
      </w:r>
      <w:r w:rsidR="00CA114D" w:rsidRPr="000F4480">
        <w:rPr>
          <w:rFonts w:cstheme="minorHAnsi"/>
          <w:b/>
          <w:szCs w:val="24"/>
          <w:u w:val="single"/>
        </w:rPr>
        <w:t>B</w:t>
      </w:r>
      <w:r w:rsidRPr="000F4480">
        <w:rPr>
          <w:rFonts w:cstheme="minorHAnsi"/>
          <w:b/>
          <w:szCs w:val="24"/>
          <w:u w:val="single"/>
        </w:rPr>
        <w:t>ody of Report</w:t>
      </w:r>
    </w:p>
    <w:p w:rsidR="00143AFD" w:rsidRPr="000F4480" w:rsidRDefault="00143AFD" w:rsidP="008E5F69">
      <w:pPr>
        <w:jc w:val="center"/>
        <w:rPr>
          <w:rFonts w:cstheme="minorHAnsi"/>
          <w:b/>
          <w:szCs w:val="24"/>
          <w:u w:val="single"/>
        </w:rPr>
      </w:pPr>
    </w:p>
    <w:bookmarkStart w:id="13" w:name="_Cognitive_Profile"/>
    <w:bookmarkStart w:id="14" w:name="_Toc115779170"/>
    <w:bookmarkEnd w:id="13"/>
    <w:p w:rsidR="00373DDC" w:rsidRPr="000F4480" w:rsidRDefault="00875C22" w:rsidP="008E5F69">
      <w:pPr>
        <w:pStyle w:val="Heading1"/>
        <w:spacing w:line="360" w:lineRule="auto"/>
        <w:jc w:val="center"/>
        <w:rPr>
          <w:rStyle w:val="Hyperlink"/>
          <w:rFonts w:cstheme="minorHAnsi"/>
          <w:color w:val="auto"/>
          <w:sz w:val="24"/>
          <w:szCs w:val="24"/>
        </w:rPr>
      </w:pPr>
      <w:r w:rsidRPr="00875C22">
        <w:rPr>
          <w:rFonts w:cstheme="minorHAnsi"/>
          <w:sz w:val="24"/>
          <w:szCs w:val="24"/>
          <w:u w:val="single"/>
        </w:rPr>
        <w:fldChar w:fldCharType="begin"/>
      </w:r>
      <w:r w:rsidR="003838B1" w:rsidRPr="000F4480">
        <w:rPr>
          <w:rFonts w:cstheme="minorHAnsi"/>
          <w:sz w:val="24"/>
          <w:szCs w:val="24"/>
          <w:u w:val="single"/>
        </w:rPr>
        <w:instrText xml:space="preserve"> HYPERLINK  \l "_Cognitive_Profile" </w:instrText>
      </w:r>
      <w:r w:rsidRPr="00875C22">
        <w:rPr>
          <w:rFonts w:cstheme="minorHAnsi"/>
          <w:sz w:val="24"/>
          <w:szCs w:val="24"/>
          <w:u w:val="single"/>
        </w:rPr>
        <w:fldChar w:fldCharType="separate"/>
      </w:r>
      <w:bookmarkStart w:id="15" w:name="_Toc149733080"/>
      <w:r w:rsidR="00373DDC" w:rsidRPr="000F4480">
        <w:rPr>
          <w:rStyle w:val="Hyperlink"/>
          <w:rFonts w:cstheme="minorHAnsi"/>
          <w:color w:val="auto"/>
          <w:sz w:val="24"/>
          <w:szCs w:val="24"/>
        </w:rPr>
        <w:t>Cognitive Profile</w:t>
      </w:r>
      <w:bookmarkEnd w:id="14"/>
      <w:bookmarkEnd w:id="15"/>
    </w:p>
    <w:p w:rsidR="00DE0A65" w:rsidRPr="000F4480" w:rsidRDefault="00875C22" w:rsidP="008E5F69">
      <w:pPr>
        <w:pStyle w:val="Heading2"/>
        <w:spacing w:line="360" w:lineRule="auto"/>
        <w:rPr>
          <w:rFonts w:cstheme="minorHAnsi"/>
          <w:szCs w:val="24"/>
        </w:rPr>
      </w:pPr>
      <w:r w:rsidRPr="000F4480">
        <w:rPr>
          <w:rFonts w:cstheme="minorHAnsi"/>
          <w:szCs w:val="24"/>
          <w:u w:val="single"/>
        </w:rPr>
        <w:fldChar w:fldCharType="end"/>
      </w:r>
      <w:r w:rsidR="003051E4" w:rsidRPr="000F4480">
        <w:rPr>
          <w:rFonts w:cstheme="minorHAnsi"/>
          <w:szCs w:val="24"/>
        </w:rPr>
        <w:t>Tests of Ability and Reasoning</w:t>
      </w:r>
    </w:p>
    <w:p w:rsidR="00DE0A65" w:rsidRPr="000F4480" w:rsidRDefault="00DE0A65" w:rsidP="008E5F69">
      <w:pPr>
        <w:pStyle w:val="Heading2"/>
        <w:spacing w:line="360" w:lineRule="auto"/>
        <w:rPr>
          <w:rFonts w:cstheme="minorHAnsi"/>
          <w:szCs w:val="24"/>
        </w:rPr>
      </w:pPr>
      <w:r w:rsidRPr="000F4480">
        <w:rPr>
          <w:rFonts w:cstheme="minorHAnsi"/>
          <w:szCs w:val="24"/>
        </w:rPr>
        <w:t xml:space="preserve">Verbal </w:t>
      </w:r>
      <w:r w:rsidR="00EF23B6" w:rsidRPr="000F4480">
        <w:rPr>
          <w:rFonts w:cstheme="minorHAnsi"/>
          <w:szCs w:val="24"/>
        </w:rPr>
        <w:t>a</w:t>
      </w:r>
      <w:r w:rsidRPr="000F4480">
        <w:rPr>
          <w:rFonts w:cstheme="minorHAnsi"/>
          <w:szCs w:val="24"/>
        </w:rPr>
        <w:t>bility</w:t>
      </w:r>
    </w:p>
    <w:p w:rsidR="00DE0A65" w:rsidRPr="000F4480" w:rsidRDefault="00DE0A65" w:rsidP="008E5F69">
      <w:pPr>
        <w:tabs>
          <w:tab w:val="left" w:pos="-3119"/>
        </w:tabs>
        <w:ind w:right="-40"/>
        <w:rPr>
          <w:rFonts w:cstheme="minorHAnsi"/>
          <w:szCs w:val="24"/>
        </w:rPr>
      </w:pPr>
      <w:r w:rsidRPr="000F4480">
        <w:rPr>
          <w:rFonts w:cstheme="minorHAnsi"/>
          <w:bCs/>
          <w:szCs w:val="24"/>
        </w:rPr>
        <w:t xml:space="preserve">These verbal tasks measure receptive as well as expressive language skills and </w:t>
      </w:r>
      <w:r w:rsidRPr="000F4480">
        <w:rPr>
          <w:rFonts w:cstheme="minorHAnsi"/>
          <w:szCs w:val="24"/>
        </w:rPr>
        <w:t xml:space="preserve">assess the development of language, vocabulary, verbal reasoning and general knowledge.  Verbal ability is assessed with two subtests. </w:t>
      </w:r>
    </w:p>
    <w:p w:rsidR="00FF6CC1" w:rsidRPr="000F4480" w:rsidRDefault="00FF6CC1" w:rsidP="00A44C56">
      <w:pPr>
        <w:pStyle w:val="Heading5"/>
        <w:rPr>
          <w:rFonts w:cstheme="minorHAnsi"/>
        </w:rPr>
      </w:pPr>
    </w:p>
    <w:p w:rsidR="00DE0A65" w:rsidRPr="000F4480" w:rsidRDefault="00DE0A65" w:rsidP="008E5F69">
      <w:pPr>
        <w:tabs>
          <w:tab w:val="left" w:pos="-3119"/>
        </w:tabs>
        <w:ind w:right="-40"/>
        <w:rPr>
          <w:rFonts w:eastAsia="Times New Roman" w:cstheme="minorHAnsi"/>
          <w:bCs/>
          <w:color w:val="000000" w:themeColor="text1"/>
          <w:szCs w:val="24"/>
        </w:rPr>
      </w:pPr>
      <w:r w:rsidRPr="000F4480">
        <w:rPr>
          <w:rFonts w:eastAsia="Times New Roman" w:cstheme="minorHAnsi"/>
          <w:color w:val="000000" w:themeColor="text1"/>
          <w:szCs w:val="24"/>
        </w:rPr>
        <w:t xml:space="preserve">As </w:t>
      </w:r>
      <w:r w:rsidR="00F73676">
        <w:rPr>
          <w:rFonts w:eastAsia="Times New Roman" w:cstheme="minorHAnsi"/>
          <w:color w:val="000000" w:themeColor="text1"/>
          <w:szCs w:val="24"/>
        </w:rPr>
        <w:t>XXXX</w:t>
      </w:r>
      <w:r w:rsidRPr="000F4480">
        <w:rPr>
          <w:rFonts w:eastAsia="Times New Roman" w:cstheme="minorHAnsi"/>
          <w:bCs/>
          <w:color w:val="000000" w:themeColor="text1"/>
          <w:szCs w:val="24"/>
        </w:rPr>
        <w:t xml:space="preserve">’s two verbal scores were similar, it was possible to calculate a combined </w:t>
      </w:r>
      <w:r w:rsidRPr="000F4480">
        <w:rPr>
          <w:rFonts w:eastAsia="Times New Roman" w:cstheme="minorHAnsi"/>
          <w:bCs/>
          <w:i/>
          <w:iCs/>
          <w:color w:val="000000" w:themeColor="text1"/>
          <w:szCs w:val="24"/>
        </w:rPr>
        <w:t xml:space="preserve">Verbal Ability </w:t>
      </w:r>
      <w:r w:rsidRPr="000F4480">
        <w:rPr>
          <w:rFonts w:eastAsia="Times New Roman" w:cstheme="minorHAnsi"/>
          <w:bCs/>
          <w:color w:val="000000" w:themeColor="text1"/>
          <w:szCs w:val="24"/>
        </w:rPr>
        <w:t xml:space="preserve">score that fell in </w:t>
      </w:r>
      <w:r w:rsidR="00D84E9F" w:rsidRPr="000F4480">
        <w:rPr>
          <w:rFonts w:eastAsia="Times New Roman" w:cstheme="minorHAnsi"/>
          <w:bCs/>
          <w:color w:val="000000" w:themeColor="text1"/>
          <w:szCs w:val="24"/>
        </w:rPr>
        <w:t xml:space="preserve">the </w:t>
      </w:r>
      <w:sdt>
        <w:sdtPr>
          <w:rPr>
            <w:rStyle w:val="Style1"/>
            <w:rFonts w:asciiTheme="minorHAnsi" w:hAnsiTheme="minorHAnsi" w:cstheme="minorHAnsi"/>
          </w:rPr>
          <w:alias w:val="Range category"/>
          <w:tag w:val="Range category"/>
          <w:id w:val="687345626"/>
          <w:placeholder>
            <w:docPart w:val="721EB09D929D4EFB8C1972E8947F100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Pr="00535C64">
        <w:rPr>
          <w:rFonts w:eastAsia="Times New Roman" w:cstheme="minorHAnsi"/>
          <w:bCs/>
          <w:color w:val="000000" w:themeColor="text1"/>
          <w:szCs w:val="24"/>
        </w:rPr>
        <w:t>(</w:t>
      </w:r>
      <w:sdt>
        <w:sdtPr>
          <w:rPr>
            <w:rStyle w:val="Style3"/>
          </w:rPr>
          <w:alias w:val="Standard Score/Numbers"/>
          <w:tag w:val="Standard Score/Numbers"/>
          <w:id w:val="-1598171747"/>
          <w:placeholder>
            <w:docPart w:val="2EF39237AC5247ECB1D06E374ED02E08"/>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Pr="00535C64">
        <w:rPr>
          <w:rFonts w:eastAsia="Times New Roman" w:cstheme="minorHAnsi"/>
          <w:bCs/>
          <w:color w:val="000000" w:themeColor="text1"/>
          <w:szCs w:val="24"/>
        </w:rPr>
        <w:t>).</w:t>
      </w:r>
    </w:p>
    <w:p w:rsidR="00D923AB" w:rsidRPr="000F4480" w:rsidRDefault="00D923AB" w:rsidP="00795045">
      <w:pPr>
        <w:pStyle w:val="Heading5"/>
        <w:rPr>
          <w:rFonts w:cstheme="minorHAnsi"/>
        </w:rPr>
      </w:pPr>
    </w:p>
    <w:p w:rsidR="00D923AB" w:rsidRPr="000F4480" w:rsidRDefault="00D923AB" w:rsidP="008E5F69">
      <w:pPr>
        <w:tabs>
          <w:tab w:val="left" w:pos="-3119"/>
        </w:tabs>
        <w:ind w:right="-40"/>
        <w:rPr>
          <w:rFonts w:eastAsia="Times New Roman" w:cstheme="minorHAnsi"/>
          <w:bCs/>
          <w:color w:val="000000" w:themeColor="text1"/>
          <w:szCs w:val="24"/>
        </w:rPr>
      </w:pPr>
      <w:r w:rsidRPr="000F4480">
        <w:rPr>
          <w:rFonts w:eastAsia="Times New Roman" w:cstheme="minorHAnsi"/>
          <w:bCs/>
          <w:color w:val="000000" w:themeColor="text1"/>
          <w:szCs w:val="24"/>
        </w:rPr>
        <w:t xml:space="preserve">As </w:t>
      </w:r>
      <w:r w:rsidR="00F73676">
        <w:rPr>
          <w:rFonts w:eastAsia="Times New Roman" w:cstheme="minorHAnsi"/>
          <w:bCs/>
          <w:color w:val="000000" w:themeColor="text1"/>
          <w:szCs w:val="24"/>
        </w:rPr>
        <w:t>XXXX</w:t>
      </w:r>
      <w:r w:rsidR="002C6EFA" w:rsidRPr="000F4480">
        <w:rPr>
          <w:rFonts w:eastAsia="Times New Roman" w:cstheme="minorHAnsi"/>
          <w:bCs/>
          <w:color w:val="000000" w:themeColor="text1"/>
          <w:szCs w:val="24"/>
        </w:rPr>
        <w:t xml:space="preserve">’s verbal scores had a significant discrepancy, it was not possible to calculate a combined </w:t>
      </w:r>
      <w:r w:rsidR="00795045" w:rsidRPr="000F4480">
        <w:rPr>
          <w:rFonts w:eastAsia="Times New Roman" w:cstheme="minorHAnsi"/>
          <w:bCs/>
          <w:i/>
          <w:iCs/>
          <w:color w:val="000000" w:themeColor="text1"/>
          <w:szCs w:val="24"/>
        </w:rPr>
        <w:t xml:space="preserve">Verbal Ability </w:t>
      </w:r>
      <w:r w:rsidR="00795045" w:rsidRPr="000F4480">
        <w:rPr>
          <w:rFonts w:eastAsia="Times New Roman" w:cstheme="minorHAnsi"/>
          <w:bCs/>
          <w:color w:val="000000" w:themeColor="text1"/>
          <w:szCs w:val="24"/>
        </w:rPr>
        <w:t>score on this occasion.</w:t>
      </w:r>
    </w:p>
    <w:p w:rsidR="00FF6CC1" w:rsidRPr="000F4480" w:rsidRDefault="00FF6CC1" w:rsidP="008E5F69">
      <w:pPr>
        <w:tabs>
          <w:tab w:val="left" w:pos="-3119"/>
        </w:tabs>
        <w:ind w:right="-40"/>
        <w:rPr>
          <w:rFonts w:cstheme="minorHAnsi"/>
          <w:bCs/>
          <w:iCs/>
          <w:szCs w:val="24"/>
        </w:rPr>
      </w:pPr>
    </w:p>
    <w:p w:rsidR="00DE0A65" w:rsidRPr="000F4480" w:rsidRDefault="00DE0A65" w:rsidP="00795045">
      <w:pPr>
        <w:tabs>
          <w:tab w:val="left" w:pos="-3119"/>
        </w:tabs>
        <w:contextualSpacing/>
        <w:rPr>
          <w:rFonts w:cstheme="minorHAnsi"/>
          <w:bCs/>
          <w:iCs/>
          <w:szCs w:val="24"/>
        </w:rPr>
      </w:pPr>
      <w:r w:rsidRPr="000F4480">
        <w:rPr>
          <w:rFonts w:cstheme="minorHAnsi"/>
          <w:bCs/>
          <w:iCs/>
          <w:szCs w:val="24"/>
        </w:rPr>
        <w:t xml:space="preserve">First, </w:t>
      </w:r>
      <w:r w:rsidR="00F73676">
        <w:rPr>
          <w:rFonts w:cstheme="minorHAnsi"/>
          <w:bCs/>
          <w:iCs/>
          <w:szCs w:val="24"/>
        </w:rPr>
        <w:t>XXXX</w:t>
      </w:r>
      <w:r w:rsidRPr="000F4480">
        <w:rPr>
          <w:rFonts w:cstheme="minorHAnsi"/>
          <w:bCs/>
          <w:iCs/>
          <w:szCs w:val="24"/>
        </w:rPr>
        <w:t xml:space="preserve"> was asked to complete sentences by making connections and links between words and concepts. </w:t>
      </w:r>
      <w:r w:rsidR="00F73676">
        <w:rPr>
          <w:rFonts w:cstheme="minorHAnsi"/>
          <w:bCs/>
          <w:iCs/>
          <w:szCs w:val="24"/>
        </w:rPr>
        <w:t>XXXX</w:t>
      </w:r>
      <w:r w:rsidR="00D84E9F" w:rsidRPr="000F4480">
        <w:rPr>
          <w:rFonts w:cstheme="minorHAnsi"/>
          <w:bCs/>
          <w:iCs/>
          <w:szCs w:val="24"/>
        </w:rPr>
        <w:t>’s</w:t>
      </w:r>
      <w:r w:rsidRPr="000F4480">
        <w:rPr>
          <w:rFonts w:cstheme="minorHAnsi"/>
          <w:bCs/>
          <w:iCs/>
          <w:szCs w:val="24"/>
        </w:rPr>
        <w:t xml:space="preserve"> score was within the</w:t>
      </w:r>
      <w:sdt>
        <w:sdtPr>
          <w:rPr>
            <w:rStyle w:val="Style1"/>
            <w:rFonts w:asciiTheme="minorHAnsi" w:hAnsiTheme="minorHAnsi" w:cstheme="minorHAnsi"/>
          </w:rPr>
          <w:alias w:val="Range category"/>
          <w:tag w:val="Range category"/>
          <w:id w:val="1980412125"/>
          <w:placeholder>
            <w:docPart w:val="33BB8F37770D472EAC720A045B44A4AE"/>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ED74BD" w:rsidRPr="00535C64">
        <w:rPr>
          <w:rFonts w:cstheme="minorHAnsi"/>
          <w:bCs/>
          <w:iCs/>
          <w:szCs w:val="24"/>
        </w:rPr>
        <w:t>(</w:t>
      </w:r>
      <w:sdt>
        <w:sdtPr>
          <w:rPr>
            <w:rStyle w:val="Style3"/>
          </w:rPr>
          <w:alias w:val="Standard Score/Numbers"/>
          <w:tag w:val="Standard Score/Numbers"/>
          <w:id w:val="-1092545367"/>
          <w:placeholder>
            <w:docPart w:val="56D4236253A54046A6A6544B6901E7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ED74BD" w:rsidRPr="00535C64">
        <w:rPr>
          <w:rFonts w:cstheme="minorHAnsi"/>
          <w:bCs/>
          <w:iCs/>
          <w:szCs w:val="24"/>
        </w:rPr>
        <w:t>)</w:t>
      </w:r>
    </w:p>
    <w:p w:rsidR="00795045" w:rsidRPr="000F4480" w:rsidRDefault="00795045" w:rsidP="00795045">
      <w:pPr>
        <w:tabs>
          <w:tab w:val="left" w:pos="-3119"/>
        </w:tabs>
        <w:contextualSpacing/>
        <w:rPr>
          <w:rFonts w:cstheme="minorHAnsi"/>
          <w:bCs/>
          <w:iCs/>
          <w:szCs w:val="24"/>
        </w:rPr>
      </w:pPr>
    </w:p>
    <w:p w:rsidR="00DE0A65" w:rsidRPr="000F4480" w:rsidRDefault="00F73676" w:rsidP="008E5F69">
      <w:pPr>
        <w:tabs>
          <w:tab w:val="left" w:pos="-3119"/>
        </w:tabs>
        <w:contextualSpacing/>
        <w:rPr>
          <w:rFonts w:cstheme="minorHAnsi"/>
          <w:bCs/>
          <w:iCs/>
          <w:szCs w:val="24"/>
        </w:rPr>
      </w:pPr>
      <w:r>
        <w:rPr>
          <w:rFonts w:cstheme="minorHAnsi"/>
          <w:bCs/>
          <w:iCs/>
          <w:szCs w:val="24"/>
        </w:rPr>
        <w:t>XXXX</w:t>
      </w:r>
      <w:r w:rsidR="00DE0A65" w:rsidRPr="000F4480">
        <w:rPr>
          <w:rFonts w:cstheme="minorHAnsi"/>
          <w:bCs/>
          <w:iCs/>
          <w:szCs w:val="24"/>
        </w:rPr>
        <w:t xml:space="preserve"> was asked to verbally define a word to measure </w:t>
      </w:r>
      <w:r w:rsidR="00F85C9C">
        <w:rPr>
          <w:rFonts w:cstheme="minorHAnsi"/>
          <w:bCs/>
          <w:iCs/>
          <w:szCs w:val="24"/>
        </w:rPr>
        <w:t>her</w:t>
      </w:r>
      <w:r w:rsidR="009D3884" w:rsidRPr="000F4480">
        <w:rPr>
          <w:rFonts w:cstheme="minorHAnsi"/>
          <w:bCs/>
          <w:iCs/>
          <w:szCs w:val="24"/>
        </w:rPr>
        <w:t>knowledge of words</w:t>
      </w:r>
      <w:r w:rsidR="00DE0A65" w:rsidRPr="000F4480">
        <w:rPr>
          <w:rFonts w:cstheme="minorHAnsi"/>
          <w:bCs/>
          <w:iCs/>
          <w:szCs w:val="24"/>
        </w:rPr>
        <w:t xml:space="preserve">. </w:t>
      </w:r>
      <w:r w:rsidR="00F85C9C">
        <w:rPr>
          <w:rFonts w:cstheme="minorHAnsi"/>
          <w:bCs/>
          <w:iCs/>
          <w:szCs w:val="24"/>
        </w:rPr>
        <w:t>She</w:t>
      </w:r>
      <w:r w:rsidR="00DE0A65" w:rsidRPr="000F4480">
        <w:rPr>
          <w:rFonts w:cstheme="minorHAnsi"/>
          <w:bCs/>
          <w:iCs/>
          <w:szCs w:val="24"/>
        </w:rPr>
        <w:t xml:space="preserve"> scored </w:t>
      </w:r>
      <w:r w:rsidR="00143AFD" w:rsidRPr="00535C64">
        <w:rPr>
          <w:rFonts w:cstheme="minorHAnsi"/>
          <w:bCs/>
          <w:iCs/>
          <w:szCs w:val="24"/>
        </w:rPr>
        <w:t>(</w:t>
      </w:r>
      <w:sdt>
        <w:sdtPr>
          <w:rPr>
            <w:rStyle w:val="Style3"/>
          </w:rPr>
          <w:alias w:val="Standard Score/Numbers"/>
          <w:tag w:val="Standard Score/Numbers"/>
          <w:id w:val="546563830"/>
          <w:placeholder>
            <w:docPart w:val="F60EAC4D6317476B9F52A0309D41465E"/>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143AFD" w:rsidRPr="00535C64">
        <w:rPr>
          <w:rFonts w:cstheme="minorHAnsi"/>
          <w:bCs/>
          <w:iCs/>
          <w:szCs w:val="24"/>
        </w:rPr>
        <w:t>),</w:t>
      </w:r>
      <w:r w:rsidR="00143AFD" w:rsidRPr="000F4480">
        <w:rPr>
          <w:rFonts w:cstheme="minorHAnsi"/>
          <w:bCs/>
          <w:iCs/>
          <w:szCs w:val="24"/>
        </w:rPr>
        <w:t xml:space="preserve"> falling in the </w:t>
      </w:r>
      <w:sdt>
        <w:sdtPr>
          <w:rPr>
            <w:rStyle w:val="Style1"/>
            <w:rFonts w:asciiTheme="minorHAnsi" w:hAnsiTheme="minorHAnsi" w:cstheme="minorHAnsi"/>
          </w:rPr>
          <w:alias w:val="Range category"/>
          <w:tag w:val="Range category"/>
          <w:id w:val="1076326219"/>
          <w:placeholder>
            <w:docPart w:val="3D8D4DD481BD406B857B798C2FB5590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143AFD" w:rsidRPr="000F4480">
        <w:rPr>
          <w:rFonts w:cstheme="minorHAnsi"/>
          <w:bCs/>
          <w:iCs/>
          <w:szCs w:val="24"/>
        </w:rPr>
        <w:t xml:space="preserve">. </w:t>
      </w:r>
    </w:p>
    <w:p w:rsidR="00D84E9F" w:rsidRPr="000F4480" w:rsidRDefault="00D84E9F" w:rsidP="00D923AB">
      <w:pPr>
        <w:pStyle w:val="Heading5"/>
        <w:rPr>
          <w:rFonts w:cstheme="minorHAnsi"/>
        </w:rPr>
      </w:pPr>
    </w:p>
    <w:p w:rsidR="00EF36EC" w:rsidRPr="000F4480" w:rsidRDefault="00EF36EC" w:rsidP="008E5F69">
      <w:pPr>
        <w:tabs>
          <w:tab w:val="left" w:pos="-3119"/>
        </w:tabs>
        <w:contextualSpacing/>
        <w:rPr>
          <w:rFonts w:cstheme="minorHAnsi"/>
          <w:bCs/>
          <w:iCs/>
          <w:szCs w:val="24"/>
        </w:rPr>
      </w:pPr>
      <w:r w:rsidRPr="000F4480">
        <w:rPr>
          <w:rFonts w:cstheme="minorHAnsi"/>
          <w:bCs/>
          <w:iCs/>
          <w:szCs w:val="24"/>
        </w:rPr>
        <w:t xml:space="preserve">The results of these tasks would indicate that </w:t>
      </w:r>
      <w:r w:rsidR="00F73676">
        <w:rPr>
          <w:rFonts w:cstheme="minorHAnsi"/>
          <w:bCs/>
          <w:iCs/>
          <w:szCs w:val="24"/>
        </w:rPr>
        <w:t>XXXX</w:t>
      </w:r>
      <w:r w:rsidRPr="000F4480">
        <w:rPr>
          <w:rFonts w:cstheme="minorHAnsi"/>
          <w:bCs/>
          <w:iCs/>
          <w:szCs w:val="24"/>
        </w:rPr>
        <w:t xml:space="preserve"> finds it challenging to link language and information despite having access to a competent/exemplary vocabulary knowledge. </w:t>
      </w:r>
    </w:p>
    <w:p w:rsidR="00EF36EC" w:rsidRPr="000F4480" w:rsidRDefault="00EF36EC" w:rsidP="00D923AB">
      <w:pPr>
        <w:pStyle w:val="Heading5"/>
        <w:rPr>
          <w:rFonts w:cstheme="minorHAnsi"/>
        </w:rPr>
      </w:pPr>
    </w:p>
    <w:p w:rsidR="00EF36EC" w:rsidRPr="000F4480" w:rsidRDefault="00EF36EC" w:rsidP="008E5F69">
      <w:pPr>
        <w:tabs>
          <w:tab w:val="left" w:pos="-3119"/>
        </w:tabs>
        <w:contextualSpacing/>
        <w:rPr>
          <w:rFonts w:cstheme="minorHAnsi"/>
          <w:bCs/>
          <w:i/>
        </w:rPr>
      </w:pPr>
      <w:r w:rsidRPr="000F4480">
        <w:rPr>
          <w:rFonts w:cstheme="minorHAnsi"/>
          <w:bCs/>
          <w:i/>
        </w:rPr>
        <w:t xml:space="preserve">Given </w:t>
      </w:r>
      <w:r w:rsidR="00F73676">
        <w:rPr>
          <w:rFonts w:cstheme="minorHAnsi"/>
          <w:bCs/>
          <w:i/>
        </w:rPr>
        <w:t>XXXX</w:t>
      </w:r>
      <w:r w:rsidR="008E5F69" w:rsidRPr="000F4480">
        <w:rPr>
          <w:rFonts w:cstheme="minorHAnsi"/>
          <w:bCs/>
          <w:i/>
        </w:rPr>
        <w:t>’s</w:t>
      </w:r>
      <w:r w:rsidRPr="000F4480">
        <w:rPr>
          <w:rFonts w:cstheme="minorHAnsi"/>
          <w:bCs/>
          <w:i/>
        </w:rPr>
        <w:t xml:space="preserve"> previous academic performance, it is important to consider </w:t>
      </w:r>
      <w:r w:rsidR="00F85C9C">
        <w:rPr>
          <w:rFonts w:cstheme="minorHAnsi"/>
          <w:bCs/>
          <w:i/>
        </w:rPr>
        <w:t>her</w:t>
      </w:r>
      <w:r w:rsidRPr="000F4480">
        <w:rPr>
          <w:rFonts w:cstheme="minorHAnsi"/>
          <w:bCs/>
          <w:i/>
        </w:rPr>
        <w:t xml:space="preserve"> scores on these tasks carefully.  In both cases, </w:t>
      </w:r>
      <w:r w:rsidR="00F85C9C">
        <w:rPr>
          <w:rFonts w:cstheme="minorHAnsi"/>
          <w:bCs/>
          <w:i/>
        </w:rPr>
        <w:t>her</w:t>
      </w:r>
      <w:r w:rsidRPr="000F4480">
        <w:rPr>
          <w:rFonts w:cstheme="minorHAnsi"/>
          <w:bCs/>
          <w:i/>
        </w:rPr>
        <w:t xml:space="preserve"> scores may well have been reduced by </w:t>
      </w:r>
      <w:r w:rsidR="00F85C9C">
        <w:rPr>
          <w:rFonts w:cstheme="minorHAnsi"/>
          <w:bCs/>
          <w:i/>
        </w:rPr>
        <w:t>her</w:t>
      </w:r>
      <w:r w:rsidRPr="000F4480">
        <w:rPr>
          <w:rFonts w:cstheme="minorHAnsi"/>
          <w:bCs/>
          <w:i/>
        </w:rPr>
        <w:t xml:space="preserve"> difficulty in giving succinct explanations, which has been given in background information.</w:t>
      </w:r>
    </w:p>
    <w:p w:rsidR="00EF36EC" w:rsidRPr="000F4480" w:rsidRDefault="00EF36EC" w:rsidP="008E5F69">
      <w:pPr>
        <w:tabs>
          <w:tab w:val="left" w:pos="-3119"/>
        </w:tabs>
        <w:contextualSpacing/>
        <w:rPr>
          <w:rFonts w:cstheme="minorHAnsi"/>
          <w:bCs/>
          <w:i/>
          <w:szCs w:val="24"/>
        </w:rPr>
      </w:pPr>
    </w:p>
    <w:p w:rsidR="003051E4" w:rsidRPr="000F4480" w:rsidRDefault="005F7AFA" w:rsidP="008E5F69">
      <w:pPr>
        <w:pStyle w:val="Heading2"/>
        <w:spacing w:line="360" w:lineRule="auto"/>
        <w:rPr>
          <w:rFonts w:cstheme="minorHAnsi"/>
          <w:szCs w:val="24"/>
        </w:rPr>
      </w:pPr>
      <w:r w:rsidRPr="000F4480">
        <w:rPr>
          <w:rFonts w:cstheme="minorHAnsi"/>
          <w:szCs w:val="24"/>
        </w:rPr>
        <w:t>Visual/</w:t>
      </w:r>
      <w:r w:rsidR="003D3726" w:rsidRPr="000F4480">
        <w:rPr>
          <w:rFonts w:cstheme="minorHAnsi"/>
          <w:szCs w:val="24"/>
        </w:rPr>
        <w:t>n</w:t>
      </w:r>
      <w:r w:rsidRPr="000F4480">
        <w:rPr>
          <w:rFonts w:cstheme="minorHAnsi"/>
          <w:szCs w:val="24"/>
        </w:rPr>
        <w:t>on</w:t>
      </w:r>
      <w:r w:rsidR="002E5D7B" w:rsidRPr="000F4480">
        <w:rPr>
          <w:rFonts w:cstheme="minorHAnsi"/>
          <w:szCs w:val="24"/>
        </w:rPr>
        <w:t>-</w:t>
      </w:r>
      <w:r w:rsidRPr="000F4480">
        <w:rPr>
          <w:rFonts w:cstheme="minorHAnsi"/>
          <w:szCs w:val="24"/>
        </w:rPr>
        <w:t xml:space="preserve">verbal </w:t>
      </w:r>
      <w:r w:rsidR="00EF23B6" w:rsidRPr="000F4480">
        <w:rPr>
          <w:rFonts w:cstheme="minorHAnsi"/>
          <w:szCs w:val="24"/>
        </w:rPr>
        <w:t>a</w:t>
      </w:r>
      <w:r w:rsidRPr="000F4480">
        <w:rPr>
          <w:rFonts w:cstheme="minorHAnsi"/>
          <w:szCs w:val="24"/>
        </w:rPr>
        <w:t xml:space="preserve">bility </w:t>
      </w:r>
    </w:p>
    <w:p w:rsidR="003051E4" w:rsidRPr="000F4480" w:rsidRDefault="003051E4" w:rsidP="008E5F69">
      <w:pPr>
        <w:pStyle w:val="NoSpacing"/>
        <w:spacing w:line="360" w:lineRule="auto"/>
        <w:rPr>
          <w:rFonts w:asciiTheme="minorHAnsi" w:hAnsiTheme="minorHAnsi" w:cstheme="minorHAnsi"/>
          <w:b/>
          <w:bCs/>
          <w:color w:val="9900CC"/>
          <w:szCs w:val="24"/>
        </w:rPr>
      </w:pPr>
      <w:r w:rsidRPr="000F4480">
        <w:rPr>
          <w:rFonts w:asciiTheme="minorHAnsi" w:hAnsiTheme="minorHAnsi" w:cstheme="minorHAnsi"/>
          <w:bCs/>
          <w:iCs/>
          <w:szCs w:val="24"/>
        </w:rPr>
        <w:t xml:space="preserve">This timed task assesses the ability to scan and analyse visual information as well as to apply </w:t>
      </w:r>
      <w:r w:rsidRPr="000F4480">
        <w:rPr>
          <w:rFonts w:asciiTheme="minorHAnsi" w:hAnsiTheme="minorHAnsi" w:cstheme="minorHAnsi"/>
          <w:szCs w:val="24"/>
        </w:rPr>
        <w:t xml:space="preserve">logic and reasoning when solving nonverbal problems by selecting a visual item to continue the presented sequence or pattern. </w:t>
      </w:r>
      <w:r w:rsidR="00D84E9F" w:rsidRPr="000F4480">
        <w:rPr>
          <w:rFonts w:asciiTheme="minorHAnsi" w:hAnsiTheme="minorHAnsi" w:cstheme="minorHAnsi"/>
          <w:szCs w:val="24"/>
        </w:rPr>
        <w:t>His/</w:t>
      </w:r>
      <w:r w:rsidR="00166B85" w:rsidRPr="000F4480">
        <w:rPr>
          <w:rFonts w:asciiTheme="minorHAnsi" w:hAnsiTheme="minorHAnsi" w:cstheme="minorHAnsi"/>
          <w:szCs w:val="24"/>
        </w:rPr>
        <w:t xml:space="preserve">Her score </w:t>
      </w:r>
      <w:r w:rsidR="00D84E9F" w:rsidRPr="000F4480">
        <w:rPr>
          <w:rFonts w:asciiTheme="minorHAnsi" w:hAnsiTheme="minorHAnsi" w:cstheme="minorHAnsi"/>
          <w:szCs w:val="24"/>
        </w:rPr>
        <w:t xml:space="preserve">fell in the </w:t>
      </w:r>
      <w:sdt>
        <w:sdtPr>
          <w:rPr>
            <w:rStyle w:val="Style1"/>
            <w:rFonts w:asciiTheme="minorHAnsi" w:hAnsiTheme="minorHAnsi" w:cstheme="minorHAnsi"/>
          </w:rPr>
          <w:alias w:val="Range category"/>
          <w:tag w:val="Range category"/>
          <w:id w:val="-646049481"/>
          <w:placeholder>
            <w:docPart w:val="A875A1CF611446C8BFE146A782BE6ED3"/>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D84E9F" w:rsidRPr="00535C64">
        <w:rPr>
          <w:rFonts w:asciiTheme="minorHAnsi" w:hAnsiTheme="minorHAnsi" w:cstheme="minorHAnsi"/>
          <w:szCs w:val="24"/>
        </w:rPr>
        <w:t>(</w:t>
      </w:r>
      <w:sdt>
        <w:sdtPr>
          <w:rPr>
            <w:rStyle w:val="Style3"/>
          </w:rPr>
          <w:alias w:val="Standard Score/Numbers"/>
          <w:tag w:val="Standard Score/Numbers"/>
          <w:id w:val="-1674176784"/>
          <w:placeholder>
            <w:docPart w:val="7E37CAD628FB4981ABB58F28ADE8F9B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D84E9F" w:rsidRPr="00535C64">
        <w:rPr>
          <w:rFonts w:asciiTheme="minorHAnsi" w:hAnsiTheme="minorHAnsi" w:cstheme="minorHAnsi"/>
          <w:szCs w:val="24"/>
        </w:rPr>
        <w:t>).</w:t>
      </w:r>
      <w:r w:rsidR="00D84E9F" w:rsidRPr="000F4480">
        <w:rPr>
          <w:rFonts w:asciiTheme="minorHAnsi" w:hAnsiTheme="minorHAnsi" w:cstheme="minorHAnsi"/>
          <w:szCs w:val="24"/>
        </w:rPr>
        <w:t xml:space="preserve"> This would indicate that </w:t>
      </w:r>
      <w:r w:rsidR="00F73676">
        <w:rPr>
          <w:rFonts w:asciiTheme="minorHAnsi" w:hAnsiTheme="minorHAnsi" w:cstheme="minorHAnsi"/>
          <w:szCs w:val="24"/>
        </w:rPr>
        <w:t>XXXX</w:t>
      </w:r>
      <w:r w:rsidR="00D84E9F" w:rsidRPr="000F4480">
        <w:rPr>
          <w:rFonts w:asciiTheme="minorHAnsi" w:hAnsiTheme="minorHAnsi" w:cstheme="minorHAnsi"/>
          <w:szCs w:val="24"/>
        </w:rPr>
        <w:t xml:space="preserve"> is competent/highly able when </w:t>
      </w:r>
      <w:r w:rsidR="00DD0085" w:rsidRPr="000F4480">
        <w:rPr>
          <w:rFonts w:asciiTheme="minorHAnsi" w:hAnsiTheme="minorHAnsi" w:cstheme="minorHAnsi"/>
          <w:szCs w:val="24"/>
        </w:rPr>
        <w:t>completing visual</w:t>
      </w:r>
      <w:r w:rsidR="00D84E9F" w:rsidRPr="000F4480">
        <w:rPr>
          <w:rFonts w:asciiTheme="minorHAnsi" w:hAnsiTheme="minorHAnsi" w:cstheme="minorHAnsi"/>
          <w:szCs w:val="24"/>
        </w:rPr>
        <w:t xml:space="preserve"> sequential problem-solving tasks. </w:t>
      </w:r>
      <w:r w:rsidR="00D84E9F" w:rsidRPr="000F4480">
        <w:rPr>
          <w:rFonts w:asciiTheme="minorHAnsi" w:hAnsiTheme="minorHAnsi" w:cstheme="minorHAnsi"/>
          <w:b/>
          <w:bCs/>
          <w:color w:val="9900CC"/>
          <w:szCs w:val="24"/>
        </w:rPr>
        <w:t>(ASSESSOR TO ADD OWN COMMENTS AS REQUIRED)</w:t>
      </w:r>
    </w:p>
    <w:p w:rsidR="00D84E9F" w:rsidRPr="000F4480" w:rsidRDefault="00D84E9F" w:rsidP="008E5F69">
      <w:pPr>
        <w:pStyle w:val="NoSpacing"/>
        <w:spacing w:line="360" w:lineRule="auto"/>
        <w:rPr>
          <w:rFonts w:asciiTheme="minorHAnsi" w:hAnsiTheme="minorHAnsi" w:cstheme="minorHAnsi"/>
          <w:bCs/>
          <w:iCs/>
          <w:szCs w:val="24"/>
        </w:rPr>
      </w:pPr>
      <w:r w:rsidRPr="000F4480">
        <w:rPr>
          <w:rFonts w:asciiTheme="minorHAnsi" w:hAnsiTheme="minorHAnsi" w:cstheme="minorHAnsi"/>
          <w:szCs w:val="24"/>
        </w:rPr>
        <w:lastRenderedPageBreak/>
        <w:t xml:space="preserve">This would indicate that </w:t>
      </w:r>
      <w:r w:rsidR="00F73676">
        <w:rPr>
          <w:rFonts w:asciiTheme="minorHAnsi" w:hAnsiTheme="minorHAnsi" w:cstheme="minorHAnsi"/>
          <w:szCs w:val="24"/>
        </w:rPr>
        <w:t>XXXX</w:t>
      </w:r>
      <w:r w:rsidRPr="000F4480">
        <w:rPr>
          <w:rFonts w:asciiTheme="minorHAnsi" w:hAnsiTheme="minorHAnsi" w:cstheme="minorHAnsi"/>
          <w:szCs w:val="24"/>
        </w:rPr>
        <w:t xml:space="preserve"> struggles to complete visual-sequential problem solving tasks. </w:t>
      </w:r>
      <w:r w:rsidRPr="000F4480">
        <w:rPr>
          <w:rFonts w:asciiTheme="minorHAnsi" w:hAnsiTheme="minorHAnsi" w:cstheme="minorHAnsi"/>
          <w:b/>
          <w:bCs/>
          <w:color w:val="9900CC"/>
          <w:szCs w:val="24"/>
        </w:rPr>
        <w:t>(ASSESSOR TO ADD OWN COMMENTS AS REQUIRED)</w:t>
      </w:r>
    </w:p>
    <w:p w:rsidR="003051E4" w:rsidRPr="000F4480" w:rsidRDefault="003051E4"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t>Working Memory</w:t>
      </w:r>
    </w:p>
    <w:p w:rsidR="00B8435D" w:rsidRPr="000F4480" w:rsidRDefault="00B8435D" w:rsidP="008E5F69">
      <w:pPr>
        <w:pStyle w:val="NoSpacing"/>
        <w:spacing w:line="360" w:lineRule="auto"/>
        <w:rPr>
          <w:rFonts w:asciiTheme="minorHAnsi" w:hAnsiTheme="minorHAnsi" w:cstheme="minorHAnsi"/>
          <w:iCs/>
          <w:szCs w:val="24"/>
        </w:rPr>
      </w:pPr>
      <w:r w:rsidRPr="000F4480">
        <w:rPr>
          <w:rFonts w:asciiTheme="minorHAnsi" w:hAnsiTheme="minorHAnsi" w:cstheme="minorHAnsi"/>
          <w:iCs/>
          <w:szCs w:val="24"/>
        </w:rPr>
        <w:t xml:space="preserve">Working memory (the ability to maintain and manipulate information in active attention) was assessed using a series of subtests.  </w:t>
      </w:r>
      <w:r w:rsidRPr="000F4480">
        <w:rPr>
          <w:rFonts w:asciiTheme="minorHAnsi" w:hAnsiTheme="minorHAnsi" w:cstheme="minorHAnsi"/>
          <w:color w:val="000000"/>
          <w:szCs w:val="24"/>
        </w:rPr>
        <w:t xml:space="preserve">A pro-rated composite score was calculated because it was not possible to complete one of the subtests when assessing virtually. </w:t>
      </w:r>
      <w:r w:rsidR="00F73676">
        <w:rPr>
          <w:rFonts w:asciiTheme="minorHAnsi" w:hAnsiTheme="minorHAnsi" w:cstheme="minorHAnsi"/>
          <w:iCs/>
          <w:szCs w:val="24"/>
        </w:rPr>
        <w:t>XXXX</w:t>
      </w:r>
      <w:r w:rsidRPr="000F4480">
        <w:rPr>
          <w:rFonts w:asciiTheme="minorHAnsi" w:hAnsiTheme="minorHAnsi" w:cstheme="minorHAnsi"/>
          <w:iCs/>
          <w:szCs w:val="24"/>
        </w:rPr>
        <w:t xml:space="preserve"> scored </w:t>
      </w:r>
      <w:r w:rsidR="00EF36EC" w:rsidRPr="000F4480">
        <w:rPr>
          <w:rFonts w:asciiTheme="minorHAnsi" w:hAnsiTheme="minorHAnsi" w:cstheme="minorHAnsi"/>
          <w:iCs/>
          <w:szCs w:val="24"/>
        </w:rPr>
        <w:t xml:space="preserve">in the </w:t>
      </w:r>
      <w:sdt>
        <w:sdtPr>
          <w:rPr>
            <w:rStyle w:val="Style1"/>
            <w:rFonts w:asciiTheme="minorHAnsi" w:hAnsiTheme="minorHAnsi" w:cstheme="minorHAnsi"/>
          </w:rPr>
          <w:alias w:val="Range category"/>
          <w:tag w:val="Range category"/>
          <w:id w:val="240147692"/>
          <w:placeholder>
            <w:docPart w:val="427BBE17B8BE45368699CA29F44EDA50"/>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535C64">
            <w:rPr>
              <w:rStyle w:val="PlaceholderText"/>
            </w:rPr>
            <w:t>Choose an item.</w:t>
          </w:r>
        </w:sdtContent>
      </w:sdt>
      <w:r w:rsidR="00EF36EC" w:rsidRPr="00535C64">
        <w:rPr>
          <w:rFonts w:asciiTheme="minorHAnsi" w:hAnsiTheme="minorHAnsi" w:cstheme="minorHAnsi"/>
          <w:iCs/>
          <w:szCs w:val="24"/>
        </w:rPr>
        <w:t>(</w:t>
      </w:r>
      <w:sdt>
        <w:sdtPr>
          <w:rPr>
            <w:rStyle w:val="Style3"/>
          </w:rPr>
          <w:alias w:val="Standard Score/Numbers"/>
          <w:tag w:val="Standard Score/Numbers"/>
          <w:id w:val="1944806363"/>
          <w:placeholder>
            <w:docPart w:val="44E6F1E7F1644829918419549B10F19D"/>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EF36EC" w:rsidRPr="00535C64">
        <w:rPr>
          <w:rFonts w:asciiTheme="minorHAnsi" w:hAnsiTheme="minorHAnsi" w:cstheme="minorHAnsi"/>
          <w:iCs/>
          <w:szCs w:val="24"/>
        </w:rPr>
        <w:t>).</w:t>
      </w:r>
      <w:r w:rsidR="00F73676">
        <w:rPr>
          <w:rFonts w:asciiTheme="minorHAnsi" w:hAnsiTheme="minorHAnsi" w:cstheme="minorHAnsi"/>
          <w:iCs/>
          <w:szCs w:val="24"/>
        </w:rPr>
        <w:t>XXXX</w:t>
      </w:r>
      <w:r w:rsidRPr="000F4480">
        <w:rPr>
          <w:rFonts w:asciiTheme="minorHAnsi" w:hAnsiTheme="minorHAnsi" w:cstheme="minorHAnsi"/>
          <w:iCs/>
          <w:szCs w:val="24"/>
        </w:rPr>
        <w:t xml:space="preserve"> was asked to listen to, remember and repeat verbal sequences of digits and letters.  </w:t>
      </w:r>
      <w:r w:rsidR="00F73676">
        <w:rPr>
          <w:rFonts w:asciiTheme="minorHAnsi" w:hAnsiTheme="minorHAnsi" w:cstheme="minorHAnsi"/>
          <w:iCs/>
          <w:szCs w:val="24"/>
        </w:rPr>
        <w:t>XXXX</w:t>
      </w:r>
      <w:r w:rsidRPr="000F4480">
        <w:rPr>
          <w:rFonts w:asciiTheme="minorHAnsi" w:hAnsiTheme="minorHAnsi" w:cstheme="minorHAnsi"/>
          <w:iCs/>
          <w:szCs w:val="24"/>
        </w:rPr>
        <w:t xml:space="preserve"> was also required to hold onto sequences of digits or letters in order to say them in reverse order.</w:t>
      </w:r>
      <w:r w:rsidR="00F73676">
        <w:rPr>
          <w:rFonts w:asciiTheme="minorHAnsi" w:hAnsiTheme="minorHAnsi" w:cstheme="minorHAnsi"/>
          <w:iCs/>
          <w:szCs w:val="24"/>
        </w:rPr>
        <w:t>XXXX</w:t>
      </w:r>
      <w:sdt>
        <w:sdtPr>
          <w:rPr>
            <w:rFonts w:asciiTheme="minorHAnsi" w:hAnsiTheme="minorHAnsi" w:cstheme="minorHAnsi"/>
            <w:iCs/>
            <w:szCs w:val="24"/>
          </w:rPr>
          <w:alias w:val="approaches-WM"/>
          <w:tag w:val="Approaches - WM"/>
          <w:id w:val="1820302022"/>
          <w:placeholder>
            <w:docPart w:val="DefaultPlaceholder_-1854013438"/>
          </w:placeholder>
          <w:showingPlcHdr/>
          <w:comboBox>
            <w:listItem w:value="Choose an item."/>
            <w:listItem w:displayText="rehearsed letter and number sequences to help with the retention and repetition of the items presented both forwards and backwards." w:value="rehearsed letter and number sequences to help with the retention and repetition of the items presented both forwards and backwards."/>
            <w:listItem w:displayText="visualised letter and number sequences to help with the retention and repetition of the items presented both forwards and backwards." w:value="visualised letter and number sequences to help with the retention and repetition of the items presented both forwards and backwards."/>
            <w:listItem w:displayText="used rhyming to help with the retention and repetition of the letter and number sequences both forwards and backwards. d both forwards and backwards." w:value="used rhyming to help with the retention and repetition of the letter and number sequences both forwards and backwards. d both forwards and backwards."/>
            <w:listItem w:displayText="used visual prompts to help with the retention and repetition of letter and number sequences both forwards and backwards. " w:value="used visual prompts to help with the retention and repetition of letter and number sequences both forwards and backwards. "/>
            <w:listItem w:displayText="used auditory prompts to support the retention and repetition for letter and number sequences both forwards and backwards." w:value="used auditory prompts to support the retention and repetition for letter and number sequences both forwards and backwards."/>
            <w:listItem w:displayText="supported the retention of letter and number sequences both backwards and forwards by assigning letters and numbers presented during the task to their fingers as a memory aid. " w:value="supported the retention of letter and number sequences both backwards and forwards by assigning letters and numbers presented during the task to their fingers as a memory aid. "/>
          </w:comboBox>
        </w:sdtPr>
        <w:sdtContent>
          <w:r w:rsidR="00BB5DDB" w:rsidRPr="00C3584A">
            <w:rPr>
              <w:rStyle w:val="PlaceholderText"/>
            </w:rPr>
            <w:t>Choose an item.</w:t>
          </w:r>
        </w:sdtContent>
      </w:sdt>
      <w:r w:rsidR="00F73676">
        <w:rPr>
          <w:rFonts w:asciiTheme="minorHAnsi" w:hAnsiTheme="minorHAnsi" w:cstheme="minorHAnsi"/>
          <w:iCs/>
          <w:szCs w:val="24"/>
        </w:rPr>
        <w:t>XXXX</w:t>
      </w:r>
      <w:r w:rsidR="006B447A" w:rsidRPr="000F4480">
        <w:rPr>
          <w:rFonts w:asciiTheme="minorHAnsi" w:hAnsiTheme="minorHAnsi" w:cstheme="minorHAnsi"/>
          <w:iCs/>
          <w:szCs w:val="24"/>
        </w:rPr>
        <w:t xml:space="preserve"> applied great effort to the tasks presented in this battery of assessment. </w:t>
      </w:r>
      <w:r w:rsidR="006B447A" w:rsidRPr="000F4480">
        <w:rPr>
          <w:rFonts w:asciiTheme="minorHAnsi" w:hAnsiTheme="minorHAnsi" w:cstheme="minorHAnsi"/>
          <w:b/>
          <w:bCs/>
          <w:iCs/>
          <w:color w:val="9900CC"/>
          <w:szCs w:val="24"/>
        </w:rPr>
        <w:t>(PLEASE ADD OTHER OBSERVATIONS FOR EXAMPLE, TIREDNESS/FATIGUE, STUDENT FEELING UNWELL).</w:t>
      </w:r>
    </w:p>
    <w:p w:rsidR="00B8435D" w:rsidRPr="000F4480" w:rsidRDefault="00B8435D" w:rsidP="008E5F69">
      <w:pPr>
        <w:pStyle w:val="NoSpacing"/>
        <w:spacing w:line="360" w:lineRule="auto"/>
        <w:rPr>
          <w:rFonts w:asciiTheme="minorHAnsi" w:hAnsiTheme="minorHAnsi" w:cstheme="minorHAnsi"/>
          <w:iCs/>
          <w:szCs w:val="24"/>
        </w:rPr>
      </w:pPr>
    </w:p>
    <w:p w:rsidR="00B8435D" w:rsidRPr="00535C64" w:rsidRDefault="00F73676" w:rsidP="008E5F69">
      <w:pPr>
        <w:pStyle w:val="NoSpacing"/>
        <w:spacing w:line="360" w:lineRule="auto"/>
        <w:rPr>
          <w:rFonts w:asciiTheme="minorHAnsi" w:hAnsiTheme="minorHAnsi" w:cstheme="minorHAnsi"/>
          <w:color w:val="000000" w:themeColor="text1"/>
          <w:szCs w:val="24"/>
        </w:rPr>
      </w:pPr>
      <w:r>
        <w:rPr>
          <w:rFonts w:asciiTheme="minorHAnsi" w:hAnsiTheme="minorHAnsi" w:cstheme="minorHAnsi"/>
          <w:color w:val="000000" w:themeColor="text1"/>
          <w:szCs w:val="24"/>
        </w:rPr>
        <w:t>XXXX</w:t>
      </w:r>
      <w:r w:rsidR="00B8435D" w:rsidRPr="000F4480">
        <w:rPr>
          <w:rFonts w:asciiTheme="minorHAnsi" w:hAnsiTheme="minorHAnsi" w:cstheme="minorHAnsi"/>
          <w:color w:val="000000" w:themeColor="text1"/>
          <w:szCs w:val="24"/>
        </w:rPr>
        <w:t xml:space="preserve"> also completed some tasks that assessed </w:t>
      </w:r>
      <w:r w:rsidR="00F85C9C">
        <w:rPr>
          <w:rFonts w:asciiTheme="minorHAnsi" w:hAnsiTheme="minorHAnsi" w:cstheme="minorHAnsi"/>
          <w:color w:val="000000" w:themeColor="text1"/>
          <w:szCs w:val="24"/>
        </w:rPr>
        <w:t>her</w:t>
      </w:r>
      <w:r w:rsidR="00B8435D" w:rsidRPr="000F4480">
        <w:rPr>
          <w:rFonts w:asciiTheme="minorHAnsi" w:hAnsiTheme="minorHAnsi" w:cstheme="minorHAnsi"/>
          <w:color w:val="000000" w:themeColor="text1"/>
          <w:szCs w:val="24"/>
        </w:rPr>
        <w:t xml:space="preserve"> phonological memory (the ability to accurately identify, retain briefly, and repeat sequences of sound). The first test was on the abi</w:t>
      </w:r>
      <w:r w:rsidR="00B8435D" w:rsidRPr="00535C64">
        <w:rPr>
          <w:rFonts w:asciiTheme="minorHAnsi" w:hAnsiTheme="minorHAnsi" w:cstheme="minorHAnsi"/>
          <w:color w:val="000000" w:themeColor="text1"/>
          <w:szCs w:val="24"/>
        </w:rPr>
        <w:t xml:space="preserve">lity to repeat numbers and </w:t>
      </w:r>
      <w:r w:rsidR="00F85C9C">
        <w:rPr>
          <w:rFonts w:asciiTheme="minorHAnsi" w:hAnsiTheme="minorHAnsi" w:cstheme="minorHAnsi"/>
          <w:color w:val="000000" w:themeColor="text1"/>
          <w:szCs w:val="24"/>
        </w:rPr>
        <w:t>she</w:t>
      </w:r>
      <w:r w:rsidR="00B8435D" w:rsidRPr="00535C64">
        <w:rPr>
          <w:rFonts w:asciiTheme="minorHAnsi" w:hAnsiTheme="minorHAnsi" w:cstheme="minorHAnsi"/>
          <w:color w:val="000000" w:themeColor="text1"/>
          <w:szCs w:val="24"/>
        </w:rPr>
        <w:t xml:space="preserve"> performed </w:t>
      </w:r>
      <w:r w:rsidR="006B447A" w:rsidRPr="00535C64">
        <w:rPr>
          <w:rFonts w:asciiTheme="minorHAnsi" w:hAnsiTheme="minorHAnsi" w:cstheme="minorHAnsi"/>
          <w:color w:val="000000" w:themeColor="text1"/>
          <w:szCs w:val="24"/>
        </w:rPr>
        <w:t xml:space="preserve">in the </w:t>
      </w:r>
      <w:sdt>
        <w:sdtPr>
          <w:rPr>
            <w:rStyle w:val="Style1"/>
            <w:rFonts w:asciiTheme="minorHAnsi" w:hAnsiTheme="minorHAnsi" w:cstheme="minorHAnsi"/>
          </w:rPr>
          <w:alias w:val="Range category"/>
          <w:tag w:val="Range category"/>
          <w:id w:val="-409160665"/>
          <w:placeholder>
            <w:docPart w:val="39A80DA064844C5D980487E69BC19E1D"/>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535C64">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11994972"/>
          <w:placeholder>
            <w:docPart w:val="AE7BBAC4EAB24E258FEA18DA9D1427F6"/>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xml:space="preserve">). The second task was on the ability to repeat sequences of sounds and </w:t>
      </w:r>
      <w:r>
        <w:rPr>
          <w:rFonts w:asciiTheme="minorHAnsi" w:hAnsiTheme="minorHAnsi" w:cstheme="minorHAnsi"/>
          <w:color w:val="000000" w:themeColor="text1"/>
          <w:szCs w:val="24"/>
        </w:rPr>
        <w:t>XXXX</w:t>
      </w:r>
      <w:r w:rsidR="006B447A" w:rsidRPr="00535C64">
        <w:rPr>
          <w:rFonts w:asciiTheme="minorHAnsi" w:hAnsiTheme="minorHAnsi" w:cstheme="minorHAnsi"/>
          <w:color w:val="000000" w:themeColor="text1"/>
          <w:szCs w:val="24"/>
        </w:rPr>
        <w:t xml:space="preserve"> performed in the </w:t>
      </w:r>
      <w:sdt>
        <w:sdtPr>
          <w:rPr>
            <w:rStyle w:val="Style1"/>
            <w:rFonts w:asciiTheme="minorHAnsi" w:hAnsiTheme="minorHAnsi" w:cstheme="minorHAnsi"/>
          </w:rPr>
          <w:alias w:val="Range category"/>
          <w:tag w:val="Range category"/>
          <w:id w:val="1895150661"/>
          <w:placeholder>
            <w:docPart w:val="1756BEB9134B4B30A499957C77385D3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2E39C9" w:rsidRPr="009F27F5">
            <w:rPr>
              <w:rStyle w:val="PlaceholderText"/>
            </w:rPr>
            <w:t>Choose an item.</w:t>
          </w:r>
        </w:sdtContent>
      </w:sdt>
      <w:r w:rsidR="006B447A" w:rsidRPr="00535C64">
        <w:rPr>
          <w:rFonts w:asciiTheme="minorHAnsi" w:hAnsiTheme="minorHAnsi" w:cstheme="minorHAnsi"/>
          <w:color w:val="000000" w:themeColor="text1"/>
          <w:szCs w:val="24"/>
        </w:rPr>
        <w:t>(</w:t>
      </w:r>
      <w:sdt>
        <w:sdtPr>
          <w:rPr>
            <w:rStyle w:val="Style3"/>
          </w:rPr>
          <w:alias w:val="Standard Score/Numbers"/>
          <w:tag w:val="Standard Score/Numbers"/>
          <w:id w:val="-875239640"/>
          <w:placeholder>
            <w:docPart w:val="0DF9D7B3278C4CC9A3F46C7E3F2B36B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w:t>
      </w:r>
    </w:p>
    <w:p w:rsidR="00B8435D" w:rsidRPr="00535C64" w:rsidRDefault="00B8435D" w:rsidP="008E5F69">
      <w:pPr>
        <w:pStyle w:val="NoSpacing"/>
        <w:spacing w:line="360" w:lineRule="auto"/>
        <w:rPr>
          <w:rFonts w:asciiTheme="minorHAnsi" w:hAnsiTheme="minorHAnsi" w:cstheme="minorHAnsi"/>
          <w:color w:val="000000" w:themeColor="text1"/>
          <w:szCs w:val="24"/>
        </w:rPr>
      </w:pPr>
    </w:p>
    <w:p w:rsidR="00B8435D" w:rsidRPr="000F4480" w:rsidRDefault="00B8435D" w:rsidP="008E5F69">
      <w:pPr>
        <w:pStyle w:val="NoSpacing"/>
        <w:spacing w:line="360" w:lineRule="auto"/>
        <w:rPr>
          <w:rFonts w:asciiTheme="minorHAnsi" w:hAnsiTheme="minorHAnsi" w:cstheme="minorHAnsi"/>
          <w:iCs/>
          <w:szCs w:val="24"/>
        </w:rPr>
      </w:pPr>
      <w:r w:rsidRPr="00535C64">
        <w:rPr>
          <w:rFonts w:asciiTheme="minorHAnsi" w:hAnsiTheme="minorHAnsi" w:cstheme="minorHAnsi"/>
          <w:color w:val="000000" w:themeColor="text1"/>
          <w:szCs w:val="24"/>
        </w:rPr>
        <w:t xml:space="preserve">The two tests were combined to give a </w:t>
      </w:r>
      <w:r w:rsidR="00F73676">
        <w:rPr>
          <w:rFonts w:asciiTheme="minorHAnsi" w:hAnsiTheme="minorHAnsi" w:cstheme="minorHAnsi"/>
          <w:color w:val="000000" w:themeColor="text1"/>
          <w:szCs w:val="24"/>
        </w:rPr>
        <w:t>XXXX</w:t>
      </w:r>
      <w:r w:rsidRPr="00535C64">
        <w:rPr>
          <w:rFonts w:asciiTheme="minorHAnsi" w:hAnsiTheme="minorHAnsi" w:cstheme="minorHAnsi"/>
          <w:color w:val="000000" w:themeColor="text1"/>
          <w:szCs w:val="24"/>
        </w:rPr>
        <w:t xml:space="preserve"> composite score</w:t>
      </w:r>
      <w:r w:rsidR="006B447A" w:rsidRPr="00535C64">
        <w:rPr>
          <w:rFonts w:asciiTheme="minorHAnsi" w:hAnsiTheme="minorHAnsi" w:cstheme="minorHAnsi"/>
          <w:color w:val="000000" w:themeColor="text1"/>
          <w:szCs w:val="24"/>
        </w:rPr>
        <w:t xml:space="preserve"> of </w:t>
      </w:r>
      <w:sdt>
        <w:sdtPr>
          <w:rPr>
            <w:rStyle w:val="Style3"/>
          </w:rPr>
          <w:alias w:val="Standard Score/Numbers"/>
          <w:tag w:val="Standard Score/Numbers"/>
          <w:id w:val="-1172259072"/>
          <w:placeholder>
            <w:docPart w:val="A29A200A1222495CBAD8014BA1CE8F5C"/>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6B447A" w:rsidRPr="00535C64">
        <w:rPr>
          <w:rFonts w:asciiTheme="minorHAnsi" w:hAnsiTheme="minorHAnsi" w:cstheme="minorHAnsi"/>
          <w:color w:val="000000" w:themeColor="text1"/>
          <w:szCs w:val="24"/>
        </w:rPr>
        <w:t>, falling in the</w:t>
      </w:r>
      <w:sdt>
        <w:sdtPr>
          <w:rPr>
            <w:rStyle w:val="Style1"/>
            <w:rFonts w:asciiTheme="minorHAnsi" w:hAnsiTheme="minorHAnsi" w:cstheme="minorHAnsi"/>
          </w:rPr>
          <w:alias w:val="Range category"/>
          <w:tag w:val="Range category"/>
          <w:id w:val="363636798"/>
          <w:placeholder>
            <w:docPart w:val="23A7436E415744E4A618985609795FE7"/>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Pr="000F4480">
        <w:rPr>
          <w:rFonts w:asciiTheme="minorHAnsi" w:hAnsiTheme="minorHAnsi" w:cstheme="minorHAnsi"/>
          <w:color w:val="000000" w:themeColor="text1"/>
          <w:szCs w:val="24"/>
        </w:rPr>
        <w:t xml:space="preserve">. </w:t>
      </w:r>
      <w:r w:rsidR="00F73676">
        <w:rPr>
          <w:rFonts w:asciiTheme="minorHAnsi" w:hAnsiTheme="minorHAnsi" w:cstheme="minorHAnsi"/>
          <w:color w:val="000000" w:themeColor="text1"/>
          <w:szCs w:val="24"/>
        </w:rPr>
        <w:t>XXXX</w:t>
      </w:r>
      <w:r w:rsidRPr="000F4480">
        <w:rPr>
          <w:rFonts w:asciiTheme="minorHAnsi" w:hAnsiTheme="minorHAnsi" w:cstheme="minorHAnsi"/>
          <w:color w:val="000000" w:themeColor="text1"/>
          <w:szCs w:val="24"/>
        </w:rPr>
        <w:t xml:space="preserve"> may have difficulty following instructions and what is being taught if there is a reliance on verbal information.  When </w:t>
      </w:r>
      <w:r w:rsidR="00F73676">
        <w:rPr>
          <w:rFonts w:asciiTheme="minorHAnsi" w:hAnsiTheme="minorHAnsi" w:cstheme="minorHAnsi"/>
          <w:color w:val="000000" w:themeColor="text1"/>
          <w:szCs w:val="24"/>
        </w:rPr>
        <w:t>XXXX</w:t>
      </w:r>
      <w:r w:rsidRPr="000F4480">
        <w:rPr>
          <w:rFonts w:asciiTheme="minorHAnsi" w:hAnsiTheme="minorHAnsi" w:cstheme="minorHAnsi"/>
          <w:color w:val="000000" w:themeColor="text1"/>
          <w:szCs w:val="24"/>
        </w:rPr>
        <w:t xml:space="preserve"> can only hear information, learning becomes challenging as she has to rely upon </w:t>
      </w:r>
      <w:r w:rsidR="00F85C9C">
        <w:rPr>
          <w:rFonts w:asciiTheme="minorHAnsi" w:hAnsiTheme="minorHAnsi" w:cstheme="minorHAnsi"/>
          <w:color w:val="000000" w:themeColor="text1"/>
          <w:szCs w:val="24"/>
        </w:rPr>
        <w:t>her</w:t>
      </w:r>
      <w:r w:rsidR="002E39C9" w:rsidRPr="000F4480">
        <w:rPr>
          <w:rFonts w:asciiTheme="minorHAnsi" w:hAnsiTheme="minorHAnsi" w:cstheme="minorHAnsi"/>
          <w:color w:val="000000" w:themeColor="text1"/>
          <w:szCs w:val="24"/>
        </w:rPr>
        <w:t>short-term</w:t>
      </w:r>
      <w:r w:rsidRPr="000F4480">
        <w:rPr>
          <w:rFonts w:asciiTheme="minorHAnsi" w:hAnsiTheme="minorHAnsi" w:cstheme="minorHAnsi"/>
          <w:color w:val="000000" w:themeColor="text1"/>
          <w:szCs w:val="24"/>
        </w:rPr>
        <w:t xml:space="preserve"> auditory memory.  This will be tiring and so using visualisation strategies and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strengths will greatly support </w:t>
      </w:r>
      <w:r w:rsidR="00F85C9C">
        <w:rPr>
          <w:rFonts w:asciiTheme="minorHAnsi" w:hAnsiTheme="minorHAnsi" w:cstheme="minorHAnsi"/>
          <w:color w:val="000000" w:themeColor="text1"/>
          <w:szCs w:val="24"/>
        </w:rPr>
        <w:t>her</w:t>
      </w:r>
      <w:r w:rsidRPr="000F4480">
        <w:rPr>
          <w:rFonts w:asciiTheme="minorHAnsi" w:hAnsiTheme="minorHAnsi" w:cstheme="minorHAnsi"/>
          <w:color w:val="000000" w:themeColor="text1"/>
          <w:szCs w:val="24"/>
        </w:rPr>
        <w:t xml:space="preserve">.  </w:t>
      </w:r>
    </w:p>
    <w:p w:rsidR="00B8435D" w:rsidRPr="000F4480" w:rsidRDefault="00B8435D" w:rsidP="008E5F69">
      <w:pPr>
        <w:pStyle w:val="NoSpacing"/>
        <w:spacing w:line="360" w:lineRule="auto"/>
        <w:rPr>
          <w:rFonts w:asciiTheme="minorHAnsi" w:hAnsiTheme="minorHAnsi" w:cstheme="minorHAnsi"/>
          <w:iCs/>
          <w:szCs w:val="24"/>
        </w:rPr>
      </w:pPr>
    </w:p>
    <w:p w:rsidR="00B8435D" w:rsidRPr="000F4480" w:rsidRDefault="00B8435D" w:rsidP="008E5F69">
      <w:pPr>
        <w:pStyle w:val="NoSpacing"/>
        <w:spacing w:line="360" w:lineRule="auto"/>
        <w:rPr>
          <w:rFonts w:asciiTheme="minorHAnsi" w:hAnsiTheme="minorHAnsi" w:cstheme="minorHAnsi"/>
          <w:szCs w:val="24"/>
        </w:rPr>
      </w:pPr>
      <w:r w:rsidRPr="000F4480">
        <w:rPr>
          <w:rFonts w:asciiTheme="minorHAnsi" w:hAnsiTheme="minorHAnsi" w:cstheme="minorHAnsi"/>
          <w:szCs w:val="24"/>
        </w:rPr>
        <w:t xml:space="preserve">Working memory skills are important in a wide range of activities commonly performed in a normal day.  They play a significant part in most ‘multi-tasking’ activities, such as reading comprehension, note-taking, structuring ideas in written composition, recalling information from presentations or contributing quickly to discussion.Vulnerabilities in working memory are a common characteristic seen in people with specific learning differences such as </w:t>
      </w:r>
      <w:sdt>
        <w:sdtPr>
          <w:rPr>
            <w:rFonts w:asciiTheme="minorHAnsi" w:hAnsiTheme="minorHAnsi" w:cstheme="minorHAnsi"/>
            <w:szCs w:val="24"/>
          </w:rPr>
          <w:alias w:val="SpLD"/>
          <w:id w:val="878445659"/>
          <w:placeholder>
            <w:docPart w:val="838DB471554A4814BDEA5919E8BFD752"/>
          </w:placeholder>
          <w:showingPlcHdr/>
          <w:comboBox>
            <w:listItem w:value="Choose an item."/>
            <w:listItem w:displayText="ADHD." w:value="ADHD."/>
            <w:listItem w:displayText="Developmental Coordination Disorder (DCD)." w:value="Developmental Coordination Disorder (DCD)."/>
            <w:listItem w:displayText="Dyslexia." w:value="Dyslexia."/>
            <w:listItem w:displayText="Specific Learing Differences - Speed of Processing." w:value="Specific Learing Differences - Speed of Processing."/>
            <w:listItem w:displayText="ADHD and DCD." w:value="ADHD and DCD."/>
            <w:listItem w:displayText="ADHD and Dyslexia." w:value="ADHD and Dyslexia."/>
            <w:listItem w:displayText="Dyslexia and DCD." w:value="Dyslexia and DCD."/>
            <w:listItem w:displayText="Dyslexia, DCD and ADHD." w:value="Dyslexia, DCD and ADHD."/>
          </w:comboBox>
        </w:sdtPr>
        <w:sdtContent>
          <w:r w:rsidR="004C3B56" w:rsidRPr="00C3584A">
            <w:rPr>
              <w:rStyle w:val="PlaceholderText"/>
            </w:rPr>
            <w:t>Choose an item.</w:t>
          </w:r>
        </w:sdtContent>
      </w:sdt>
    </w:p>
    <w:p w:rsidR="003F3F7C" w:rsidRPr="000F4480" w:rsidRDefault="003F3F7C" w:rsidP="008E5F69">
      <w:pPr>
        <w:pStyle w:val="NoSpacing"/>
        <w:spacing w:line="360" w:lineRule="auto"/>
        <w:rPr>
          <w:rFonts w:asciiTheme="minorHAnsi" w:hAnsiTheme="minorHAnsi" w:cstheme="minorHAnsi"/>
          <w:szCs w:val="24"/>
        </w:rPr>
      </w:pPr>
    </w:p>
    <w:p w:rsidR="003F3F7C" w:rsidRPr="000F4480" w:rsidRDefault="003F3F7C" w:rsidP="008E5F69">
      <w:pPr>
        <w:pStyle w:val="Heading2"/>
        <w:spacing w:line="360" w:lineRule="auto"/>
        <w:rPr>
          <w:rFonts w:cstheme="minorHAnsi"/>
          <w:szCs w:val="24"/>
        </w:rPr>
      </w:pPr>
      <w:r w:rsidRPr="000F4480">
        <w:rPr>
          <w:rFonts w:cstheme="minorHAnsi"/>
          <w:szCs w:val="24"/>
        </w:rPr>
        <w:lastRenderedPageBreak/>
        <w:t>Phonological Awareness</w:t>
      </w:r>
    </w:p>
    <w:p w:rsidR="00F03F1C" w:rsidRPr="000F4480" w:rsidRDefault="00F73676" w:rsidP="008E5F69">
      <w:pPr>
        <w:pStyle w:val="NoSpacing"/>
        <w:spacing w:line="360" w:lineRule="auto"/>
        <w:rPr>
          <w:rFonts w:asciiTheme="minorHAnsi" w:hAnsiTheme="minorHAnsi" w:cstheme="minorHAnsi"/>
          <w:szCs w:val="24"/>
          <w:lang w:eastAsia="en-GB"/>
        </w:rPr>
      </w:pPr>
      <w:r>
        <w:rPr>
          <w:rFonts w:asciiTheme="minorHAnsi" w:hAnsiTheme="minorHAnsi" w:cstheme="minorHAnsi"/>
          <w:szCs w:val="24"/>
          <w:lang w:eastAsia="en-GB"/>
        </w:rPr>
        <w:t>XXXX</w:t>
      </w:r>
      <w:r w:rsidR="00B8435D" w:rsidRPr="000F4480">
        <w:rPr>
          <w:rFonts w:asciiTheme="minorHAnsi" w:hAnsiTheme="minorHAnsi" w:cstheme="minorHAnsi"/>
          <w:szCs w:val="24"/>
          <w:lang w:eastAsia="en-GB"/>
        </w:rPr>
        <w:t xml:space="preserve"> was asked to complete three phonological awareness tasks to assess </w:t>
      </w:r>
      <w:r w:rsidR="00F85C9C">
        <w:rPr>
          <w:rFonts w:asciiTheme="minorHAnsi" w:hAnsiTheme="minorHAnsi" w:cstheme="minorHAnsi"/>
          <w:szCs w:val="24"/>
          <w:lang w:eastAsia="en-GB"/>
        </w:rPr>
        <w:t>her</w:t>
      </w:r>
      <w:r w:rsidR="00B8435D" w:rsidRPr="000F4480">
        <w:rPr>
          <w:rFonts w:asciiTheme="minorHAnsi" w:hAnsiTheme="minorHAnsi" w:cstheme="minorHAnsi"/>
          <w:szCs w:val="24"/>
          <w:lang w:eastAsia="en-GB"/>
        </w:rPr>
        <w:t xml:space="preserve"> ability to accurately identify, discriminate between and manipulate the separate units of sounds in words, known as ‘phonemes’. These included segmenting and removing sounds from words, putting together spoken sounds to make words and identifying individual sounds within a word. </w:t>
      </w:r>
      <w:r>
        <w:rPr>
          <w:rFonts w:asciiTheme="minorHAnsi" w:hAnsiTheme="minorHAnsi" w:cstheme="minorHAnsi"/>
          <w:szCs w:val="24"/>
          <w:lang w:eastAsia="en-GB"/>
        </w:rPr>
        <w:t>XXXX</w:t>
      </w:r>
      <w:r w:rsidR="006B447A" w:rsidRPr="000F4480">
        <w:rPr>
          <w:rFonts w:asciiTheme="minorHAnsi" w:hAnsiTheme="minorHAnsi" w:cstheme="minorHAnsi"/>
          <w:szCs w:val="24"/>
          <w:lang w:eastAsia="en-GB"/>
        </w:rPr>
        <w:t xml:space="preserve"> performed well in tasks that </w:t>
      </w:r>
      <w:sdt>
        <w:sdtPr>
          <w:rPr>
            <w:rFonts w:asciiTheme="minorHAnsi" w:hAnsiTheme="minorHAnsi" w:cstheme="minorHAnsi"/>
            <w:szCs w:val="24"/>
            <w:lang w:eastAsia="en-GB"/>
          </w:rPr>
          <w:alias w:val="Phonological Awareness"/>
          <w:tag w:val="Phonological Awareness"/>
          <w:id w:val="269976007"/>
          <w:placeholder>
            <w:docPart w:val="DefaultPlaceholder_-1854013438"/>
          </w:placeholder>
          <w:showingPlcHdr/>
          <w:comboBox>
            <w:listItem w:value="Choose an item."/>
            <w:listItem w:displayText="required identifying individual sounds within words. " w:value="required identifying individual sounds within words. "/>
            <w:listItem w:displayText="required segmenting and removing sounds." w:value="required segmenting and removing sounds."/>
            <w:listItem w:displayText="required putting together spoken sounds to make a word." w:value="required putting together spoken sounds to make a word."/>
            <w:listItem w:displayText="required identifying individual sounds and segmenting and removing sounds." w:value="required identifying individual sounds and segmenting and removing sounds."/>
            <w:listItem w:displayText="required identifying individual sounds within a word and putting together spoken sounds to make a word. " w:value="required identifying individual sounds within a word and putting together spoken sounds to make a word. "/>
            <w:listItem w:displayText="required segmenting and removing sounds ina word and putting together spoken sounds to make a word. " w:value="required segmenting and removing sounds ina word and putting together spoken sounds to make a word. "/>
            <w:listItem w:displayText="required identifying individual sounds within a word, segementing and removing sounds and putting together sopken sounds to make a word. " w:value="required identifying individual sounds within a word, segementing and removing sounds and putting together sopken sounds to make a word. "/>
          </w:comboBox>
        </w:sdtPr>
        <w:sdtContent>
          <w:r w:rsidR="00727276" w:rsidRPr="00C3584A">
            <w:rPr>
              <w:rStyle w:val="PlaceholderText"/>
            </w:rPr>
            <w:t>Choose an item.</w:t>
          </w:r>
        </w:sdtContent>
      </w:sdt>
      <w:r>
        <w:rPr>
          <w:rFonts w:asciiTheme="minorHAnsi" w:hAnsiTheme="minorHAnsi" w:cstheme="minorHAnsi"/>
          <w:szCs w:val="24"/>
          <w:lang w:eastAsia="en-GB"/>
        </w:rPr>
        <w:t>XXXX</w:t>
      </w:r>
      <w:r w:rsidR="006B447A" w:rsidRPr="000F4480">
        <w:rPr>
          <w:rFonts w:asciiTheme="minorHAnsi" w:hAnsiTheme="minorHAnsi" w:cstheme="minorHAnsi"/>
          <w:szCs w:val="24"/>
          <w:lang w:eastAsia="en-GB"/>
        </w:rPr>
        <w:t xml:space="preserve">’s overall phonological awareness score fell in the </w:t>
      </w:r>
      <w:sdt>
        <w:sdtPr>
          <w:rPr>
            <w:rStyle w:val="Style1"/>
            <w:rFonts w:asciiTheme="minorHAnsi" w:hAnsiTheme="minorHAnsi" w:cstheme="minorHAnsi"/>
          </w:rPr>
          <w:alias w:val="Range category"/>
          <w:tag w:val="Range category"/>
          <w:id w:val="-1126852256"/>
          <w:placeholder>
            <w:docPart w:val="BBD1ED8DA2CD4A5BA3E2C1B264254145"/>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2E39C9">
        <w:rPr>
          <w:rFonts w:asciiTheme="minorHAnsi" w:hAnsiTheme="minorHAnsi" w:cstheme="minorHAnsi"/>
          <w:szCs w:val="24"/>
          <w:lang w:eastAsia="en-GB"/>
        </w:rPr>
        <w:t xml:space="preserve">( </w:t>
      </w:r>
      <w:sdt>
        <w:sdtPr>
          <w:rPr>
            <w:rStyle w:val="Style3"/>
          </w:rPr>
          <w:alias w:val="Standard Score/Numbers"/>
          <w:tag w:val="Standard Score/Numbers"/>
          <w:id w:val="-1071342817"/>
          <w:placeholder>
            <w:docPart w:val="3FA83FE8AB3C4867A2606A7DB6B582E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80E81">
            <w:rPr>
              <w:rStyle w:val="PlaceholderText"/>
            </w:rPr>
            <w:t>Choose an item.</w:t>
          </w:r>
        </w:sdtContent>
      </w:sdt>
      <w:r w:rsidR="002E39C9">
        <w:rPr>
          <w:rFonts w:asciiTheme="minorHAnsi" w:hAnsiTheme="minorHAnsi" w:cstheme="minorHAnsi"/>
          <w:szCs w:val="24"/>
          <w:lang w:eastAsia="en-GB"/>
        </w:rPr>
        <w:t xml:space="preserve">). </w:t>
      </w:r>
      <w:r>
        <w:rPr>
          <w:rFonts w:asciiTheme="minorHAnsi" w:hAnsiTheme="minorHAnsi" w:cstheme="minorHAnsi"/>
          <w:szCs w:val="24"/>
          <w:lang w:eastAsia="en-GB"/>
        </w:rPr>
        <w:t>XXXX</w:t>
      </w:r>
      <w:r w:rsidR="006B447A" w:rsidRPr="000F4480">
        <w:rPr>
          <w:rFonts w:asciiTheme="minorHAnsi" w:hAnsiTheme="minorHAnsi" w:cstheme="minorHAnsi"/>
          <w:szCs w:val="24"/>
          <w:lang w:eastAsia="en-GB"/>
        </w:rPr>
        <w:t xml:space="preserve"> found it most difficult to </w:t>
      </w:r>
      <w:sdt>
        <w:sdtPr>
          <w:rPr>
            <w:rFonts w:asciiTheme="minorHAnsi" w:hAnsiTheme="minorHAnsi" w:cstheme="minorHAnsi"/>
            <w:szCs w:val="24"/>
            <w:lang w:eastAsia="en-GB"/>
          </w:rPr>
          <w:alias w:val="Phonological Awareness"/>
          <w:tag w:val="Phonological Awareness"/>
          <w:id w:val="1161807104"/>
          <w:placeholder>
            <w:docPart w:val="A590907A8AC049D684009742A4DFE8E9"/>
          </w:placeholder>
          <w:showingPlcHdr/>
          <w:comboBox>
            <w:listItem w:value="Choose an item."/>
            <w:listItem w:displayText="identify individual sounds within words. " w:value="identify individual sounds within words. "/>
            <w:listItem w:displayText="segment and remove sounds." w:value="segment and remove sounds."/>
            <w:listItem w:displayText="put together spoken sounds to make a word." w:value="put together spoken sounds to make a word."/>
            <w:listItem w:displayText="identify individual sounds and segment and remove sounds." w:value="identify individual sounds and segment and remove sounds."/>
            <w:listItem w:displayText="identify individual sounds within a word and put together spoken sounds to make a word. " w:value="identify individual sounds within a word and put together spoken sounds to make a word. "/>
            <w:listItem w:displayText="segment and remove sounds in a word and put together spoken sounds to make a word. " w:value="segment and remove sounds in a word and put together spoken sounds to make a word. "/>
            <w:listItem w:displayText="identify individual sounds within a word, segement and remove sounds and put together sopken sounds to make a word. " w:value="identify individual sounds within a word, segement and remove sounds and put together sopken sounds to make a word. "/>
          </w:comboBox>
        </w:sdtPr>
        <w:sdtContent>
          <w:r w:rsidR="008A467A" w:rsidRPr="00C3584A">
            <w:rPr>
              <w:rStyle w:val="PlaceholderText"/>
            </w:rPr>
            <w:t>Choose an item.</w:t>
          </w:r>
        </w:sdtContent>
      </w:sdt>
    </w:p>
    <w:p w:rsidR="00F03F1C" w:rsidRPr="000F4480" w:rsidRDefault="00F03F1C" w:rsidP="00795045">
      <w:pPr>
        <w:pStyle w:val="Heading5"/>
        <w:rPr>
          <w:rFonts w:cstheme="minorHAnsi"/>
          <w:lang w:eastAsia="en-GB"/>
        </w:rPr>
      </w:pPr>
    </w:p>
    <w:p w:rsidR="00537CF4" w:rsidRPr="000F4480" w:rsidRDefault="00166B85" w:rsidP="008E5F69">
      <w:pPr>
        <w:rPr>
          <w:rFonts w:cstheme="minorHAnsi"/>
          <w:bCs/>
        </w:rPr>
      </w:pPr>
      <w:r w:rsidRPr="000F4480">
        <w:rPr>
          <w:rFonts w:cstheme="minorHAnsi"/>
          <w:szCs w:val="24"/>
          <w:highlight w:val="lightGray"/>
          <w:lang w:eastAsia="en-GB"/>
        </w:rPr>
        <w:t xml:space="preserve">A further two subtests were administered to explore </w:t>
      </w:r>
      <w:r w:rsidR="00F73676">
        <w:rPr>
          <w:rFonts w:cstheme="minorHAnsi"/>
          <w:szCs w:val="24"/>
          <w:highlight w:val="lightGray"/>
          <w:lang w:eastAsia="en-GB"/>
        </w:rPr>
        <w:t>XXXX</w:t>
      </w:r>
      <w:r w:rsidRPr="000F4480">
        <w:rPr>
          <w:rFonts w:cstheme="minorHAnsi"/>
          <w:szCs w:val="24"/>
          <w:highlight w:val="lightGray"/>
          <w:lang w:eastAsia="en-GB"/>
        </w:rPr>
        <w:t xml:space="preserve">’s ability further. </w:t>
      </w:r>
      <w:r w:rsidR="00537CF4" w:rsidRPr="000F4480">
        <w:rPr>
          <w:rFonts w:cstheme="minorHAnsi"/>
          <w:bCs/>
          <w:highlight w:val="lightGray"/>
        </w:rPr>
        <w:t xml:space="preserve">The additional two subtests look at the ability to blend sounds to make a made up word. The second test is on the ability to separate sounds within made up words. </w:t>
      </w:r>
      <w:r w:rsidR="00F73676">
        <w:rPr>
          <w:rFonts w:cstheme="minorHAnsi"/>
          <w:bCs/>
          <w:highlight w:val="lightGray"/>
        </w:rPr>
        <w:t>XXXX</w:t>
      </w:r>
      <w:r w:rsidR="00537CF4" w:rsidRPr="000F4480">
        <w:rPr>
          <w:rFonts w:cstheme="minorHAnsi"/>
          <w:bCs/>
          <w:highlight w:val="lightGray"/>
        </w:rPr>
        <w:t xml:space="preserve">’s overall alternate phonological awareness score fell in the </w:t>
      </w:r>
      <w:sdt>
        <w:sdtPr>
          <w:rPr>
            <w:rStyle w:val="Style1"/>
            <w:rFonts w:asciiTheme="minorHAnsi" w:hAnsiTheme="minorHAnsi" w:cstheme="minorHAnsi"/>
          </w:rPr>
          <w:alias w:val="Range category"/>
          <w:tag w:val="Range category"/>
          <w:id w:val="853145357"/>
          <w:placeholder>
            <w:docPart w:val="CB27C3BD648B4997B1BA332E7A5DB0F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9F27F5">
            <w:rPr>
              <w:rStyle w:val="PlaceholderText"/>
            </w:rPr>
            <w:t>Choose an item.</w:t>
          </w:r>
        </w:sdtContent>
      </w:sdt>
      <w:r w:rsidR="00537CF4" w:rsidRPr="002E39C9">
        <w:rPr>
          <w:rFonts w:cstheme="minorHAnsi"/>
          <w:bCs/>
        </w:rPr>
        <w:t>(</w:t>
      </w:r>
      <w:sdt>
        <w:sdtPr>
          <w:rPr>
            <w:rStyle w:val="Style3"/>
          </w:rPr>
          <w:alias w:val="Standard Score/Numbers"/>
          <w:tag w:val="Standard Score/Numbers"/>
          <w:id w:val="-200024886"/>
          <w:placeholder>
            <w:docPart w:val="DF1E3A6960734DD6880874A1A386EF55"/>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E39C9" w:rsidRPr="00780E81">
            <w:rPr>
              <w:rStyle w:val="PlaceholderText"/>
            </w:rPr>
            <w:t>Choose an item.</w:t>
          </w:r>
        </w:sdtContent>
      </w:sdt>
      <w:r w:rsidR="00537CF4" w:rsidRPr="002E39C9">
        <w:rPr>
          <w:rFonts w:cstheme="minorHAnsi"/>
          <w:bCs/>
        </w:rPr>
        <w:t xml:space="preserve">). </w:t>
      </w:r>
      <w:r w:rsidR="00F73676">
        <w:rPr>
          <w:rFonts w:cstheme="minorHAnsi"/>
          <w:bCs/>
          <w:highlight w:val="lightGray"/>
        </w:rPr>
        <w:t>XXXX</w:t>
      </w:r>
      <w:r w:rsidR="00537CF4" w:rsidRPr="000F4480">
        <w:rPr>
          <w:rFonts w:cstheme="minorHAnsi"/>
          <w:bCs/>
          <w:highlight w:val="lightGray"/>
        </w:rPr>
        <w:t xml:space="preserve"> performed better in the tasks that required </w:t>
      </w:r>
      <w:r w:rsidR="00F85C9C">
        <w:rPr>
          <w:rFonts w:cstheme="minorHAnsi"/>
          <w:bCs/>
          <w:highlight w:val="lightGray"/>
        </w:rPr>
        <w:t>her</w:t>
      </w:r>
      <w:sdt>
        <w:sdtPr>
          <w:rPr>
            <w:rFonts w:cstheme="minorHAnsi"/>
            <w:bCs/>
            <w:highlight w:val="lightGray"/>
          </w:rPr>
          <w:alias w:val="Alt. Phonological Awareness"/>
          <w:tag w:val="Alt Phon Aware"/>
          <w:id w:val="1159111575"/>
          <w:placeholder>
            <w:docPart w:val="DefaultPlaceholder_-1854013438"/>
          </w:placeholder>
          <w:showingPlcHdr/>
          <w:comboBox>
            <w:listItem w:value="Choose an item."/>
            <w:listItem w:displayText="to blend sounds to make a made-up word." w:value="to blend sounds to make a made-up word."/>
            <w:listItem w:displayText="to separate sounds withn made-up words." w:value="to separate sounds withn made-up words."/>
            <w:listItem w:displayText="to blend and speasrate sounds withn made-up words." w:value="to blend and speasrate sounds withn made-up words."/>
          </w:comboBox>
        </w:sdtPr>
        <w:sdtContent>
          <w:r w:rsidR="000639E2" w:rsidRPr="00C3584A">
            <w:rPr>
              <w:rStyle w:val="PlaceholderText"/>
            </w:rPr>
            <w:t>Choose an item.</w:t>
          </w:r>
        </w:sdtContent>
      </w:sdt>
    </w:p>
    <w:p w:rsidR="00537CF4" w:rsidRPr="000F4480" w:rsidRDefault="00537CF4" w:rsidP="008E5F69">
      <w:pPr>
        <w:rPr>
          <w:rFonts w:cstheme="minorHAnsi"/>
          <w:bCs/>
        </w:rPr>
      </w:pPr>
    </w:p>
    <w:p w:rsidR="00537CF4" w:rsidRPr="000F4480" w:rsidRDefault="00537CF4" w:rsidP="008E5F69">
      <w:pPr>
        <w:rPr>
          <w:rFonts w:cstheme="minorHAnsi"/>
          <w:bCs/>
        </w:rPr>
      </w:pPr>
      <w:r w:rsidRPr="000F4480">
        <w:rPr>
          <w:rFonts w:cstheme="minorHAnsi"/>
          <w:bCs/>
        </w:rPr>
        <w:t xml:space="preserve">The composite score from the phonological awareness and alternate phonological awareness tasks would indicate that whilst </w:t>
      </w:r>
      <w:r w:rsidR="00F73676">
        <w:rPr>
          <w:rFonts w:cstheme="minorHAnsi"/>
          <w:bCs/>
        </w:rPr>
        <w:t>XXXX</w:t>
      </w:r>
      <w:r w:rsidRPr="000F4480">
        <w:rPr>
          <w:rFonts w:cstheme="minorHAnsi"/>
          <w:bCs/>
        </w:rPr>
        <w:t xml:space="preserve"> is able to segment, blend and identify sounds in whole words, they struggle to recognise sounds when the target word is not familiar to them. This would suggest that </w:t>
      </w:r>
      <w:r w:rsidR="00F73676">
        <w:rPr>
          <w:rFonts w:cstheme="minorHAnsi"/>
          <w:bCs/>
        </w:rPr>
        <w:t>XXXX</w:t>
      </w:r>
      <w:r w:rsidRPr="000F4480">
        <w:rPr>
          <w:rFonts w:cstheme="minorHAnsi"/>
          <w:bCs/>
        </w:rPr>
        <w:t xml:space="preserve"> uses their visual strengths to support phonological processing. </w:t>
      </w:r>
    </w:p>
    <w:p w:rsidR="003F3F7C" w:rsidRPr="000F4480" w:rsidRDefault="003F3F7C" w:rsidP="00507875">
      <w:pPr>
        <w:pStyle w:val="NoSpacing"/>
        <w:spacing w:line="360" w:lineRule="auto"/>
        <w:rPr>
          <w:rFonts w:asciiTheme="minorHAnsi" w:hAnsiTheme="minorHAnsi" w:cstheme="minorHAnsi"/>
          <w:szCs w:val="24"/>
        </w:rPr>
      </w:pPr>
    </w:p>
    <w:p w:rsidR="003F3F7C" w:rsidRPr="000F4480" w:rsidRDefault="003F3F7C" w:rsidP="007862A2">
      <w:pPr>
        <w:pStyle w:val="Heading2"/>
        <w:rPr>
          <w:rFonts w:cstheme="minorHAnsi"/>
          <w:szCs w:val="24"/>
        </w:rPr>
      </w:pPr>
      <w:r w:rsidRPr="000F4480">
        <w:rPr>
          <w:rFonts w:cstheme="minorHAnsi"/>
          <w:szCs w:val="24"/>
        </w:rPr>
        <w:t>Proces</w:t>
      </w:r>
      <w:r w:rsidR="00523A5F" w:rsidRPr="000F4480">
        <w:rPr>
          <w:rFonts w:cstheme="minorHAnsi"/>
          <w:szCs w:val="24"/>
        </w:rPr>
        <w:t>s</w:t>
      </w:r>
      <w:r w:rsidRPr="000F4480">
        <w:rPr>
          <w:rFonts w:cstheme="minorHAnsi"/>
          <w:szCs w:val="24"/>
        </w:rPr>
        <w:t>ing Speed</w:t>
      </w:r>
    </w:p>
    <w:p w:rsidR="00CC4E3A" w:rsidRPr="000F4480" w:rsidRDefault="00DC6D45" w:rsidP="00507875">
      <w:pPr>
        <w:pStyle w:val="NoSpacing"/>
        <w:spacing w:line="360" w:lineRule="auto"/>
        <w:rPr>
          <w:rFonts w:asciiTheme="minorHAnsi" w:hAnsiTheme="minorHAnsi" w:cstheme="minorHAnsi"/>
          <w:szCs w:val="24"/>
          <w:lang w:eastAsia="en-GB"/>
        </w:rPr>
      </w:pPr>
      <w:r w:rsidRPr="000F4480">
        <w:rPr>
          <w:rFonts w:asciiTheme="minorHAnsi" w:eastAsia="Calibri" w:hAnsiTheme="minorHAnsi" w:cstheme="minorHAnsi"/>
          <w:spacing w:val="1"/>
          <w:szCs w:val="24"/>
        </w:rPr>
        <w:t>Processing</w:t>
      </w:r>
      <w:r w:rsidRPr="000F4480">
        <w:rPr>
          <w:rFonts w:asciiTheme="minorHAnsi" w:eastAsia="Calibri" w:hAnsiTheme="minorHAnsi" w:cstheme="minorHAnsi"/>
          <w:spacing w:val="-3"/>
          <w:szCs w:val="24"/>
        </w:rPr>
        <w:t>s</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ed</w:t>
      </w:r>
      <w:r w:rsidRPr="000F4480">
        <w:rPr>
          <w:rFonts w:asciiTheme="minorHAnsi" w:eastAsia="Calibri" w:hAnsiTheme="minorHAnsi" w:cstheme="minorHAnsi"/>
          <w:szCs w:val="24"/>
        </w:rPr>
        <w:t xml:space="preserve"> (</w:t>
      </w:r>
      <w:r w:rsidRPr="000F4480">
        <w:rPr>
          <w:rFonts w:asciiTheme="minorHAnsi" w:eastAsia="Calibri" w:hAnsiTheme="minorHAnsi" w:cstheme="minorHAnsi"/>
          <w:spacing w:val="1"/>
          <w:szCs w:val="24"/>
        </w:rPr>
        <w:t>th</w:t>
      </w:r>
      <w:r w:rsidRPr="000F4480">
        <w:rPr>
          <w:rFonts w:asciiTheme="minorHAnsi" w:eastAsia="Calibri" w:hAnsiTheme="minorHAnsi" w:cstheme="minorHAnsi"/>
          <w:szCs w:val="24"/>
        </w:rPr>
        <w:t>ea</w:t>
      </w:r>
      <w:r w:rsidRPr="000F4480">
        <w:rPr>
          <w:rFonts w:asciiTheme="minorHAnsi" w:eastAsia="Calibri" w:hAnsiTheme="minorHAnsi" w:cstheme="minorHAnsi"/>
          <w:spacing w:val="1"/>
          <w:szCs w:val="24"/>
        </w:rPr>
        <w:t>b</w:t>
      </w:r>
      <w:r w:rsidRPr="000F4480">
        <w:rPr>
          <w:rFonts w:asciiTheme="minorHAnsi" w:eastAsia="Calibri" w:hAnsiTheme="minorHAnsi" w:cstheme="minorHAnsi"/>
          <w:szCs w:val="24"/>
        </w:rPr>
        <w:t>il</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 xml:space="preserve">y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3"/>
          <w:szCs w:val="24"/>
        </w:rPr>
        <w:t>c</w:t>
      </w:r>
      <w:r w:rsidRPr="000F4480">
        <w:rPr>
          <w:rFonts w:asciiTheme="minorHAnsi" w:eastAsia="Calibri" w:hAnsiTheme="minorHAnsi" w:cstheme="minorHAnsi"/>
          <w:szCs w:val="24"/>
        </w:rPr>
        <w:t>o</w:t>
      </w:r>
      <w:r w:rsidRPr="000F4480">
        <w:rPr>
          <w:rFonts w:asciiTheme="minorHAnsi" w:eastAsia="Calibri" w:hAnsiTheme="minorHAnsi" w:cstheme="minorHAnsi"/>
          <w:spacing w:val="2"/>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r</w:t>
      </w:r>
      <w:r w:rsidRPr="000F4480">
        <w:rPr>
          <w:rFonts w:asciiTheme="minorHAnsi" w:eastAsia="Calibri" w:hAnsiTheme="minorHAnsi" w:cstheme="minorHAnsi"/>
          <w:szCs w:val="24"/>
        </w:rPr>
        <w:t>ol</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tt</w:t>
      </w:r>
      <w:r w:rsidRPr="000F4480">
        <w:rPr>
          <w:rFonts w:asciiTheme="minorHAnsi" w:eastAsia="Calibri" w:hAnsiTheme="minorHAnsi" w:cstheme="minorHAnsi"/>
          <w:spacing w:val="-2"/>
          <w:szCs w:val="24"/>
        </w:rPr>
        <w:t>e</w:t>
      </w:r>
      <w:r w:rsidRPr="000F4480">
        <w:rPr>
          <w:rFonts w:asciiTheme="minorHAnsi" w:eastAsia="Calibri" w:hAnsiTheme="minorHAnsi" w:cstheme="minorHAnsi"/>
          <w:spacing w:val="1"/>
          <w:szCs w:val="24"/>
        </w:rPr>
        <w:t>nt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 xml:space="preserve">on </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r</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o</w:t>
      </w:r>
      <w:r w:rsidRPr="000F4480">
        <w:rPr>
          <w:rFonts w:asciiTheme="minorHAnsi" w:eastAsia="Calibri" w:hAnsiTheme="minorHAnsi" w:cstheme="minorHAnsi"/>
          <w:szCs w:val="24"/>
        </w:rPr>
        <w:t>rm,a</w:t>
      </w:r>
      <w:r w:rsidRPr="000F4480">
        <w:rPr>
          <w:rFonts w:asciiTheme="minorHAnsi" w:eastAsia="Calibri" w:hAnsiTheme="minorHAnsi" w:cstheme="minorHAnsi"/>
          <w:spacing w:val="-1"/>
          <w:szCs w:val="24"/>
        </w:rPr>
        <w:t>u</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o</w:t>
      </w:r>
      <w:r w:rsidRPr="000F4480">
        <w:rPr>
          <w:rFonts w:asciiTheme="minorHAnsi" w:eastAsia="Calibri" w:hAnsiTheme="minorHAnsi" w:cstheme="minorHAnsi"/>
          <w:spacing w:val="1"/>
          <w:szCs w:val="24"/>
        </w:rPr>
        <w:t>m</w:t>
      </w:r>
      <w:r w:rsidRPr="000F4480">
        <w:rPr>
          <w:rFonts w:asciiTheme="minorHAnsi" w:eastAsia="Calibri" w:hAnsiTheme="minorHAnsi" w:cstheme="minorHAnsi"/>
          <w:spacing w:val="-2"/>
          <w:szCs w:val="24"/>
        </w:rPr>
        <w:t>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 xml:space="preserve">ally, </w:t>
      </w:r>
      <w:r w:rsidRPr="000F4480">
        <w:rPr>
          <w:rFonts w:asciiTheme="minorHAnsi" w:eastAsia="Calibri" w:hAnsiTheme="minorHAnsi" w:cstheme="minorHAnsi"/>
          <w:spacing w:val="-1"/>
          <w:szCs w:val="24"/>
        </w:rPr>
        <w:t>q</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ck</w:t>
      </w:r>
      <w:r w:rsidRPr="000F4480">
        <w:rPr>
          <w:rFonts w:asciiTheme="minorHAnsi" w:eastAsia="Calibri" w:hAnsiTheme="minorHAnsi" w:cstheme="minorHAnsi"/>
          <w:szCs w:val="24"/>
        </w:rPr>
        <w:t>ly a</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d</w:t>
      </w:r>
      <w:r w:rsidRPr="000F4480">
        <w:rPr>
          <w:rFonts w:asciiTheme="minorHAnsi" w:eastAsia="Calibri" w:hAnsiTheme="minorHAnsi" w:cstheme="minorHAnsi"/>
          <w:spacing w:val="1"/>
          <w:szCs w:val="24"/>
        </w:rPr>
        <w:t>f</w:t>
      </w:r>
      <w:r w:rsidRPr="000F4480">
        <w:rPr>
          <w:rFonts w:asciiTheme="minorHAnsi" w:eastAsia="Calibri" w:hAnsiTheme="minorHAnsi" w:cstheme="minorHAnsi"/>
          <w:spacing w:val="-2"/>
          <w:szCs w:val="24"/>
        </w:rPr>
        <w:t>l</w:t>
      </w:r>
      <w:r w:rsidRPr="000F4480">
        <w:rPr>
          <w:rFonts w:asciiTheme="minorHAnsi" w:eastAsia="Calibri" w:hAnsiTheme="minorHAnsi" w:cstheme="minorHAnsi"/>
          <w:spacing w:val="1"/>
          <w:szCs w:val="24"/>
        </w:rPr>
        <w:t>u</w:t>
      </w:r>
      <w:r w:rsidRPr="000F4480">
        <w:rPr>
          <w:rFonts w:asciiTheme="minorHAnsi" w:eastAsia="Calibri" w:hAnsiTheme="minorHAnsi" w:cstheme="minorHAnsi"/>
          <w:szCs w:val="24"/>
        </w:rPr>
        <w:t>e</w:t>
      </w:r>
      <w:r w:rsidRPr="000F4480">
        <w:rPr>
          <w:rFonts w:asciiTheme="minorHAnsi" w:eastAsia="Calibri" w:hAnsiTheme="minorHAnsi" w:cstheme="minorHAnsi"/>
          <w:spacing w:val="-1"/>
          <w:szCs w:val="24"/>
        </w:rPr>
        <w:t>n</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l</w:t>
      </w:r>
      <w:r w:rsidRPr="000F4480">
        <w:rPr>
          <w:rFonts w:asciiTheme="minorHAnsi" w:eastAsia="Calibri" w:hAnsiTheme="minorHAnsi" w:cstheme="minorHAnsi"/>
          <w:spacing w:val="-1"/>
          <w:szCs w:val="24"/>
        </w:rPr>
        <w:t>y</w:t>
      </w:r>
      <w:r w:rsidRPr="000F4480">
        <w:rPr>
          <w:rFonts w:asciiTheme="minorHAnsi" w:eastAsia="Calibri" w:hAnsiTheme="minorHAnsi" w:cstheme="minorHAnsi"/>
          <w:szCs w:val="24"/>
        </w:rPr>
        <w:t>, r</w:t>
      </w:r>
      <w:r w:rsidRPr="000F4480">
        <w:rPr>
          <w:rFonts w:asciiTheme="minorHAnsi" w:eastAsia="Calibri" w:hAnsiTheme="minorHAnsi" w:cstheme="minorHAnsi"/>
          <w:spacing w:val="1"/>
          <w:szCs w:val="24"/>
        </w:rPr>
        <w:t>e</w:t>
      </w:r>
      <w:r w:rsidRPr="000F4480">
        <w:rPr>
          <w:rFonts w:asciiTheme="minorHAnsi" w:eastAsia="Calibri" w:hAnsiTheme="minorHAnsi" w:cstheme="minorHAnsi"/>
          <w:szCs w:val="24"/>
        </w:rPr>
        <w:t>la</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ively si</w:t>
      </w:r>
      <w:r w:rsidRPr="000F4480">
        <w:rPr>
          <w:rFonts w:asciiTheme="minorHAnsi" w:eastAsia="Calibri" w:hAnsiTheme="minorHAnsi" w:cstheme="minorHAnsi"/>
          <w:spacing w:val="-2"/>
          <w:szCs w:val="24"/>
        </w:rPr>
        <w:t>m</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ler</w:t>
      </w:r>
      <w:r w:rsidRPr="000F4480">
        <w:rPr>
          <w:rFonts w:asciiTheme="minorHAnsi" w:eastAsia="Calibri" w:hAnsiTheme="minorHAnsi" w:cstheme="minorHAnsi"/>
          <w:spacing w:val="1"/>
          <w:szCs w:val="24"/>
        </w:rPr>
        <w:t>e</w:t>
      </w:r>
      <w:r w:rsidRPr="000F4480">
        <w:rPr>
          <w:rFonts w:asciiTheme="minorHAnsi" w:eastAsia="Calibri" w:hAnsiTheme="minorHAnsi" w:cstheme="minorHAnsi"/>
          <w:spacing w:val="-1"/>
          <w:szCs w:val="24"/>
        </w:rPr>
        <w:t>p</w:t>
      </w:r>
      <w:r w:rsidRPr="000F4480">
        <w:rPr>
          <w:rFonts w:asciiTheme="minorHAnsi" w:eastAsia="Calibri" w:hAnsiTheme="minorHAnsi" w:cstheme="minorHAnsi"/>
          <w:szCs w:val="24"/>
        </w:rPr>
        <w:t>e</w:t>
      </w:r>
      <w:r w:rsidRPr="000F4480">
        <w:rPr>
          <w:rFonts w:asciiTheme="minorHAnsi" w:eastAsia="Calibri" w:hAnsiTheme="minorHAnsi" w:cstheme="minorHAnsi"/>
          <w:spacing w:val="2"/>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pacing w:val="-2"/>
          <w:szCs w:val="24"/>
        </w:rPr>
        <w:t>i</w:t>
      </w:r>
      <w:r w:rsidRPr="000F4480">
        <w:rPr>
          <w:rFonts w:asciiTheme="minorHAnsi" w:eastAsia="Calibri" w:hAnsiTheme="minorHAnsi" w:cstheme="minorHAnsi"/>
          <w:szCs w:val="24"/>
        </w:rPr>
        <w:t>ve</w:t>
      </w:r>
      <w:r w:rsidRPr="000F4480">
        <w:rPr>
          <w:rFonts w:asciiTheme="minorHAnsi" w:eastAsia="Calibri" w:hAnsiTheme="minorHAnsi" w:cstheme="minorHAnsi"/>
          <w:spacing w:val="-1"/>
          <w:szCs w:val="24"/>
        </w:rPr>
        <w:t>c</w:t>
      </w:r>
      <w:r w:rsidRPr="000F4480">
        <w:rPr>
          <w:rFonts w:asciiTheme="minorHAnsi" w:eastAsia="Calibri" w:hAnsiTheme="minorHAnsi" w:cstheme="minorHAnsi"/>
          <w:szCs w:val="24"/>
        </w:rPr>
        <w:t>og</w:t>
      </w:r>
      <w:r w:rsidRPr="000F4480">
        <w:rPr>
          <w:rFonts w:asciiTheme="minorHAnsi" w:eastAsia="Calibri" w:hAnsiTheme="minorHAnsi" w:cstheme="minorHAnsi"/>
          <w:spacing w:val="1"/>
          <w:szCs w:val="24"/>
        </w:rPr>
        <w:t>n</w:t>
      </w:r>
      <w:r w:rsidRPr="000F4480">
        <w:rPr>
          <w:rFonts w:asciiTheme="minorHAnsi" w:eastAsia="Calibri" w:hAnsiTheme="minorHAnsi" w:cstheme="minorHAnsi"/>
          <w:szCs w:val="24"/>
        </w:rPr>
        <w:t>i</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ive</w:t>
      </w:r>
      <w:r w:rsidRPr="000F4480">
        <w:rPr>
          <w:rFonts w:asciiTheme="minorHAnsi" w:eastAsia="Calibri" w:hAnsiTheme="minorHAnsi" w:cstheme="minorHAnsi"/>
          <w:spacing w:val="1"/>
          <w:szCs w:val="24"/>
        </w:rPr>
        <w:t>t</w:t>
      </w:r>
      <w:r w:rsidRPr="000F4480">
        <w:rPr>
          <w:rFonts w:asciiTheme="minorHAnsi" w:eastAsia="Calibri" w:hAnsiTheme="minorHAnsi" w:cstheme="minorHAnsi"/>
          <w:szCs w:val="24"/>
        </w:rPr>
        <w:t>as</w:t>
      </w:r>
      <w:r w:rsidRPr="000F4480">
        <w:rPr>
          <w:rFonts w:asciiTheme="minorHAnsi" w:eastAsia="Calibri" w:hAnsiTheme="minorHAnsi" w:cstheme="minorHAnsi"/>
          <w:spacing w:val="-1"/>
          <w:szCs w:val="24"/>
        </w:rPr>
        <w:t>k</w:t>
      </w:r>
      <w:r w:rsidRPr="000F4480">
        <w:rPr>
          <w:rFonts w:asciiTheme="minorHAnsi" w:eastAsia="Calibri" w:hAnsiTheme="minorHAnsi" w:cstheme="minorHAnsi"/>
          <w:szCs w:val="24"/>
        </w:rPr>
        <w:t xml:space="preserve">s) was assessed by determining </w:t>
      </w:r>
      <w:r w:rsidR="00F73676">
        <w:rPr>
          <w:rFonts w:asciiTheme="minorHAnsi" w:eastAsia="Calibri" w:hAnsiTheme="minorHAnsi" w:cstheme="minorHAnsi"/>
          <w:szCs w:val="24"/>
        </w:rPr>
        <w:t>XXXX</w:t>
      </w:r>
      <w:r w:rsidRPr="000F4480">
        <w:rPr>
          <w:rFonts w:asciiTheme="minorHAnsi" w:eastAsia="Calibri" w:hAnsiTheme="minorHAnsi" w:cstheme="minorHAnsi"/>
          <w:szCs w:val="24"/>
        </w:rPr>
        <w:t xml:space="preserve">’s </w:t>
      </w:r>
      <w:r w:rsidRPr="000F4480">
        <w:rPr>
          <w:rFonts w:asciiTheme="minorHAnsi" w:hAnsiTheme="minorHAnsi" w:cstheme="minorHAnsi"/>
          <w:iCs/>
          <w:color w:val="000000" w:themeColor="text1"/>
          <w:szCs w:val="24"/>
          <w:lang w:val="en-US"/>
        </w:rPr>
        <w:t>rapid symbolic naming (</w:t>
      </w:r>
      <w:r w:rsidRPr="000F4480">
        <w:rPr>
          <w:rFonts w:asciiTheme="minorHAnsi" w:hAnsiTheme="minorHAnsi" w:cstheme="minorHAnsi"/>
          <w:color w:val="000000" w:themeColor="text1"/>
          <w:szCs w:val="24"/>
          <w:lang w:val="en-US"/>
        </w:rPr>
        <w:t xml:space="preserve">the ability to retrieve </w:t>
      </w:r>
      <w:r w:rsidRPr="000F4480">
        <w:rPr>
          <w:rFonts w:asciiTheme="minorHAnsi" w:hAnsiTheme="minorHAnsi" w:cstheme="minorHAnsi"/>
          <w:color w:val="000000" w:themeColor="text1"/>
          <w:szCs w:val="24"/>
        </w:rPr>
        <w:t xml:space="preserve">well-known phonological responses fluently from long-term memory in response to a visual stimulus). </w:t>
      </w:r>
      <w:r w:rsidR="00F73676">
        <w:rPr>
          <w:rFonts w:asciiTheme="minorHAnsi" w:hAnsiTheme="minorHAnsi" w:cstheme="minorHAnsi"/>
          <w:color w:val="000000" w:themeColor="text1"/>
          <w:szCs w:val="24"/>
        </w:rPr>
        <w:t>XXXX</w:t>
      </w:r>
      <w:r w:rsidRPr="000F4480">
        <w:rPr>
          <w:rFonts w:asciiTheme="minorHAnsi" w:hAnsiTheme="minorHAnsi" w:cstheme="minorHAnsi"/>
          <w:color w:val="000000" w:themeColor="text1"/>
          <w:szCs w:val="24"/>
        </w:rPr>
        <w:t xml:space="preserve"> was asked to retrieve the ‘name’ of a number or letter and translate them into spoken word</w:t>
      </w:r>
      <w:r w:rsidR="00CC4E3A" w:rsidRPr="000F4480">
        <w:rPr>
          <w:rFonts w:asciiTheme="minorHAnsi" w:hAnsiTheme="minorHAnsi" w:cstheme="minorHAnsi"/>
          <w:szCs w:val="24"/>
          <w:lang w:eastAsia="en-GB"/>
        </w:rPr>
        <w:t xml:space="preserve">under timed conditions. </w:t>
      </w:r>
      <w:r w:rsidR="00F73676">
        <w:rPr>
          <w:rFonts w:asciiTheme="minorHAnsi" w:hAnsiTheme="minorHAnsi" w:cstheme="minorHAnsi"/>
          <w:szCs w:val="24"/>
          <w:lang w:eastAsia="en-GB"/>
        </w:rPr>
        <w:t>XXXX</w:t>
      </w:r>
      <w:r w:rsidR="00537CF4" w:rsidRPr="000F4480">
        <w:rPr>
          <w:rFonts w:asciiTheme="minorHAnsi" w:hAnsiTheme="minorHAnsi" w:cstheme="minorHAnsi"/>
          <w:szCs w:val="24"/>
          <w:lang w:eastAsia="en-GB"/>
        </w:rPr>
        <w:t xml:space="preserve">’s overall rapid symbolic naming performance fell in the </w:t>
      </w:r>
      <w:sdt>
        <w:sdtPr>
          <w:rPr>
            <w:rStyle w:val="Style1"/>
            <w:rFonts w:asciiTheme="minorHAnsi" w:hAnsiTheme="minorHAnsi" w:cstheme="minorHAnsi"/>
          </w:rPr>
          <w:alias w:val="Range category"/>
          <w:tag w:val="Range category"/>
          <w:id w:val="-374625265"/>
          <w:placeholder>
            <w:docPart w:val="D27D13C90A11447F8C7F0EE3F92A1BCF"/>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2E39C9">
            <w:rPr>
              <w:rStyle w:val="PlaceholderText"/>
            </w:rPr>
            <w:t>Choose an item.</w:t>
          </w:r>
        </w:sdtContent>
      </w:sdt>
      <w:r w:rsidR="00537CF4" w:rsidRPr="002E39C9">
        <w:rPr>
          <w:rFonts w:asciiTheme="minorHAnsi" w:hAnsiTheme="minorHAnsi" w:cstheme="minorHAnsi"/>
          <w:szCs w:val="24"/>
          <w:lang w:eastAsia="en-GB"/>
        </w:rPr>
        <w:t>(</w:t>
      </w:r>
      <w:sdt>
        <w:sdtPr>
          <w:rPr>
            <w:rStyle w:val="Style3"/>
          </w:rPr>
          <w:alias w:val="Standard Score/Numbers"/>
          <w:tag w:val="Standard Score/Numbers"/>
          <w:id w:val="1518810572"/>
          <w:placeholder>
            <w:docPart w:val="BBA8C45B99C148A98061AED46F664244"/>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E39C9" w:rsidRPr="00793771">
            <w:rPr>
              <w:rStyle w:val="PlaceholderText"/>
            </w:rPr>
            <w:t>Choose an item.</w:t>
          </w:r>
        </w:sdtContent>
      </w:sdt>
      <w:r w:rsidR="00537CF4" w:rsidRPr="00793771">
        <w:rPr>
          <w:rFonts w:asciiTheme="minorHAnsi" w:hAnsiTheme="minorHAnsi" w:cstheme="minorHAnsi"/>
          <w:szCs w:val="24"/>
          <w:lang w:eastAsia="en-GB"/>
        </w:rPr>
        <w:t xml:space="preserve">). </w:t>
      </w:r>
      <w:r w:rsidR="00F73676">
        <w:rPr>
          <w:rFonts w:asciiTheme="minorHAnsi" w:hAnsiTheme="minorHAnsi" w:cstheme="minorHAnsi"/>
          <w:szCs w:val="24"/>
          <w:lang w:eastAsia="en-GB"/>
        </w:rPr>
        <w:t>XXXX</w:t>
      </w:r>
      <w:r w:rsidR="008E5F69" w:rsidRPr="00793771">
        <w:rPr>
          <w:rFonts w:asciiTheme="minorHAnsi" w:hAnsiTheme="minorHAnsi" w:cstheme="minorHAnsi"/>
          <w:szCs w:val="24"/>
          <w:lang w:eastAsia="en-GB"/>
        </w:rPr>
        <w:t>’s</w:t>
      </w:r>
      <w:r w:rsidR="00537CF4" w:rsidRPr="000F4480">
        <w:rPr>
          <w:rFonts w:asciiTheme="minorHAnsi" w:hAnsiTheme="minorHAnsi" w:cstheme="minorHAnsi"/>
          <w:szCs w:val="24"/>
          <w:lang w:eastAsia="en-GB"/>
        </w:rPr>
        <w:t xml:space="preserve"> performance in this task would indicate that they find it challenging to recall overlearnt information at speed. </w:t>
      </w:r>
    </w:p>
    <w:p w:rsidR="00DC6D45" w:rsidRPr="000F4480" w:rsidRDefault="00DC6D45" w:rsidP="00507875">
      <w:pPr>
        <w:pStyle w:val="NoSpacing"/>
        <w:spacing w:line="360" w:lineRule="auto"/>
        <w:rPr>
          <w:rFonts w:asciiTheme="minorHAnsi" w:hAnsiTheme="minorHAnsi" w:cstheme="minorHAnsi"/>
          <w:szCs w:val="24"/>
          <w:highlight w:val="yellow"/>
          <w:lang w:eastAsia="en-GB"/>
        </w:rPr>
      </w:pPr>
    </w:p>
    <w:p w:rsidR="004C3B56" w:rsidRDefault="00DC6D45" w:rsidP="00507875">
      <w:pPr>
        <w:pStyle w:val="NoSpacing"/>
        <w:spacing w:line="360" w:lineRule="auto"/>
        <w:rPr>
          <w:rFonts w:asciiTheme="minorHAnsi" w:hAnsiTheme="minorHAnsi" w:cstheme="minorHAnsi"/>
          <w:szCs w:val="24"/>
          <w:lang w:eastAsia="en-GB"/>
        </w:rPr>
      </w:pPr>
      <w:r w:rsidRPr="000F4480">
        <w:rPr>
          <w:rFonts w:asciiTheme="minorHAnsi" w:hAnsiTheme="minorHAnsi" w:cstheme="minorHAnsi"/>
          <w:szCs w:val="24"/>
        </w:rPr>
        <w:t>The efficient processing of small units of sound and the recall of information are recognised as being important for the development of fluent reading and spelling skills</w:t>
      </w:r>
      <w:r w:rsidR="008E5F69" w:rsidRPr="000F4480">
        <w:rPr>
          <w:rFonts w:asciiTheme="minorHAnsi" w:hAnsiTheme="minorHAnsi" w:cstheme="minorHAnsi"/>
          <w:szCs w:val="24"/>
        </w:rPr>
        <w:t xml:space="preserve">. </w:t>
      </w:r>
      <w:r w:rsidR="00F73676">
        <w:rPr>
          <w:rFonts w:asciiTheme="minorHAnsi" w:hAnsiTheme="minorHAnsi" w:cstheme="minorHAnsi"/>
          <w:szCs w:val="24"/>
          <w:highlight w:val="yellow"/>
        </w:rPr>
        <w:t>XXXX</w:t>
      </w:r>
      <w:r w:rsidRPr="000F4480">
        <w:rPr>
          <w:rFonts w:asciiTheme="minorHAnsi" w:hAnsiTheme="minorHAnsi" w:cstheme="minorHAnsi"/>
          <w:szCs w:val="24"/>
          <w:highlight w:val="yellow"/>
        </w:rPr>
        <w:t xml:space="preserve">’s </w:t>
      </w:r>
      <w:r w:rsidRPr="000F4480">
        <w:rPr>
          <w:rFonts w:asciiTheme="minorHAnsi" w:hAnsiTheme="minorHAnsi" w:cstheme="minorHAnsi"/>
          <w:szCs w:val="24"/>
          <w:highlight w:val="yellow"/>
        </w:rPr>
        <w:lastRenderedPageBreak/>
        <w:t xml:space="preserve">difficulties in these areas, particularly with </w:t>
      </w:r>
      <w:r w:rsidR="00F85C9C">
        <w:rPr>
          <w:rFonts w:asciiTheme="minorHAnsi" w:hAnsiTheme="minorHAnsi" w:cstheme="minorHAnsi"/>
          <w:szCs w:val="24"/>
          <w:highlight w:val="yellow"/>
        </w:rPr>
        <w:t>her</w:t>
      </w:r>
      <w:r w:rsidRPr="000F4480">
        <w:rPr>
          <w:rFonts w:asciiTheme="minorHAnsi" w:hAnsiTheme="minorHAnsi" w:cstheme="minorHAnsi"/>
          <w:szCs w:val="24"/>
          <w:highlight w:val="yellow"/>
        </w:rPr>
        <w:t xml:space="preserve"> visual short-term memory, are characteristic of </w:t>
      </w:r>
      <w:sdt>
        <w:sdtPr>
          <w:rPr>
            <w:rFonts w:asciiTheme="minorHAnsi" w:hAnsiTheme="minorHAnsi" w:cstheme="minorHAnsi"/>
            <w:szCs w:val="24"/>
            <w:highlight w:val="yellow"/>
          </w:rPr>
          <w:alias w:val="SpLD"/>
          <w:tag w:val="SpLD"/>
          <w:id w:val="-1102022493"/>
          <w:placeholder>
            <w:docPart w:val="FC07BF6609EA4BAAB499E09E0700D5E0"/>
          </w:placeholder>
          <w:showingPlcHdr/>
          <w:comboBox>
            <w:listItem w:value="Choose an item."/>
            <w:listItem w:displayText="Dyslexia." w:value="Dyslexia."/>
            <w:listItem w:displayText="Specific Learning Difference - Speed of Processing." w:value="Specific Learning Difference - Speed of Processing."/>
            <w:listItem w:displayText="ADHD." w:value="ADHD."/>
            <w:listItem w:displayText="Dyslexia and ADHD." w:value="Dyslexia and ADHD."/>
          </w:comboBox>
        </w:sdtPr>
        <w:sdtContent>
          <w:r w:rsidR="004C3B56" w:rsidRPr="00C3584A">
            <w:rPr>
              <w:rStyle w:val="PlaceholderText"/>
            </w:rPr>
            <w:t>Choose an item.</w:t>
          </w:r>
        </w:sdtContent>
      </w:sdt>
    </w:p>
    <w:p w:rsidR="00DC6D45" w:rsidRPr="000F4480" w:rsidRDefault="00DC6D45" w:rsidP="00507875">
      <w:pPr>
        <w:pStyle w:val="NoSpacing"/>
        <w:spacing w:line="360" w:lineRule="auto"/>
        <w:rPr>
          <w:rFonts w:asciiTheme="minorHAnsi" w:hAnsiTheme="minorHAnsi" w:cstheme="minorHAnsi"/>
          <w:szCs w:val="24"/>
          <w:lang w:eastAsia="en-GB"/>
        </w:rPr>
      </w:pPr>
    </w:p>
    <w:p w:rsidR="00DC6D45" w:rsidRPr="000F4480" w:rsidRDefault="00DC6D45" w:rsidP="00507875">
      <w:pPr>
        <w:pStyle w:val="NoSpacing"/>
        <w:spacing w:line="360" w:lineRule="auto"/>
        <w:rPr>
          <w:rFonts w:asciiTheme="minorHAnsi" w:hAnsiTheme="minorHAnsi" w:cstheme="minorHAnsi"/>
          <w:szCs w:val="24"/>
        </w:rPr>
      </w:pPr>
    </w:p>
    <w:p w:rsidR="00E1470E" w:rsidRPr="000F4480" w:rsidRDefault="00373DDC" w:rsidP="00E1470E">
      <w:pPr>
        <w:pStyle w:val="Heading1"/>
        <w:jc w:val="center"/>
        <w:rPr>
          <w:rFonts w:cstheme="minorHAnsi"/>
          <w:sz w:val="24"/>
          <w:szCs w:val="24"/>
          <w:u w:val="single"/>
        </w:rPr>
      </w:pPr>
      <w:bookmarkStart w:id="16" w:name="_Additional_Diagnostic_Evidence"/>
      <w:bookmarkStart w:id="17" w:name="_Toc115779171"/>
      <w:bookmarkStart w:id="18" w:name="_Toc149733081"/>
      <w:bookmarkEnd w:id="16"/>
      <w:r w:rsidRPr="000F4480">
        <w:rPr>
          <w:rFonts w:cstheme="minorHAnsi"/>
          <w:sz w:val="24"/>
          <w:szCs w:val="24"/>
          <w:u w:val="single"/>
        </w:rPr>
        <w:t>Additional Diagnostic Evidence and Information</w:t>
      </w:r>
      <w:bookmarkEnd w:id="17"/>
      <w:bookmarkEnd w:id="18"/>
    </w:p>
    <w:p w:rsidR="008C759E" w:rsidRPr="000F4480" w:rsidRDefault="008C759E" w:rsidP="008C759E">
      <w:pPr>
        <w:pStyle w:val="Heading1"/>
        <w:rPr>
          <w:rFonts w:cstheme="minorHAnsi"/>
        </w:rPr>
      </w:pPr>
    </w:p>
    <w:p w:rsidR="00395827" w:rsidRPr="000F4480" w:rsidRDefault="00875C22" w:rsidP="008020DE">
      <w:pPr>
        <w:pStyle w:val="Heading3"/>
        <w:jc w:val="center"/>
        <w:rPr>
          <w:rStyle w:val="Hyperlink"/>
          <w:rFonts w:asciiTheme="minorHAnsi" w:hAnsiTheme="minorHAnsi" w:cstheme="minorHAnsi"/>
          <w:color w:val="auto"/>
          <w:szCs w:val="24"/>
        </w:rPr>
      </w:pPr>
      <w:r w:rsidRPr="00875C22">
        <w:rPr>
          <w:rFonts w:asciiTheme="minorHAnsi" w:eastAsiaTheme="minorHAnsi" w:hAnsiTheme="minorHAnsi" w:cstheme="minorHAnsi"/>
          <w:szCs w:val="24"/>
        </w:rPr>
        <w:fldChar w:fldCharType="begin"/>
      </w:r>
      <w:r w:rsidR="003838B1" w:rsidRPr="000F4480">
        <w:rPr>
          <w:rFonts w:asciiTheme="minorHAnsi" w:hAnsiTheme="minorHAnsi" w:cstheme="minorHAnsi"/>
          <w:szCs w:val="24"/>
        </w:rPr>
        <w:instrText xml:space="preserve"> HYPERLINK  \l "_Developmental_Coordination_Disorder" </w:instrText>
      </w:r>
      <w:r w:rsidRPr="00875C22">
        <w:rPr>
          <w:rFonts w:asciiTheme="minorHAnsi" w:eastAsiaTheme="minorHAnsi" w:hAnsiTheme="minorHAnsi" w:cstheme="minorHAnsi"/>
          <w:szCs w:val="24"/>
        </w:rPr>
        <w:fldChar w:fldCharType="separate"/>
      </w:r>
      <w:bookmarkStart w:id="19" w:name="_Toc149733082"/>
      <w:r w:rsidR="00395827" w:rsidRPr="000F4480">
        <w:rPr>
          <w:rStyle w:val="Hyperlink"/>
          <w:rFonts w:asciiTheme="minorHAnsi" w:hAnsiTheme="minorHAnsi" w:cstheme="minorHAnsi"/>
          <w:color w:val="auto"/>
          <w:szCs w:val="24"/>
        </w:rPr>
        <w:t>Developmental Coordination Disorder (DCD)/Dyspraxia</w:t>
      </w:r>
      <w:bookmarkEnd w:id="19"/>
    </w:p>
    <w:p w:rsidR="00537CF4" w:rsidRPr="000F4480" w:rsidRDefault="00875C22" w:rsidP="004C7157">
      <w:pPr>
        <w:rPr>
          <w:rFonts w:eastAsia="Times New Roman" w:cstheme="minorHAnsi"/>
          <w:b/>
          <w:szCs w:val="24"/>
        </w:rPr>
      </w:pPr>
      <w:r w:rsidRPr="000F4480">
        <w:rPr>
          <w:rFonts w:eastAsia="Times New Roman" w:cstheme="minorHAnsi"/>
          <w:b/>
          <w:szCs w:val="24"/>
        </w:rPr>
        <w:fldChar w:fldCharType="end"/>
      </w:r>
    </w:p>
    <w:p w:rsidR="00395827" w:rsidRPr="000F4480" w:rsidRDefault="00395827" w:rsidP="004C7157">
      <w:pPr>
        <w:rPr>
          <w:rFonts w:cstheme="minorHAnsi"/>
          <w:szCs w:val="24"/>
        </w:rPr>
      </w:pPr>
      <w:r w:rsidRPr="000F4480">
        <w:rPr>
          <w:rStyle w:val="Heading2Char"/>
          <w:rFonts w:eastAsiaTheme="minorHAnsi" w:cstheme="minorHAnsi"/>
          <w:b w:val="0"/>
          <w:bCs/>
          <w:szCs w:val="24"/>
        </w:rPr>
        <w:t>‘Developmental Coordination Disorder (DCD),</w:t>
      </w:r>
      <w:r w:rsidRPr="000F4480">
        <w:rPr>
          <w:rFonts w:cstheme="minorHAnsi"/>
          <w:b/>
          <w:bCs/>
          <w:szCs w:val="24"/>
        </w:rPr>
        <w:t xml:space="preserve"> also</w:t>
      </w:r>
      <w:r w:rsidRPr="000F4480">
        <w:rPr>
          <w:rFonts w:cstheme="minorHAnsi"/>
          <w:szCs w:val="24"/>
        </w:rPr>
        <w:t xml:space="preserve"> known as Dyspraxia in the UK, is a common disorder affecting fine or gross motor coordination in children and adults.  There may be a range of co-occurring difficulties … [including] social and emotional difficulties as well as problems with time management, planning and personal organisation.’  </w:t>
      </w:r>
    </w:p>
    <w:p w:rsidR="00537CF4" w:rsidRPr="000F4480" w:rsidRDefault="00537CF4" w:rsidP="004C7157">
      <w:pPr>
        <w:rPr>
          <w:rFonts w:cstheme="minorHAnsi"/>
          <w:szCs w:val="24"/>
        </w:rPr>
      </w:pPr>
    </w:p>
    <w:p w:rsidR="00395827" w:rsidRPr="000F4480" w:rsidRDefault="00395827" w:rsidP="004C7157">
      <w:pPr>
        <w:rPr>
          <w:rFonts w:cstheme="minorHAnsi"/>
          <w:i/>
          <w:szCs w:val="24"/>
        </w:rPr>
      </w:pPr>
      <w:r w:rsidRPr="000F4480">
        <w:rPr>
          <w:rFonts w:cstheme="minorHAnsi"/>
          <w:i/>
          <w:szCs w:val="24"/>
        </w:rPr>
        <w:t>SASC Guidance on the assessment and identification of the characteristics of</w:t>
      </w:r>
    </w:p>
    <w:p w:rsidR="00395827" w:rsidRPr="000F4480" w:rsidRDefault="00395827" w:rsidP="004C7157">
      <w:pPr>
        <w:rPr>
          <w:rFonts w:eastAsia="Yu Mincho" w:cstheme="minorHAnsi"/>
          <w:i/>
          <w:szCs w:val="24"/>
          <w:lang w:val="en-US" w:eastAsia="en-GB"/>
        </w:rPr>
      </w:pPr>
      <w:r w:rsidRPr="000F4480">
        <w:rPr>
          <w:rFonts w:cstheme="minorHAnsi"/>
          <w:i/>
          <w:szCs w:val="24"/>
        </w:rPr>
        <w:t xml:space="preserve"> Developmental Coordination Disorder/Dyspraxia March 2021</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DCD/Dyspraxia affects fine and/or gross motor coordination and individuals will vary in how their difficulties present.  The difficulties may change over time dependent on lifestyle and experiences.  To obtain an understanding of how </w:t>
      </w:r>
      <w:r w:rsidR="00F73676">
        <w:rPr>
          <w:rFonts w:cstheme="minorHAnsi"/>
          <w:szCs w:val="24"/>
        </w:rPr>
        <w:t>XXXX</w:t>
      </w:r>
      <w:r w:rsidRPr="000F4480">
        <w:rPr>
          <w:rFonts w:cstheme="minorHAnsi"/>
          <w:szCs w:val="24"/>
        </w:rPr>
        <w:t xml:space="preserve">’s reported coordination and organisational problems affected </w:t>
      </w:r>
      <w:r w:rsidR="00F85C9C">
        <w:rPr>
          <w:rFonts w:cstheme="minorHAnsi"/>
          <w:szCs w:val="24"/>
        </w:rPr>
        <w:t>her</w:t>
      </w:r>
      <w:r w:rsidRPr="000F4480">
        <w:rPr>
          <w:rFonts w:cstheme="minorHAnsi"/>
          <w:szCs w:val="24"/>
        </w:rPr>
        <w:t xml:space="preserve">, </w:t>
      </w:r>
      <w:r w:rsidR="00F85C9C">
        <w:rPr>
          <w:rFonts w:cstheme="minorHAnsi"/>
          <w:szCs w:val="24"/>
        </w:rPr>
        <w:t>she</w:t>
      </w:r>
      <w:r w:rsidRPr="000F4480">
        <w:rPr>
          <w:rFonts w:cstheme="minorHAnsi"/>
          <w:szCs w:val="24"/>
        </w:rPr>
        <w:t xml:space="preserve"> was asked questions from both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From the </w:t>
      </w:r>
      <w:r w:rsidRPr="000F4480">
        <w:rPr>
          <w:rFonts w:cstheme="minorHAnsi"/>
          <w:i/>
          <w:iCs/>
          <w:szCs w:val="24"/>
        </w:rPr>
        <w:t>Adult Developmental Coordination Disorder/ Dyspraxia Checklist (ADC)</w:t>
      </w:r>
      <w:r w:rsidRPr="000F4480">
        <w:rPr>
          <w:rFonts w:cstheme="minorHAnsi"/>
          <w:szCs w:val="24"/>
        </w:rPr>
        <w:t xml:space="preserve">, </w:t>
      </w:r>
      <w:r w:rsidR="00F73676">
        <w:rPr>
          <w:rFonts w:cstheme="minorHAnsi"/>
          <w:szCs w:val="24"/>
        </w:rPr>
        <w:t>XXXX</w:t>
      </w:r>
      <w:r w:rsidRPr="000F4480">
        <w:rPr>
          <w:rFonts w:cstheme="minorHAnsi"/>
          <w:szCs w:val="24"/>
        </w:rPr>
        <w:t xml:space="preserve">’s total score on the Adult Checklist was </w:t>
      </w:r>
      <w:sdt>
        <w:sdtPr>
          <w:rPr>
            <w:rStyle w:val="Style3"/>
          </w:rPr>
          <w:alias w:val="Standard Score/Numbers"/>
          <w:tag w:val="Standard Score/Numbers"/>
          <w:id w:val="-903830848"/>
          <w:placeholder>
            <w:docPart w:val="EAE83027F3814A37A03C212F9807EE1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793771">
            <w:rPr>
              <w:rStyle w:val="Style3"/>
            </w:rPr>
            <w:t>1</w:t>
          </w:r>
        </w:sdtContent>
      </w:sdt>
      <w:r w:rsidRPr="000F4480">
        <w:rPr>
          <w:rFonts w:cstheme="minorHAnsi"/>
          <w:szCs w:val="24"/>
        </w:rPr>
        <w:t xml:space="preserve">. </w:t>
      </w:r>
      <w:r w:rsidR="00F73676">
        <w:rPr>
          <w:rFonts w:cstheme="minorHAnsi"/>
          <w:szCs w:val="24"/>
        </w:rPr>
        <w:t>XXXX</w:t>
      </w:r>
      <w:r w:rsidRPr="000F4480">
        <w:rPr>
          <w:rFonts w:cstheme="minorHAnsi"/>
          <w:szCs w:val="24"/>
        </w:rPr>
        <w:t xml:space="preserve"> scored </w:t>
      </w:r>
      <w:sdt>
        <w:sdtPr>
          <w:rPr>
            <w:rStyle w:val="Style3"/>
          </w:rPr>
          <w:alias w:val="Standard Score/Numbers"/>
          <w:tag w:val="Standard Score/Numbers"/>
          <w:id w:val="1703900840"/>
          <w:placeholder>
            <w:docPart w:val="4E5C36FB3DED462C885D7148551F656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 xml:space="preserve"> in childhood and </w:t>
      </w:r>
      <w:sdt>
        <w:sdtPr>
          <w:rPr>
            <w:rStyle w:val="Style3"/>
          </w:rPr>
          <w:alias w:val="Standard Score/Numbers"/>
          <w:tag w:val="Standard Score/Numbers"/>
          <w:id w:val="-578599799"/>
          <w:placeholder>
            <w:docPart w:val="8DCBDA56C6C44E53AFDF8545E823FBFA"/>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Pr="000F4480">
        <w:rPr>
          <w:rFonts w:cstheme="minorHAnsi"/>
          <w:szCs w:val="24"/>
        </w:rPr>
        <w:t>in adulthood. The reported difficulties are clear indications of DCD.</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For the </w:t>
      </w:r>
      <w:r w:rsidRPr="000F4480">
        <w:rPr>
          <w:rFonts w:cstheme="minorHAnsi"/>
          <w:i/>
          <w:iCs/>
          <w:szCs w:val="24"/>
        </w:rPr>
        <w:t xml:space="preserve">Adult Developmental Coordination Disorder/ Dyspraxia Checklist (ADC) </w:t>
      </w:r>
      <w:r w:rsidRPr="000F4480">
        <w:rPr>
          <w:rFonts w:cstheme="minorHAnsi"/>
          <w:szCs w:val="24"/>
        </w:rPr>
        <w:t xml:space="preserve">and the </w:t>
      </w:r>
      <w:r w:rsidRPr="000F4480">
        <w:rPr>
          <w:rFonts w:cstheme="minorHAnsi"/>
          <w:i/>
          <w:iCs/>
          <w:szCs w:val="24"/>
        </w:rPr>
        <w:t>Diagnostic Interviewfor DCD in Adults</w:t>
      </w:r>
      <w:r w:rsidRPr="000F4480">
        <w:rPr>
          <w:rFonts w:cstheme="minorHAnsi"/>
          <w:szCs w:val="24"/>
        </w:rPr>
        <w:t xml:space="preserve">. </w:t>
      </w:r>
      <w:r w:rsidR="00F73676">
        <w:rPr>
          <w:rFonts w:cstheme="minorHAnsi"/>
          <w:szCs w:val="24"/>
        </w:rPr>
        <w:t>XXXX</w:t>
      </w:r>
      <w:r w:rsidRPr="000F4480">
        <w:rPr>
          <w:rFonts w:cstheme="minorHAnsi"/>
          <w:szCs w:val="24"/>
        </w:rPr>
        <w:t xml:space="preserve"> reported the following:</w:t>
      </w:r>
    </w:p>
    <w:p w:rsidR="00395827" w:rsidRPr="000F4480" w:rsidRDefault="00395827" w:rsidP="004C7157">
      <w:pPr>
        <w:rPr>
          <w:rFonts w:cstheme="minorHAnsi"/>
          <w:szCs w:val="24"/>
          <w:highlight w:val="darkCyan"/>
        </w:rPr>
      </w:pPr>
    </w:p>
    <w:p w:rsidR="00395827" w:rsidRPr="000F4480" w:rsidRDefault="00F73676" w:rsidP="004C7157">
      <w:pPr>
        <w:rPr>
          <w:rFonts w:cstheme="minorHAnsi"/>
          <w:szCs w:val="24"/>
        </w:rPr>
      </w:pPr>
      <w:r>
        <w:rPr>
          <w:rFonts w:cstheme="minorHAnsi"/>
          <w:szCs w:val="24"/>
        </w:rPr>
        <w:t>XXXX</w:t>
      </w:r>
      <w:r w:rsidR="00395827" w:rsidRPr="000F4480">
        <w:rPr>
          <w:rFonts w:cstheme="minorHAnsi"/>
          <w:szCs w:val="24"/>
        </w:rPr>
        <w:t xml:space="preserve"> noted that in childhood, </w:t>
      </w:r>
      <w:r w:rsidR="00F85C9C">
        <w:rPr>
          <w:rFonts w:cstheme="minorHAnsi"/>
          <w:szCs w:val="24"/>
        </w:rPr>
        <w:t>she</w:t>
      </w:r>
      <w:r w:rsidR="00395827" w:rsidRPr="000F4480">
        <w:rPr>
          <w:rFonts w:cstheme="minorHAnsi"/>
          <w:szCs w:val="24"/>
        </w:rPr>
        <w:t xml:space="preserve"> had difficulties developing fine motor tasks such as</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lastRenderedPageBreak/>
        <w:t xml:space="preserve">When reviewing </w:t>
      </w:r>
      <w:r w:rsidR="00F85C9C">
        <w:rPr>
          <w:rFonts w:cstheme="minorHAnsi"/>
          <w:szCs w:val="24"/>
        </w:rPr>
        <w:t>her</w:t>
      </w:r>
      <w:r w:rsidRPr="000F4480">
        <w:rPr>
          <w:rFonts w:cstheme="minorHAnsi"/>
          <w:szCs w:val="24"/>
        </w:rPr>
        <w:t xml:space="preserve"> gross motor skills development, </w:t>
      </w:r>
      <w:r w:rsidR="00F73676">
        <w:rPr>
          <w:rFonts w:cstheme="minorHAnsi"/>
          <w:szCs w:val="24"/>
        </w:rPr>
        <w:t>XXXX</w:t>
      </w:r>
      <w:r w:rsidRPr="000F4480">
        <w:rPr>
          <w:rFonts w:cstheme="minorHAnsi"/>
          <w:szCs w:val="24"/>
        </w:rPr>
        <w:t xml:space="preserve"> explained that </w:t>
      </w:r>
      <w:r w:rsidR="00F85C9C">
        <w:rPr>
          <w:rFonts w:cstheme="minorHAnsi"/>
          <w:szCs w:val="24"/>
        </w:rPr>
        <w:t>she</w:t>
      </w:r>
      <w:r w:rsidRPr="000F4480">
        <w:rPr>
          <w:rFonts w:cstheme="minorHAnsi"/>
          <w:szCs w:val="24"/>
        </w:rPr>
        <w:t xml:space="preserve"> struggled with </w:t>
      </w:r>
    </w:p>
    <w:p w:rsidR="00395827" w:rsidRPr="000F4480" w:rsidRDefault="00395827" w:rsidP="004C7157">
      <w:pPr>
        <w:rPr>
          <w:rFonts w:cstheme="minorHAnsi"/>
          <w:szCs w:val="24"/>
        </w:rPr>
      </w:pPr>
    </w:p>
    <w:p w:rsidR="00395827" w:rsidRPr="000F4480" w:rsidRDefault="00395827" w:rsidP="004C7157">
      <w:pPr>
        <w:rPr>
          <w:rFonts w:cstheme="minorHAnsi"/>
          <w:szCs w:val="24"/>
        </w:rPr>
      </w:pPr>
      <w:r w:rsidRPr="000F4480">
        <w:rPr>
          <w:rFonts w:cstheme="minorHAnsi"/>
          <w:szCs w:val="24"/>
        </w:rPr>
        <w:t xml:space="preserve">As an adult, </w:t>
      </w:r>
      <w:r w:rsidR="00F73676">
        <w:rPr>
          <w:rFonts w:cstheme="minorHAnsi"/>
          <w:szCs w:val="24"/>
        </w:rPr>
        <w:t>XXXX</w:t>
      </w:r>
      <w:r w:rsidRPr="000F4480">
        <w:rPr>
          <w:rFonts w:cstheme="minorHAnsi"/>
          <w:szCs w:val="24"/>
        </w:rPr>
        <w:t xml:space="preserve"> explained that </w:t>
      </w:r>
      <w:r w:rsidR="00F85C9C">
        <w:rPr>
          <w:rFonts w:cstheme="minorHAnsi"/>
          <w:szCs w:val="24"/>
        </w:rPr>
        <w:t>she</w:t>
      </w:r>
    </w:p>
    <w:p w:rsidR="00395827" w:rsidRPr="000F4480" w:rsidRDefault="00395827" w:rsidP="004C7157">
      <w:pPr>
        <w:rPr>
          <w:rFonts w:cstheme="minorHAnsi"/>
          <w:szCs w:val="24"/>
          <w:highlight w:val="darkCyan"/>
        </w:rPr>
      </w:pPr>
    </w:p>
    <w:p w:rsidR="00395827" w:rsidRPr="000F4480" w:rsidRDefault="00395827" w:rsidP="004C7157">
      <w:pPr>
        <w:rPr>
          <w:rFonts w:cstheme="minorHAnsi"/>
          <w:szCs w:val="24"/>
        </w:rPr>
      </w:pPr>
      <w:r w:rsidRPr="000F4480">
        <w:rPr>
          <w:rFonts w:cstheme="minorHAnsi"/>
          <w:szCs w:val="24"/>
        </w:rPr>
        <w:t xml:space="preserve">The assessment evidence shows that </w:t>
      </w:r>
      <w:r w:rsidR="00F73676">
        <w:rPr>
          <w:rFonts w:cstheme="minorHAnsi"/>
          <w:szCs w:val="24"/>
        </w:rPr>
        <w:t>XXXX</w:t>
      </w:r>
      <w:r w:rsidRPr="000F4480">
        <w:rPr>
          <w:rFonts w:cstheme="minorHAnsi"/>
          <w:szCs w:val="24"/>
        </w:rPr>
        <w:t xml:space="preserve">’s DCD affects </w:t>
      </w:r>
      <w:r w:rsidR="00F85C9C">
        <w:rPr>
          <w:rFonts w:cstheme="minorHAnsi"/>
          <w:szCs w:val="24"/>
        </w:rPr>
        <w:t>her</w:t>
      </w:r>
      <w:r w:rsidRPr="000F4480">
        <w:rPr>
          <w:rFonts w:cstheme="minorHAnsi"/>
          <w:szCs w:val="24"/>
        </w:rPr>
        <w:t xml:space="preserve"> motor skills as well as the organisation and coordination of information.</w:t>
      </w:r>
    </w:p>
    <w:p w:rsidR="00395827" w:rsidRPr="000F4480" w:rsidRDefault="00395827" w:rsidP="008C759E">
      <w:pPr>
        <w:pStyle w:val="Heading1"/>
        <w:rPr>
          <w:rFonts w:cstheme="minorHAnsi"/>
        </w:rPr>
      </w:pPr>
    </w:p>
    <w:bookmarkStart w:id="20" w:name="_Attention_Deficit_Hyperactivity"/>
    <w:bookmarkEnd w:id="20"/>
    <w:p w:rsidR="00395827" w:rsidRPr="000F4480" w:rsidRDefault="00875C22" w:rsidP="001B6A84">
      <w:pPr>
        <w:pStyle w:val="Heading3"/>
        <w:rPr>
          <w:rStyle w:val="Hyperlink"/>
          <w:rFonts w:asciiTheme="minorHAnsi" w:hAnsiTheme="minorHAnsi" w:cstheme="minorHAnsi"/>
          <w:color w:val="auto"/>
          <w:szCs w:val="24"/>
          <w:u w:val="none"/>
        </w:rPr>
      </w:pPr>
      <w:r w:rsidRPr="00875C22">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"_Attention_Deficit_Hyperactivity" </w:instrText>
      </w:r>
      <w:r w:rsidRPr="00875C22">
        <w:rPr>
          <w:rFonts w:asciiTheme="minorHAnsi" w:hAnsiTheme="minorHAnsi" w:cstheme="minorHAnsi"/>
          <w:szCs w:val="24"/>
        </w:rPr>
        <w:fldChar w:fldCharType="separate"/>
      </w:r>
      <w:bookmarkStart w:id="21" w:name="_Toc149733083"/>
      <w:r w:rsidR="00395827" w:rsidRPr="000F4480">
        <w:rPr>
          <w:rStyle w:val="Hyperlink"/>
          <w:rFonts w:asciiTheme="minorHAnsi" w:hAnsiTheme="minorHAnsi" w:cstheme="minorHAnsi"/>
          <w:color w:val="auto"/>
          <w:szCs w:val="24"/>
          <w:u w:val="none"/>
        </w:rPr>
        <w:t>Attention Deficit Hyperactivity Disorder (ADHD)</w:t>
      </w:r>
      <w:bookmarkEnd w:id="21"/>
    </w:p>
    <w:p w:rsidR="00395827" w:rsidRPr="000F4480" w:rsidRDefault="00875C22" w:rsidP="00B44429">
      <w:pPr>
        <w:rPr>
          <w:rFonts w:cstheme="minorHAnsi"/>
          <w:szCs w:val="24"/>
          <w:lang w:eastAsia="en-GB"/>
        </w:rPr>
      </w:pPr>
      <w:r w:rsidRPr="000F4480">
        <w:rPr>
          <w:rFonts w:cstheme="minorHAnsi"/>
          <w:b/>
          <w:szCs w:val="24"/>
        </w:rPr>
        <w:fldChar w:fldCharType="end"/>
      </w:r>
      <w:r w:rsidR="00395827" w:rsidRPr="000F4480">
        <w:rPr>
          <w:rFonts w:cstheme="minorHAnsi"/>
          <w:bCs/>
          <w:i/>
          <w:szCs w:val="24"/>
          <w:lang w:eastAsia="en-GB"/>
        </w:rPr>
        <w:t>‘</w:t>
      </w:r>
      <w:r w:rsidR="00395827" w:rsidRPr="000F4480">
        <w:rPr>
          <w:rFonts w:cstheme="minorHAnsi"/>
          <w:bCs/>
          <w:szCs w:val="24"/>
          <w:lang w:eastAsia="en-GB"/>
        </w:rPr>
        <w:t>Attention Deficit Hyperactivity Disorder (ADHD) is a</w:t>
      </w:r>
      <w:r w:rsidR="00395827" w:rsidRPr="000F4480">
        <w:rPr>
          <w:rFonts w:cstheme="minorHAnsi"/>
          <w:szCs w:val="24"/>
          <w:lang w:eastAsia="en-GB"/>
        </w:rPr>
        <w:t xml:space="preserve">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D1309E" w:rsidRPr="000F4480" w:rsidRDefault="00D1309E" w:rsidP="00B44429">
      <w:pPr>
        <w:rPr>
          <w:rFonts w:cstheme="minorHAnsi"/>
          <w:szCs w:val="24"/>
          <w:lang w:eastAsia="en-GB"/>
        </w:rPr>
      </w:pPr>
    </w:p>
    <w:p w:rsidR="00395827" w:rsidRPr="000F4480" w:rsidRDefault="00395827" w:rsidP="00395827">
      <w:pPr>
        <w:tabs>
          <w:tab w:val="left" w:pos="-3119"/>
          <w:tab w:val="left" w:pos="8789"/>
        </w:tabs>
        <w:ind w:right="-154"/>
        <w:jc w:val="right"/>
        <w:rPr>
          <w:rFonts w:cstheme="minorHAnsi"/>
          <w:i/>
          <w:szCs w:val="24"/>
        </w:rPr>
      </w:pPr>
      <w:r w:rsidRPr="000F4480">
        <w:rPr>
          <w:rFonts w:cstheme="minorHAnsi"/>
          <w:i/>
          <w:szCs w:val="24"/>
        </w:rPr>
        <w:t>SASC Guidance on the assessment and identification of the characteristics of an</w:t>
      </w:r>
    </w:p>
    <w:p w:rsidR="00395827" w:rsidRPr="000F4480" w:rsidRDefault="00395827" w:rsidP="00395827">
      <w:pPr>
        <w:tabs>
          <w:tab w:val="left" w:pos="-3119"/>
        </w:tabs>
        <w:ind w:right="-154"/>
        <w:contextualSpacing/>
        <w:jc w:val="right"/>
        <w:rPr>
          <w:rFonts w:eastAsia="Yu Mincho" w:cstheme="minorHAnsi"/>
          <w:i/>
          <w:color w:val="31849B"/>
          <w:szCs w:val="24"/>
          <w:lang w:eastAsia="en-GB"/>
        </w:rPr>
      </w:pPr>
      <w:r w:rsidRPr="000F4480">
        <w:rPr>
          <w:rFonts w:cstheme="minorHAnsi"/>
          <w:i/>
          <w:szCs w:val="24"/>
        </w:rPr>
        <w:t>Attention Deficit Hyperactivity Disorder (ADHD) (June 2021)</w:t>
      </w:r>
    </w:p>
    <w:p w:rsidR="00395827" w:rsidRPr="000F4480" w:rsidRDefault="00395827" w:rsidP="00395827">
      <w:pPr>
        <w:tabs>
          <w:tab w:val="left" w:pos="-3119"/>
        </w:tabs>
        <w:ind w:right="-40"/>
        <w:rPr>
          <w:rFonts w:cstheme="minorHAnsi"/>
          <w:color w:val="000000" w:themeColor="text1"/>
          <w:szCs w:val="24"/>
        </w:rPr>
      </w:pPr>
    </w:p>
    <w:p w:rsidR="00D1309E" w:rsidRPr="000F4480" w:rsidRDefault="00D1309E" w:rsidP="00395827">
      <w:pPr>
        <w:tabs>
          <w:tab w:val="left" w:pos="-3119"/>
        </w:tabs>
        <w:ind w:right="-40"/>
        <w:rPr>
          <w:rFonts w:cstheme="minorHAnsi"/>
          <w:color w:val="000000" w:themeColor="text1"/>
          <w:szCs w:val="24"/>
        </w:rPr>
      </w:pPr>
    </w:p>
    <w:p w:rsidR="00395827" w:rsidRPr="000F4480" w:rsidRDefault="00F73676" w:rsidP="00395827">
      <w:pPr>
        <w:tabs>
          <w:tab w:val="left" w:pos="-7088"/>
          <w:tab w:val="left" w:pos="-3119"/>
        </w:tabs>
        <w:ind w:right="-154"/>
        <w:contextualSpacing/>
        <w:rPr>
          <w:rFonts w:cstheme="minorHAnsi"/>
          <w:szCs w:val="24"/>
        </w:rPr>
      </w:pPr>
      <w:r>
        <w:rPr>
          <w:rFonts w:cstheme="minorHAnsi"/>
          <w:szCs w:val="24"/>
        </w:rPr>
        <w:t>XXXX</w:t>
      </w:r>
      <w:r w:rsidR="00395827" w:rsidRPr="000F4480">
        <w:rPr>
          <w:rFonts w:cstheme="minorHAnsi"/>
          <w:szCs w:val="24"/>
        </w:rPr>
        <w:t xml:space="preserve"> explained that </w:t>
      </w:r>
      <w:r w:rsidR="00F85C9C">
        <w:rPr>
          <w:rFonts w:cstheme="minorHAnsi"/>
          <w:szCs w:val="24"/>
        </w:rPr>
        <w:t>she</w:t>
      </w:r>
      <w:r w:rsidR="00395827" w:rsidRPr="000F4480">
        <w:rPr>
          <w:rFonts w:cstheme="minorHAnsi"/>
          <w:szCs w:val="24"/>
        </w:rPr>
        <w:t xml:space="preserve"> has difficulties with concentration and with attention. As a result, </w:t>
      </w:r>
      <w:r w:rsidR="00F85C9C">
        <w:rPr>
          <w:rFonts w:cstheme="minorHAnsi"/>
          <w:szCs w:val="24"/>
        </w:rPr>
        <w:t>She</w:t>
      </w:r>
      <w:r w:rsidR="00395827" w:rsidRPr="000F4480">
        <w:rPr>
          <w:rFonts w:cstheme="minorHAnsi"/>
          <w:szCs w:val="24"/>
        </w:rPr>
        <w:t xml:space="preserve"> was screened for characteristics of ADHD using the </w:t>
      </w:r>
      <w:r w:rsidR="00395827" w:rsidRPr="000F4480">
        <w:rPr>
          <w:rFonts w:cstheme="minorHAnsi"/>
          <w:i/>
          <w:iCs/>
          <w:szCs w:val="24"/>
        </w:rPr>
        <w:t>DIVA-5</w:t>
      </w:r>
      <w:r w:rsidR="00395827" w:rsidRPr="000F4480">
        <w:rPr>
          <w:rFonts w:cstheme="minorHAnsi"/>
          <w:szCs w:val="24"/>
        </w:rPr>
        <w:t xml:space="preserve"> (Diagnostic Interview for ADHD in Adults). This explores each of the diagnostic criteria identified by the </w:t>
      </w:r>
      <w:r w:rsidR="00395827" w:rsidRPr="000F4480">
        <w:rPr>
          <w:rFonts w:cstheme="minorHAnsi"/>
          <w:i/>
          <w:iCs/>
          <w:szCs w:val="24"/>
        </w:rPr>
        <w:t xml:space="preserve">DSM-5 </w:t>
      </w:r>
      <w:r w:rsidR="00395827" w:rsidRPr="000F4480">
        <w:rPr>
          <w:rFonts w:cstheme="minorHAnsi"/>
          <w:szCs w:val="24"/>
        </w:rPr>
        <w:t xml:space="preserve">that characterise the inattentive, hyperactive and impulsive behaviours that can be seen in people with ADHD; these are looked at in terms of how the person may be affected both in childhood and at present and across a wide range of life experiences. </w:t>
      </w:r>
    </w:p>
    <w:p w:rsidR="00395827" w:rsidRPr="000F4480" w:rsidRDefault="00395827" w:rsidP="00395827">
      <w:pPr>
        <w:tabs>
          <w:tab w:val="left" w:pos="-7088"/>
          <w:tab w:val="left" w:pos="-3119"/>
        </w:tabs>
        <w:contextualSpacing/>
        <w:rPr>
          <w:rFonts w:cstheme="minorHAnsi"/>
          <w:color w:val="000000" w:themeColor="text1"/>
          <w:szCs w:val="24"/>
        </w:rPr>
      </w:pPr>
    </w:p>
    <w:p w:rsidR="00395827" w:rsidRPr="000F4480" w:rsidRDefault="00F73676" w:rsidP="00395827">
      <w:pPr>
        <w:tabs>
          <w:tab w:val="left" w:pos="-7088"/>
          <w:tab w:val="left" w:pos="-3119"/>
        </w:tabs>
        <w:contextualSpacing/>
        <w:rPr>
          <w:rFonts w:cstheme="minorHAnsi"/>
          <w:b/>
          <w:bCs/>
          <w:color w:val="9900CC"/>
          <w:szCs w:val="24"/>
        </w:rPr>
      </w:pPr>
      <w:r>
        <w:rPr>
          <w:rFonts w:cstheme="minorHAnsi"/>
          <w:color w:val="000000" w:themeColor="text1"/>
          <w:szCs w:val="24"/>
        </w:rPr>
        <w:t>XXXX</w:t>
      </w:r>
      <w:r w:rsidR="00395827" w:rsidRPr="000F4480">
        <w:rPr>
          <w:rFonts w:cstheme="minorHAnsi"/>
          <w:color w:val="000000" w:themeColor="text1"/>
          <w:szCs w:val="24"/>
        </w:rPr>
        <w:t xml:space="preserve"> recognised that </w:t>
      </w:r>
      <w:r w:rsidR="00F85C9C">
        <w:rPr>
          <w:rFonts w:cstheme="minorHAnsi"/>
          <w:color w:val="000000" w:themeColor="text1"/>
          <w:szCs w:val="24"/>
        </w:rPr>
        <w:t>she</w:t>
      </w:r>
      <w:r w:rsidR="00395827" w:rsidRPr="000F4480">
        <w:rPr>
          <w:rFonts w:cstheme="minorHAnsi"/>
          <w:color w:val="000000" w:themeColor="text1"/>
          <w:szCs w:val="24"/>
        </w:rPr>
        <w:t xml:space="preserve"> experienced </w:t>
      </w:r>
      <w:sdt>
        <w:sdtPr>
          <w:rPr>
            <w:rFonts w:cstheme="minorHAnsi"/>
            <w:bCs/>
            <w:szCs w:val="24"/>
          </w:rPr>
          <w:alias w:val="Number"/>
          <w:tag w:val="Number"/>
          <w:id w:val="-1134479380"/>
          <w:placeholder>
            <w:docPart w:val="59A70C24F0BC41D09F10E8A36269FCEB"/>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535C64" w:rsidRPr="00780E81">
            <w:rPr>
              <w:rStyle w:val="PlaceholderText"/>
            </w:rPr>
            <w:t>Choose an item.</w:t>
          </w:r>
        </w:sdtContent>
      </w:sdt>
      <w:r w:rsidR="00395827" w:rsidRPr="000F4480">
        <w:rPr>
          <w:rFonts w:cstheme="minorHAnsi"/>
          <w:color w:val="000000" w:themeColor="text1"/>
          <w:szCs w:val="24"/>
        </w:rPr>
        <w:t xml:space="preserve"> out of nine characteristics related to inattention, both as a child and as an adult; </w:t>
      </w:r>
      <w:r w:rsidR="00F85C9C">
        <w:rPr>
          <w:rFonts w:cstheme="minorHAnsi"/>
          <w:color w:val="000000" w:themeColor="text1"/>
          <w:szCs w:val="24"/>
        </w:rPr>
        <w:t>she</w:t>
      </w:r>
      <w:r w:rsidR="00395827" w:rsidRPr="000F4480">
        <w:rPr>
          <w:rFonts w:cstheme="minorHAnsi"/>
          <w:color w:val="000000" w:themeColor="text1"/>
          <w:szCs w:val="24"/>
        </w:rPr>
        <w:t xml:space="preserve"> was able to explain how these behaviours impacted </w:t>
      </w:r>
      <w:r w:rsidR="00F85C9C">
        <w:rPr>
          <w:rFonts w:cstheme="minorHAnsi"/>
          <w:color w:val="000000" w:themeColor="text1"/>
          <w:szCs w:val="24"/>
        </w:rPr>
        <w:t>her</w:t>
      </w:r>
      <w:r w:rsidR="00395827" w:rsidRPr="000F4480">
        <w:rPr>
          <w:rFonts w:cstheme="minorHAnsi"/>
          <w:color w:val="000000" w:themeColor="text1"/>
          <w:szCs w:val="24"/>
        </w:rPr>
        <w:t xml:space="preserve"> life in education, at work and </w:t>
      </w:r>
      <w:r w:rsidR="00F85C9C">
        <w:rPr>
          <w:rFonts w:cstheme="minorHAnsi"/>
          <w:color w:val="000000" w:themeColor="text1"/>
          <w:szCs w:val="24"/>
        </w:rPr>
        <w:t>her</w:t>
      </w:r>
      <w:r w:rsidR="00395827" w:rsidRPr="000F4480">
        <w:rPr>
          <w:rFonts w:cstheme="minorHAnsi"/>
          <w:color w:val="000000" w:themeColor="text1"/>
          <w:szCs w:val="24"/>
        </w:rPr>
        <w:t xml:space="preserve"> leisure time. </w:t>
      </w:r>
      <w:r w:rsidR="00F85C9C">
        <w:rPr>
          <w:rFonts w:cstheme="minorHAnsi"/>
          <w:color w:val="000000" w:themeColor="text1"/>
          <w:szCs w:val="24"/>
        </w:rPr>
        <w:t>She</w:t>
      </w:r>
      <w:r w:rsidR="00395827" w:rsidRPr="000F4480">
        <w:rPr>
          <w:rFonts w:cstheme="minorHAnsi"/>
          <w:color w:val="000000" w:themeColor="text1"/>
          <w:szCs w:val="24"/>
        </w:rPr>
        <w:t xml:space="preserve"> also reported </w:t>
      </w:r>
      <w:sdt>
        <w:sdtPr>
          <w:rPr>
            <w:rFonts w:cstheme="minorHAnsi"/>
            <w:bCs/>
            <w:szCs w:val="24"/>
          </w:rPr>
          <w:alias w:val="Number"/>
          <w:tag w:val="Number"/>
          <w:id w:val="-918014112"/>
          <w:placeholder>
            <w:docPart w:val="910C5C1BCA184A8E8347E1570EE174C8"/>
          </w:placeholder>
          <w:showingPlcHdr/>
          <w:dropDownList>
            <w:listItem w:value="Choose an item."/>
            <w:listItem w:displayText="one" w:value="one"/>
            <w:listItem w:displayText="two" w:value="two"/>
            <w:listItem w:displayText="three" w:value="three"/>
            <w:listItem w:displayText="four" w:value="four"/>
            <w:listItem w:displayText="five" w:value="five"/>
            <w:listItem w:displayText="six" w:value="six"/>
            <w:listItem w:displayText="seven" w:value="seven"/>
            <w:listItem w:displayText="eight" w:value="eight"/>
            <w:listItem w:displayText="nine" w:value="nine"/>
          </w:dropDownList>
        </w:sdtPr>
        <w:sdtContent>
          <w:r w:rsidR="008E7638" w:rsidRPr="00780E81">
            <w:rPr>
              <w:rStyle w:val="PlaceholderText"/>
            </w:rPr>
            <w:t>Choose an item.</w:t>
          </w:r>
        </w:sdtContent>
      </w:sdt>
      <w:r w:rsidR="00395827" w:rsidRPr="000F4480">
        <w:rPr>
          <w:rFonts w:cstheme="minorHAnsi"/>
          <w:color w:val="000000" w:themeColor="text1"/>
          <w:szCs w:val="24"/>
        </w:rPr>
        <w:t xml:space="preserve">out of nine characteristics related to hyperactivity and impulsivity, both as a child and as an adult with examples of how these impacted </w:t>
      </w:r>
      <w:r w:rsidR="00F85C9C">
        <w:rPr>
          <w:rFonts w:cstheme="minorHAnsi"/>
          <w:color w:val="000000" w:themeColor="text1"/>
          <w:szCs w:val="24"/>
        </w:rPr>
        <w:t>her</w:t>
      </w:r>
      <w:r w:rsidR="00395827" w:rsidRPr="000F4480">
        <w:rPr>
          <w:rFonts w:cstheme="minorHAnsi"/>
          <w:color w:val="000000" w:themeColor="text1"/>
          <w:szCs w:val="24"/>
        </w:rPr>
        <w:t xml:space="preserve">. This shows </w:t>
      </w:r>
      <w:r>
        <w:rPr>
          <w:rFonts w:cstheme="minorHAnsi"/>
          <w:color w:val="000000" w:themeColor="text1"/>
          <w:szCs w:val="24"/>
        </w:rPr>
        <w:t>XXXX</w:t>
      </w:r>
      <w:r w:rsidR="00395827" w:rsidRPr="000F4480">
        <w:rPr>
          <w:rFonts w:cstheme="minorHAnsi"/>
          <w:color w:val="000000" w:themeColor="text1"/>
          <w:szCs w:val="24"/>
        </w:rPr>
        <w:t xml:space="preserve"> has experienced </w:t>
      </w:r>
      <w:sdt>
        <w:sdtPr>
          <w:rPr>
            <w:rFonts w:cstheme="minorHAnsi"/>
            <w:color w:val="000000" w:themeColor="text1"/>
            <w:szCs w:val="24"/>
          </w:rPr>
          <w:alias w:val="ADHD type"/>
          <w:tag w:val="ADHD type"/>
          <w:id w:val="541952503"/>
          <w:placeholder>
            <w:docPart w:val="DefaultPlaceholder_-1854013438"/>
          </w:placeholder>
          <w:showingPlcHdr/>
          <w:comboBox>
            <w:listItem w:value="Choose an item."/>
            <w:listItem w:displayText="ADHD combined presentation type" w:value="ADHD combined presentation type"/>
            <w:listItem w:displayText="ADHD inattentive type" w:value="ADHD inattentive type"/>
          </w:comboBox>
        </w:sdtPr>
        <w:sdtContent>
          <w:r w:rsidR="00541267" w:rsidRPr="00C3584A">
            <w:rPr>
              <w:rStyle w:val="PlaceholderText"/>
            </w:rPr>
            <w:t>Choose an item.</w:t>
          </w:r>
        </w:sdtContent>
      </w:sdt>
      <w:r w:rsidR="00395827" w:rsidRPr="000F4480">
        <w:rPr>
          <w:rFonts w:cstheme="minorHAnsi"/>
          <w:color w:val="000000" w:themeColor="text1"/>
          <w:szCs w:val="24"/>
        </w:rPr>
        <w:t>throughout</w:t>
      </w:r>
      <w:r w:rsidR="00F85C9C">
        <w:rPr>
          <w:rFonts w:cstheme="minorHAnsi"/>
          <w:color w:val="000000" w:themeColor="text1"/>
          <w:szCs w:val="24"/>
        </w:rPr>
        <w:t>her</w:t>
      </w:r>
      <w:r w:rsidR="00395827" w:rsidRPr="000F4480">
        <w:rPr>
          <w:rFonts w:cstheme="minorHAnsi"/>
          <w:color w:val="000000" w:themeColor="text1"/>
          <w:szCs w:val="24"/>
        </w:rPr>
        <w:t xml:space="preserve"> lifespan</w:t>
      </w:r>
      <w:r w:rsidR="005C10A3">
        <w:rPr>
          <w:rFonts w:cstheme="minorHAnsi"/>
          <w:color w:val="000000" w:themeColor="text1"/>
          <w:szCs w:val="24"/>
        </w:rPr>
        <w:t>.</w:t>
      </w:r>
    </w:p>
    <w:p w:rsidR="00395827" w:rsidRPr="000F4480" w:rsidRDefault="00395827" w:rsidP="00395827">
      <w:pPr>
        <w:tabs>
          <w:tab w:val="left" w:pos="-3119"/>
        </w:tabs>
        <w:ind w:right="-40"/>
        <w:rPr>
          <w:rFonts w:cstheme="minorHAnsi"/>
          <w:color w:val="000000" w:themeColor="text1"/>
          <w:szCs w:val="24"/>
        </w:rPr>
      </w:pPr>
    </w:p>
    <w:p w:rsidR="00395827" w:rsidRPr="000F4480" w:rsidRDefault="00395827" w:rsidP="00395827">
      <w:pPr>
        <w:tabs>
          <w:tab w:val="left" w:pos="-7088"/>
          <w:tab w:val="left" w:pos="-3119"/>
        </w:tabs>
        <w:ind w:right="-154"/>
        <w:contextualSpacing/>
        <w:rPr>
          <w:rFonts w:cstheme="minorHAnsi"/>
          <w:color w:val="000000" w:themeColor="text1"/>
          <w:szCs w:val="24"/>
        </w:rPr>
      </w:pPr>
      <w:r w:rsidRPr="000F4480">
        <w:rPr>
          <w:rFonts w:cstheme="minorHAnsi"/>
          <w:color w:val="000000" w:themeColor="text1"/>
          <w:szCs w:val="24"/>
        </w:rPr>
        <w:lastRenderedPageBreak/>
        <w:t xml:space="preserve">It should be noted that specialist teachers and psychologists can </w:t>
      </w:r>
      <w:r w:rsidR="004F1D32" w:rsidRPr="000F4480">
        <w:rPr>
          <w:rFonts w:cstheme="minorHAnsi"/>
          <w:color w:val="000000" w:themeColor="text1"/>
          <w:szCs w:val="24"/>
        </w:rPr>
        <w:t>screen</w:t>
      </w:r>
      <w:r w:rsidRPr="000F4480">
        <w:rPr>
          <w:rFonts w:cstheme="minorHAnsi"/>
          <w:color w:val="000000" w:themeColor="text1"/>
          <w:szCs w:val="24"/>
        </w:rPr>
        <w:t xml:space="preserve"> for ADHD to identify specific learning difficulties and educational needs as advised by SASC.  However, this process does not provide a medical diagnosis; for this, </w:t>
      </w:r>
      <w:r w:rsidR="00F73676">
        <w:rPr>
          <w:rFonts w:cstheme="minorHAnsi"/>
          <w:color w:val="000000" w:themeColor="text1"/>
          <w:szCs w:val="24"/>
        </w:rPr>
        <w:t>XXXX</w:t>
      </w:r>
      <w:r w:rsidRPr="000F4480">
        <w:rPr>
          <w:rFonts w:cstheme="minorHAnsi"/>
          <w:color w:val="000000" w:themeColor="text1"/>
          <w:szCs w:val="24"/>
        </w:rPr>
        <w:t xml:space="preserve"> would need to be seen by a specialist medical practitioner.  Further information about this as well as suggestions for living with and studying more effectively with ADHD are given in the </w:t>
      </w:r>
      <w:r w:rsidR="00C00167" w:rsidRPr="000F4480">
        <w:rPr>
          <w:rFonts w:cstheme="minorHAnsi"/>
          <w:color w:val="000000" w:themeColor="text1"/>
          <w:szCs w:val="24"/>
        </w:rPr>
        <w:t>Recommendations</w:t>
      </w:r>
      <w:r w:rsidRPr="000F4480">
        <w:rPr>
          <w:rFonts w:cstheme="minorHAnsi"/>
          <w:color w:val="000000" w:themeColor="text1"/>
          <w:szCs w:val="24"/>
        </w:rPr>
        <w:t xml:space="preserve"> section.</w:t>
      </w:r>
    </w:p>
    <w:p w:rsidR="002A5C79" w:rsidRPr="000F4480" w:rsidRDefault="002A5C79" w:rsidP="008C759E">
      <w:pPr>
        <w:pStyle w:val="Heading1"/>
        <w:rPr>
          <w:rFonts w:cstheme="minorHAnsi"/>
        </w:rPr>
      </w:pPr>
      <w:bookmarkStart w:id="22" w:name="_Social_Interaction_and"/>
      <w:bookmarkStart w:id="23" w:name="_Hlk89690433"/>
      <w:bookmarkEnd w:id="22"/>
    </w:p>
    <w:bookmarkStart w:id="24" w:name="_Visual_Disturbance"/>
    <w:bookmarkEnd w:id="23"/>
    <w:bookmarkEnd w:id="24"/>
    <w:p w:rsidR="00395827" w:rsidRPr="000F4480" w:rsidRDefault="00875C22" w:rsidP="00D729FD">
      <w:pPr>
        <w:pStyle w:val="Heading3"/>
        <w:rPr>
          <w:rStyle w:val="Hyperlink"/>
          <w:rFonts w:asciiTheme="minorHAnsi" w:hAnsiTheme="minorHAnsi" w:cstheme="minorHAnsi"/>
          <w:color w:val="auto"/>
          <w:szCs w:val="24"/>
          <w:u w:val="none"/>
        </w:rPr>
      </w:pPr>
      <w:r w:rsidRPr="00875C22">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"_Visual_Disturbance" </w:instrText>
      </w:r>
      <w:r w:rsidRPr="00875C22">
        <w:rPr>
          <w:rFonts w:asciiTheme="minorHAnsi" w:hAnsiTheme="minorHAnsi" w:cstheme="minorHAnsi"/>
          <w:szCs w:val="24"/>
        </w:rPr>
        <w:fldChar w:fldCharType="separate"/>
      </w:r>
      <w:bookmarkStart w:id="25" w:name="_Toc149733084"/>
      <w:r w:rsidR="00395827" w:rsidRPr="000F4480">
        <w:rPr>
          <w:rStyle w:val="Hyperlink"/>
          <w:rFonts w:asciiTheme="minorHAnsi" w:hAnsiTheme="minorHAnsi" w:cstheme="minorHAnsi"/>
          <w:color w:val="auto"/>
          <w:szCs w:val="24"/>
          <w:u w:val="none"/>
        </w:rPr>
        <w:t>Visual Disturbance</w:t>
      </w:r>
      <w:bookmarkEnd w:id="25"/>
    </w:p>
    <w:p w:rsidR="00395827" w:rsidRPr="000F4480" w:rsidRDefault="00875C22" w:rsidP="00CC4E3A">
      <w:pPr>
        <w:tabs>
          <w:tab w:val="left" w:pos="-3119"/>
          <w:tab w:val="left" w:pos="8647"/>
        </w:tabs>
        <w:ind w:right="-40"/>
        <w:contextualSpacing/>
        <w:rPr>
          <w:rFonts w:eastAsia="Yu Mincho" w:cstheme="minorHAnsi"/>
          <w:szCs w:val="24"/>
          <w:lang w:val="en-US" w:eastAsia="en-GB"/>
        </w:rPr>
      </w:pPr>
      <w:r w:rsidRPr="000F4480">
        <w:rPr>
          <w:rFonts w:eastAsia="Times New Roman" w:cstheme="minorHAnsi"/>
          <w:b/>
          <w:szCs w:val="24"/>
        </w:rPr>
        <w:fldChar w:fldCharType="end"/>
      </w:r>
      <w:r w:rsidR="00395827" w:rsidRPr="000F4480">
        <w:rPr>
          <w:rFonts w:cstheme="minorHAnsi"/>
          <w:color w:val="000000" w:themeColor="text1"/>
          <w:szCs w:val="24"/>
        </w:rPr>
        <w:t xml:space="preserve">Visual disturbance is a condition that is not often identified in standard eye tests, but it can cause physical discomfort when reading and can result in skipping words. </w:t>
      </w:r>
      <w:r w:rsidR="00F73676">
        <w:rPr>
          <w:rFonts w:cstheme="minorHAnsi"/>
          <w:color w:val="000000" w:themeColor="text1"/>
          <w:szCs w:val="24"/>
        </w:rPr>
        <w:t>XXXX</w:t>
      </w:r>
      <w:r w:rsidR="00395827" w:rsidRPr="000F4480">
        <w:rPr>
          <w:rFonts w:cstheme="minorHAnsi"/>
          <w:color w:val="000000" w:themeColor="text1"/>
          <w:szCs w:val="24"/>
        </w:rPr>
        <w:t xml:space="preserve"> completed the </w:t>
      </w:r>
      <w:r w:rsidR="00395827" w:rsidRPr="000F4480">
        <w:rPr>
          <w:rFonts w:cstheme="minorHAnsi"/>
          <w:i/>
          <w:color w:val="000000" w:themeColor="text1"/>
          <w:szCs w:val="24"/>
        </w:rPr>
        <w:t xml:space="preserve">Visual Difficulties Screening Protocol; </w:t>
      </w:r>
      <w:r w:rsidR="00F85C9C">
        <w:rPr>
          <w:rFonts w:cstheme="minorHAnsi"/>
          <w:iCs/>
          <w:color w:val="000000" w:themeColor="text1"/>
          <w:szCs w:val="24"/>
        </w:rPr>
        <w:t>she</w:t>
      </w:r>
      <w:sdt>
        <w:sdtPr>
          <w:rPr>
            <w:rFonts w:cstheme="minorHAnsi"/>
            <w:iCs/>
            <w:color w:val="000000" w:themeColor="text1"/>
            <w:szCs w:val="24"/>
          </w:rPr>
          <w:alias w:val="VD type"/>
          <w:tag w:val="VD type"/>
          <w:id w:val="763422634"/>
          <w:placeholder>
            <w:docPart w:val="DefaultPlaceholder_-1854013438"/>
          </w:placeholder>
          <w:showingPlcHdr/>
          <w:comboBox>
            <w:listItem w:value="Choose an item."/>
            <w:listItem w:displayText="reported the following items as occuring 'often' or 'always' when reading: " w:value="reported the following items as occuring 'often' or 'always' when reading: "/>
            <w:listItem w:displayText="reported very few items as occuring 'often' or 'always' and no further referral was advised on this occasion." w:value="reported very few items as occuring 'often' or 'always' and no further referral was advised on this occasion."/>
          </w:comboBox>
        </w:sdtPr>
        <w:sdtContent>
          <w:r w:rsidR="005C10A3" w:rsidRPr="00C3584A">
            <w:rPr>
              <w:rStyle w:val="PlaceholderText"/>
            </w:rPr>
            <w:t>Choose an item.</w:t>
          </w:r>
        </w:sdtContent>
      </w:sdt>
      <w:r w:rsidR="00CB4F76" w:rsidRPr="000F4480">
        <w:rPr>
          <w:rFonts w:eastAsia="Yu Mincho" w:cstheme="minorHAnsi"/>
          <w:b/>
          <w:bCs/>
          <w:color w:val="9900CC"/>
          <w:szCs w:val="24"/>
          <w:lang w:val="en-US" w:eastAsia="en-GB"/>
        </w:rPr>
        <w:t>(Please delete as per responses from the background information questionnaire)</w:t>
      </w:r>
    </w:p>
    <w:p w:rsidR="00395827" w:rsidRPr="000F4480" w:rsidRDefault="00395827" w:rsidP="00395827">
      <w:pPr>
        <w:tabs>
          <w:tab w:val="left" w:pos="-3119"/>
          <w:tab w:val="left" w:pos="8647"/>
        </w:tabs>
        <w:ind w:right="-40"/>
        <w:contextualSpacing/>
        <w:rPr>
          <w:rFonts w:eastAsia="Yu Mincho" w:cstheme="minorHAnsi"/>
          <w:szCs w:val="24"/>
          <w:lang w:val="en-US" w:eastAsia="en-GB"/>
        </w:rPr>
      </w:pP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gets headaches</w:t>
      </w:r>
      <w:r w:rsidR="00897DC3">
        <w:rPr>
          <w:rFonts w:eastAsia="Yu Mincho" w:cstheme="minorHAnsi"/>
          <w:szCs w:val="24"/>
          <w:lang w:val="en-US" w:eastAsia="en-GB"/>
        </w:rPr>
        <w:t>.</w:t>
      </w:r>
    </w:p>
    <w:p w:rsidR="00395827" w:rsidRPr="000F4480" w:rsidRDefault="00897DC3"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His/Her</w:t>
      </w:r>
      <w:r w:rsidR="00395827" w:rsidRPr="000F4480">
        <w:rPr>
          <w:rFonts w:eastAsia="Yu Mincho" w:cstheme="minorHAnsi"/>
          <w:szCs w:val="24"/>
          <w:lang w:val="en-US" w:eastAsia="en-GB"/>
        </w:rPr>
        <w:t xml:space="preserve"> eyes feel sore, gritty or watery</w:t>
      </w:r>
      <w:r>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feels tired or sleepy</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becomes restless, fidgety or distracted</w:t>
      </w:r>
      <w:r w:rsidR="00897DC3">
        <w:rPr>
          <w:rFonts w:eastAsia="Yu Mincho" w:cstheme="minorHAnsi"/>
          <w:szCs w:val="24"/>
          <w:lang w:val="en-US" w:eastAsia="en-GB"/>
        </w:rPr>
        <w:t>.</w:t>
      </w:r>
    </w:p>
    <w:p w:rsidR="00395827" w:rsidRPr="000F4480" w:rsidRDefault="00F85C9C" w:rsidP="00813F63">
      <w:pPr>
        <w:pStyle w:val="ListParagraph"/>
        <w:widowControl/>
        <w:numPr>
          <w:ilvl w:val="0"/>
          <w:numId w:val="14"/>
        </w:numPr>
        <w:tabs>
          <w:tab w:val="left" w:pos="-3119"/>
          <w:tab w:val="left" w:pos="8647"/>
        </w:tabs>
        <w:spacing w:line="360" w:lineRule="auto"/>
        <w:ind w:right="-40"/>
        <w:rPr>
          <w:rFonts w:cstheme="minorHAnsi"/>
          <w:szCs w:val="24"/>
        </w:rPr>
      </w:pPr>
      <w:r>
        <w:rPr>
          <w:rFonts w:cstheme="minorHAnsi"/>
          <w:szCs w:val="24"/>
        </w:rPr>
        <w:t>She</w:t>
      </w:r>
      <w:r w:rsidR="00395827" w:rsidRPr="000F4480">
        <w:rPr>
          <w:rFonts w:cstheme="minorHAnsi"/>
          <w:szCs w:val="24"/>
        </w:rPr>
        <w:t xml:space="preserve"> becomes less comfortable the longer she reads</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prefers dim light to brighter light</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White paper seems too bright or glaring</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Patterns form between the words on white pages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shimmers or appears coloured</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Print appears to jitter or move on the page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screws up </w:t>
      </w:r>
      <w:r>
        <w:rPr>
          <w:rFonts w:eastAsia="Yu Mincho" w:cstheme="minorHAnsi"/>
          <w:szCs w:val="24"/>
          <w:lang w:val="en-US" w:eastAsia="en-GB"/>
        </w:rPr>
        <w:t>her</w:t>
      </w:r>
      <w:r w:rsidR="00395827" w:rsidRPr="000F4480">
        <w:rPr>
          <w:rFonts w:eastAsia="Yu Mincho" w:cstheme="minorHAnsi"/>
          <w:szCs w:val="24"/>
          <w:lang w:val="en-US" w:eastAsia="en-GB"/>
        </w:rPr>
        <w:t xml:space="preserve"> eyes</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rubs </w:t>
      </w:r>
      <w:r>
        <w:rPr>
          <w:rFonts w:eastAsia="Yu Mincho" w:cstheme="minorHAnsi"/>
          <w:szCs w:val="24"/>
          <w:lang w:val="en-US" w:eastAsia="en-GB"/>
        </w:rPr>
        <w:t>her</w:t>
      </w:r>
      <w:r w:rsidR="00395827" w:rsidRPr="000F4480">
        <w:rPr>
          <w:rFonts w:eastAsia="Yu Mincho" w:cstheme="minorHAnsi"/>
          <w:szCs w:val="24"/>
          <w:lang w:val="en-US" w:eastAsia="en-GB"/>
        </w:rPr>
        <w:t xml:space="preserve"> eyes to relieve the strain</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moves </w:t>
      </w:r>
      <w:r>
        <w:rPr>
          <w:rFonts w:eastAsia="Yu Mincho" w:cstheme="minorHAnsi"/>
          <w:szCs w:val="24"/>
          <w:lang w:val="en-US" w:eastAsia="en-GB"/>
        </w:rPr>
        <w:t>her</w:t>
      </w:r>
      <w:r w:rsidR="00395827" w:rsidRPr="000F4480">
        <w:rPr>
          <w:rFonts w:eastAsia="Yu Mincho" w:cstheme="minorHAnsi"/>
          <w:szCs w:val="24"/>
          <w:lang w:val="en-US" w:eastAsia="en-GB"/>
        </w:rPr>
        <w:t xml:space="preserve"> eyes around or blinks to keep text clear</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uses a marker or her</w:t>
      </w:r>
      <w:r w:rsidR="004D2ACD">
        <w:rPr>
          <w:rFonts w:eastAsia="Yu Mincho" w:cstheme="minorHAnsi"/>
          <w:szCs w:val="24"/>
          <w:lang w:val="en-US" w:eastAsia="en-GB"/>
        </w:rPr>
        <w:t>/His</w:t>
      </w:r>
      <w:r w:rsidR="00395827" w:rsidRPr="000F4480">
        <w:rPr>
          <w:rFonts w:eastAsia="Yu Mincho" w:cstheme="minorHAnsi"/>
          <w:szCs w:val="24"/>
          <w:lang w:val="en-US" w:eastAsia="en-GB"/>
        </w:rPr>
        <w:t xml:space="preserve"> finger to stop herself from losing </w:t>
      </w:r>
      <w:r>
        <w:rPr>
          <w:rFonts w:eastAsia="Yu Mincho" w:cstheme="minorHAnsi"/>
          <w:szCs w:val="24"/>
          <w:lang w:val="en-US" w:eastAsia="en-GB"/>
        </w:rPr>
        <w:t>her</w:t>
      </w:r>
      <w:r w:rsidR="00395827" w:rsidRPr="000F4480">
        <w:rPr>
          <w:rFonts w:eastAsia="Yu Mincho" w:cstheme="minorHAnsi"/>
          <w:szCs w:val="24"/>
          <w:lang w:val="en-US" w:eastAsia="en-GB"/>
        </w:rPr>
        <w:t xml:space="preserve"> place</w:t>
      </w:r>
      <w:r w:rsidR="00897DC3">
        <w:rPr>
          <w:rFonts w:eastAsia="Yu Mincho" w:cstheme="minorHAnsi"/>
          <w:szCs w:val="24"/>
          <w:lang w:val="en-US" w:eastAsia="en-GB"/>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covers or closes one eye</w:t>
      </w:r>
      <w:r w:rsidR="00897DC3">
        <w:rPr>
          <w:rFonts w:eastAsia="Yu Mincho" w:cstheme="minorHAnsi"/>
          <w:szCs w:val="24"/>
          <w:lang w:val="en-US" w:eastAsia="en-GB"/>
        </w:rPr>
        <w:t>.</w:t>
      </w:r>
    </w:p>
    <w:p w:rsidR="00395827" w:rsidRPr="000F4480" w:rsidRDefault="00395827" w:rsidP="00813F63">
      <w:pPr>
        <w:pStyle w:val="ListParagraph"/>
        <w:widowControl/>
        <w:numPr>
          <w:ilvl w:val="0"/>
          <w:numId w:val="14"/>
        </w:numPr>
        <w:tabs>
          <w:tab w:val="left" w:pos="-3119"/>
          <w:tab w:val="left" w:pos="8647"/>
        </w:tabs>
        <w:spacing w:line="360" w:lineRule="auto"/>
        <w:ind w:right="-40"/>
        <w:rPr>
          <w:rFonts w:cstheme="minorHAnsi"/>
          <w:szCs w:val="24"/>
        </w:rPr>
      </w:pPr>
      <w:r w:rsidRPr="000F4480">
        <w:rPr>
          <w:rFonts w:cstheme="minorHAnsi"/>
          <w:szCs w:val="24"/>
        </w:rPr>
        <w:t xml:space="preserve">Loses </w:t>
      </w:r>
      <w:r w:rsidR="00F85C9C">
        <w:rPr>
          <w:rFonts w:cstheme="minorHAnsi"/>
          <w:szCs w:val="24"/>
        </w:rPr>
        <w:t>her</w:t>
      </w:r>
      <w:r w:rsidRPr="000F4480">
        <w:rPr>
          <w:rFonts w:cstheme="minorHAnsi"/>
          <w:szCs w:val="24"/>
        </w:rPr>
        <w:t xml:space="preserve"> place</w:t>
      </w:r>
      <w:r w:rsidR="00897DC3">
        <w:rPr>
          <w:rFonts w:cstheme="minorHAnsi"/>
          <w:szCs w:val="24"/>
        </w:rPr>
        <w:t>.</w:t>
      </w:r>
    </w:p>
    <w:p w:rsidR="00395827" w:rsidRPr="000F4480" w:rsidRDefault="00F85C9C" w:rsidP="00813F63">
      <w:pPr>
        <w:numPr>
          <w:ilvl w:val="0"/>
          <w:numId w:val="14"/>
        </w:numPr>
        <w:tabs>
          <w:tab w:val="left" w:pos="-3119"/>
          <w:tab w:val="left" w:pos="8647"/>
        </w:tabs>
        <w:ind w:right="-40"/>
        <w:contextualSpacing/>
        <w:rPr>
          <w:rFonts w:eastAsia="Yu Mincho" w:cstheme="minorHAnsi"/>
          <w:szCs w:val="24"/>
          <w:lang w:val="en-US" w:eastAsia="en-GB"/>
        </w:rPr>
      </w:pPr>
      <w:r>
        <w:rPr>
          <w:rFonts w:eastAsia="Yu Mincho" w:cstheme="minorHAnsi"/>
          <w:szCs w:val="24"/>
          <w:lang w:val="en-US" w:eastAsia="en-GB"/>
        </w:rPr>
        <w:t>She</w:t>
      </w:r>
      <w:r w:rsidR="00395827" w:rsidRPr="000F4480">
        <w:rPr>
          <w:rFonts w:eastAsia="Yu Mincho" w:cstheme="minorHAnsi"/>
          <w:szCs w:val="24"/>
          <w:lang w:val="en-US" w:eastAsia="en-GB"/>
        </w:rPr>
        <w:t xml:space="preserve"> re-reads or skips words or lines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eastAsia="Yu Mincho" w:cstheme="minorHAnsi"/>
          <w:szCs w:val="24"/>
          <w:lang w:val="en-US" w:eastAsia="en-GB"/>
        </w:rPr>
        <w:t xml:space="preserve">Text appears </w:t>
      </w:r>
      <w:r w:rsidR="00DD0085" w:rsidRPr="000F4480">
        <w:rPr>
          <w:rFonts w:eastAsia="Yu Mincho" w:cstheme="minorHAnsi"/>
          <w:szCs w:val="24"/>
          <w:lang w:val="en-US" w:eastAsia="en-GB"/>
        </w:rPr>
        <w:t>blurred or</w:t>
      </w:r>
      <w:r w:rsidRPr="000F4480">
        <w:rPr>
          <w:rFonts w:eastAsia="Yu Mincho" w:cstheme="minorHAnsi"/>
          <w:szCs w:val="24"/>
          <w:lang w:val="en-US" w:eastAsia="en-GB"/>
        </w:rPr>
        <w:t xml:space="preserve"> goes in and out of focus</w:t>
      </w:r>
      <w:r w:rsidR="00897DC3">
        <w:rPr>
          <w:rFonts w:eastAsia="Yu Mincho" w:cstheme="minorHAnsi"/>
          <w:szCs w:val="24"/>
          <w:lang w:val="en-US" w:eastAsia="en-GB"/>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 xml:space="preserve">Objects in the distance appear more blurred after </w:t>
      </w:r>
      <w:r w:rsidR="00F85C9C">
        <w:rPr>
          <w:rFonts w:cstheme="minorHAnsi"/>
          <w:szCs w:val="24"/>
        </w:rPr>
        <w:t>she</w:t>
      </w:r>
      <w:r w:rsidRPr="000F4480">
        <w:rPr>
          <w:rFonts w:cstheme="minorHAnsi"/>
          <w:szCs w:val="24"/>
        </w:rPr>
        <w:t xml:space="preserve"> has been reading</w:t>
      </w:r>
      <w:r w:rsidR="00897DC3">
        <w:rPr>
          <w:rFonts w:cstheme="minorHAnsi"/>
          <w:szCs w:val="24"/>
        </w:rPr>
        <w:t>.</w:t>
      </w:r>
    </w:p>
    <w:p w:rsidR="00395827" w:rsidRPr="000F4480" w:rsidRDefault="00395827" w:rsidP="00813F63">
      <w:pPr>
        <w:numPr>
          <w:ilvl w:val="0"/>
          <w:numId w:val="14"/>
        </w:numPr>
        <w:tabs>
          <w:tab w:val="left" w:pos="-3119"/>
          <w:tab w:val="left" w:pos="8647"/>
        </w:tabs>
        <w:ind w:right="-40"/>
        <w:contextualSpacing/>
        <w:rPr>
          <w:rFonts w:eastAsia="Yu Mincho" w:cstheme="minorHAnsi"/>
          <w:szCs w:val="24"/>
          <w:lang w:val="en-US" w:eastAsia="en-GB"/>
        </w:rPr>
      </w:pPr>
      <w:r w:rsidRPr="000F4480">
        <w:rPr>
          <w:rFonts w:cstheme="minorHAnsi"/>
          <w:szCs w:val="24"/>
        </w:rPr>
        <w:t>Words, page or book appear double</w:t>
      </w:r>
      <w:r w:rsidR="00897DC3">
        <w:rPr>
          <w:rFonts w:cstheme="minorHAnsi"/>
          <w:szCs w:val="24"/>
        </w:rPr>
        <w:t>.</w:t>
      </w:r>
    </w:p>
    <w:p w:rsidR="00395827" w:rsidRPr="000F4480" w:rsidRDefault="00395827" w:rsidP="008E739C">
      <w:pPr>
        <w:pStyle w:val="Heading9"/>
        <w:rPr>
          <w:rFonts w:asciiTheme="minorHAnsi" w:hAnsiTheme="minorHAnsi" w:cstheme="minorHAnsi"/>
          <w:lang w:val="en-US" w:eastAsia="en-GB"/>
        </w:rPr>
      </w:pPr>
    </w:p>
    <w:p w:rsidR="00395827" w:rsidRPr="000F4480" w:rsidRDefault="00395827" w:rsidP="0002316D">
      <w:pPr>
        <w:rPr>
          <w:rFonts w:eastAsia="Yu Mincho" w:cstheme="minorHAnsi"/>
          <w:b/>
          <w:bCs/>
          <w:color w:val="9900CC"/>
          <w:szCs w:val="24"/>
          <w:lang w:val="en-US" w:eastAsia="en-GB"/>
        </w:rPr>
      </w:pPr>
      <w:r w:rsidRPr="000F4480">
        <w:rPr>
          <w:rFonts w:eastAsia="Yu Mincho" w:cstheme="minorHAnsi"/>
          <w:szCs w:val="24"/>
          <w:lang w:val="en-US" w:eastAsia="en-GB"/>
        </w:rPr>
        <w:t xml:space="preserve">Due to </w:t>
      </w:r>
      <w:r w:rsidR="00F85C9C">
        <w:rPr>
          <w:rFonts w:eastAsia="Yu Mincho" w:cstheme="minorHAnsi"/>
          <w:szCs w:val="24"/>
          <w:lang w:val="en-US" w:eastAsia="en-GB"/>
        </w:rPr>
        <w:t>her</w:t>
      </w:r>
      <w:r w:rsidRPr="000F4480">
        <w:rPr>
          <w:rFonts w:eastAsia="Yu Mincho" w:cstheme="minorHAnsi"/>
          <w:szCs w:val="24"/>
          <w:lang w:val="en-US" w:eastAsia="en-GB"/>
        </w:rPr>
        <w:t xml:space="preserve"> reported difficulties, it is recommended that </w:t>
      </w:r>
      <w:r w:rsidR="00F73676">
        <w:rPr>
          <w:rFonts w:eastAsia="Yu Mincho" w:cstheme="minorHAnsi"/>
          <w:szCs w:val="24"/>
          <w:lang w:val="en-US" w:eastAsia="en-GB"/>
        </w:rPr>
        <w:t>XXXX</w:t>
      </w:r>
      <w:r w:rsidRPr="000F4480">
        <w:rPr>
          <w:rFonts w:eastAsia="Yu Mincho" w:cstheme="minorHAnsi"/>
          <w:szCs w:val="24"/>
          <w:lang w:val="en-US" w:eastAsia="en-GB"/>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 </w:t>
      </w:r>
      <w:r w:rsidR="00CB4F76" w:rsidRPr="000F4480">
        <w:rPr>
          <w:rFonts w:eastAsia="Yu Mincho" w:cstheme="minorHAnsi"/>
          <w:szCs w:val="24"/>
          <w:lang w:val="en-US" w:eastAsia="en-GB"/>
        </w:rPr>
        <w:t>(</w:t>
      </w:r>
      <w:r w:rsidRPr="000F4480">
        <w:rPr>
          <w:rFonts w:eastAsia="Yu Mincho" w:cstheme="minorHAnsi"/>
          <w:b/>
          <w:bCs/>
          <w:color w:val="9900CC"/>
          <w:szCs w:val="24"/>
          <w:lang w:val="en-US" w:eastAsia="en-GB"/>
        </w:rPr>
        <w:t>Delete if very few symptoms</w:t>
      </w:r>
      <w:r w:rsidR="00CB4F76" w:rsidRPr="000F4480">
        <w:rPr>
          <w:rFonts w:eastAsia="Yu Mincho" w:cstheme="minorHAnsi"/>
          <w:b/>
          <w:bCs/>
          <w:color w:val="9900CC"/>
          <w:szCs w:val="24"/>
          <w:lang w:val="en-US" w:eastAsia="en-GB"/>
        </w:rPr>
        <w:t>)</w:t>
      </w:r>
    </w:p>
    <w:p w:rsidR="0002316D" w:rsidRPr="000F4480" w:rsidRDefault="0002316D" w:rsidP="0002316D">
      <w:pPr>
        <w:rPr>
          <w:rFonts w:cstheme="minorHAnsi"/>
          <w:bCs/>
          <w:szCs w:val="24"/>
        </w:rPr>
      </w:pPr>
    </w:p>
    <w:bookmarkStart w:id="26" w:name="_Attainment"/>
    <w:bookmarkStart w:id="27" w:name="_Toc115779172"/>
    <w:bookmarkEnd w:id="26"/>
    <w:p w:rsidR="00373DDC" w:rsidRPr="000F4480" w:rsidRDefault="00875C22" w:rsidP="00A57AC0">
      <w:pPr>
        <w:pStyle w:val="Heading1"/>
        <w:jc w:val="center"/>
        <w:rPr>
          <w:rStyle w:val="Hyperlink"/>
          <w:rFonts w:cstheme="minorHAnsi"/>
          <w:color w:val="auto"/>
          <w:sz w:val="24"/>
          <w:szCs w:val="24"/>
        </w:rPr>
      </w:pPr>
      <w:r w:rsidRPr="00875C22">
        <w:rPr>
          <w:rFonts w:cstheme="minorHAnsi"/>
          <w:sz w:val="24"/>
          <w:szCs w:val="24"/>
        </w:rPr>
        <w:fldChar w:fldCharType="begin"/>
      </w:r>
      <w:r w:rsidR="003838B1" w:rsidRPr="000F4480">
        <w:rPr>
          <w:rFonts w:cstheme="minorHAnsi"/>
          <w:sz w:val="24"/>
          <w:szCs w:val="24"/>
        </w:rPr>
        <w:instrText xml:space="preserve"> HYPERLINK  \l "_Attainment" </w:instrText>
      </w:r>
      <w:r w:rsidRPr="00875C22">
        <w:rPr>
          <w:rFonts w:cstheme="minorHAnsi"/>
          <w:sz w:val="24"/>
          <w:szCs w:val="24"/>
        </w:rPr>
        <w:fldChar w:fldCharType="separate"/>
      </w:r>
      <w:bookmarkStart w:id="28" w:name="_Toc149733085"/>
      <w:r w:rsidR="00373DDC" w:rsidRPr="000F4480">
        <w:rPr>
          <w:rStyle w:val="Hyperlink"/>
          <w:rFonts w:cstheme="minorHAnsi"/>
          <w:color w:val="auto"/>
          <w:sz w:val="24"/>
          <w:szCs w:val="24"/>
        </w:rPr>
        <w:t>Attainment</w:t>
      </w:r>
      <w:bookmarkEnd w:id="27"/>
      <w:bookmarkEnd w:id="28"/>
    </w:p>
    <w:p w:rsidR="009663E4" w:rsidRPr="000F4480" w:rsidRDefault="00875C22" w:rsidP="008B1712">
      <w:pPr>
        <w:pStyle w:val="Heading2"/>
        <w:rPr>
          <w:rFonts w:cstheme="minorHAnsi"/>
          <w:szCs w:val="24"/>
        </w:rPr>
      </w:pPr>
      <w:r w:rsidRPr="000F4480">
        <w:rPr>
          <w:rFonts w:cstheme="minorHAnsi"/>
          <w:szCs w:val="24"/>
        </w:rPr>
        <w:fldChar w:fldCharType="end"/>
      </w:r>
      <w:r w:rsidR="009663E4" w:rsidRPr="000F4480">
        <w:rPr>
          <w:rFonts w:cstheme="minorHAnsi"/>
          <w:szCs w:val="24"/>
        </w:rPr>
        <w:t>Reading</w:t>
      </w:r>
    </w:p>
    <w:p w:rsidR="009663E4" w:rsidRPr="000F4480" w:rsidRDefault="009663E4" w:rsidP="00E20314">
      <w:pPr>
        <w:pStyle w:val="Heading2"/>
        <w:rPr>
          <w:rFonts w:cstheme="minorHAnsi"/>
          <w:szCs w:val="24"/>
        </w:rPr>
      </w:pPr>
      <w:r w:rsidRPr="000F4480">
        <w:rPr>
          <w:rFonts w:cstheme="minorHAnsi"/>
          <w:szCs w:val="24"/>
        </w:rPr>
        <w:t>Reading Accuracy</w:t>
      </w:r>
    </w:p>
    <w:p w:rsidR="008E739C" w:rsidRPr="00B725CE" w:rsidRDefault="00F73676" w:rsidP="008E3F67">
      <w:pPr>
        <w:pStyle w:val="NoSpacing"/>
        <w:spacing w:line="360" w:lineRule="auto"/>
        <w:rPr>
          <w:rFonts w:asciiTheme="minorHAnsi" w:hAnsiTheme="minorHAnsi" w:cstheme="minorHAnsi"/>
          <w:szCs w:val="24"/>
        </w:rPr>
      </w:pPr>
      <w:r>
        <w:rPr>
          <w:rFonts w:asciiTheme="minorHAnsi" w:hAnsiTheme="minorHAnsi" w:cstheme="minorHAnsi"/>
          <w:szCs w:val="24"/>
        </w:rPr>
        <w:t>XXXX</w:t>
      </w:r>
      <w:r w:rsidR="009663E4" w:rsidRPr="00B725CE">
        <w:rPr>
          <w:rFonts w:asciiTheme="minorHAnsi" w:hAnsiTheme="minorHAnsi" w:cstheme="minorHAnsi"/>
          <w:szCs w:val="24"/>
        </w:rPr>
        <w:t xml:space="preserve"> read words that were part of </w:t>
      </w:r>
      <w:r w:rsidR="00F85C9C">
        <w:rPr>
          <w:rFonts w:asciiTheme="minorHAnsi" w:hAnsiTheme="minorHAnsi" w:cstheme="minorHAnsi"/>
          <w:szCs w:val="24"/>
        </w:rPr>
        <w:t>her</w:t>
      </w:r>
      <w:r w:rsidR="009663E4" w:rsidRPr="00B725CE">
        <w:rPr>
          <w:rFonts w:asciiTheme="minorHAnsi" w:hAnsiTheme="minorHAnsi" w:cstheme="minorHAnsi"/>
          <w:szCs w:val="24"/>
        </w:rPr>
        <w:t xml:space="preserve"> vocabulary from a list of words that became increasingly more complex. </w:t>
      </w:r>
      <w:r>
        <w:rPr>
          <w:rFonts w:asciiTheme="minorHAnsi" w:hAnsiTheme="minorHAnsi" w:cstheme="minorHAnsi"/>
          <w:szCs w:val="24"/>
        </w:rPr>
        <w:t>XXXX</w:t>
      </w:r>
      <w:r w:rsidR="00D1309E" w:rsidRPr="00B725CE">
        <w:rPr>
          <w:rFonts w:asciiTheme="minorHAnsi" w:hAnsiTheme="minorHAnsi" w:cstheme="minorHAnsi"/>
          <w:szCs w:val="24"/>
        </w:rPr>
        <w:t xml:space="preserve">’s performance in this task fell in the </w:t>
      </w:r>
      <w:sdt>
        <w:sdtPr>
          <w:rPr>
            <w:rStyle w:val="Style1"/>
            <w:rFonts w:asciiTheme="minorHAnsi" w:hAnsiTheme="minorHAnsi" w:cstheme="minorHAnsi"/>
          </w:rPr>
          <w:alias w:val="Range category"/>
          <w:tag w:val="Range category"/>
          <w:id w:val="418920648"/>
          <w:placeholder>
            <w:docPart w:val="9E82EC9A4B8E451CB4ED4AB082D5C4CA"/>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asciiTheme="minorHAnsi" w:hAnsiTheme="minorHAnsi" w:cstheme="minorHAnsi"/>
          <w:szCs w:val="24"/>
        </w:rPr>
        <w:t>(</w:t>
      </w:r>
      <w:sdt>
        <w:sdtPr>
          <w:rPr>
            <w:rStyle w:val="Style3"/>
          </w:rPr>
          <w:alias w:val="Standard Score/Numbers"/>
          <w:tag w:val="Standard Score/Numbers"/>
          <w:id w:val="-1888176702"/>
          <w:placeholder>
            <w:docPart w:val="5D6400030DD04EC08CD89F91585AF750"/>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263499" w:rsidRPr="00780E81">
            <w:rPr>
              <w:rStyle w:val="PlaceholderText"/>
            </w:rPr>
            <w:t>Choose an item.</w:t>
          </w:r>
        </w:sdtContent>
      </w:sdt>
      <w:r w:rsidR="00D1309E" w:rsidRPr="00B725CE">
        <w:rPr>
          <w:rFonts w:asciiTheme="minorHAnsi" w:hAnsiTheme="minorHAnsi" w:cstheme="minorHAnsi"/>
          <w:szCs w:val="24"/>
        </w:rPr>
        <w:t xml:space="preserve">). </w:t>
      </w:r>
      <w:r>
        <w:rPr>
          <w:rFonts w:asciiTheme="minorHAnsi" w:hAnsiTheme="minorHAnsi" w:cstheme="minorHAnsi"/>
          <w:szCs w:val="24"/>
        </w:rPr>
        <w:t>XXXX</w:t>
      </w:r>
      <w:r w:rsidR="00081782">
        <w:rPr>
          <w:rFonts w:asciiTheme="minorHAnsi" w:hAnsiTheme="minorHAnsi" w:cstheme="minorHAnsi"/>
          <w:szCs w:val="24"/>
        </w:rPr>
        <w:t xml:space="preserve"> approached the task </w:t>
      </w:r>
      <w:r w:rsidR="002A57C8">
        <w:rPr>
          <w:rFonts w:asciiTheme="minorHAnsi" w:hAnsiTheme="minorHAnsi" w:cstheme="minorHAnsi"/>
          <w:szCs w:val="24"/>
        </w:rPr>
        <w:t xml:space="preserve"> .</w:t>
      </w:r>
      <w:r w:rsidR="00081782">
        <w:rPr>
          <w:rFonts w:asciiTheme="minorHAnsi" w:hAnsiTheme="minorHAnsi" w:cstheme="minorHAnsi"/>
          <w:szCs w:val="24"/>
        </w:rPr>
        <w:t xml:space="preserve"> This would indicate that </w:t>
      </w:r>
      <w:r w:rsidR="002A57C8">
        <w:rPr>
          <w:rFonts w:asciiTheme="minorHAnsi" w:hAnsiTheme="minorHAnsi" w:cstheme="minorHAnsi"/>
          <w:szCs w:val="24"/>
        </w:rPr>
        <w:t xml:space="preserve"> .</w:t>
      </w:r>
    </w:p>
    <w:p w:rsidR="008E739C" w:rsidRPr="00B725CE" w:rsidRDefault="008E739C" w:rsidP="008E739C">
      <w:pPr>
        <w:pStyle w:val="Heading5"/>
        <w:rPr>
          <w:rFonts w:cstheme="minorHAnsi"/>
        </w:rPr>
      </w:pPr>
    </w:p>
    <w:p w:rsidR="009663E4" w:rsidRPr="00B725CE" w:rsidRDefault="00D1309E" w:rsidP="008E3F67">
      <w:pPr>
        <w:pStyle w:val="NoSpacing"/>
        <w:spacing w:line="360" w:lineRule="auto"/>
        <w:rPr>
          <w:rFonts w:asciiTheme="minorHAnsi" w:hAnsiTheme="minorHAnsi" w:cstheme="minorHAnsi"/>
          <w:szCs w:val="24"/>
        </w:rPr>
      </w:pPr>
      <w:r w:rsidRPr="00B725CE">
        <w:rPr>
          <w:rFonts w:asciiTheme="minorHAnsi" w:hAnsiTheme="minorHAnsi" w:cstheme="minorHAnsi"/>
          <w:b/>
          <w:bCs/>
          <w:color w:val="9900CC"/>
          <w:szCs w:val="24"/>
        </w:rPr>
        <w:t>(PLEASE ADD OBSERVATIONS REGARDING HOW STUDENT APPROACHED THIS TASK AND MEWTHODS USED – CHINKING, SOUNDING OUT, VISUALISATION, ‘AIR WRITING’, FOR EXAMPLE)</w:t>
      </w:r>
    </w:p>
    <w:p w:rsidR="009663E4" w:rsidRPr="00B725CE" w:rsidRDefault="009663E4" w:rsidP="008E3F67">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Efficiency</w:t>
      </w:r>
    </w:p>
    <w:p w:rsidR="009663E4" w:rsidRPr="00B725CE" w:rsidRDefault="00F73676" w:rsidP="00CC4E3A">
      <w:pPr>
        <w:pStyle w:val="NoSpacing"/>
        <w:spacing w:line="360" w:lineRule="auto"/>
        <w:rPr>
          <w:rFonts w:asciiTheme="minorHAnsi" w:hAnsiTheme="minorHAnsi" w:cstheme="minorHAnsi"/>
          <w:szCs w:val="24"/>
        </w:rPr>
      </w:pPr>
      <w:r>
        <w:rPr>
          <w:rFonts w:asciiTheme="minorHAnsi" w:hAnsiTheme="minorHAnsi" w:cstheme="minorHAnsi"/>
          <w:szCs w:val="24"/>
        </w:rPr>
        <w:t>XXXX</w:t>
      </w:r>
      <w:r w:rsidR="009663E4" w:rsidRPr="00B725CE">
        <w:rPr>
          <w:rFonts w:asciiTheme="minorHAnsi" w:hAnsiTheme="minorHAnsi" w:cstheme="minorHAnsi"/>
          <w:szCs w:val="24"/>
        </w:rPr>
        <w:t xml:space="preserve"> was then administered two further tests to assess </w:t>
      </w:r>
      <w:r w:rsidR="00F85C9C">
        <w:rPr>
          <w:rFonts w:asciiTheme="minorHAnsi" w:hAnsiTheme="minorHAnsi" w:cstheme="minorHAnsi"/>
          <w:szCs w:val="24"/>
        </w:rPr>
        <w:t>her</w:t>
      </w:r>
      <w:r w:rsidR="009663E4" w:rsidRPr="00B725CE">
        <w:rPr>
          <w:rFonts w:asciiTheme="minorHAnsi" w:hAnsiTheme="minorHAnsi" w:cstheme="minorHAnsi"/>
          <w:szCs w:val="24"/>
        </w:rPr>
        <w:t xml:space="preserve"> reading abilities: a test of sight word and nonword reading. Both types of word reading skills are required for efficient text reading.</w:t>
      </w:r>
    </w:p>
    <w:p w:rsidR="009663E4" w:rsidRPr="00B725CE" w:rsidRDefault="009663E4" w:rsidP="009663E4">
      <w:pPr>
        <w:tabs>
          <w:tab w:val="left" w:pos="-7088"/>
          <w:tab w:val="left" w:pos="-3119"/>
        </w:tabs>
        <w:contextualSpacing/>
        <w:rPr>
          <w:rFonts w:cstheme="minorHAnsi"/>
          <w:szCs w:val="24"/>
        </w:rPr>
      </w:pPr>
    </w:p>
    <w:p w:rsidR="009663E4" w:rsidRPr="00081782" w:rsidRDefault="009663E4" w:rsidP="009663E4">
      <w:pPr>
        <w:tabs>
          <w:tab w:val="left" w:pos="-7088"/>
          <w:tab w:val="left" w:pos="-3119"/>
        </w:tabs>
        <w:contextualSpacing/>
        <w:rPr>
          <w:rFonts w:cstheme="minorHAnsi"/>
          <w:color w:val="000000" w:themeColor="text1"/>
          <w:szCs w:val="24"/>
        </w:rPr>
      </w:pPr>
      <w:r w:rsidRPr="00B725CE">
        <w:rPr>
          <w:rFonts w:cstheme="minorHAnsi"/>
          <w:szCs w:val="24"/>
        </w:rPr>
        <w:t xml:space="preserve">The first test involved reading a list of common words under time pressure and assessed the speed and fluency (efficiency) of reading everyday vocabulary. </w:t>
      </w:r>
      <w:r w:rsidR="00F73676">
        <w:rPr>
          <w:rFonts w:cstheme="minorHAnsi"/>
          <w:szCs w:val="24"/>
        </w:rPr>
        <w:t>XXXX</w:t>
      </w:r>
      <w:r w:rsidR="00D1309E" w:rsidRPr="00B725CE">
        <w:rPr>
          <w:rFonts w:cstheme="minorHAnsi"/>
          <w:szCs w:val="24"/>
        </w:rPr>
        <w:t xml:space="preserve">’S score was </w:t>
      </w:r>
      <w:sdt>
        <w:sdtPr>
          <w:rPr>
            <w:rStyle w:val="Style3"/>
          </w:rPr>
          <w:alias w:val="Standard Score/Numbers"/>
          <w:tag w:val="Standard Score/Numbers"/>
          <w:id w:val="-1744786841"/>
          <w:placeholder>
            <w:docPart w:val="BF41B21260E04B8DB7083C51AC15F14F"/>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falling in the </w:t>
      </w:r>
      <w:sdt>
        <w:sdtPr>
          <w:rPr>
            <w:rStyle w:val="Style1"/>
            <w:rFonts w:asciiTheme="minorHAnsi" w:hAnsiTheme="minorHAnsi" w:cstheme="minorHAnsi"/>
          </w:rPr>
          <w:alias w:val="Range category"/>
          <w:tag w:val="Range category"/>
          <w:id w:val="926078909"/>
          <w:placeholder>
            <w:docPart w:val="737F3432572B4AF89B785E3834D59E51"/>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0F4480" w:rsidRPr="00B725CE">
            <w:rPr>
              <w:rStyle w:val="PlaceholderText"/>
            </w:rPr>
            <w:t>Choose an item.</w:t>
          </w:r>
        </w:sdtContent>
      </w:sdt>
      <w:r w:rsidR="00D1309E" w:rsidRPr="00B725CE">
        <w:rPr>
          <w:rFonts w:cstheme="minorHAnsi"/>
          <w:szCs w:val="24"/>
        </w:rPr>
        <w:t xml:space="preserve">. This would indicate that </w:t>
      </w:r>
      <w:r w:rsidR="00D1309E" w:rsidRPr="00B725CE">
        <w:rPr>
          <w:rFonts w:cstheme="minorHAnsi"/>
          <w:b/>
          <w:bCs/>
          <w:color w:val="9900CC"/>
          <w:szCs w:val="24"/>
        </w:rPr>
        <w:t>(ADD COMMENT).</w:t>
      </w:r>
      <w:r w:rsidR="00F73676">
        <w:rPr>
          <w:rFonts w:cstheme="minorHAnsi"/>
          <w:color w:val="000000" w:themeColor="text1"/>
          <w:szCs w:val="24"/>
        </w:rPr>
        <w:t>XXXX</w:t>
      </w:r>
      <w:r w:rsidR="00081782" w:rsidRPr="00081782">
        <w:rPr>
          <w:rFonts w:cstheme="minorHAnsi"/>
          <w:color w:val="000000" w:themeColor="text1"/>
          <w:szCs w:val="24"/>
        </w:rPr>
        <w:t xml:space="preserve"> approached the </w:t>
      </w:r>
      <w:r w:rsidR="00DD0085" w:rsidRPr="00081782">
        <w:rPr>
          <w:rFonts w:cstheme="minorHAnsi"/>
          <w:color w:val="000000" w:themeColor="text1"/>
          <w:szCs w:val="24"/>
        </w:rPr>
        <w:t>task.</w:t>
      </w:r>
    </w:p>
    <w:p w:rsidR="009663E4" w:rsidRPr="00B725CE" w:rsidRDefault="009663E4" w:rsidP="009663E4">
      <w:pPr>
        <w:tabs>
          <w:tab w:val="left" w:pos="-7088"/>
          <w:tab w:val="left" w:pos="-3119"/>
        </w:tabs>
        <w:contextualSpacing/>
        <w:rPr>
          <w:rFonts w:cstheme="minorHAnsi"/>
          <w:szCs w:val="24"/>
        </w:rPr>
      </w:pPr>
    </w:p>
    <w:p w:rsidR="00D1309E" w:rsidRPr="00B725CE" w:rsidRDefault="009663E4" w:rsidP="009663E4">
      <w:pPr>
        <w:pStyle w:val="BodyText3"/>
        <w:tabs>
          <w:tab w:val="left" w:pos="-3119"/>
        </w:tabs>
        <w:spacing w:line="360" w:lineRule="auto"/>
        <w:contextualSpacing/>
        <w:rPr>
          <w:rFonts w:cstheme="minorHAnsi"/>
          <w:color w:val="FF0000"/>
          <w:szCs w:val="24"/>
        </w:rPr>
      </w:pPr>
      <w:r w:rsidRPr="00B725CE">
        <w:rPr>
          <w:rFonts w:cstheme="minorHAnsi"/>
          <w:szCs w:val="24"/>
        </w:rPr>
        <w:t xml:space="preserve">The second test involved the timed reading of nonwords, which requires the use of phonemic decoding strategies (such as, using the sounds of letters and spelling patterns to identify unfamiliar words). </w:t>
      </w:r>
      <w:r w:rsidR="00F73676">
        <w:rPr>
          <w:rFonts w:cstheme="minorHAnsi"/>
          <w:szCs w:val="24"/>
        </w:rPr>
        <w:t>XXXX</w:t>
      </w:r>
      <w:r w:rsidR="00D1309E" w:rsidRPr="00B725CE">
        <w:rPr>
          <w:rFonts w:cstheme="minorHAnsi"/>
          <w:szCs w:val="24"/>
        </w:rPr>
        <w:t xml:space="preserve">’s score fell in the </w:t>
      </w:r>
      <w:sdt>
        <w:sdtPr>
          <w:rPr>
            <w:rStyle w:val="Style1"/>
            <w:rFonts w:asciiTheme="minorHAnsi" w:hAnsiTheme="minorHAnsi" w:cstheme="minorHAnsi"/>
          </w:rPr>
          <w:alias w:val="Range category"/>
          <w:tag w:val="Range category"/>
          <w:id w:val="-1138494049"/>
          <w:placeholder>
            <w:docPart w:val="53335284978443F990C9B2887F0D8119"/>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B725CE">
            <w:rPr>
              <w:rStyle w:val="PlaceholderText"/>
            </w:rPr>
            <w:t>Choose an item.</w:t>
          </w:r>
        </w:sdtContent>
      </w:sdt>
      <w:r w:rsidR="00D1309E" w:rsidRPr="00B725CE">
        <w:rPr>
          <w:rFonts w:cstheme="minorHAnsi"/>
          <w:szCs w:val="24"/>
        </w:rPr>
        <w:t>(</w:t>
      </w:r>
      <w:sdt>
        <w:sdtPr>
          <w:rPr>
            <w:rStyle w:val="Style3"/>
          </w:rPr>
          <w:alias w:val="Standard Score/Numbers"/>
          <w:tag w:val="Standard Score/Numbers"/>
          <w:id w:val="-2025933621"/>
          <w:placeholder>
            <w:docPart w:val="78C6E639725D480C8B6CCE22FE669893"/>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cstheme="minorHAnsi"/>
            <w:szCs w:val="24"/>
          </w:rPr>
        </w:sdtEndPr>
        <w:sdtContent>
          <w:r w:rsidR="00263499" w:rsidRPr="00780E81">
            <w:rPr>
              <w:rStyle w:val="PlaceholderText"/>
            </w:rPr>
            <w:t>Choose an item.</w:t>
          </w:r>
        </w:sdtContent>
      </w:sdt>
      <w:r w:rsidR="00D1309E" w:rsidRPr="00B725CE">
        <w:rPr>
          <w:rFonts w:cstheme="minorHAnsi"/>
          <w:szCs w:val="24"/>
        </w:rPr>
        <w:t xml:space="preserve">), </w:t>
      </w:r>
      <w:r w:rsidR="00D1309E" w:rsidRPr="00B725CE">
        <w:rPr>
          <w:rFonts w:cstheme="minorHAnsi"/>
          <w:szCs w:val="24"/>
        </w:rPr>
        <w:lastRenderedPageBreak/>
        <w:t xml:space="preserve">indicating that </w:t>
      </w:r>
      <w:r w:rsidR="00D1309E" w:rsidRPr="00B725CE">
        <w:rPr>
          <w:rFonts w:cstheme="minorHAnsi"/>
          <w:b/>
          <w:bCs/>
          <w:color w:val="9900CC"/>
          <w:szCs w:val="24"/>
        </w:rPr>
        <w:t>(ADD COMMENT).</w:t>
      </w:r>
    </w:p>
    <w:p w:rsidR="009663E4" w:rsidRPr="00B725CE" w:rsidRDefault="009663E4" w:rsidP="009663E4">
      <w:pPr>
        <w:rPr>
          <w:rFonts w:cstheme="minorHAnsi"/>
          <w:bCs/>
          <w:szCs w:val="24"/>
        </w:rPr>
      </w:pPr>
    </w:p>
    <w:p w:rsidR="009663E4" w:rsidRPr="00B725CE" w:rsidRDefault="009663E4" w:rsidP="008B1712">
      <w:pPr>
        <w:pStyle w:val="Heading2"/>
        <w:rPr>
          <w:rFonts w:cstheme="minorHAnsi"/>
          <w:szCs w:val="24"/>
        </w:rPr>
      </w:pPr>
      <w:r w:rsidRPr="00B725CE">
        <w:rPr>
          <w:rFonts w:cstheme="minorHAnsi"/>
          <w:szCs w:val="24"/>
        </w:rPr>
        <w:t>Reading Comprehension</w:t>
      </w:r>
    </w:p>
    <w:p w:rsidR="009663E4" w:rsidRPr="000F4480" w:rsidRDefault="00F73676" w:rsidP="00CC4E3A">
      <w:pPr>
        <w:pStyle w:val="NoSpacing"/>
        <w:spacing w:line="360" w:lineRule="auto"/>
        <w:rPr>
          <w:rFonts w:asciiTheme="minorHAnsi" w:hAnsiTheme="minorHAnsi" w:cstheme="minorHAnsi"/>
          <w:szCs w:val="24"/>
        </w:rPr>
      </w:pPr>
      <w:r>
        <w:rPr>
          <w:rFonts w:asciiTheme="minorHAnsi" w:hAnsiTheme="minorHAnsi" w:cstheme="minorHAnsi"/>
          <w:szCs w:val="24"/>
        </w:rPr>
        <w:t>XXXX</w:t>
      </w:r>
      <w:r w:rsidR="009663E4" w:rsidRPr="00B725CE">
        <w:rPr>
          <w:rFonts w:asciiTheme="minorHAnsi" w:hAnsiTheme="minorHAnsi" w:cstheme="minorHAnsi"/>
          <w:szCs w:val="24"/>
        </w:rPr>
        <w:t xml:space="preserve"> read a passage of continuous text aloud at a</w:t>
      </w:r>
      <w:r w:rsidR="00166B85" w:rsidRPr="00B725CE">
        <w:rPr>
          <w:rFonts w:asciiTheme="minorHAnsi" w:hAnsiTheme="minorHAnsi" w:cstheme="minorHAnsi"/>
          <w:szCs w:val="24"/>
        </w:rPr>
        <w:t xml:space="preserve">n </w:t>
      </w:r>
      <w:r w:rsidR="009663E4" w:rsidRPr="00B725CE">
        <w:rPr>
          <w:rFonts w:asciiTheme="minorHAnsi" w:hAnsiTheme="minorHAnsi" w:cstheme="minorHAnsi"/>
          <w:szCs w:val="24"/>
        </w:rPr>
        <w:t xml:space="preserve">oral reading speed </w:t>
      </w:r>
      <w:r w:rsidR="00263499">
        <w:rPr>
          <w:rFonts w:asciiTheme="minorHAnsi" w:hAnsiTheme="minorHAnsi" w:cstheme="minorHAnsi"/>
          <w:szCs w:val="24"/>
        </w:rPr>
        <w:t>of    words per minute.</w:t>
      </w:r>
      <w:r w:rsidR="009663E4" w:rsidRPr="00B725CE">
        <w:rPr>
          <w:rFonts w:asciiTheme="minorHAnsi" w:hAnsiTheme="minorHAnsi" w:cstheme="minorHAnsi"/>
          <w:szCs w:val="24"/>
        </w:rPr>
        <w:t xml:space="preserve"> When asked to summarise the passage from memory</w:t>
      </w:r>
      <w:r w:rsidR="009663E4" w:rsidRPr="000F4480">
        <w:rPr>
          <w:rFonts w:asciiTheme="minorHAnsi" w:hAnsiTheme="minorHAnsi" w:cstheme="minorHAnsi"/>
          <w:szCs w:val="24"/>
        </w:rPr>
        <w:t xml:space="preserve">, </w:t>
      </w:r>
      <w:r>
        <w:rPr>
          <w:rFonts w:asciiTheme="minorHAnsi" w:hAnsiTheme="minorHAnsi" w:cstheme="minorHAnsi"/>
          <w:szCs w:val="24"/>
        </w:rPr>
        <w:t>XXXX</w:t>
      </w:r>
      <w:sdt>
        <w:sdtPr>
          <w:rPr>
            <w:rFonts w:asciiTheme="minorHAnsi" w:hAnsiTheme="minorHAnsi" w:cstheme="minorHAnsi"/>
            <w:szCs w:val="24"/>
          </w:rPr>
          <w:alias w:val="reading strengths/weaknesses-factual &amp; inferred menaing"/>
          <w:tag w:val="reading strengths/weaknesses-factual &amp; inferred menaing"/>
          <w:id w:val="1447124361"/>
          <w:lock w:val="sdtLocked"/>
          <w:placeholder>
            <w:docPart w:val="0658FBD144C4477191CEEA7575A9F1B1"/>
          </w:placeholder>
          <w:showingPlcHdr/>
          <w:dropDownList>
            <w:listItem w:value="Choose an item."/>
            <w:listItem w:displayText="struggled to recall factual information from the text being read." w:value="struggled to recall factual information from the text being read."/>
            <w:listItem w:displayText="struggled to recall inferred information from the text being read." w:value="struggled to recall inferred information from the text being read."/>
            <w:listItem w:displayText="found it challenging to recall factual and inferred meaning from the text being read." w:value="found it challenging to recall factual and inferred meaning from the text being read."/>
            <w:listItem w:displayText="was able to recall both factual and inferred meaning, with ease, from the text being read." w:value="was able to recall both factual and inferred meaning, with ease, from the text being read."/>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Their reading pace was </w:t>
      </w:r>
      <w:sdt>
        <w:sdtPr>
          <w:rPr>
            <w:rFonts w:asciiTheme="minorHAnsi" w:hAnsiTheme="minorHAnsi" w:cstheme="minorHAnsi"/>
            <w:szCs w:val="24"/>
          </w:rPr>
          <w:alias w:val="speed"/>
          <w:tag w:val="speed"/>
          <w:id w:val="1374804171"/>
          <w:placeholder>
            <w:docPart w:val="6C1F8DA9395A40EA82C79E0DDC3FCA37"/>
          </w:placeholder>
          <w:showingPlcHdr/>
          <w:dropDownList>
            <w:listItem w:value="Choose an item."/>
            <w:listItem w:displayText="fast" w:value="fast"/>
            <w:listItem w:displayText="slow" w:value="slow"/>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and they read with </w:t>
      </w:r>
      <w:sdt>
        <w:sdtPr>
          <w:rPr>
            <w:rFonts w:asciiTheme="minorHAnsi" w:hAnsiTheme="minorHAnsi" w:cstheme="minorHAnsi"/>
            <w:szCs w:val="24"/>
          </w:rPr>
          <w:alias w:val="style of reading"/>
          <w:tag w:val="style of reading"/>
          <w:id w:val="-1621379590"/>
          <w:placeholder>
            <w:docPart w:val="8F428744B2CF45CF8CEC8C587B4DFD4B"/>
          </w:placeholder>
          <w:showingPlcHdr/>
          <w:dropDownList>
            <w:listItem w:value="Choose an item."/>
            <w:listItem w:displayText="with fluidity." w:value="with fluidity."/>
            <w:listItem w:displayText="in a staggered manner." w:value="in a staggered manner."/>
          </w:dropDownList>
        </w:sdtPr>
        <w:sdtContent>
          <w:r w:rsidR="00291AD3" w:rsidRPr="00780E81">
            <w:rPr>
              <w:rStyle w:val="PlaceholderText"/>
            </w:rPr>
            <w:t>Choose an item.</w:t>
          </w:r>
        </w:sdtContent>
      </w:sdt>
      <w:r w:rsidR="00D1309E" w:rsidRPr="000F4480">
        <w:rPr>
          <w:rFonts w:asciiTheme="minorHAnsi" w:hAnsiTheme="minorHAnsi" w:cstheme="minorHAnsi"/>
          <w:szCs w:val="24"/>
        </w:rPr>
        <w:t xml:space="preserve">. </w:t>
      </w:r>
      <w:r>
        <w:rPr>
          <w:rFonts w:asciiTheme="minorHAnsi" w:hAnsiTheme="minorHAnsi" w:cstheme="minorHAnsi"/>
          <w:szCs w:val="24"/>
        </w:rPr>
        <w:t>XXXX</w:t>
      </w:r>
      <w:r w:rsidR="00D1309E" w:rsidRPr="000F4480">
        <w:rPr>
          <w:rFonts w:asciiTheme="minorHAnsi" w:hAnsiTheme="minorHAnsi" w:cstheme="minorHAnsi"/>
          <w:szCs w:val="24"/>
        </w:rPr>
        <w:t xml:space="preserve"> approached the task with </w:t>
      </w:r>
      <w:sdt>
        <w:sdtPr>
          <w:rPr>
            <w:rFonts w:asciiTheme="minorHAnsi" w:hAnsiTheme="minorHAnsi" w:cstheme="minorHAnsi"/>
            <w:szCs w:val="24"/>
          </w:rPr>
          <w:alias w:val="manner of approach to task"/>
          <w:tag w:val="manner of approach to task"/>
          <w:id w:val="1653565635"/>
          <w:placeholder>
            <w:docPart w:val="CB62E25CA30B470FA81176654B159047"/>
          </w:placeholder>
          <w:showingPlcHdr/>
          <w:dropDownList>
            <w:listItem w:value="Choose an item."/>
            <w:listItem w:displayText="confidence" w:value="confidence"/>
            <w:listItem w:displayText="apprehension" w:value="apprehension"/>
          </w:dropDownList>
        </w:sdtPr>
        <w:sdtContent>
          <w:r w:rsidR="00291AD3" w:rsidRPr="00780E81">
            <w:rPr>
              <w:rStyle w:val="PlaceholderText"/>
            </w:rPr>
            <w:t>Choose an item.</w:t>
          </w:r>
        </w:sdtContent>
      </w:sdt>
      <w:r w:rsidR="006B7090">
        <w:rPr>
          <w:rFonts w:asciiTheme="minorHAnsi" w:hAnsiTheme="minorHAnsi" w:cstheme="minorHAnsi"/>
          <w:szCs w:val="24"/>
        </w:rPr>
        <w:t xml:space="preserve">. This </w:t>
      </w:r>
      <w:r w:rsidR="0037636C">
        <w:rPr>
          <w:rFonts w:asciiTheme="minorHAnsi" w:hAnsiTheme="minorHAnsi" w:cstheme="minorHAnsi"/>
          <w:szCs w:val="24"/>
        </w:rPr>
        <w:t>reflective</w:t>
      </w:r>
      <w:r w:rsidR="006B7090">
        <w:rPr>
          <w:rFonts w:asciiTheme="minorHAnsi" w:hAnsiTheme="minorHAnsi" w:cstheme="minorHAnsi"/>
          <w:szCs w:val="24"/>
        </w:rPr>
        <w:t xml:space="preserve"> of </w:t>
      </w:r>
      <w:r>
        <w:rPr>
          <w:rFonts w:asciiTheme="minorHAnsi" w:hAnsiTheme="minorHAnsi" w:cstheme="minorHAnsi"/>
          <w:szCs w:val="24"/>
        </w:rPr>
        <w:t>XXXX</w:t>
      </w:r>
      <w:r w:rsidR="006B7090">
        <w:rPr>
          <w:rFonts w:asciiTheme="minorHAnsi" w:hAnsiTheme="minorHAnsi" w:cstheme="minorHAnsi"/>
          <w:szCs w:val="24"/>
        </w:rPr>
        <w:t>’</w:t>
      </w:r>
      <w:r w:rsidR="0037636C">
        <w:rPr>
          <w:rFonts w:asciiTheme="minorHAnsi" w:hAnsiTheme="minorHAnsi" w:cstheme="minorHAnsi"/>
          <w:szCs w:val="24"/>
        </w:rPr>
        <w:t>s</w:t>
      </w:r>
      <w:r w:rsidR="006B7090">
        <w:rPr>
          <w:rFonts w:asciiTheme="minorHAnsi" w:hAnsiTheme="minorHAnsi" w:cstheme="minorHAnsi"/>
          <w:szCs w:val="24"/>
        </w:rPr>
        <w:t xml:space="preserve"> self-reported </w:t>
      </w:r>
      <w:r w:rsidR="0037636C">
        <w:rPr>
          <w:rFonts w:asciiTheme="minorHAnsi" w:hAnsiTheme="minorHAnsi" w:cstheme="minorHAnsi"/>
          <w:szCs w:val="24"/>
        </w:rPr>
        <w:t>experiences</w:t>
      </w:r>
      <w:r w:rsidR="006B7090">
        <w:rPr>
          <w:rFonts w:asciiTheme="minorHAnsi" w:hAnsiTheme="minorHAnsi" w:cstheme="minorHAnsi"/>
          <w:szCs w:val="24"/>
        </w:rPr>
        <w:t xml:space="preserve"> with reading comprehension in their background information.</w:t>
      </w:r>
    </w:p>
    <w:p w:rsidR="009663E4" w:rsidRPr="000F4480" w:rsidRDefault="009663E4" w:rsidP="009663E4">
      <w:pPr>
        <w:tabs>
          <w:tab w:val="left" w:pos="-5245"/>
          <w:tab w:val="left" w:pos="-3119"/>
        </w:tabs>
        <w:contextualSpacing/>
        <w:rPr>
          <w:rFonts w:cstheme="minorHAnsi"/>
          <w:szCs w:val="24"/>
          <w:highlight w:val="yellow"/>
        </w:rPr>
      </w:pPr>
    </w:p>
    <w:p w:rsidR="00F03F1C" w:rsidRPr="000F4480" w:rsidRDefault="009663E4" w:rsidP="009663E4">
      <w:pPr>
        <w:tabs>
          <w:tab w:val="left" w:pos="-5245"/>
          <w:tab w:val="left" w:pos="-3119"/>
        </w:tabs>
        <w:ind w:right="-154"/>
        <w:contextualSpacing/>
        <w:rPr>
          <w:rFonts w:cstheme="minorHAnsi"/>
          <w:bCs/>
          <w:szCs w:val="24"/>
        </w:rPr>
      </w:pPr>
      <w:r w:rsidRPr="000F4480">
        <w:rPr>
          <w:rFonts w:cstheme="minorHAnsi"/>
          <w:bCs/>
          <w:szCs w:val="24"/>
        </w:rPr>
        <w:t xml:space="preserve">When reading other passages silently, </w:t>
      </w:r>
      <w:r w:rsidR="00F73676">
        <w:rPr>
          <w:rFonts w:cstheme="minorHAnsi"/>
          <w:bCs/>
          <w:szCs w:val="24"/>
        </w:rPr>
        <w:t>XXXX</w:t>
      </w:r>
      <w:r w:rsidRPr="000F4480">
        <w:rPr>
          <w:rFonts w:cstheme="minorHAnsi"/>
          <w:bCs/>
          <w:szCs w:val="24"/>
        </w:rPr>
        <w:t xml:space="preserve"> read at </w:t>
      </w:r>
      <w:r w:rsidR="00166B85" w:rsidRPr="000F4480">
        <w:rPr>
          <w:rFonts w:cstheme="minorHAnsi"/>
          <w:bCs/>
          <w:szCs w:val="24"/>
        </w:rPr>
        <w:t xml:space="preserve">a </w:t>
      </w:r>
      <w:sdt>
        <w:sdtPr>
          <w:rPr>
            <w:rFonts w:cstheme="minorHAnsi"/>
            <w:bCs/>
            <w:szCs w:val="24"/>
          </w:rPr>
          <w:alias w:val="speed"/>
          <w:tag w:val="speed"/>
          <w:id w:val="2044941652"/>
          <w:placeholder>
            <w:docPart w:val="EEF59BB2549C4FDD95C2830D04E0418C"/>
          </w:placeholder>
          <w:showingPlcHdr/>
          <w:dropDownList>
            <w:listItem w:value="Choose an item."/>
            <w:listItem w:displayText="slow" w:value="slow"/>
            <w:listItem w:displayText="competent" w:value="competent"/>
          </w:dropDownList>
        </w:sdtPr>
        <w:sdtContent>
          <w:r w:rsidR="00300DB3" w:rsidRPr="00780E81">
            <w:rPr>
              <w:rStyle w:val="PlaceholderText"/>
            </w:rPr>
            <w:t>Choose an item.</w:t>
          </w:r>
        </w:sdtContent>
      </w:sdt>
      <w:r w:rsidRPr="000F4480">
        <w:rPr>
          <w:rFonts w:cstheme="minorHAnsi"/>
          <w:bCs/>
          <w:szCs w:val="24"/>
        </w:rPr>
        <w:t xml:space="preserve"> silent reading speed</w:t>
      </w:r>
      <w:r w:rsidR="00D1309E" w:rsidRPr="000F4480">
        <w:rPr>
          <w:rFonts w:cstheme="minorHAnsi"/>
          <w:bCs/>
          <w:szCs w:val="24"/>
        </w:rPr>
        <w:t xml:space="preserve"> of </w:t>
      </w:r>
      <w:r w:rsidR="00CB4F76" w:rsidRPr="000F4480">
        <w:rPr>
          <w:rFonts w:cstheme="minorHAnsi"/>
          <w:bCs/>
          <w:szCs w:val="24"/>
        </w:rPr>
        <w:t>---</w:t>
      </w:r>
      <w:r w:rsidR="00F81927">
        <w:rPr>
          <w:rFonts w:cstheme="minorHAnsi"/>
          <w:bCs/>
          <w:szCs w:val="24"/>
        </w:rPr>
        <w:t>w</w:t>
      </w:r>
      <w:r w:rsidR="00CB4F76" w:rsidRPr="000F4480">
        <w:rPr>
          <w:rFonts w:cstheme="minorHAnsi"/>
          <w:bCs/>
          <w:szCs w:val="24"/>
        </w:rPr>
        <w:t xml:space="preserve">ords </w:t>
      </w:r>
      <w:r w:rsidR="00F81927">
        <w:rPr>
          <w:rFonts w:cstheme="minorHAnsi"/>
          <w:bCs/>
          <w:szCs w:val="24"/>
        </w:rPr>
        <w:t>p</w:t>
      </w:r>
      <w:r w:rsidR="00CB4F76" w:rsidRPr="000F4480">
        <w:rPr>
          <w:rFonts w:cstheme="minorHAnsi"/>
          <w:bCs/>
          <w:szCs w:val="24"/>
        </w:rPr>
        <w:t xml:space="preserve">er </w:t>
      </w:r>
      <w:r w:rsidR="00F81927">
        <w:rPr>
          <w:rFonts w:cstheme="minorHAnsi"/>
          <w:bCs/>
          <w:szCs w:val="24"/>
        </w:rPr>
        <w:t>m</w:t>
      </w:r>
      <w:r w:rsidR="00CB4F76" w:rsidRPr="000F4480">
        <w:rPr>
          <w:rFonts w:cstheme="minorHAnsi"/>
          <w:bCs/>
          <w:szCs w:val="24"/>
        </w:rPr>
        <w:t>inute</w:t>
      </w:r>
      <w:r w:rsidRPr="000F4480">
        <w:rPr>
          <w:rFonts w:cstheme="minorHAnsi"/>
          <w:bCs/>
          <w:szCs w:val="24"/>
        </w:rPr>
        <w:t>.</w:t>
      </w:r>
      <w:r w:rsidR="00E311F5">
        <w:rPr>
          <w:rFonts w:cstheme="minorHAnsi"/>
          <w:bCs/>
          <w:szCs w:val="24"/>
        </w:rPr>
        <w:t xml:space="preserve">As </w:t>
      </w:r>
      <w:r w:rsidR="00F73676">
        <w:rPr>
          <w:rFonts w:cstheme="minorHAnsi"/>
          <w:bCs/>
          <w:szCs w:val="24"/>
        </w:rPr>
        <w:t>XXXX</w:t>
      </w:r>
      <w:r w:rsidR="00CB4F76" w:rsidRPr="000F4480">
        <w:rPr>
          <w:rFonts w:cstheme="minorHAnsi"/>
          <w:bCs/>
          <w:szCs w:val="24"/>
        </w:rPr>
        <w:t xml:space="preserve"> p</w:t>
      </w:r>
      <w:r w:rsidR="00300DB3">
        <w:rPr>
          <w:rFonts w:cstheme="minorHAnsi"/>
          <w:bCs/>
          <w:szCs w:val="24"/>
        </w:rPr>
        <w:t>ro</w:t>
      </w:r>
      <w:r w:rsidR="00CB4F76" w:rsidRPr="000F4480">
        <w:rPr>
          <w:rFonts w:cstheme="minorHAnsi"/>
          <w:bCs/>
          <w:szCs w:val="24"/>
        </w:rPr>
        <w:t xml:space="preserve">gressed through the </w:t>
      </w:r>
      <w:r w:rsidR="00E311F5">
        <w:rPr>
          <w:rFonts w:cstheme="minorHAnsi"/>
          <w:bCs/>
          <w:szCs w:val="24"/>
        </w:rPr>
        <w:t>silent reading comprehension task</w:t>
      </w:r>
      <w:r w:rsidR="00CB4F76" w:rsidRPr="000F4480">
        <w:rPr>
          <w:rFonts w:cstheme="minorHAnsi"/>
          <w:bCs/>
          <w:szCs w:val="24"/>
        </w:rPr>
        <w:t xml:space="preserve">, </w:t>
      </w:r>
      <w:r w:rsidR="00F73676">
        <w:rPr>
          <w:rFonts w:cstheme="minorHAnsi"/>
          <w:bCs/>
          <w:szCs w:val="24"/>
        </w:rPr>
        <w:t>XXXX</w:t>
      </w:r>
      <w:sdt>
        <w:sdtPr>
          <w:rPr>
            <w:rFonts w:cstheme="minorHAnsi"/>
            <w:bCs/>
            <w:szCs w:val="24"/>
          </w:rPr>
          <w:id w:val="-317572575"/>
          <w:placeholder>
            <w:docPart w:val="23737CCE0434430E8C0A059620F61750"/>
          </w:placeholder>
          <w:showingPlcHdr/>
          <w:dropDownList>
            <w:listItem w:value="Choose an item."/>
            <w:listItem w:displayText="struggled to " w:value="struggled to "/>
            <w:listItem w:displayText="was able to competently " w:value="was able to competently "/>
          </w:dropDownList>
        </w:sdtPr>
        <w:sdtContent>
          <w:r w:rsidR="007454FD" w:rsidRPr="00780E81">
            <w:rPr>
              <w:rStyle w:val="PlaceholderText"/>
            </w:rPr>
            <w:t>Choose an item.</w:t>
          </w:r>
        </w:sdtContent>
      </w:sdt>
      <w:r w:rsidR="00CB4F76" w:rsidRPr="000F4480">
        <w:rPr>
          <w:rFonts w:cstheme="minorHAnsi"/>
          <w:bCs/>
          <w:szCs w:val="24"/>
        </w:rPr>
        <w:t xml:space="preserve"> recall </w:t>
      </w:r>
      <w:sdt>
        <w:sdtPr>
          <w:rPr>
            <w:rFonts w:cstheme="minorHAnsi"/>
            <w:bCs/>
            <w:szCs w:val="24"/>
          </w:rPr>
          <w:alias w:val="Inferred, factual or literal meaning"/>
          <w:tag w:val="Inferred, factual or literal meaning"/>
          <w:id w:val="-1735843760"/>
          <w:placeholder>
            <w:docPart w:val="A7DBCC9CBCA74591A80B1D8B371E812E"/>
          </w:placeholder>
          <w:showingPlcHdr/>
          <w:dropDownList>
            <w:listItem w:value="Choose an item."/>
            <w:listItem w:displayText="inferred" w:value="inferred"/>
            <w:listItem w:displayText="literal" w:value="literal"/>
            <w:listItem w:displayText="factual" w:value="factual"/>
            <w:listItem w:displayText="inferred, factual and literal" w:value="inferred, factual and literal"/>
            <w:listItem w:displayText="inferred and literal" w:value="inferred and literal"/>
            <w:listItem w:displayText="inferred and factual" w:value="inferred and factual"/>
            <w:listItem w:displayText="factual and literal" w:value="factual and literal"/>
          </w:dropDownList>
        </w:sdtPr>
        <w:sdtContent>
          <w:r w:rsidR="007454FD" w:rsidRPr="00780E81">
            <w:rPr>
              <w:rStyle w:val="PlaceholderText"/>
            </w:rPr>
            <w:t>Choose an item.</w:t>
          </w:r>
        </w:sdtContent>
      </w:sdt>
      <w:r w:rsidR="00CB4F76" w:rsidRPr="000F4480">
        <w:rPr>
          <w:rFonts w:cstheme="minorHAnsi"/>
          <w:bCs/>
          <w:szCs w:val="24"/>
        </w:rPr>
        <w:t xml:space="preserve">information from the text. This would indicate that </w:t>
      </w:r>
      <w:r w:rsidR="00F73676">
        <w:rPr>
          <w:rFonts w:cstheme="minorHAnsi"/>
          <w:bCs/>
          <w:szCs w:val="24"/>
        </w:rPr>
        <w:t>XXXX</w:t>
      </w:r>
      <w:r w:rsidR="00CB4F76" w:rsidRPr="000F4480">
        <w:rPr>
          <w:rFonts w:cstheme="minorHAnsi"/>
          <w:b/>
          <w:color w:val="9900CC"/>
          <w:szCs w:val="24"/>
        </w:rPr>
        <w:t>(Please comment)</w:t>
      </w:r>
    </w:p>
    <w:p w:rsidR="00F03F1C" w:rsidRPr="000F4480" w:rsidRDefault="00F03F1C" w:rsidP="009663E4">
      <w:pPr>
        <w:tabs>
          <w:tab w:val="left" w:pos="-5245"/>
          <w:tab w:val="left" w:pos="-3119"/>
        </w:tabs>
        <w:ind w:right="-154"/>
        <w:contextualSpacing/>
        <w:rPr>
          <w:rFonts w:cstheme="minorHAnsi"/>
          <w:bCs/>
          <w:szCs w:val="24"/>
        </w:rPr>
      </w:pPr>
    </w:p>
    <w:p w:rsidR="009663E4" w:rsidRPr="000F4480" w:rsidRDefault="00F73676" w:rsidP="009663E4">
      <w:pPr>
        <w:tabs>
          <w:tab w:val="left" w:pos="-5245"/>
          <w:tab w:val="left" w:pos="-3119"/>
        </w:tabs>
        <w:ind w:right="-154"/>
        <w:contextualSpacing/>
        <w:rPr>
          <w:rFonts w:cstheme="minorHAnsi"/>
          <w:szCs w:val="24"/>
        </w:rPr>
      </w:pPr>
      <w:r>
        <w:rPr>
          <w:rFonts w:cstheme="minorHAnsi"/>
          <w:bCs/>
          <w:szCs w:val="24"/>
        </w:rPr>
        <w:t>XXXX</w:t>
      </w:r>
      <w:r w:rsidR="00166B85" w:rsidRPr="000F4480">
        <w:rPr>
          <w:rFonts w:cstheme="minorHAnsi"/>
          <w:bCs/>
          <w:szCs w:val="24"/>
        </w:rPr>
        <w:t>’s</w:t>
      </w:r>
      <w:r w:rsidR="009663E4" w:rsidRPr="000F4480">
        <w:rPr>
          <w:rFonts w:cstheme="minorHAnsi"/>
          <w:bCs/>
          <w:szCs w:val="24"/>
        </w:rPr>
        <w:t xml:space="preserve"> silent reading comprehension was in the </w:t>
      </w:r>
      <w:sdt>
        <w:sdtPr>
          <w:rPr>
            <w:rStyle w:val="Style1"/>
            <w:rFonts w:asciiTheme="minorHAnsi" w:hAnsiTheme="minorHAnsi" w:cstheme="minorHAnsi"/>
          </w:rPr>
          <w:alias w:val="Range category"/>
          <w:tag w:val="Range category"/>
          <w:id w:val="-600728573"/>
          <w:placeholder>
            <w:docPart w:val="47D7A0936E544D6A9F7253E68E95F6DB"/>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r w:rsidR="009663E4" w:rsidRPr="000F4480">
        <w:rPr>
          <w:rFonts w:cstheme="minorHAnsi"/>
          <w:bCs/>
          <w:szCs w:val="24"/>
        </w:rPr>
        <w:t>.</w:t>
      </w:r>
    </w:p>
    <w:p w:rsidR="009663E4" w:rsidRPr="000F4480" w:rsidRDefault="009663E4" w:rsidP="009663E4">
      <w:pPr>
        <w:tabs>
          <w:tab w:val="left" w:pos="-5245"/>
          <w:tab w:val="left" w:pos="-3119"/>
        </w:tabs>
        <w:ind w:right="-154"/>
        <w:rPr>
          <w:rFonts w:cstheme="minorHAnsi"/>
          <w:szCs w:val="24"/>
          <w:highlight w:val="yellow"/>
        </w:rPr>
      </w:pPr>
    </w:p>
    <w:p w:rsidR="007454FD" w:rsidRDefault="009663E4" w:rsidP="008E3F67">
      <w:pPr>
        <w:tabs>
          <w:tab w:val="left" w:pos="-5245"/>
          <w:tab w:val="left" w:pos="-3119"/>
        </w:tabs>
        <w:ind w:right="-154"/>
        <w:rPr>
          <w:rFonts w:cstheme="minorHAnsi"/>
          <w:szCs w:val="24"/>
        </w:rPr>
      </w:pPr>
      <w:r w:rsidRPr="000F4480">
        <w:rPr>
          <w:rFonts w:cstheme="minorHAnsi"/>
          <w:szCs w:val="24"/>
        </w:rPr>
        <w:t xml:space="preserve">Both reading comprehension tasks showed the </w:t>
      </w:r>
      <w:sdt>
        <w:sdtPr>
          <w:rPr>
            <w:rFonts w:cstheme="minorHAnsi"/>
            <w:szCs w:val="24"/>
          </w:rPr>
          <w:alias w:val="effort"/>
          <w:tag w:val="effort"/>
          <w:id w:val="1779825826"/>
          <w:placeholder>
            <w:docPart w:val="5AC698D3A26D4A968D703B10DAFE151C"/>
          </w:placeholder>
          <w:showingPlcHdr/>
          <w:dropDownList>
            <w:listItem w:value="Choose an item."/>
            <w:listItem w:displayText="ease with which" w:value="ease with which"/>
            <w:listItem w:displayText="difficulty with which " w:value="difficulty with which "/>
          </w:dropDownList>
        </w:sdtPr>
        <w:sdtContent>
          <w:r w:rsidR="007454FD" w:rsidRPr="00780E81">
            <w:rPr>
              <w:rStyle w:val="PlaceholderText"/>
            </w:rPr>
            <w:t>Choose an item.</w:t>
          </w:r>
        </w:sdtContent>
      </w:sdt>
      <w:r w:rsidR="00F73676">
        <w:rPr>
          <w:rFonts w:cstheme="minorHAnsi"/>
          <w:szCs w:val="24"/>
        </w:rPr>
        <w:t>XXXX</w:t>
      </w:r>
      <w:r w:rsidRPr="000F4480">
        <w:rPr>
          <w:rFonts w:cstheme="minorHAnsi"/>
          <w:szCs w:val="24"/>
        </w:rPr>
        <w:t xml:space="preserve"> had in gaining a full appreciation of the material that </w:t>
      </w:r>
      <w:r w:rsidR="00F85C9C">
        <w:rPr>
          <w:rFonts w:cstheme="minorHAnsi"/>
          <w:szCs w:val="24"/>
        </w:rPr>
        <w:t>she</w:t>
      </w:r>
      <w:r w:rsidRPr="000F4480">
        <w:rPr>
          <w:rFonts w:cstheme="minorHAnsi"/>
          <w:szCs w:val="24"/>
        </w:rPr>
        <w:t xml:space="preserve"> read, </w:t>
      </w:r>
      <w:sdt>
        <w:sdtPr>
          <w:rPr>
            <w:rFonts w:cstheme="minorHAnsi"/>
            <w:szCs w:val="24"/>
          </w:rPr>
          <w:alias w:val="Reading aloud/silently/both - please choose."/>
          <w:tag w:val="Reading aloud/silently/both - please choose."/>
          <w:id w:val="-942987266"/>
          <w:placeholder>
            <w:docPart w:val="5D7A629F1F984BACBEB9CA6E6DCE0083"/>
          </w:placeholder>
          <w:showingPlcHdr/>
          <w:dropDownList>
            <w:listItem w:value="Choose an item."/>
            <w:listItem w:displayText="when reading aloud." w:value="when reading aloud."/>
            <w:listItem w:displayText="when reading silently." w:value="when reading silently."/>
            <w:listItem w:displayText="whether reading silently or aloud." w:value="whether reading silently or aloud."/>
          </w:dropDownList>
        </w:sdtPr>
        <w:sdtContent>
          <w:r w:rsidR="007454FD" w:rsidRPr="00780E81">
            <w:rPr>
              <w:rStyle w:val="PlaceholderText"/>
            </w:rPr>
            <w:t>Choose an item.</w:t>
          </w:r>
        </w:sdtContent>
      </w:sdt>
    </w:p>
    <w:p w:rsidR="007454FD" w:rsidRDefault="007454FD" w:rsidP="008E3F67">
      <w:pPr>
        <w:tabs>
          <w:tab w:val="left" w:pos="-5245"/>
          <w:tab w:val="left" w:pos="-3119"/>
        </w:tabs>
        <w:ind w:right="-154"/>
        <w:rPr>
          <w:rFonts w:cstheme="minorHAnsi"/>
          <w:szCs w:val="24"/>
        </w:rPr>
      </w:pPr>
    </w:p>
    <w:p w:rsidR="009663E4" w:rsidRPr="000F4480" w:rsidRDefault="007454FD" w:rsidP="008E3F67">
      <w:pPr>
        <w:tabs>
          <w:tab w:val="left" w:pos="-5245"/>
          <w:tab w:val="left" w:pos="-3119"/>
        </w:tabs>
        <w:ind w:right="-154"/>
        <w:rPr>
          <w:rFonts w:cstheme="minorHAnsi"/>
          <w:szCs w:val="24"/>
        </w:rPr>
      </w:pPr>
      <w:r>
        <w:rPr>
          <w:rFonts w:cstheme="minorHAnsi"/>
          <w:szCs w:val="24"/>
        </w:rPr>
        <w:t>T</w:t>
      </w:r>
      <w:r w:rsidR="009663E4" w:rsidRPr="000F4480">
        <w:rPr>
          <w:rFonts w:cstheme="minorHAnsi"/>
          <w:szCs w:val="24"/>
        </w:rPr>
        <w:t xml:space="preserve">he impact of </w:t>
      </w:r>
      <w:r w:rsidR="00F85C9C">
        <w:rPr>
          <w:rFonts w:cstheme="minorHAnsi"/>
          <w:szCs w:val="24"/>
        </w:rPr>
        <w:t>her</w:t>
      </w:r>
      <w:r w:rsidR="009663E4" w:rsidRPr="000F4480">
        <w:rPr>
          <w:rFonts w:cstheme="minorHAnsi"/>
          <w:szCs w:val="24"/>
        </w:rPr>
        <w:t xml:space="preserve"> working memory vulnerability was evident. This will mean that when </w:t>
      </w:r>
      <w:r w:rsidR="00F73676">
        <w:rPr>
          <w:rFonts w:cstheme="minorHAnsi"/>
          <w:szCs w:val="24"/>
        </w:rPr>
        <w:t>XXXX</w:t>
      </w:r>
      <w:r w:rsidR="009663E4" w:rsidRPr="000F4480">
        <w:rPr>
          <w:rFonts w:cstheme="minorHAnsi"/>
          <w:szCs w:val="24"/>
        </w:rPr>
        <w:t xml:space="preserve"> has to read and remember material, </w:t>
      </w:r>
      <w:r w:rsidR="00F85C9C">
        <w:rPr>
          <w:rFonts w:cstheme="minorHAnsi"/>
          <w:szCs w:val="24"/>
        </w:rPr>
        <w:t>she</w:t>
      </w:r>
      <w:r w:rsidR="009663E4" w:rsidRPr="000F4480">
        <w:rPr>
          <w:rFonts w:cstheme="minorHAnsi"/>
          <w:szCs w:val="24"/>
        </w:rPr>
        <w:t xml:space="preserve"> will find it hard to gain a full understanding within a reasonable time frame. </w:t>
      </w:r>
      <w:r w:rsidR="009663E4" w:rsidRPr="000F4480">
        <w:rPr>
          <w:rFonts w:cstheme="minorHAnsi"/>
          <w:szCs w:val="24"/>
          <w:highlight w:val="yellow"/>
        </w:rPr>
        <w:t>These barriers to efficient reading are commonly experienced by people who have dyslexia.</w:t>
      </w:r>
    </w:p>
    <w:p w:rsidR="009663E4" w:rsidRPr="000F4480" w:rsidRDefault="009663E4" w:rsidP="008E3F67">
      <w:pPr>
        <w:rPr>
          <w:rFonts w:cstheme="minorHAnsi"/>
          <w:bCs/>
          <w:szCs w:val="24"/>
        </w:rPr>
      </w:pPr>
    </w:p>
    <w:p w:rsidR="009663E4" w:rsidRPr="000F4480" w:rsidRDefault="009663E4" w:rsidP="008B1712">
      <w:pPr>
        <w:pStyle w:val="Heading2"/>
        <w:rPr>
          <w:rFonts w:cstheme="minorHAnsi"/>
          <w:szCs w:val="24"/>
        </w:rPr>
      </w:pPr>
      <w:r w:rsidRPr="000F4480">
        <w:rPr>
          <w:rFonts w:cstheme="minorHAnsi"/>
          <w:szCs w:val="24"/>
        </w:rPr>
        <w:t>Spelling</w:t>
      </w:r>
    </w:p>
    <w:p w:rsidR="009663E4" w:rsidRPr="000F4480" w:rsidRDefault="00F73676" w:rsidP="008E3F67">
      <w:pPr>
        <w:pStyle w:val="NoSpacing"/>
        <w:spacing w:line="360" w:lineRule="auto"/>
        <w:rPr>
          <w:rFonts w:asciiTheme="minorHAnsi" w:hAnsiTheme="minorHAnsi" w:cstheme="minorHAnsi"/>
          <w:b/>
          <w:bCs/>
          <w:color w:val="9900CC"/>
          <w:szCs w:val="24"/>
        </w:rPr>
      </w:pPr>
      <w:r>
        <w:rPr>
          <w:rFonts w:asciiTheme="minorHAnsi" w:hAnsiTheme="minorHAnsi" w:cstheme="minorHAnsi"/>
          <w:szCs w:val="24"/>
        </w:rPr>
        <w:t>XXXX</w:t>
      </w:r>
      <w:r w:rsidR="009663E4" w:rsidRPr="000F4480">
        <w:rPr>
          <w:rFonts w:asciiTheme="minorHAnsi" w:hAnsiTheme="minorHAnsi" w:cstheme="minorHAnsi"/>
          <w:szCs w:val="24"/>
        </w:rPr>
        <w:t xml:space="preserve"> was also asked to write a list of words that were more simple, everyday words and then progressed to more complex, less familiar words. </w:t>
      </w:r>
      <w:r>
        <w:rPr>
          <w:rFonts w:asciiTheme="minorHAnsi" w:hAnsiTheme="minorHAnsi" w:cstheme="minorHAnsi"/>
          <w:szCs w:val="24"/>
        </w:rPr>
        <w:t>XXXX</w:t>
      </w:r>
      <w:r w:rsidR="00B725CE">
        <w:rPr>
          <w:rFonts w:asciiTheme="minorHAnsi" w:hAnsiTheme="minorHAnsi" w:cstheme="minorHAnsi"/>
          <w:szCs w:val="24"/>
        </w:rPr>
        <w:t>’s</w:t>
      </w:r>
      <w:r w:rsidR="00CB4F76" w:rsidRPr="000F4480">
        <w:rPr>
          <w:rFonts w:asciiTheme="minorHAnsi" w:hAnsiTheme="minorHAnsi" w:cstheme="minorHAnsi"/>
          <w:szCs w:val="24"/>
        </w:rPr>
        <w:t xml:space="preserve"> performance fell in the </w:t>
      </w:r>
      <w:bookmarkStart w:id="29" w:name="_Hlk145419747"/>
      <w:sdt>
        <w:sdtPr>
          <w:rPr>
            <w:rStyle w:val="Style1"/>
            <w:rFonts w:asciiTheme="minorHAnsi" w:hAnsiTheme="minorHAnsi" w:cstheme="minorHAnsi"/>
          </w:rPr>
          <w:alias w:val="Range category"/>
          <w:tag w:val="Range category"/>
          <w:id w:val="1987052154"/>
          <w:placeholder>
            <w:docPart w:val="F2E042B2AC7C4C8984F5B258CA4252EC"/>
          </w:placeholder>
          <w:showingPlcHdr/>
          <w:dropDownList>
            <w:listItem w:value="Choose an item."/>
            <w:listItem w:displayText="very low range" w:value="very low range"/>
            <w:listItem w:displayText="low range" w:value="low range"/>
            <w:listItem w:displayText="below-average range" w:value="below-average range"/>
            <w:listItem w:displayText="low-average range" w:value="low-average range"/>
            <w:listItem w:displayText="mid-average range" w:value="mid-average range"/>
            <w:listItem w:displayText="high-average range" w:value="high-average range"/>
            <w:listItem w:displayText="above-average range" w:value="above-average range"/>
            <w:listItem w:displayText="high range" w:value="high range"/>
            <w:listItem w:displayText="very high range" w:value="very high range"/>
          </w:dropDownList>
        </w:sdtPr>
        <w:sdtEndPr>
          <w:rPr>
            <w:rStyle w:val="DefaultParagraphFont"/>
            <w:bCs/>
            <w:szCs w:val="24"/>
          </w:rPr>
        </w:sdtEndPr>
        <w:sdtContent>
          <w:r w:rsidR="006442E4" w:rsidRPr="009F27F5">
            <w:rPr>
              <w:rStyle w:val="PlaceholderText"/>
            </w:rPr>
            <w:t>Choose an item.</w:t>
          </w:r>
        </w:sdtContent>
      </w:sdt>
      <w:bookmarkEnd w:id="29"/>
      <w:r w:rsidR="00B725CE">
        <w:rPr>
          <w:rFonts w:asciiTheme="minorHAnsi" w:hAnsiTheme="minorHAnsi" w:cstheme="minorHAnsi"/>
          <w:szCs w:val="24"/>
        </w:rPr>
        <w:t>range (</w:t>
      </w:r>
      <w:sdt>
        <w:sdtPr>
          <w:rPr>
            <w:rStyle w:val="Style3"/>
          </w:rPr>
          <w:alias w:val="Standard Score/Numbers"/>
          <w:tag w:val="Standard Score/Numbers"/>
          <w:id w:val="-400673090"/>
          <w:placeholder>
            <w:docPart w:val="7FD081AB40CC45CDA40D6D6CF4FF74B1"/>
          </w:placeholder>
          <w:showingPlcHdr/>
          <w:comboBox>
            <w:listItem w:value="Choose an item."/>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EndPr>
          <w:rPr>
            <w:rStyle w:val="DefaultParagraphFont"/>
            <w:rFonts w:ascii="Arial" w:hAnsi="Arial" w:cstheme="minorHAnsi"/>
            <w:szCs w:val="24"/>
          </w:rPr>
        </w:sdtEndPr>
        <w:sdtContent>
          <w:r w:rsidR="006D4745" w:rsidRPr="00780E81">
            <w:rPr>
              <w:rStyle w:val="PlaceholderText"/>
            </w:rPr>
            <w:t>Choose an item.</w:t>
          </w:r>
        </w:sdtContent>
      </w:sdt>
      <w:r w:rsidR="00B725CE">
        <w:rPr>
          <w:rFonts w:asciiTheme="minorHAnsi" w:hAnsiTheme="minorHAnsi" w:cstheme="minorHAnsi"/>
          <w:szCs w:val="24"/>
        </w:rPr>
        <w:t>)</w:t>
      </w:r>
      <w:r w:rsidR="006442E4">
        <w:rPr>
          <w:rFonts w:asciiTheme="minorHAnsi" w:hAnsiTheme="minorHAnsi" w:cstheme="minorHAnsi"/>
          <w:szCs w:val="24"/>
        </w:rPr>
        <w:t xml:space="preserve">. </w:t>
      </w:r>
      <w:r w:rsidR="00CB4F76" w:rsidRPr="000F4480">
        <w:rPr>
          <w:rFonts w:asciiTheme="minorHAnsi" w:hAnsiTheme="minorHAnsi" w:cstheme="minorHAnsi"/>
          <w:szCs w:val="24"/>
        </w:rPr>
        <w:t xml:space="preserve">This would suggest that </w:t>
      </w:r>
      <w:r>
        <w:rPr>
          <w:rFonts w:asciiTheme="minorHAnsi" w:hAnsiTheme="minorHAnsi" w:cstheme="minorHAnsi"/>
          <w:szCs w:val="24"/>
        </w:rPr>
        <w:t>XXXX</w:t>
      </w:r>
      <w:r w:rsidR="00CB4F76" w:rsidRPr="000F4480">
        <w:rPr>
          <w:rFonts w:asciiTheme="minorHAnsi" w:hAnsiTheme="minorHAnsi" w:cstheme="minorHAnsi"/>
          <w:b/>
          <w:bCs/>
          <w:color w:val="9900CC"/>
          <w:szCs w:val="24"/>
        </w:rPr>
        <w:t>(NOTE to assessor: Please comment on candidate performance in this task)</w:t>
      </w:r>
    </w:p>
    <w:p w:rsidR="009663E4" w:rsidRPr="000F4480" w:rsidRDefault="009663E4" w:rsidP="008E3F67">
      <w:pPr>
        <w:rPr>
          <w:rFonts w:cstheme="minorHAnsi"/>
          <w:bCs/>
          <w:szCs w:val="24"/>
        </w:rPr>
      </w:pPr>
    </w:p>
    <w:p w:rsidR="009663E4" w:rsidRPr="000F4480" w:rsidRDefault="009663E4" w:rsidP="002B376A">
      <w:pPr>
        <w:pStyle w:val="Heading2"/>
        <w:rPr>
          <w:rFonts w:cstheme="minorHAnsi"/>
          <w:szCs w:val="24"/>
        </w:rPr>
      </w:pPr>
      <w:r w:rsidRPr="000F4480">
        <w:rPr>
          <w:rFonts w:cstheme="minorHAnsi"/>
          <w:szCs w:val="24"/>
        </w:rPr>
        <w:t>Writing and Typing</w:t>
      </w:r>
    </w:p>
    <w:p w:rsidR="009663E4" w:rsidRPr="000F4480" w:rsidRDefault="00F73676" w:rsidP="008E3F67">
      <w:pPr>
        <w:pStyle w:val="NoSpacing"/>
        <w:spacing w:line="360" w:lineRule="auto"/>
        <w:rPr>
          <w:rFonts w:asciiTheme="minorHAnsi" w:hAnsiTheme="minorHAnsi" w:cstheme="minorHAnsi"/>
          <w:szCs w:val="24"/>
        </w:rPr>
      </w:pPr>
      <w:r>
        <w:rPr>
          <w:rFonts w:asciiTheme="minorHAnsi" w:hAnsiTheme="minorHAnsi" w:cstheme="minorHAnsi"/>
          <w:szCs w:val="24"/>
        </w:rPr>
        <w:t>XXXX</w:t>
      </w:r>
      <w:r w:rsidR="009663E4" w:rsidRPr="000F4480">
        <w:rPr>
          <w:rFonts w:asciiTheme="minorHAnsi" w:hAnsiTheme="minorHAnsi" w:cstheme="minorHAnsi"/>
          <w:szCs w:val="24"/>
        </w:rPr>
        <w:t xml:space="preserve"> was asked to choose a topic to handwrite and type about for fifteen minutes; </w:t>
      </w:r>
      <w:r w:rsidR="00F85C9C">
        <w:rPr>
          <w:rFonts w:asciiTheme="minorHAnsi" w:hAnsiTheme="minorHAnsi" w:cstheme="minorHAnsi"/>
          <w:szCs w:val="24"/>
        </w:rPr>
        <w:t>she</w:t>
      </w:r>
      <w:r w:rsidR="009663E4" w:rsidRPr="000F4480">
        <w:rPr>
          <w:rFonts w:asciiTheme="minorHAnsi" w:hAnsiTheme="minorHAnsi" w:cstheme="minorHAnsi"/>
          <w:szCs w:val="24"/>
        </w:rPr>
        <w:t xml:space="preserve"> chose to write about </w:t>
      </w:r>
      <w:r w:rsidR="00F85C9C">
        <w:rPr>
          <w:rFonts w:asciiTheme="minorHAnsi" w:hAnsiTheme="minorHAnsi" w:cstheme="minorHAnsi"/>
          <w:szCs w:val="24"/>
        </w:rPr>
        <w:t>her</w:t>
      </w:r>
      <w:r w:rsidR="009663E4" w:rsidRPr="000F4480">
        <w:rPr>
          <w:rFonts w:asciiTheme="minorHAnsi" w:hAnsiTheme="minorHAnsi" w:cstheme="minorHAnsi"/>
          <w:szCs w:val="24"/>
        </w:rPr>
        <w:t xml:space="preserve"> course. </w:t>
      </w:r>
    </w:p>
    <w:p w:rsidR="008E739C" w:rsidRPr="000F4480" w:rsidRDefault="008E739C" w:rsidP="008E739C">
      <w:pPr>
        <w:pStyle w:val="Heading8"/>
        <w:rPr>
          <w:rFonts w:asciiTheme="minorHAnsi" w:hAnsiTheme="minorHAnsi" w:cstheme="minorHAnsi"/>
        </w:rPr>
      </w:pPr>
    </w:p>
    <w:p w:rsidR="00CB4F76" w:rsidRPr="000F4480" w:rsidRDefault="00CB4F76" w:rsidP="008E3F67">
      <w:pPr>
        <w:rPr>
          <w:rFonts w:cstheme="minorHAnsi"/>
          <w:b/>
          <w:color w:val="9900CC"/>
          <w:szCs w:val="24"/>
        </w:rPr>
      </w:pPr>
      <w:r w:rsidRPr="000F4480">
        <w:rPr>
          <w:rFonts w:cstheme="minorHAnsi"/>
          <w:b/>
          <w:color w:val="9900CC"/>
          <w:szCs w:val="24"/>
        </w:rPr>
        <w:t>NOTE to assessor: Please comment on the following-list not exhaustive:</w:t>
      </w:r>
    </w:p>
    <w:p w:rsidR="009663E4"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work - </w:t>
      </w:r>
      <w:r w:rsidR="00E8017C" w:rsidRPr="000F4480">
        <w:rPr>
          <w:rFonts w:cstheme="minorHAnsi"/>
          <w:b/>
          <w:color w:val="9900CC"/>
          <w:szCs w:val="24"/>
        </w:rPr>
        <w:t>Grip type</w:t>
      </w:r>
    </w:p>
    <w:p w:rsidR="00E8017C" w:rsidRPr="000F4480" w:rsidRDefault="000C6724" w:rsidP="00CB4F76">
      <w:pPr>
        <w:pStyle w:val="ListParagraph"/>
        <w:numPr>
          <w:ilvl w:val="0"/>
          <w:numId w:val="18"/>
        </w:numPr>
        <w:rPr>
          <w:rFonts w:cstheme="minorHAnsi"/>
          <w:b/>
          <w:color w:val="9900CC"/>
          <w:szCs w:val="24"/>
        </w:rPr>
      </w:pPr>
      <w:r w:rsidRPr="000F4480">
        <w:rPr>
          <w:rFonts w:cstheme="minorHAnsi"/>
          <w:b/>
          <w:color w:val="9900CC"/>
          <w:szCs w:val="24"/>
        </w:rPr>
        <w:t xml:space="preserve">Written and Typed - </w:t>
      </w:r>
      <w:r w:rsidR="00FE784F" w:rsidRPr="000F4480">
        <w:rPr>
          <w:rFonts w:cstheme="minorHAnsi"/>
          <w:b/>
          <w:color w:val="9900CC"/>
          <w:szCs w:val="24"/>
        </w:rPr>
        <w:t>Grammar/sentence complexity/coherence</w:t>
      </w:r>
      <w:r w:rsidR="009325D2" w:rsidRPr="000F4480">
        <w:rPr>
          <w:rFonts w:cstheme="minorHAnsi"/>
          <w:b/>
          <w:color w:val="9900CC"/>
          <w:szCs w:val="24"/>
        </w:rPr>
        <w:t>/vocabulary/spelling accuracy/writing and typing speed/</w:t>
      </w:r>
      <w:r w:rsidR="00DD0085" w:rsidRPr="000F4480">
        <w:rPr>
          <w:rFonts w:cstheme="minorHAnsi"/>
          <w:b/>
          <w:color w:val="9900CC"/>
          <w:szCs w:val="24"/>
        </w:rPr>
        <w:t>legibility.</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Sensitively identify areas that might benefit from specific support.</w:t>
      </w:r>
    </w:p>
    <w:p w:rsidR="009325D2" w:rsidRPr="000F4480" w:rsidRDefault="009325D2" w:rsidP="00CB4F76">
      <w:pPr>
        <w:pStyle w:val="ListParagraph"/>
        <w:numPr>
          <w:ilvl w:val="0"/>
          <w:numId w:val="18"/>
        </w:numPr>
        <w:rPr>
          <w:rFonts w:cstheme="minorHAnsi"/>
          <w:b/>
          <w:color w:val="9900CC"/>
          <w:szCs w:val="24"/>
        </w:rPr>
      </w:pPr>
      <w:r w:rsidRPr="000F4480">
        <w:rPr>
          <w:rFonts w:cstheme="minorHAnsi"/>
          <w:b/>
          <w:color w:val="9900CC"/>
          <w:szCs w:val="24"/>
        </w:rPr>
        <w:t xml:space="preserve">Copying task (if used to </w:t>
      </w:r>
      <w:r w:rsidR="00650949" w:rsidRPr="000F4480">
        <w:rPr>
          <w:rFonts w:cstheme="minorHAnsi"/>
          <w:b/>
          <w:color w:val="9900CC"/>
          <w:szCs w:val="24"/>
        </w:rPr>
        <w:t>refer to motor skills and process of composition)</w:t>
      </w:r>
    </w:p>
    <w:p w:rsidR="00650949" w:rsidRPr="000F4480" w:rsidRDefault="00650949" w:rsidP="008E3F67">
      <w:pPr>
        <w:rPr>
          <w:rFonts w:cstheme="minorHAnsi"/>
          <w:bCs/>
          <w:szCs w:val="24"/>
        </w:rPr>
      </w:pPr>
    </w:p>
    <w:bookmarkStart w:id="30" w:name="_Confirmation_of_Diagnostic"/>
    <w:bookmarkStart w:id="31" w:name="_Toc115779173"/>
    <w:bookmarkEnd w:id="30"/>
    <w:p w:rsidR="00373DDC" w:rsidRPr="000F4480" w:rsidRDefault="00875C22" w:rsidP="00094C4C">
      <w:pPr>
        <w:pStyle w:val="Heading1"/>
        <w:jc w:val="center"/>
        <w:rPr>
          <w:rStyle w:val="Hyperlink"/>
          <w:rFonts w:cstheme="minorHAnsi"/>
          <w:color w:val="auto"/>
          <w:sz w:val="24"/>
          <w:szCs w:val="24"/>
        </w:rPr>
      </w:pPr>
      <w:r w:rsidRPr="00875C22">
        <w:rPr>
          <w:rFonts w:cstheme="minorHAnsi"/>
          <w:sz w:val="24"/>
          <w:szCs w:val="24"/>
          <w:u w:val="single"/>
        </w:rPr>
        <w:fldChar w:fldCharType="begin"/>
      </w:r>
      <w:r w:rsidR="00166B85" w:rsidRPr="000F4480">
        <w:rPr>
          <w:rFonts w:cstheme="minorHAnsi"/>
          <w:sz w:val="24"/>
          <w:szCs w:val="24"/>
          <w:u w:val="single"/>
        </w:rPr>
        <w:instrText>HYPERLINK  \l "_Confirmation_of_Diagnostic"</w:instrText>
      </w:r>
      <w:r w:rsidRPr="00875C22">
        <w:rPr>
          <w:rFonts w:cstheme="minorHAnsi"/>
          <w:sz w:val="24"/>
          <w:szCs w:val="24"/>
          <w:u w:val="single"/>
        </w:rPr>
        <w:fldChar w:fldCharType="separate"/>
      </w:r>
      <w:bookmarkStart w:id="32" w:name="_Toc149733086"/>
      <w:r w:rsidR="00373DDC" w:rsidRPr="000F4480">
        <w:rPr>
          <w:rStyle w:val="Hyperlink"/>
          <w:rFonts w:cstheme="minorHAnsi"/>
          <w:color w:val="auto"/>
          <w:sz w:val="24"/>
          <w:szCs w:val="24"/>
        </w:rPr>
        <w:t>Confirmation of Diagnostic Decision</w:t>
      </w:r>
      <w:bookmarkEnd w:id="31"/>
      <w:bookmarkEnd w:id="32"/>
    </w:p>
    <w:p w:rsidR="0010040B" w:rsidRPr="000F4480" w:rsidRDefault="00875C22" w:rsidP="00094C4C">
      <w:pPr>
        <w:tabs>
          <w:tab w:val="left" w:pos="-3119"/>
        </w:tabs>
        <w:contextualSpacing/>
        <w:jc w:val="center"/>
        <w:rPr>
          <w:rFonts w:eastAsia="Times New Roman" w:cstheme="minorHAnsi"/>
          <w:b/>
          <w:szCs w:val="24"/>
          <w:u w:val="single"/>
        </w:rPr>
      </w:pPr>
      <w:r w:rsidRPr="000F4480">
        <w:rPr>
          <w:rFonts w:eastAsia="Times New Roman" w:cstheme="minorHAnsi"/>
          <w:b/>
          <w:szCs w:val="24"/>
          <w:u w:val="single"/>
        </w:rPr>
        <w:fldChar w:fldCharType="end"/>
      </w:r>
    </w:p>
    <w:p w:rsidR="000C6724" w:rsidRPr="000F4480" w:rsidRDefault="00F73676" w:rsidP="000C6724">
      <w:pPr>
        <w:tabs>
          <w:tab w:val="left" w:pos="-3119"/>
        </w:tabs>
        <w:contextualSpacing/>
        <w:rPr>
          <w:rFonts w:cstheme="minorHAnsi"/>
        </w:rPr>
      </w:pPr>
      <w:r>
        <w:rPr>
          <w:rFonts w:cstheme="minorHAnsi"/>
        </w:rPr>
        <w:t>XXXX</w:t>
      </w:r>
      <w:r w:rsidR="000C6724" w:rsidRPr="000F4480">
        <w:rPr>
          <w:rFonts w:cstheme="minorHAnsi"/>
        </w:rPr>
        <w:t xml:space="preserve">’s performance across the range of testing activities reveals that </w:t>
      </w:r>
      <w:r w:rsidR="00F85C9C">
        <w:rPr>
          <w:rFonts w:cstheme="minorHAnsi"/>
        </w:rPr>
        <w:t>she</w:t>
      </w:r>
      <w:r w:rsidR="000C6724" w:rsidRPr="000F4480">
        <w:rPr>
          <w:rFonts w:cstheme="minorHAnsi"/>
        </w:rPr>
        <w:t xml:space="preserve"> has relative strengths in </w:t>
      </w:r>
      <w:bookmarkStart w:id="33" w:name="_Hlk143619421"/>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bookmarkEnd w:id="33"/>
      <w:r w:rsidR="000C6724" w:rsidRPr="000F4480">
        <w:rPr>
          <w:rFonts w:cstheme="minorHAnsi"/>
          <w:b/>
          <w:bCs/>
          <w:color w:val="9900CC"/>
        </w:rPr>
        <w:t xml:space="preserve">(PLEASE </w:t>
      </w:r>
      <w:r w:rsidR="001C3B16" w:rsidRPr="000F4480">
        <w:rPr>
          <w:rFonts w:cstheme="minorHAnsi"/>
          <w:b/>
          <w:bCs/>
          <w:color w:val="9900CC"/>
        </w:rPr>
        <w:t>DELETE AS NECESSARY AND ADD TO THIS LIST-NOT EXHAUSTIVE</w:t>
      </w:r>
      <w:r w:rsidR="00DD0085" w:rsidRPr="000F4480">
        <w:rPr>
          <w:rFonts w:cstheme="minorHAnsi"/>
          <w:b/>
          <w:bCs/>
          <w:color w:val="9900CC"/>
        </w:rPr>
        <w:t>).</w:t>
      </w:r>
      <w:r>
        <w:rPr>
          <w:rFonts w:cstheme="minorHAnsi"/>
        </w:rPr>
        <w:t>XXXX</w:t>
      </w:r>
      <w:r w:rsidR="001C3B16" w:rsidRPr="000F4480">
        <w:rPr>
          <w:rFonts w:cstheme="minorHAnsi"/>
        </w:rPr>
        <w:t xml:space="preserve"> displayed </w:t>
      </w:r>
      <w:r w:rsidR="000C6724" w:rsidRPr="000F4480">
        <w:rPr>
          <w:rFonts w:cstheme="minorHAnsi"/>
        </w:rPr>
        <w:t xml:space="preserve">vulnerabilities with </w:t>
      </w:r>
      <w:r w:rsidR="001C3B16" w:rsidRPr="000F4480">
        <w:rPr>
          <w:rFonts w:cstheme="minorHAnsi"/>
        </w:rPr>
        <w:t xml:space="preserve">underlying ability, word reading, spelling, speed of processing information, reading comprehension, speed of writing, speed of reading, grammatical accuracy, legibility, reading speed and fluidity, phonological processing, working memory, short term working memory </w:t>
      </w:r>
      <w:r w:rsidR="001C3B16" w:rsidRPr="000F4480">
        <w:rPr>
          <w:rFonts w:cstheme="minorHAnsi"/>
          <w:b/>
          <w:bCs/>
          <w:color w:val="9900CC"/>
        </w:rPr>
        <w:t xml:space="preserve">(PLEASE DELETE AS NECESSARY AND ADD TO THIS LIST-NOT EXHAUSTIVE) </w:t>
      </w:r>
      <w:r w:rsidR="00F85C9C">
        <w:rPr>
          <w:rFonts w:cstheme="minorHAnsi"/>
        </w:rPr>
        <w:t>She</w:t>
      </w:r>
      <w:r w:rsidR="000C6724" w:rsidRPr="000F4480">
        <w:rPr>
          <w:rFonts w:cstheme="minorHAnsi"/>
        </w:rPr>
        <w:t xml:space="preserve"> also displayed challenges with</w:t>
      </w:r>
      <w:r w:rsidR="001C3B16" w:rsidRPr="000F4480">
        <w:rPr>
          <w:rFonts w:cstheme="minorHAnsi"/>
          <w:b/>
          <w:bCs/>
          <w:color w:val="9900CC"/>
        </w:rPr>
        <w:t>(PLEASE REPORT)</w:t>
      </w:r>
      <w:r w:rsidR="000C6724" w:rsidRPr="000F4480">
        <w:rPr>
          <w:rFonts w:cstheme="minorHAnsi"/>
        </w:rPr>
        <w:t xml:space="preserve">. </w:t>
      </w:r>
      <w:r w:rsidR="001C3B16" w:rsidRPr="000F4480">
        <w:rPr>
          <w:rFonts w:cstheme="minorHAnsi"/>
          <w:highlight w:val="yellow"/>
        </w:rPr>
        <w:t xml:space="preserve">The reported background history and the findings of the assessment also reveal a clear profile of dyslexia. </w:t>
      </w:r>
      <w:r w:rsidR="00F85C9C">
        <w:rPr>
          <w:rFonts w:cstheme="minorHAnsi"/>
          <w:highlight w:val="magenta"/>
        </w:rPr>
        <w:t>She</w:t>
      </w:r>
      <w:r w:rsidR="000C6724" w:rsidRPr="000F4480">
        <w:rPr>
          <w:rFonts w:cstheme="minorHAnsi"/>
          <w:highlight w:val="magenta"/>
        </w:rPr>
        <w:t xml:space="preserve"> showed characteristics of combined ADHD</w:t>
      </w:r>
      <w:r w:rsidR="001C3B16" w:rsidRPr="000F4480">
        <w:rPr>
          <w:rFonts w:cstheme="minorHAnsi"/>
          <w:highlight w:val="magenta"/>
        </w:rPr>
        <w:t>/ADHD Inattentive symptoms</w:t>
      </w:r>
      <w:r w:rsidR="000C6724" w:rsidRPr="000F4480">
        <w:rPr>
          <w:rFonts w:cstheme="minorHAnsi"/>
          <w:highlight w:val="magenta"/>
        </w:rPr>
        <w:t xml:space="preserve"> throughout </w:t>
      </w:r>
      <w:r w:rsidR="00F85C9C">
        <w:rPr>
          <w:rFonts w:cstheme="minorHAnsi"/>
          <w:highlight w:val="magenta"/>
        </w:rPr>
        <w:t>her</w:t>
      </w:r>
      <w:r w:rsidR="000C6724" w:rsidRPr="000F4480">
        <w:rPr>
          <w:rFonts w:cstheme="minorHAnsi"/>
          <w:highlight w:val="magenta"/>
        </w:rPr>
        <w:t xml:space="preserve"> lifespa</w:t>
      </w:r>
      <w:r w:rsidR="001C3B16" w:rsidRPr="000F4480">
        <w:rPr>
          <w:rFonts w:cstheme="minorHAnsi"/>
          <w:highlight w:val="magenta"/>
        </w:rPr>
        <w:t>n</w:t>
      </w:r>
      <w:r w:rsidR="000C6724" w:rsidRPr="000F4480">
        <w:rPr>
          <w:rFonts w:cstheme="minorHAnsi"/>
        </w:rPr>
        <w:t xml:space="preserve">. </w:t>
      </w:r>
      <w:r>
        <w:rPr>
          <w:rFonts w:cstheme="minorHAnsi"/>
          <w:highlight w:val="darkCyan"/>
        </w:rPr>
        <w:t>XXXX</w:t>
      </w:r>
      <w:r w:rsidR="000C6724" w:rsidRPr="000F4480">
        <w:rPr>
          <w:rFonts w:cstheme="minorHAnsi"/>
          <w:highlight w:val="darkCyan"/>
        </w:rPr>
        <w:t xml:space="preserve"> reported and displayed coordination and organisation challenges throughout </w:t>
      </w:r>
      <w:r w:rsidR="00F85C9C">
        <w:rPr>
          <w:rFonts w:cstheme="minorHAnsi"/>
          <w:highlight w:val="darkCyan"/>
        </w:rPr>
        <w:t>her</w:t>
      </w:r>
      <w:r w:rsidR="000C6724" w:rsidRPr="000F4480">
        <w:rPr>
          <w:rFonts w:cstheme="minorHAnsi"/>
          <w:highlight w:val="darkCyan"/>
        </w:rPr>
        <w:t xml:space="preserve"> lifetime in relation to DCD.</w:t>
      </w:r>
      <w:r w:rsidR="000C6724" w:rsidRPr="000F4480">
        <w:rPr>
          <w:rFonts w:cstheme="minorHAnsi"/>
        </w:rPr>
        <w:t xml:space="preserve"> It is common for these conditions to co-exist and in some areas to overlap in their manifestations. </w:t>
      </w:r>
      <w:r w:rsidR="001C3B16" w:rsidRPr="000F4480">
        <w:rPr>
          <w:rFonts w:cstheme="minorHAnsi"/>
        </w:rPr>
        <w:t xml:space="preserve">Please see </w:t>
      </w:r>
      <w:r w:rsidR="007F1B54" w:rsidRPr="000F4480">
        <w:rPr>
          <w:rFonts w:cstheme="minorHAnsi"/>
        </w:rPr>
        <w:t>Appendix 3 for the definition of</w:t>
      </w:r>
      <w:sdt>
        <w:sdtPr>
          <w:rPr>
            <w:rFonts w:cstheme="minorHAnsi"/>
            <w:szCs w:val="24"/>
            <w:lang w:eastAsia="en-GB"/>
          </w:rPr>
          <w:alias w:val="SpLDs Descriptor"/>
          <w:tag w:val="SpLDs Descriptor"/>
          <w:id w:val="-95178821"/>
          <w:placeholder>
            <w:docPart w:val="AA34AC8B89504D40832DBBF4E929C06F"/>
          </w:placeholder>
          <w:showingPlcHdr/>
          <w:comboBox>
            <w:listItem w:value="Choose an item."/>
            <w:listItem w:displayText="Dyslexia " w:value="Dyslexia "/>
            <w:listItem w:displayText="ADHD " w:value="ADHD "/>
            <w:listItem w:displayText="Developmental Coordination Disorder (DCD) " w:value="Developmental Coordination Disorder (DCD) "/>
            <w:listItem w:displayText="Specific Learning Difference - Speed of Processing " w:value="Specific Learning Difference - Speed of Processing "/>
            <w:listItem w:displayText="Dyslexia, ADHD " w:value="Dyslexia, ADHD "/>
            <w:listItem w:displayText="Dyslexia, Developmental Coordination Disorder " w:value="Dyslexia, Developmental Coordination Disorder "/>
            <w:listItem w:displayText="ADHD and Developmental Coordination Disorder (DCD)" w:value="ADHD and Developmental Coordination Disorder (DCD)"/>
            <w:listItem w:displayText="ADHD, Dyslexia and Developental Coordination Disorder " w:value="ADHD, Dyslexia and Developental Coordination Disorder "/>
          </w:comboBox>
        </w:sdtPr>
        <w:sdtContent>
          <w:r w:rsidR="00F56199" w:rsidRPr="00C3584A">
            <w:rPr>
              <w:rStyle w:val="PlaceholderText"/>
            </w:rPr>
            <w:t>Choose an item.</w:t>
          </w:r>
        </w:sdtContent>
      </w:sdt>
      <w:r w:rsidR="00A75D14">
        <w:rPr>
          <w:rFonts w:cstheme="minorHAnsi"/>
        </w:rPr>
        <w:t>.</w:t>
      </w:r>
    </w:p>
    <w:p w:rsidR="000C6724" w:rsidRPr="000F4480" w:rsidRDefault="000C6724" w:rsidP="000C6724">
      <w:pPr>
        <w:tabs>
          <w:tab w:val="left" w:pos="-3119"/>
        </w:tabs>
        <w:contextualSpacing/>
        <w:rPr>
          <w:rFonts w:cstheme="minorHAnsi"/>
        </w:rPr>
      </w:pPr>
    </w:p>
    <w:p w:rsidR="000C6724" w:rsidRPr="000F4480" w:rsidRDefault="000C6724" w:rsidP="000C6724">
      <w:pPr>
        <w:tabs>
          <w:tab w:val="left" w:pos="-3119"/>
        </w:tabs>
        <w:contextualSpacing/>
        <w:rPr>
          <w:rFonts w:cstheme="minorHAnsi"/>
          <w:highlight w:val="yellow"/>
        </w:rPr>
      </w:pPr>
    </w:p>
    <w:p w:rsidR="000C6724" w:rsidRPr="000F4480" w:rsidRDefault="000C6724" w:rsidP="000C6724">
      <w:pPr>
        <w:tabs>
          <w:tab w:val="left" w:pos="-8080"/>
          <w:tab w:val="left" w:pos="-4253"/>
          <w:tab w:val="left" w:pos="-3119"/>
        </w:tabs>
        <w:ind w:right="-154"/>
        <w:rPr>
          <w:rFonts w:cstheme="minorHAnsi"/>
          <w:highlight w:val="yellow"/>
        </w:rPr>
      </w:pPr>
      <w:r w:rsidRPr="000F4480">
        <w:rPr>
          <w:rFonts w:cstheme="minorHAnsi"/>
          <w:highlight w:val="yellow"/>
        </w:rPr>
        <w:t xml:space="preserve">The combination of these weaknesses had a notable impact on </w:t>
      </w:r>
      <w:r w:rsidR="00F85C9C">
        <w:rPr>
          <w:rFonts w:cstheme="minorHAnsi"/>
          <w:highlight w:val="yellow"/>
        </w:rPr>
        <w:t>her</w:t>
      </w:r>
      <w:r w:rsidRPr="000F4480">
        <w:rPr>
          <w:rFonts w:cstheme="minorHAnsi"/>
          <w:highlight w:val="yellow"/>
        </w:rPr>
        <w:t xml:space="preserve"> performance. When </w:t>
      </w:r>
      <w:r w:rsidR="00F73676">
        <w:rPr>
          <w:rFonts w:cstheme="minorHAnsi"/>
          <w:highlight w:val="yellow"/>
        </w:rPr>
        <w:t>XXXX</w:t>
      </w:r>
      <w:r w:rsidRPr="000F4480">
        <w:rPr>
          <w:rFonts w:cstheme="minorHAnsi"/>
          <w:highlight w:val="yellow"/>
        </w:rPr>
        <w:t xml:space="preserve"> had to use these skills in a multitasking activity, such as reading and remembering what </w:t>
      </w:r>
      <w:r w:rsidR="00F85C9C">
        <w:rPr>
          <w:rFonts w:cstheme="minorHAnsi"/>
          <w:highlight w:val="yellow"/>
        </w:rPr>
        <w:t>she</w:t>
      </w:r>
      <w:r w:rsidRPr="000F4480">
        <w:rPr>
          <w:rFonts w:cstheme="minorHAnsi"/>
          <w:highlight w:val="yellow"/>
        </w:rPr>
        <w:t xml:space="preserve"> read or writing </w:t>
      </w:r>
      <w:r w:rsidR="00F85C9C">
        <w:rPr>
          <w:rFonts w:cstheme="minorHAnsi"/>
          <w:highlight w:val="yellow"/>
        </w:rPr>
        <w:t>her</w:t>
      </w:r>
      <w:r w:rsidRPr="000F4480">
        <w:rPr>
          <w:rFonts w:cstheme="minorHAnsi"/>
          <w:highlight w:val="yellow"/>
        </w:rPr>
        <w:t xml:space="preserve"> ideas down in writing, </w:t>
      </w:r>
      <w:r w:rsidR="00F85C9C">
        <w:rPr>
          <w:rFonts w:cstheme="minorHAnsi"/>
          <w:highlight w:val="yellow"/>
        </w:rPr>
        <w:t>her</w:t>
      </w:r>
      <w:r w:rsidRPr="000F4480">
        <w:rPr>
          <w:rFonts w:cstheme="minorHAnsi"/>
          <w:highlight w:val="yellow"/>
        </w:rPr>
        <w:t xml:space="preserve"> difficulties in sustaining these areas of processing simultaneously were evident.  </w:t>
      </w:r>
    </w:p>
    <w:p w:rsidR="000C6724" w:rsidRPr="000F4480" w:rsidRDefault="000C6724" w:rsidP="000C6724">
      <w:pPr>
        <w:tabs>
          <w:tab w:val="left" w:pos="-3119"/>
        </w:tabs>
        <w:contextualSpacing/>
        <w:rPr>
          <w:rFonts w:cstheme="minorHAnsi"/>
          <w:highlight w:val="yellow"/>
        </w:rPr>
      </w:pPr>
    </w:p>
    <w:p w:rsidR="000C6724" w:rsidRPr="000F4480" w:rsidRDefault="000C6724" w:rsidP="007F1B54">
      <w:pPr>
        <w:tabs>
          <w:tab w:val="left" w:pos="-3119"/>
        </w:tabs>
        <w:contextualSpacing/>
        <w:rPr>
          <w:rFonts w:eastAsia="Times New Roman" w:cstheme="minorHAnsi"/>
          <w:color w:val="000000" w:themeColor="text1"/>
          <w:lang w:val="en-US"/>
        </w:rPr>
      </w:pPr>
      <w:r w:rsidRPr="000F4480">
        <w:rPr>
          <w:rFonts w:cstheme="minorHAnsi"/>
          <w:highlight w:val="yellow"/>
        </w:rPr>
        <w:lastRenderedPageBreak/>
        <w:t xml:space="preserve">However, </w:t>
      </w:r>
      <w:r w:rsidR="00F73676">
        <w:rPr>
          <w:rFonts w:cstheme="minorHAnsi"/>
          <w:highlight w:val="yellow"/>
        </w:rPr>
        <w:t>XXXX</w:t>
      </w:r>
      <w:r w:rsidRPr="000F4480">
        <w:rPr>
          <w:rFonts w:cstheme="minorHAnsi"/>
          <w:highlight w:val="yellow"/>
        </w:rPr>
        <w:t xml:space="preserve"> should take encouragement from the fact that despite </w:t>
      </w:r>
      <w:r w:rsidR="00F85C9C">
        <w:rPr>
          <w:rFonts w:cstheme="minorHAnsi"/>
          <w:highlight w:val="yellow"/>
        </w:rPr>
        <w:t>her</w:t>
      </w:r>
      <w:r w:rsidRPr="000F4480">
        <w:rPr>
          <w:rFonts w:cstheme="minorHAnsi"/>
          <w:highlight w:val="yellow"/>
        </w:rPr>
        <w:t xml:space="preserve"> challenges, </w:t>
      </w:r>
      <w:r w:rsidR="00F85C9C">
        <w:rPr>
          <w:rFonts w:cstheme="minorHAnsi"/>
          <w:highlight w:val="yellow"/>
        </w:rPr>
        <w:t>she</w:t>
      </w:r>
      <w:r w:rsidRPr="000F4480">
        <w:rPr>
          <w:rFonts w:cstheme="minorHAnsi"/>
          <w:highlight w:val="yellow"/>
        </w:rPr>
        <w:t xml:space="preserve"> has strengths and tackled each task with </w:t>
      </w:r>
      <w:r w:rsidR="00F85C9C">
        <w:rPr>
          <w:rFonts w:cstheme="minorHAnsi"/>
          <w:highlight w:val="yellow"/>
        </w:rPr>
        <w:t>her</w:t>
      </w:r>
      <w:r w:rsidRPr="000F4480">
        <w:rPr>
          <w:rFonts w:cstheme="minorHAnsi"/>
          <w:highlight w:val="yellow"/>
        </w:rPr>
        <w:t xml:space="preserve"> best efforts. </w:t>
      </w:r>
      <w:r w:rsidRPr="000F4480">
        <w:rPr>
          <w:rFonts w:eastAsia="Times New Roman" w:cstheme="minorHAnsi"/>
          <w:color w:val="000000" w:themeColor="text1"/>
          <w:highlight w:val="yellow"/>
          <w:lang w:val="en-US"/>
        </w:rPr>
        <w:t xml:space="preserve">I hope that this assessment will help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gain the adjustments and support she needs for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studies to take </w:t>
      </w:r>
      <w:r w:rsidR="00F85C9C">
        <w:rPr>
          <w:rFonts w:eastAsia="Times New Roman" w:cstheme="minorHAnsi"/>
          <w:color w:val="000000" w:themeColor="text1"/>
          <w:highlight w:val="yellow"/>
          <w:lang w:val="en-US"/>
        </w:rPr>
        <w:t>her</w:t>
      </w:r>
      <w:r w:rsidRPr="000F4480">
        <w:rPr>
          <w:rFonts w:eastAsia="Times New Roman" w:cstheme="minorHAnsi"/>
          <w:color w:val="000000" w:themeColor="text1"/>
          <w:highlight w:val="yellow"/>
          <w:lang w:val="en-US"/>
        </w:rPr>
        <w:t xml:space="preserve"> forward with success.</w:t>
      </w:r>
    </w:p>
    <w:p w:rsidR="00A75DA5" w:rsidRPr="000F4480" w:rsidRDefault="00A75DA5" w:rsidP="004C5820">
      <w:pPr>
        <w:rPr>
          <w:rFonts w:eastAsia="Times New Roman" w:cstheme="minorHAnsi"/>
          <w:b/>
          <w:szCs w:val="24"/>
        </w:rPr>
      </w:pPr>
    </w:p>
    <w:p w:rsidR="007F1B54" w:rsidRPr="000F4480" w:rsidRDefault="007F1B54" w:rsidP="004C5820">
      <w:pPr>
        <w:rPr>
          <w:rFonts w:cstheme="minorHAnsi"/>
          <w:bCs/>
          <w:szCs w:val="24"/>
        </w:rPr>
      </w:pPr>
    </w:p>
    <w:bookmarkStart w:id="34" w:name="_Recommendations"/>
    <w:bookmarkStart w:id="35" w:name="_Toc115779174"/>
    <w:bookmarkEnd w:id="34"/>
    <w:p w:rsidR="00373DDC" w:rsidRPr="000F4480" w:rsidRDefault="00875C22" w:rsidP="00424C16">
      <w:pPr>
        <w:pStyle w:val="Heading1"/>
        <w:jc w:val="center"/>
        <w:rPr>
          <w:rStyle w:val="Hyperlink"/>
          <w:rFonts w:cstheme="minorHAnsi"/>
          <w:color w:val="auto"/>
          <w:sz w:val="24"/>
          <w:szCs w:val="24"/>
        </w:rPr>
      </w:pPr>
      <w:r w:rsidRPr="00875C22">
        <w:rPr>
          <w:rFonts w:cstheme="minorHAnsi"/>
          <w:sz w:val="24"/>
          <w:szCs w:val="24"/>
        </w:rPr>
        <w:fldChar w:fldCharType="begin"/>
      </w:r>
      <w:r w:rsidR="003838B1" w:rsidRPr="000F4480">
        <w:rPr>
          <w:rFonts w:cstheme="minorHAnsi"/>
          <w:sz w:val="24"/>
          <w:szCs w:val="24"/>
        </w:rPr>
        <w:instrText xml:space="preserve"> HYPERLINK  \l "_Recommendations" </w:instrText>
      </w:r>
      <w:r w:rsidRPr="00875C22">
        <w:rPr>
          <w:rFonts w:cstheme="minorHAnsi"/>
          <w:sz w:val="24"/>
          <w:szCs w:val="24"/>
        </w:rPr>
        <w:fldChar w:fldCharType="separate"/>
      </w:r>
      <w:bookmarkStart w:id="36" w:name="_Toc149733087"/>
      <w:r w:rsidR="00373DDC" w:rsidRPr="000F4480">
        <w:rPr>
          <w:rStyle w:val="Hyperlink"/>
          <w:rFonts w:cstheme="minorHAnsi"/>
          <w:color w:val="auto"/>
          <w:sz w:val="24"/>
          <w:szCs w:val="24"/>
        </w:rPr>
        <w:t>Recommendations</w:t>
      </w:r>
      <w:bookmarkEnd w:id="35"/>
      <w:bookmarkEnd w:id="36"/>
    </w:p>
    <w:p w:rsidR="004920B1" w:rsidRPr="000F4480" w:rsidRDefault="00875C22" w:rsidP="00122485">
      <w:pPr>
        <w:pStyle w:val="Heading2"/>
        <w:rPr>
          <w:rFonts w:cstheme="minorHAnsi"/>
          <w:szCs w:val="24"/>
        </w:rPr>
      </w:pPr>
      <w:r w:rsidRPr="000F4480">
        <w:rPr>
          <w:rFonts w:cstheme="minorHAnsi"/>
          <w:szCs w:val="24"/>
        </w:rPr>
        <w:fldChar w:fldCharType="end"/>
      </w:r>
      <w:r w:rsidR="00C960CB" w:rsidRPr="000F4480">
        <w:rPr>
          <w:rFonts w:cstheme="minorHAnsi"/>
          <w:szCs w:val="24"/>
        </w:rPr>
        <w:t>Onward Referral</w:t>
      </w:r>
    </w:p>
    <w:p w:rsidR="008E739C" w:rsidRPr="000F4480" w:rsidRDefault="008E739C" w:rsidP="008E739C">
      <w:pPr>
        <w:pStyle w:val="Heading5"/>
        <w:rPr>
          <w:rFonts w:cstheme="minorHAnsi"/>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magenta"/>
        </w:rPr>
      </w:pPr>
      <w:r w:rsidRPr="000F4480">
        <w:rPr>
          <w:rFonts w:asciiTheme="minorHAnsi" w:hAnsiTheme="minorHAnsi" w:cstheme="minorHAnsi"/>
          <w:color w:val="000000" w:themeColor="text1"/>
          <w:highlight w:val="magenta"/>
        </w:rPr>
        <w:t xml:space="preserve">Specialist teachers and psychologists can </w:t>
      </w:r>
      <w:r w:rsidR="008875FA" w:rsidRPr="000F4480">
        <w:rPr>
          <w:rFonts w:asciiTheme="minorHAnsi" w:hAnsiTheme="minorHAnsi" w:cstheme="minorHAnsi"/>
          <w:color w:val="000000" w:themeColor="text1"/>
          <w:highlight w:val="magenta"/>
        </w:rPr>
        <w:t>screen</w:t>
      </w:r>
      <w:r w:rsidRPr="000F4480">
        <w:rPr>
          <w:rFonts w:asciiTheme="minorHAnsi" w:hAnsiTheme="minorHAnsi" w:cstheme="minorHAnsi"/>
          <w:color w:val="000000" w:themeColor="text1"/>
          <w:highlight w:val="magenta"/>
        </w:rPr>
        <w:t xml:space="preserve"> for ADHD for the purpose of identification of specific learning difficulties and educational needs as advised by SASC. </w:t>
      </w:r>
      <w:r w:rsidR="00B64331" w:rsidRPr="000F4480">
        <w:rPr>
          <w:rFonts w:asciiTheme="minorHAnsi" w:hAnsiTheme="minorHAnsi" w:cstheme="minorHAnsi"/>
          <w:color w:val="000000" w:themeColor="text1"/>
          <w:highlight w:val="magenta"/>
        </w:rPr>
        <w:t>(</w:t>
      </w:r>
      <w:r w:rsidR="006C1FDE" w:rsidRPr="000F4480">
        <w:rPr>
          <w:rFonts w:asciiTheme="minorHAnsi" w:hAnsiTheme="minorHAnsi" w:cstheme="minorHAnsi"/>
          <w:color w:val="000000" w:themeColor="text1"/>
          <w:highlight w:val="magenta"/>
        </w:rPr>
        <w:t>www.sasc.org.uk</w:t>
      </w:r>
      <w:r w:rsidR="00B64331" w:rsidRPr="000F4480">
        <w:rPr>
          <w:rFonts w:asciiTheme="minorHAnsi" w:hAnsiTheme="minorHAnsi" w:cstheme="minorHAnsi"/>
          <w:color w:val="000000" w:themeColor="text1"/>
          <w:highlight w:val="magenta"/>
        </w:rPr>
        <w:t>)</w:t>
      </w:r>
      <w:r w:rsidRPr="000F4480">
        <w:rPr>
          <w:rStyle w:val="Hyperlink"/>
          <w:rFonts w:asciiTheme="minorHAnsi" w:hAnsiTheme="minorHAnsi" w:cstheme="minorHAnsi"/>
          <w:color w:val="000000" w:themeColor="text1"/>
          <w:u w:val="none"/>
          <w:lang w:val="en-US"/>
        </w:rPr>
        <w:t>.</w:t>
      </w:r>
      <w:r w:rsidRPr="000F4480">
        <w:rPr>
          <w:rFonts w:asciiTheme="minorHAnsi" w:hAnsiTheme="minorHAnsi" w:cstheme="minorHAnsi"/>
          <w:color w:val="000000" w:themeColor="text1"/>
          <w:highlight w:val="magenta"/>
        </w:rPr>
        <w:t xml:space="preserve">  </w:t>
      </w:r>
      <w:r w:rsidR="00C136FC" w:rsidRPr="000F4480">
        <w:rPr>
          <w:rFonts w:asciiTheme="minorHAnsi" w:hAnsiTheme="minorHAnsi" w:cstheme="minorHAnsi"/>
          <w:color w:val="000000" w:themeColor="text1"/>
          <w:highlight w:val="magenta"/>
        </w:rPr>
        <w:t>This</w:t>
      </w:r>
      <w:r w:rsidRPr="000F4480">
        <w:rPr>
          <w:rFonts w:asciiTheme="minorHAnsi" w:hAnsiTheme="minorHAnsi" w:cstheme="minorHAnsi"/>
          <w:color w:val="000000" w:themeColor="text1"/>
          <w:highlight w:val="magenta"/>
        </w:rPr>
        <w:t xml:space="preserve"> assessment cannot provide a medical diagnosis</w:t>
      </w:r>
      <w:r w:rsidR="00B725CE">
        <w:rPr>
          <w:rFonts w:asciiTheme="minorHAnsi" w:hAnsiTheme="minorHAnsi" w:cstheme="minorHAnsi"/>
          <w:color w:val="000000" w:themeColor="text1"/>
          <w:highlight w:val="magenta"/>
        </w:rPr>
        <w:t xml:space="preserve">. </w:t>
      </w:r>
      <w:r w:rsidR="00747A56" w:rsidRPr="000F4480">
        <w:rPr>
          <w:rFonts w:asciiTheme="minorHAnsi" w:hAnsiTheme="minorHAnsi" w:cstheme="minorHAnsi"/>
          <w:color w:val="000000" w:themeColor="text1"/>
          <w:highlight w:val="magenta"/>
        </w:rPr>
        <w:t xml:space="preserve">For this, you </w:t>
      </w:r>
      <w:r w:rsidRPr="000F4480">
        <w:rPr>
          <w:rFonts w:asciiTheme="minorHAnsi" w:hAnsiTheme="minorHAnsi" w:cstheme="minorHAnsi"/>
          <w:color w:val="000000" w:themeColor="text1"/>
          <w:highlight w:val="magenta"/>
        </w:rPr>
        <w:t xml:space="preserve">would need a referral from </w:t>
      </w:r>
      <w:r w:rsidR="00BD34DA" w:rsidRPr="000F4480">
        <w:rPr>
          <w:rFonts w:asciiTheme="minorHAnsi" w:hAnsiTheme="minorHAnsi" w:cstheme="minorHAnsi"/>
          <w:color w:val="000000" w:themeColor="text1"/>
          <w:highlight w:val="magenta"/>
        </w:rPr>
        <w:t>your</w:t>
      </w:r>
      <w:r w:rsidRPr="000F4480">
        <w:rPr>
          <w:rFonts w:asciiTheme="minorHAnsi" w:hAnsiTheme="minorHAnsi" w:cstheme="minorHAnsi"/>
          <w:color w:val="000000" w:themeColor="text1"/>
          <w:highlight w:val="magenta"/>
        </w:rPr>
        <w:t xml:space="preserve">GP </w:t>
      </w:r>
      <w:r w:rsidR="006E3A4A" w:rsidRPr="000F4480">
        <w:rPr>
          <w:rFonts w:asciiTheme="minorHAnsi" w:hAnsiTheme="minorHAnsi" w:cstheme="minorHAnsi"/>
          <w:color w:val="000000" w:themeColor="text1"/>
          <w:highlight w:val="magenta"/>
        </w:rPr>
        <w:t xml:space="preserve">for </w:t>
      </w:r>
      <w:r w:rsidR="002A57C8" w:rsidRPr="000F4480">
        <w:rPr>
          <w:rFonts w:asciiTheme="minorHAnsi" w:hAnsiTheme="minorHAnsi" w:cstheme="minorHAnsi"/>
          <w:color w:val="000000" w:themeColor="text1"/>
          <w:highlight w:val="magenta"/>
        </w:rPr>
        <w:t>an</w:t>
      </w:r>
      <w:r w:rsidR="0032581D" w:rsidRPr="000F4480">
        <w:rPr>
          <w:rFonts w:asciiTheme="minorHAnsi" w:hAnsiTheme="minorHAnsi" w:cstheme="minorHAnsi"/>
          <w:color w:val="000000" w:themeColor="text1"/>
          <w:highlight w:val="magenta"/>
        </w:rPr>
        <w:t>NHS</w:t>
      </w:r>
      <w:r w:rsidR="00747A56" w:rsidRPr="000F4480">
        <w:rPr>
          <w:rFonts w:asciiTheme="minorHAnsi" w:hAnsiTheme="minorHAnsi" w:cstheme="minorHAnsi"/>
          <w:color w:val="000000" w:themeColor="text1"/>
          <w:highlight w:val="magenta"/>
        </w:rPr>
        <w:t xml:space="preserve"> ADHD assessment.</w:t>
      </w:r>
      <w:r w:rsidR="004F1C38" w:rsidRPr="000F4480">
        <w:rPr>
          <w:rFonts w:asciiTheme="minorHAnsi" w:hAnsiTheme="minorHAnsi" w:cstheme="minorHAnsi"/>
          <w:color w:val="000000" w:themeColor="text1"/>
          <w:highlight w:val="magenta"/>
        </w:rPr>
        <w:t>A</w:t>
      </w:r>
      <w:r w:rsidR="00456F45" w:rsidRPr="000F4480">
        <w:rPr>
          <w:rFonts w:asciiTheme="minorHAnsi" w:hAnsiTheme="minorHAnsi" w:cstheme="minorHAnsi"/>
          <w:color w:val="000000" w:themeColor="text1"/>
          <w:highlight w:val="magenta"/>
        </w:rPr>
        <w:t>lternatively</w:t>
      </w:r>
      <w:r w:rsidRPr="000F4480">
        <w:rPr>
          <w:rFonts w:asciiTheme="minorHAnsi" w:hAnsiTheme="minorHAnsi" w:cstheme="minorHAnsi"/>
          <w:color w:val="000000" w:themeColor="text1"/>
          <w:highlight w:val="magenta"/>
        </w:rPr>
        <w:t xml:space="preserve">, </w:t>
      </w:r>
      <w:r w:rsidR="00B3232B" w:rsidRPr="000F4480">
        <w:rPr>
          <w:rFonts w:asciiTheme="minorHAnsi" w:hAnsiTheme="minorHAnsi" w:cstheme="minorHAnsi"/>
          <w:color w:val="000000" w:themeColor="text1"/>
          <w:highlight w:val="magenta"/>
        </w:rPr>
        <w:t xml:space="preserve">you </w:t>
      </w:r>
      <w:r w:rsidRPr="000F4480">
        <w:rPr>
          <w:rFonts w:asciiTheme="minorHAnsi" w:hAnsiTheme="minorHAnsi" w:cstheme="minorHAnsi"/>
          <w:color w:val="000000" w:themeColor="text1"/>
          <w:highlight w:val="magenta"/>
        </w:rPr>
        <w:t xml:space="preserve">would need to be seen in a private clinicwhere there </w:t>
      </w:r>
      <w:r w:rsidR="007F3DB0" w:rsidRPr="000F4480">
        <w:rPr>
          <w:rFonts w:asciiTheme="minorHAnsi" w:hAnsiTheme="minorHAnsi" w:cstheme="minorHAnsi"/>
          <w:color w:val="000000" w:themeColor="text1"/>
          <w:highlight w:val="magenta"/>
        </w:rPr>
        <w:t xml:space="preserve">are </w:t>
      </w:r>
      <w:r w:rsidRPr="000F4480">
        <w:rPr>
          <w:rFonts w:asciiTheme="minorHAnsi" w:hAnsiTheme="minorHAnsi" w:cstheme="minorHAnsi"/>
          <w:color w:val="000000" w:themeColor="text1"/>
          <w:highlight w:val="magenta"/>
        </w:rPr>
        <w:t xml:space="preserve">specialists in ADHD. </w:t>
      </w:r>
    </w:p>
    <w:p w:rsidR="00C43D82" w:rsidRPr="000F4480" w:rsidRDefault="00C43D82" w:rsidP="008E739C">
      <w:pPr>
        <w:pStyle w:val="Heading5"/>
        <w:rPr>
          <w:rFonts w:cstheme="minorHAnsi"/>
          <w:highlight w:val="green"/>
        </w:rPr>
      </w:pPr>
    </w:p>
    <w:p w:rsidR="00C43D82" w:rsidRPr="000F4480" w:rsidRDefault="00C43D82"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highlight w:val="green"/>
        </w:rPr>
      </w:pPr>
      <w:r w:rsidRPr="000F4480">
        <w:rPr>
          <w:rFonts w:asciiTheme="minorHAnsi" w:hAnsiTheme="minorHAnsi" w:cstheme="minorHAnsi"/>
          <w:color w:val="000000" w:themeColor="text1"/>
          <w:highlight w:val="green"/>
        </w:rPr>
        <w:t xml:space="preserve">An onward referral is recommended to </w:t>
      </w:r>
      <w:r w:rsidR="00F73676">
        <w:rPr>
          <w:rFonts w:asciiTheme="minorHAnsi" w:hAnsiTheme="minorHAnsi" w:cstheme="minorHAnsi"/>
          <w:color w:val="000000" w:themeColor="text1"/>
          <w:highlight w:val="green"/>
        </w:rPr>
        <w:t>XXXX</w:t>
      </w:r>
      <w:r w:rsidRPr="000F4480">
        <w:rPr>
          <w:rFonts w:asciiTheme="minorHAnsi" w:hAnsiTheme="minorHAnsi" w:cstheme="minorHAnsi"/>
          <w:color w:val="000000" w:themeColor="text1"/>
          <w:highlight w:val="green"/>
        </w:rPr>
        <w:t xml:space="preserve">’s General Practitioner to further discuss </w:t>
      </w:r>
      <w:r w:rsidR="00926D92" w:rsidRPr="000F4480">
        <w:rPr>
          <w:rFonts w:asciiTheme="minorHAnsi" w:hAnsiTheme="minorHAnsi" w:cstheme="minorHAnsi"/>
          <w:color w:val="000000" w:themeColor="text1"/>
          <w:highlight w:val="green"/>
        </w:rPr>
        <w:t xml:space="preserve">social &amp; communication </w:t>
      </w:r>
      <w:r w:rsidRPr="000F4480">
        <w:rPr>
          <w:rFonts w:asciiTheme="minorHAnsi" w:hAnsiTheme="minorHAnsi" w:cstheme="minorHAnsi"/>
          <w:color w:val="000000" w:themeColor="text1"/>
          <w:highlight w:val="green"/>
        </w:rPr>
        <w:t xml:space="preserve">difficulties observed and information gathered during this assessment process.  </w:t>
      </w:r>
    </w:p>
    <w:p w:rsidR="00C43D82" w:rsidRPr="000F4480" w:rsidRDefault="00C43D82" w:rsidP="008E739C">
      <w:pPr>
        <w:pStyle w:val="Heading5"/>
        <w:rPr>
          <w:rFonts w:cstheme="minorHAnsi"/>
          <w:highlight w:val="green"/>
        </w:rPr>
      </w:pPr>
    </w:p>
    <w:p w:rsidR="00C43D82" w:rsidRPr="000F4480" w:rsidRDefault="00CC4E3A" w:rsidP="00C43D82">
      <w:pPr>
        <w:pStyle w:val="gmail-m-6463120223477186795gmail-msolistparagraph"/>
        <w:spacing w:before="0" w:beforeAutospacing="0" w:after="0" w:afterAutospacing="0" w:line="360" w:lineRule="auto"/>
        <w:contextualSpacing/>
        <w:rPr>
          <w:rFonts w:asciiTheme="minorHAnsi" w:hAnsiTheme="minorHAnsi" w:cstheme="minorHAnsi"/>
          <w:color w:val="000000" w:themeColor="text1"/>
          <w:u w:val="single"/>
          <w:lang w:val="en-US"/>
        </w:rPr>
      </w:pPr>
      <w:r w:rsidRPr="000F4480">
        <w:rPr>
          <w:rFonts w:asciiTheme="minorHAnsi" w:eastAsia="Yu Mincho" w:hAnsiTheme="minorHAnsi" w:cstheme="minorHAnsi"/>
          <w:lang w:val="en-US"/>
        </w:rPr>
        <w:t>It</w:t>
      </w:r>
      <w:r w:rsidR="00C43D82" w:rsidRPr="000F4480">
        <w:rPr>
          <w:rFonts w:asciiTheme="minorHAnsi" w:eastAsia="Yu Mincho" w:hAnsiTheme="minorHAnsi" w:cstheme="minorHAnsi"/>
          <w:lang w:val="en-US"/>
        </w:rPr>
        <w:t xml:space="preserve"> is recommended that </w:t>
      </w:r>
      <w:r w:rsidR="00F73676">
        <w:rPr>
          <w:rFonts w:asciiTheme="minorHAnsi" w:eastAsia="Yu Mincho" w:hAnsiTheme="minorHAnsi" w:cstheme="minorHAnsi"/>
          <w:lang w:val="en-US"/>
        </w:rPr>
        <w:t>XXXX</w:t>
      </w:r>
      <w:r w:rsidR="00C43D82" w:rsidRPr="000F4480">
        <w:rPr>
          <w:rFonts w:asciiTheme="minorHAnsi" w:eastAsia="Yu Mincho" w:hAnsiTheme="minorHAnsi" w:cstheme="minorHAnsi"/>
          <w:lang w:val="en-US"/>
        </w:rPr>
        <w:t xml:space="preserve"> seeks a visual assessment from a suitably qualified optometrist offering comprehensive assessment and management of problems involving binocular vision (accommodation and convergence) disorders, and visual stress, in addition to the standard sight test comprising refraction and ocular health assessment.  More information can be found through the Institute of Optometry www.ioo.org.uk or the British Association of Behavioural Optometrists www.babo.co.uk.</w:t>
      </w:r>
    </w:p>
    <w:p w:rsidR="00793AF9" w:rsidRPr="000F4480" w:rsidRDefault="00793AF9" w:rsidP="004920B1">
      <w:pPr>
        <w:tabs>
          <w:tab w:val="left" w:pos="-3119"/>
          <w:tab w:val="right" w:pos="284"/>
          <w:tab w:val="right" w:pos="567"/>
          <w:tab w:val="right" w:pos="851"/>
          <w:tab w:val="right" w:pos="1134"/>
          <w:tab w:val="right" w:pos="1418"/>
        </w:tabs>
        <w:contextualSpacing/>
        <w:rPr>
          <w:rFonts w:cstheme="minorHAnsi"/>
          <w:bCs/>
          <w:iCs/>
          <w:szCs w:val="24"/>
          <w:highlight w:val="green"/>
        </w:rPr>
      </w:pPr>
    </w:p>
    <w:p w:rsidR="004920B1" w:rsidRPr="000F4480" w:rsidRDefault="00546827" w:rsidP="00F970BA">
      <w:pPr>
        <w:pStyle w:val="Heading2"/>
        <w:rPr>
          <w:rFonts w:cstheme="minorHAnsi"/>
          <w:szCs w:val="24"/>
        </w:rPr>
      </w:pPr>
      <w:r w:rsidRPr="000F4480">
        <w:rPr>
          <w:rFonts w:cstheme="minorHAnsi"/>
          <w:szCs w:val="24"/>
        </w:rPr>
        <w:t>Higher Education</w:t>
      </w:r>
    </w:p>
    <w:p w:rsidR="00E222C7" w:rsidRPr="000F4480" w:rsidRDefault="00F45351" w:rsidP="008E3F67">
      <w:pPr>
        <w:pStyle w:val="ListParagraph"/>
        <w:widowControl/>
        <w:spacing w:line="360" w:lineRule="auto"/>
        <w:ind w:left="0" w:right="-40"/>
        <w:rPr>
          <w:rFonts w:cstheme="minorHAnsi"/>
          <w:szCs w:val="24"/>
          <w:lang w:val="en-US"/>
        </w:rPr>
      </w:pPr>
      <w:r w:rsidRPr="000F4480">
        <w:rPr>
          <w:rFonts w:cstheme="minorHAnsi"/>
          <w:bCs/>
          <w:iCs/>
          <w:szCs w:val="24"/>
        </w:rPr>
        <w:t>Please bear in mind</w:t>
      </w:r>
      <w:r w:rsidR="00DE7641" w:rsidRPr="000F4480">
        <w:rPr>
          <w:rFonts w:cstheme="minorHAnsi"/>
          <w:bCs/>
          <w:iCs/>
          <w:szCs w:val="24"/>
        </w:rPr>
        <w:t xml:space="preserve"> that final decisions about examination arrangements lie with the institution.  </w:t>
      </w:r>
      <w:r w:rsidR="00F73676">
        <w:rPr>
          <w:rFonts w:cstheme="minorHAnsi"/>
          <w:szCs w:val="24"/>
        </w:rPr>
        <w:t>XXXX</w:t>
      </w:r>
      <w:r w:rsidRPr="000F4480">
        <w:rPr>
          <w:rFonts w:cstheme="minorHAnsi"/>
          <w:szCs w:val="24"/>
        </w:rPr>
        <w:t xml:space="preserve"> should contact </w:t>
      </w:r>
      <w:r w:rsidR="00F85C9C">
        <w:rPr>
          <w:rFonts w:cstheme="minorHAnsi"/>
          <w:szCs w:val="24"/>
        </w:rPr>
        <w:t>her</w:t>
      </w:r>
      <w:r w:rsidR="00A75D14">
        <w:rPr>
          <w:rFonts w:cstheme="minorHAnsi"/>
          <w:b/>
          <w:bCs/>
          <w:szCs w:val="24"/>
          <w:lang w:val="en-US"/>
        </w:rPr>
        <w:t>the Disability Advisor</w:t>
      </w:r>
      <w:r w:rsidR="00A75D14">
        <w:rPr>
          <w:rFonts w:cstheme="minorHAnsi"/>
          <w:szCs w:val="24"/>
          <w:lang w:val="en-US"/>
        </w:rPr>
        <w:t>at their University</w:t>
      </w:r>
      <w:r w:rsidRPr="000F4480">
        <w:rPr>
          <w:rFonts w:cstheme="minorHAnsi"/>
          <w:szCs w:val="24"/>
          <w:lang w:val="en-US"/>
        </w:rPr>
        <w:t xml:space="preserve"> to discuss this report and the recommendations made</w:t>
      </w:r>
      <w:r w:rsidR="00CB4F76" w:rsidRPr="000F4480">
        <w:rPr>
          <w:rFonts w:cstheme="minorHAnsi"/>
          <w:szCs w:val="24"/>
          <w:lang w:val="en-US"/>
        </w:rPr>
        <w:t>.</w:t>
      </w:r>
    </w:p>
    <w:p w:rsidR="00E222C7" w:rsidRPr="000F4480" w:rsidRDefault="00E222C7" w:rsidP="008E3F67">
      <w:pPr>
        <w:pStyle w:val="ListParagraph"/>
        <w:widowControl/>
        <w:spacing w:line="360" w:lineRule="auto"/>
        <w:ind w:left="0" w:right="-40"/>
        <w:rPr>
          <w:rFonts w:cstheme="minorHAnsi"/>
          <w:szCs w:val="24"/>
          <w:lang w:val="en-US"/>
        </w:rPr>
      </w:pPr>
    </w:p>
    <w:p w:rsidR="004920B1" w:rsidRPr="000F4480" w:rsidRDefault="004920B1" w:rsidP="008E3F67">
      <w:pPr>
        <w:pStyle w:val="ListParagraph"/>
        <w:widowControl/>
        <w:spacing w:line="360" w:lineRule="auto"/>
        <w:ind w:left="0" w:right="-40"/>
        <w:rPr>
          <w:rFonts w:cstheme="minorHAnsi"/>
          <w:szCs w:val="24"/>
        </w:rPr>
      </w:pPr>
      <w:r w:rsidRPr="000F4480">
        <w:rPr>
          <w:rFonts w:cstheme="minorHAnsi"/>
          <w:color w:val="000000"/>
          <w:szCs w:val="24"/>
          <w:lang w:eastAsia="en-GB"/>
        </w:rPr>
        <w:t xml:space="preserve">The following adjustments are recommended, but if there are professional competencies required by those in the medical professions it may mean that they are not always possible. </w:t>
      </w:r>
      <w:bookmarkStart w:id="37" w:name="_Hlk91774096"/>
      <w:r w:rsidRPr="000F4480">
        <w:rPr>
          <w:rFonts w:cstheme="minorHAnsi"/>
          <w:b/>
          <w:bCs/>
          <w:color w:val="9900CC"/>
          <w:szCs w:val="24"/>
          <w:lang w:eastAsia="en-GB"/>
        </w:rPr>
        <w:t>(</w:t>
      </w:r>
      <w:r w:rsidR="00CB4F76" w:rsidRPr="000F4480">
        <w:rPr>
          <w:rFonts w:cstheme="minorHAnsi"/>
          <w:b/>
          <w:bCs/>
          <w:color w:val="9900CC"/>
          <w:szCs w:val="24"/>
          <w:lang w:eastAsia="en-GB"/>
        </w:rPr>
        <w:t xml:space="preserve">NOTE to assessor: </w:t>
      </w:r>
      <w:r w:rsidRPr="000F4480">
        <w:rPr>
          <w:rFonts w:cstheme="minorHAnsi"/>
          <w:b/>
          <w:bCs/>
          <w:color w:val="9900CC"/>
          <w:szCs w:val="24"/>
          <w:lang w:eastAsia="en-GB"/>
        </w:rPr>
        <w:t>delete</w:t>
      </w:r>
      <w:r w:rsidR="00CB4F76" w:rsidRPr="000F4480">
        <w:rPr>
          <w:rFonts w:cstheme="minorHAnsi"/>
          <w:b/>
          <w:bCs/>
          <w:color w:val="9900CC"/>
          <w:szCs w:val="24"/>
          <w:lang w:eastAsia="en-GB"/>
        </w:rPr>
        <w:t xml:space="preserve"> this paragraph</w:t>
      </w:r>
      <w:r w:rsidRPr="000F4480">
        <w:rPr>
          <w:rFonts w:cstheme="minorHAnsi"/>
          <w:b/>
          <w:bCs/>
          <w:color w:val="9900CC"/>
          <w:szCs w:val="24"/>
          <w:lang w:eastAsia="en-GB"/>
        </w:rPr>
        <w:t xml:space="preserve"> if not a medical profession)</w:t>
      </w:r>
      <w:bookmarkEnd w:id="37"/>
    </w:p>
    <w:p w:rsidR="00735846" w:rsidRPr="000F4480" w:rsidRDefault="00735846" w:rsidP="008E3F67">
      <w:pPr>
        <w:ind w:right="-40"/>
        <w:rPr>
          <w:rFonts w:cstheme="minorHAnsi"/>
          <w:szCs w:val="24"/>
          <w:highlight w:val="red"/>
        </w:rPr>
      </w:pPr>
    </w:p>
    <w:p w:rsidR="004920B1" w:rsidRPr="000F4480" w:rsidRDefault="004920B1" w:rsidP="008E3F67">
      <w:pPr>
        <w:ind w:right="-40"/>
        <w:rPr>
          <w:rFonts w:cstheme="minorHAnsi"/>
          <w:szCs w:val="24"/>
          <w:highlight w:val="green"/>
        </w:rPr>
      </w:pPr>
    </w:p>
    <w:p w:rsidR="00E222C7" w:rsidRPr="000F4480" w:rsidRDefault="00F03F1C" w:rsidP="00E222C7">
      <w:pPr>
        <w:pStyle w:val="ListParagraph"/>
        <w:numPr>
          <w:ilvl w:val="0"/>
          <w:numId w:val="16"/>
        </w:numPr>
        <w:rPr>
          <w:rFonts w:cstheme="minorHAnsi"/>
          <w:szCs w:val="24"/>
        </w:rPr>
      </w:pPr>
      <w:r w:rsidRPr="000F4480">
        <w:rPr>
          <w:rFonts w:cstheme="minorHAnsi"/>
          <w:szCs w:val="24"/>
        </w:rPr>
        <w:t>Examination Access arrangements to be considered include</w:t>
      </w:r>
      <w:r w:rsidR="00E222C7" w:rsidRPr="000F4480">
        <w:rPr>
          <w:rFonts w:cstheme="minorHAnsi"/>
          <w:szCs w:val="24"/>
        </w:rPr>
        <w:t>:</w:t>
      </w:r>
    </w:p>
    <w:p w:rsidR="00E222C7" w:rsidRPr="000F4480" w:rsidRDefault="00E222C7" w:rsidP="00E222C7">
      <w:pPr>
        <w:pStyle w:val="ListParagraph"/>
        <w:rPr>
          <w:rFonts w:cstheme="minorHAnsi"/>
          <w:szCs w:val="24"/>
        </w:rPr>
      </w:pP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A</w:t>
      </w:r>
      <w:r w:rsidR="00F03F1C" w:rsidRPr="000F4480">
        <w:rPr>
          <w:rFonts w:cstheme="minorHAnsi"/>
          <w:szCs w:val="24"/>
        </w:rPr>
        <w:t>n additional 25% extra time</w:t>
      </w:r>
      <w:r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w:t>
      </w:r>
      <w:r w:rsidR="00F03F1C" w:rsidRPr="000F4480">
        <w:rPr>
          <w:rFonts w:cstheme="minorHAnsi"/>
          <w:szCs w:val="24"/>
        </w:rPr>
        <w:t>se of a laptop for word processing and access to assistive reading technology.</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Rest breaks/Movement breaks</w:t>
      </w:r>
      <w:r w:rsidR="00E222C7" w:rsidRPr="000F4480">
        <w:rPr>
          <w:rFonts w:cstheme="minorHAnsi"/>
          <w:szCs w:val="24"/>
        </w:rPr>
        <w:t>.</w:t>
      </w:r>
    </w:p>
    <w:p w:rsidR="00E222C7" w:rsidRPr="000F4480" w:rsidRDefault="00F03F1C" w:rsidP="00E222C7">
      <w:pPr>
        <w:pStyle w:val="ListParagraph"/>
        <w:numPr>
          <w:ilvl w:val="0"/>
          <w:numId w:val="17"/>
        </w:numPr>
        <w:spacing w:line="360" w:lineRule="auto"/>
        <w:rPr>
          <w:rFonts w:cstheme="minorHAnsi"/>
          <w:szCs w:val="24"/>
        </w:rPr>
      </w:pPr>
      <w:r w:rsidRPr="000F4480">
        <w:rPr>
          <w:rFonts w:cstheme="minorHAnsi"/>
          <w:szCs w:val="24"/>
        </w:rPr>
        <w:t>the use of noise cancelling headphones to aid concentration should also be considered</w:t>
      </w:r>
      <w:r w:rsidR="00E222C7" w:rsidRPr="000F4480">
        <w:rPr>
          <w:rFonts w:cstheme="minorHAnsi"/>
          <w:szCs w:val="24"/>
        </w:rPr>
        <w:t>.</w:t>
      </w:r>
    </w:p>
    <w:p w:rsidR="00E222C7" w:rsidRPr="000F4480" w:rsidRDefault="00E222C7" w:rsidP="00E222C7">
      <w:pPr>
        <w:pStyle w:val="ListParagraph"/>
        <w:numPr>
          <w:ilvl w:val="0"/>
          <w:numId w:val="17"/>
        </w:numPr>
        <w:spacing w:line="360" w:lineRule="auto"/>
        <w:rPr>
          <w:rFonts w:cstheme="minorHAnsi"/>
          <w:szCs w:val="24"/>
        </w:rPr>
      </w:pPr>
      <w:r w:rsidRPr="000F4480">
        <w:rPr>
          <w:rFonts w:cstheme="minorHAnsi"/>
          <w:szCs w:val="24"/>
        </w:rPr>
        <w:t>Use of a separate room if practicable, or a smaller room with others.</w:t>
      </w:r>
    </w:p>
    <w:p w:rsidR="00E222C7" w:rsidRPr="000F4480" w:rsidRDefault="00E222C7" w:rsidP="00E222C7">
      <w:pPr>
        <w:pStyle w:val="ListParagraph"/>
        <w:widowControl/>
        <w:numPr>
          <w:ilvl w:val="0"/>
          <w:numId w:val="17"/>
        </w:numPr>
        <w:tabs>
          <w:tab w:val="left" w:pos="-3119"/>
        </w:tabs>
        <w:spacing w:after="120" w:line="360" w:lineRule="auto"/>
        <w:rPr>
          <w:rFonts w:cstheme="minorHAnsi"/>
          <w:bCs/>
          <w:szCs w:val="24"/>
        </w:rPr>
      </w:pPr>
      <w:r w:rsidRPr="000F4480">
        <w:rPr>
          <w:rFonts w:cstheme="minorHAnsi"/>
          <w:bCs/>
          <w:szCs w:val="24"/>
        </w:rPr>
        <w:t xml:space="preserve">As </w:t>
      </w:r>
      <w:r w:rsidR="00F73676">
        <w:rPr>
          <w:rFonts w:cstheme="minorHAnsi"/>
          <w:bCs/>
          <w:szCs w:val="24"/>
        </w:rPr>
        <w:t>XXXX</w:t>
      </w:r>
      <w:r w:rsidRPr="000F4480">
        <w:rPr>
          <w:rFonts w:cstheme="minorHAnsi"/>
          <w:bCs/>
          <w:szCs w:val="24"/>
        </w:rPr>
        <w:t xml:space="preserve"> needs to make corrections to </w:t>
      </w:r>
      <w:r w:rsidR="00F85C9C">
        <w:rPr>
          <w:rFonts w:cstheme="minorHAnsi"/>
          <w:bCs/>
          <w:szCs w:val="24"/>
        </w:rPr>
        <w:t>her</w:t>
      </w:r>
      <w:r w:rsidRPr="000F4480">
        <w:rPr>
          <w:rFonts w:cstheme="minorHAnsi"/>
          <w:bCs/>
          <w:szCs w:val="24"/>
        </w:rPr>
        <w:t xml:space="preserve"> work as </w:t>
      </w:r>
      <w:r w:rsidR="00F85C9C">
        <w:rPr>
          <w:rFonts w:cstheme="minorHAnsi"/>
          <w:bCs/>
          <w:szCs w:val="24"/>
        </w:rPr>
        <w:t>she</w:t>
      </w:r>
      <w:r w:rsidRPr="000F4480">
        <w:rPr>
          <w:rFonts w:cstheme="minorHAnsi"/>
          <w:bCs/>
          <w:szCs w:val="24"/>
        </w:rPr>
        <w:t xml:space="preserve"> is writing, it is recommended that </w:t>
      </w:r>
      <w:r w:rsidR="00F85C9C">
        <w:rPr>
          <w:rFonts w:cstheme="minorHAnsi"/>
          <w:bCs/>
          <w:szCs w:val="24"/>
        </w:rPr>
        <w:t>she</w:t>
      </w:r>
      <w:r w:rsidRPr="000F4480">
        <w:rPr>
          <w:rFonts w:cstheme="minorHAnsi"/>
          <w:bCs/>
          <w:szCs w:val="24"/>
        </w:rPr>
        <w:t xml:space="preserve"> is allowed to type when the format of the examination makes this appropriate in addition to </w:t>
      </w:r>
      <w:r w:rsidR="00F85C9C">
        <w:rPr>
          <w:rFonts w:cstheme="minorHAnsi"/>
          <w:bCs/>
          <w:szCs w:val="24"/>
        </w:rPr>
        <w:t>her</w:t>
      </w:r>
      <w:r w:rsidRPr="000F4480">
        <w:rPr>
          <w:rFonts w:cstheme="minorHAnsi"/>
          <w:bCs/>
          <w:szCs w:val="24"/>
        </w:rPr>
        <w:t xml:space="preserve"> extra time allowance.  </w:t>
      </w:r>
    </w:p>
    <w:p w:rsidR="008E739C" w:rsidRPr="000F4480" w:rsidRDefault="008E739C" w:rsidP="008E739C">
      <w:pPr>
        <w:pStyle w:val="Heading5"/>
        <w:rPr>
          <w:rFonts w:cstheme="minorHAnsi"/>
        </w:rPr>
      </w:pPr>
    </w:p>
    <w:p w:rsidR="00F03F1C" w:rsidRPr="000F4480" w:rsidRDefault="00E222C7" w:rsidP="00E222C7">
      <w:pPr>
        <w:rPr>
          <w:rFonts w:cstheme="minorHAnsi"/>
          <w:b/>
          <w:bCs/>
          <w:color w:val="9900CC"/>
          <w:szCs w:val="24"/>
        </w:rPr>
      </w:pPr>
      <w:r w:rsidRPr="000F4480">
        <w:rPr>
          <w:rFonts w:cstheme="minorHAnsi"/>
          <w:b/>
          <w:bCs/>
          <w:color w:val="9900CC"/>
          <w:szCs w:val="24"/>
        </w:rPr>
        <w:t xml:space="preserve">NOTE to assessor: </w:t>
      </w:r>
      <w:r w:rsidR="00F03F1C" w:rsidRPr="000F4480">
        <w:rPr>
          <w:rFonts w:cstheme="minorHAnsi"/>
          <w:b/>
          <w:bCs/>
          <w:color w:val="9900CC"/>
          <w:szCs w:val="24"/>
        </w:rPr>
        <w:t>(MAKE SURE THESE MATCH WITH KEY RECOMMS in the overview section)</w:t>
      </w:r>
    </w:p>
    <w:p w:rsidR="00E222C7" w:rsidRPr="000F4480" w:rsidRDefault="00E222C7" w:rsidP="008E739C">
      <w:pPr>
        <w:pStyle w:val="Heading5"/>
        <w:rPr>
          <w:rFonts w:cstheme="minorHAnsi"/>
        </w:rPr>
      </w:pPr>
    </w:p>
    <w:p w:rsidR="004920B1" w:rsidRPr="000F4480" w:rsidRDefault="004920B1" w:rsidP="00E87B51">
      <w:pPr>
        <w:pStyle w:val="NoSpacing"/>
        <w:numPr>
          <w:ilvl w:val="0"/>
          <w:numId w:val="12"/>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Despite taking time to proofread </w:t>
      </w:r>
      <w:r w:rsidR="00F85C9C">
        <w:rPr>
          <w:rFonts w:asciiTheme="minorHAnsi" w:hAnsiTheme="minorHAnsi" w:cstheme="minorHAnsi"/>
          <w:szCs w:val="24"/>
        </w:rPr>
        <w:t>her</w:t>
      </w:r>
      <w:r w:rsidRPr="000F4480">
        <w:rPr>
          <w:rFonts w:asciiTheme="minorHAnsi" w:hAnsiTheme="minorHAnsi" w:cstheme="minorHAnsi"/>
          <w:szCs w:val="24"/>
        </w:rPr>
        <w:t xml:space="preserve"> work carefully, </w:t>
      </w:r>
      <w:r w:rsidR="00F73676">
        <w:rPr>
          <w:rFonts w:asciiTheme="minorHAnsi" w:hAnsiTheme="minorHAnsi" w:cstheme="minorHAnsi"/>
          <w:szCs w:val="24"/>
        </w:rPr>
        <w:t>XXXX</w:t>
      </w:r>
      <w:r w:rsidRPr="000F4480">
        <w:rPr>
          <w:rFonts w:asciiTheme="minorHAnsi" w:hAnsiTheme="minorHAnsi" w:cstheme="minorHAnsi"/>
          <w:szCs w:val="24"/>
        </w:rPr>
        <w:t xml:space="preserve"> is aware that small errors can remain.  Therefore, in all assessed work, examinations and coursework, it is recommended that </w:t>
      </w:r>
      <w:r w:rsidR="00F73676">
        <w:rPr>
          <w:rFonts w:asciiTheme="minorHAnsi" w:hAnsiTheme="minorHAnsi" w:cstheme="minorHAnsi"/>
          <w:szCs w:val="24"/>
        </w:rPr>
        <w:t>XXXX</w:t>
      </w:r>
      <w:r w:rsidRPr="000F4480">
        <w:rPr>
          <w:rFonts w:asciiTheme="minorHAnsi" w:hAnsiTheme="minorHAnsi" w:cstheme="minorHAnsi"/>
          <w:szCs w:val="24"/>
        </w:rPr>
        <w:t xml:space="preserve"> is not penalised for errors in spelling and writing where these do not interfere with the communication or the assessment criteria.</w:t>
      </w:r>
    </w:p>
    <w:p w:rsidR="00C64BBC" w:rsidRPr="000F4480" w:rsidRDefault="00F73676" w:rsidP="00E87B51">
      <w:pPr>
        <w:pStyle w:val="NoSpacing"/>
        <w:numPr>
          <w:ilvl w:val="0"/>
          <w:numId w:val="12"/>
        </w:numPr>
        <w:spacing w:after="120" w:line="360" w:lineRule="auto"/>
        <w:ind w:left="425" w:hanging="357"/>
        <w:rPr>
          <w:rStyle w:val="Hyperlink"/>
          <w:rFonts w:asciiTheme="minorHAnsi" w:hAnsiTheme="minorHAnsi" w:cstheme="minorHAnsi"/>
          <w:szCs w:val="24"/>
        </w:rPr>
      </w:pPr>
      <w:r>
        <w:rPr>
          <w:rFonts w:asciiTheme="minorHAnsi" w:hAnsiTheme="minorHAnsi" w:cstheme="minorHAnsi"/>
          <w:szCs w:val="24"/>
          <w:lang w:val="en-US"/>
        </w:rPr>
        <w:t>XXXX</w:t>
      </w:r>
      <w:r w:rsidR="00C64BBC" w:rsidRPr="000F4480">
        <w:rPr>
          <w:rFonts w:asciiTheme="minorHAnsi" w:hAnsiTheme="minorHAnsi" w:cstheme="minorHAnsi"/>
          <w:szCs w:val="24"/>
          <w:lang w:val="en-US"/>
        </w:rPr>
        <w:t xml:space="preserve"> should </w:t>
      </w:r>
      <w:r w:rsidR="00C64BBC" w:rsidRPr="000F4480">
        <w:rPr>
          <w:rFonts w:asciiTheme="minorHAnsi" w:hAnsiTheme="minorHAnsi" w:cstheme="minorHAnsi"/>
          <w:szCs w:val="24"/>
        </w:rPr>
        <w:t xml:space="preserve">make an application for the Disabled Students’ Allowance (DSA) to fund some of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study support needs</w:t>
      </w:r>
      <w:bookmarkStart w:id="38" w:name="_Hlk91776107"/>
      <w:r w:rsidR="00C64BBC" w:rsidRPr="000F4480">
        <w:rPr>
          <w:rFonts w:asciiTheme="minorHAnsi" w:hAnsiTheme="minorHAnsi" w:cstheme="minorHAnsi"/>
          <w:szCs w:val="24"/>
        </w:rPr>
        <w:t xml:space="preserve"> such as individual specialist tutor support as well as items of equipment and software or consumables. </w:t>
      </w:r>
      <w:bookmarkEnd w:id="38"/>
      <w:r w:rsidR="00746960" w:rsidRPr="000F4480">
        <w:rPr>
          <w:rFonts w:asciiTheme="minorHAnsi" w:hAnsiTheme="minorHAnsi" w:cstheme="minorHAnsi"/>
          <w:szCs w:val="24"/>
        </w:rPr>
        <w:t>His/</w:t>
      </w:r>
      <w:r w:rsidR="00C64BBC" w:rsidRPr="000F4480">
        <w:rPr>
          <w:rFonts w:asciiTheme="minorHAnsi" w:hAnsiTheme="minorHAnsi" w:cstheme="minorHAnsi"/>
          <w:szCs w:val="24"/>
          <w:lang w:val="en-US"/>
        </w:rPr>
        <w:t xml:space="preserve">Her Disability Advisor </w:t>
      </w:r>
      <w:r w:rsidR="00C64BBC" w:rsidRPr="000F4480">
        <w:rPr>
          <w:rFonts w:asciiTheme="minorHAnsi" w:hAnsiTheme="minorHAnsi" w:cstheme="minorHAnsi"/>
          <w:szCs w:val="24"/>
        </w:rPr>
        <w:t xml:space="preserve">will be able to guide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in making this application.  The DSA would also fund the Needs Assessment where </w:t>
      </w:r>
      <w:r w:rsidR="00F85C9C">
        <w:rPr>
          <w:rFonts w:asciiTheme="minorHAnsi" w:hAnsiTheme="minorHAnsi" w:cstheme="minorHAnsi"/>
          <w:szCs w:val="24"/>
        </w:rPr>
        <w:t>her</w:t>
      </w:r>
      <w:r w:rsidR="00C64BBC" w:rsidRPr="000F4480">
        <w:rPr>
          <w:rFonts w:asciiTheme="minorHAnsi" w:hAnsiTheme="minorHAnsi" w:cstheme="minorHAnsi"/>
          <w:szCs w:val="24"/>
        </w:rPr>
        <w:t xml:space="preserve"> specific requirements will be discussed.  Further details about the DSA are available at </w:t>
      </w:r>
      <w:hyperlink r:id="rId16" w:history="1">
        <w:r w:rsidR="00C64BBC" w:rsidRPr="000F4480">
          <w:rPr>
            <w:rStyle w:val="Hyperlink"/>
            <w:rFonts w:asciiTheme="minorHAnsi" w:hAnsiTheme="minorHAnsi" w:cstheme="minorHAnsi"/>
            <w:color w:val="auto"/>
            <w:szCs w:val="24"/>
          </w:rPr>
          <w:t>www.gov.uk/disabled-students-allowances-dsas</w:t>
        </w:r>
      </w:hyperlink>
      <w:r w:rsidR="00C64BBC" w:rsidRPr="000F4480">
        <w:rPr>
          <w:rStyle w:val="Hyperlink"/>
          <w:rFonts w:asciiTheme="minorHAnsi" w:hAnsiTheme="minorHAnsi" w:cstheme="minorHAnsi"/>
          <w:color w:val="auto"/>
          <w:szCs w:val="24"/>
        </w:rPr>
        <w:t xml:space="preserve">.  </w:t>
      </w:r>
    </w:p>
    <w:p w:rsidR="00E222C7" w:rsidRPr="000F4480" w:rsidRDefault="00E222C7" w:rsidP="00476089">
      <w:pPr>
        <w:pStyle w:val="NoSpacing"/>
        <w:spacing w:after="120" w:line="360" w:lineRule="auto"/>
        <w:rPr>
          <w:rStyle w:val="Hyperlink"/>
          <w:rFonts w:asciiTheme="minorHAnsi" w:hAnsiTheme="minorHAnsi" w:cstheme="minorHAnsi"/>
          <w:szCs w:val="24"/>
        </w:rPr>
      </w:pPr>
    </w:p>
    <w:p w:rsidR="00962C12" w:rsidRPr="000F4480" w:rsidRDefault="00962C12" w:rsidP="00962C12">
      <w:pPr>
        <w:pStyle w:val="Heading5"/>
        <w:rPr>
          <w:rFonts w:cstheme="minorHAnsi"/>
        </w:rPr>
      </w:pPr>
    </w:p>
    <w:p w:rsidR="00746960" w:rsidRPr="00302FDF" w:rsidRDefault="00F73676" w:rsidP="00746960">
      <w:pPr>
        <w:pStyle w:val="ListParagraph"/>
        <w:widowControl/>
        <w:numPr>
          <w:ilvl w:val="0"/>
          <w:numId w:val="12"/>
        </w:numPr>
        <w:tabs>
          <w:tab w:val="left" w:pos="-3119"/>
        </w:tabs>
        <w:spacing w:after="120" w:line="360" w:lineRule="auto"/>
        <w:ind w:left="425" w:right="-40" w:hanging="357"/>
        <w:rPr>
          <w:rFonts w:cstheme="minorHAnsi"/>
          <w:szCs w:val="24"/>
          <w:lang w:val="en-US"/>
        </w:rPr>
      </w:pPr>
      <w:r>
        <w:rPr>
          <w:rFonts w:cstheme="minorHAnsi"/>
          <w:szCs w:val="24"/>
          <w:lang w:val="en-US"/>
        </w:rPr>
        <w:t>XXXX</w:t>
      </w:r>
      <w:r w:rsidR="00746960" w:rsidRPr="00302FDF">
        <w:rPr>
          <w:rFonts w:cstheme="minorHAnsi"/>
          <w:szCs w:val="24"/>
          <w:lang w:val="en-US"/>
        </w:rPr>
        <w:t xml:space="preserve"> would benefit from sessions with a </w:t>
      </w:r>
      <w:sdt>
        <w:sdtPr>
          <w:rPr>
            <w:rFonts w:cstheme="minorHAnsi"/>
            <w:szCs w:val="24"/>
            <w:lang w:val="en-US"/>
          </w:rPr>
          <w:alias w:val="Dyselxia, Dyspraxia, ADHD Study Support"/>
          <w:tag w:val="ADHD"/>
          <w:id w:val="1345432817"/>
          <w:placeholder>
            <w:docPart w:val="FF09875786BD4B69BBB26BC5A0C111B2"/>
          </w:placeholder>
          <w:showingPlcHdr/>
          <w:dropDownList>
            <w:listItem w:value="Choose an item."/>
            <w:listItem w:displayText="Specilaist Study Skills tutor." w:value="Specilaist Study Skills tutor."/>
            <w:listItem w:displayText="an ADHD mentor." w:value="an ADHD mentor."/>
            <w:listItem w:displayText="a Speciliast Study Skills tutor as well as the suppport of an ADHD mentor. " w:value="a Speciliast Study Skills tutor as well as the suppport of an ADHD mentor. "/>
          </w:dropDownList>
        </w:sdtPr>
        <w:sdtContent>
          <w:r w:rsidR="00456089" w:rsidRPr="00302FDF">
            <w:rPr>
              <w:rStyle w:val="PlaceholderText"/>
            </w:rPr>
            <w:t>Choose an item.</w:t>
          </w:r>
        </w:sdtContent>
      </w:sdt>
      <w:r w:rsidR="00746960" w:rsidRPr="00302FDF">
        <w:rPr>
          <w:rFonts w:cstheme="minorHAnsi"/>
          <w:szCs w:val="24"/>
          <w:lang w:val="en-US"/>
        </w:rPr>
        <w:t>. The content of these sessions would be negotiated but the focus could usefully be on the following:</w:t>
      </w:r>
    </w:p>
    <w:p w:rsidR="00746960" w:rsidRPr="00302FDF" w:rsidRDefault="00746960" w:rsidP="00746960">
      <w:pPr>
        <w:pStyle w:val="ListParagraph"/>
        <w:widowControl/>
        <w:tabs>
          <w:tab w:val="left" w:pos="-3119"/>
        </w:tabs>
        <w:spacing w:after="120" w:line="360" w:lineRule="auto"/>
        <w:ind w:left="425" w:right="-40"/>
        <w:rPr>
          <w:rFonts w:cstheme="minorHAnsi"/>
          <w:szCs w:val="24"/>
          <w:lang w:val="en-US"/>
        </w:rPr>
      </w:pPr>
    </w:p>
    <w:p w:rsidR="00746960" w:rsidRPr="00302FDF" w:rsidRDefault="00746960" w:rsidP="00746960">
      <w:pPr>
        <w:pStyle w:val="ListParagraph"/>
        <w:numPr>
          <w:ilvl w:val="0"/>
          <w:numId w:val="13"/>
        </w:numPr>
        <w:tabs>
          <w:tab w:val="left" w:pos="-3119"/>
        </w:tabs>
        <w:spacing w:after="120" w:line="360" w:lineRule="auto"/>
        <w:ind w:left="851" w:right="-40"/>
        <w:rPr>
          <w:rFonts w:cstheme="minorHAnsi"/>
          <w:szCs w:val="24"/>
        </w:rPr>
      </w:pPr>
      <w:r w:rsidRPr="00302FDF">
        <w:rPr>
          <w:rFonts w:cstheme="minorHAnsi"/>
          <w:szCs w:val="24"/>
        </w:rPr>
        <w:lastRenderedPageBreak/>
        <w:t xml:space="preserve">Devising more active reading strategies – this will help </w:t>
      </w:r>
      <w:r w:rsidR="00F85C9C">
        <w:rPr>
          <w:rFonts w:cstheme="minorHAnsi"/>
          <w:szCs w:val="24"/>
        </w:rPr>
        <w:t>her</w:t>
      </w:r>
      <w:r w:rsidRPr="00302FDF">
        <w:rPr>
          <w:rFonts w:cstheme="minorHAnsi"/>
          <w:szCs w:val="24"/>
        </w:rPr>
        <w:t xml:space="preserve"> to be more focused and to identify important details in the material as well as to remember information more effectively</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Building an academic word list for new vocabulary</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Looking at ways that </w:t>
      </w:r>
      <w:r w:rsidR="00F85C9C">
        <w:rPr>
          <w:rFonts w:cstheme="minorHAnsi"/>
          <w:szCs w:val="24"/>
        </w:rPr>
        <w:t>she</w:t>
      </w:r>
      <w:r w:rsidRPr="00302FDF">
        <w:rPr>
          <w:rFonts w:cstheme="minorHAnsi"/>
          <w:szCs w:val="24"/>
        </w:rPr>
        <w:t xml:space="preserve"> can work more effectively in multiple-choice examinations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 xml:space="preserve">Reviewing how she currently proofreads </w:t>
      </w:r>
      <w:r w:rsidR="00F85C9C">
        <w:rPr>
          <w:rFonts w:cstheme="minorHAnsi"/>
          <w:szCs w:val="24"/>
        </w:rPr>
        <w:t>her</w:t>
      </w:r>
      <w:r w:rsidRPr="00302FDF">
        <w:rPr>
          <w:rFonts w:cstheme="minorHAnsi"/>
          <w:szCs w:val="24"/>
        </w:rPr>
        <w:t xml:space="preserve"> work and creating new approaches that will help </w:t>
      </w:r>
      <w:r w:rsidR="00F85C9C">
        <w:rPr>
          <w:rFonts w:cstheme="minorHAnsi"/>
          <w:szCs w:val="24"/>
        </w:rPr>
        <w:t>her</w:t>
      </w:r>
      <w:r w:rsidRPr="00302FDF">
        <w:rPr>
          <w:rFonts w:cstheme="minorHAnsi"/>
          <w:szCs w:val="24"/>
        </w:rPr>
        <w:t xml:space="preserve"> to avoid making mistakes</w:t>
      </w:r>
      <w:r w:rsidR="00215882">
        <w:rPr>
          <w:rFonts w:cstheme="minorHAnsi"/>
          <w:szCs w:val="24"/>
        </w:rPr>
        <w:t>.</w:t>
      </w:r>
    </w:p>
    <w:p w:rsidR="00746960" w:rsidRPr="00302FDF" w:rsidRDefault="00746960" w:rsidP="00746960">
      <w:pPr>
        <w:pStyle w:val="ListParagraph"/>
        <w:numPr>
          <w:ilvl w:val="0"/>
          <w:numId w:val="13"/>
        </w:numPr>
        <w:tabs>
          <w:tab w:val="left" w:pos="-3119"/>
        </w:tabs>
        <w:spacing w:line="360" w:lineRule="auto"/>
        <w:ind w:left="851" w:right="-40"/>
        <w:rPr>
          <w:rFonts w:cstheme="minorHAnsi"/>
          <w:szCs w:val="24"/>
        </w:rPr>
      </w:pPr>
      <w:r w:rsidRPr="00302FDF">
        <w:rPr>
          <w:rFonts w:cstheme="minorHAnsi"/>
          <w:szCs w:val="24"/>
        </w:rPr>
        <w:t>Exploring ways of maintaining attention and focus</w:t>
      </w:r>
      <w:r w:rsidR="00215882">
        <w:rPr>
          <w:rFonts w:cstheme="minorHAnsi"/>
          <w:szCs w:val="24"/>
        </w:rPr>
        <w:t>.</w:t>
      </w:r>
    </w:p>
    <w:p w:rsidR="00746960" w:rsidRPr="00302FDF" w:rsidRDefault="00746960" w:rsidP="00746960">
      <w:pPr>
        <w:pStyle w:val="ListParagraph"/>
        <w:numPr>
          <w:ilvl w:val="0"/>
          <w:numId w:val="13"/>
        </w:numPr>
        <w:tabs>
          <w:tab w:val="left" w:pos="-3119"/>
        </w:tabs>
        <w:spacing w:after="120" w:line="360" w:lineRule="auto"/>
        <w:ind w:left="850" w:right="-40" w:hanging="357"/>
        <w:contextualSpacing w:val="0"/>
        <w:rPr>
          <w:rFonts w:cstheme="minorHAnsi"/>
          <w:szCs w:val="24"/>
        </w:rPr>
      </w:pPr>
      <w:r w:rsidRPr="00302FDF">
        <w:rPr>
          <w:rFonts w:cstheme="minorHAnsi"/>
          <w:szCs w:val="24"/>
        </w:rPr>
        <w:t xml:space="preserve">Discussing the effect of </w:t>
      </w:r>
      <w:r w:rsidR="00F85C9C">
        <w:rPr>
          <w:rFonts w:cstheme="minorHAnsi"/>
          <w:szCs w:val="24"/>
        </w:rPr>
        <w:t>her</w:t>
      </w:r>
      <w:r w:rsidRPr="00302FDF">
        <w:rPr>
          <w:rFonts w:cstheme="minorHAnsi"/>
          <w:szCs w:val="24"/>
        </w:rPr>
        <w:t xml:space="preserve"> specific learning differences on </w:t>
      </w:r>
      <w:r w:rsidR="00F85C9C">
        <w:rPr>
          <w:rFonts w:cstheme="minorHAnsi"/>
          <w:szCs w:val="24"/>
        </w:rPr>
        <w:t>her</w:t>
      </w:r>
      <w:r w:rsidRPr="00302FDF">
        <w:rPr>
          <w:rFonts w:cstheme="minorHAnsi"/>
          <w:szCs w:val="24"/>
        </w:rPr>
        <w:t xml:space="preserve"> life and any choices that she might make in the future.</w:t>
      </w:r>
    </w:p>
    <w:p w:rsidR="009D7F31" w:rsidRPr="009D7F31" w:rsidRDefault="009D7F31" w:rsidP="009D7F31">
      <w:pPr>
        <w:rPr>
          <w:highlight w:val="magenta"/>
        </w:rPr>
      </w:pPr>
    </w:p>
    <w:p w:rsidR="00746960" w:rsidRPr="000F4480" w:rsidRDefault="00476089" w:rsidP="00476089">
      <w:pPr>
        <w:pStyle w:val="ListParagraph"/>
        <w:numPr>
          <w:ilvl w:val="0"/>
          <w:numId w:val="20"/>
        </w:numPr>
        <w:spacing w:line="360" w:lineRule="auto"/>
        <w:rPr>
          <w:rFonts w:cstheme="minorHAnsi"/>
          <w:szCs w:val="24"/>
          <w:highlight w:val="lightGray"/>
        </w:rPr>
      </w:pPr>
      <w:r w:rsidRPr="000F4480">
        <w:rPr>
          <w:rFonts w:cstheme="minorHAnsi"/>
          <w:szCs w:val="24"/>
          <w:highlight w:val="lightGray"/>
        </w:rPr>
        <w:t xml:space="preserve">It is recommended that </w:t>
      </w:r>
      <w:r w:rsidR="00F73676">
        <w:rPr>
          <w:rFonts w:cstheme="minorHAnsi"/>
          <w:szCs w:val="24"/>
          <w:highlight w:val="lightGray"/>
        </w:rPr>
        <w:t>XXXX</w:t>
      </w:r>
      <w:r w:rsidRPr="000F4480">
        <w:rPr>
          <w:rFonts w:cstheme="minorHAnsi"/>
          <w:szCs w:val="24"/>
          <w:highlight w:val="lightGray"/>
        </w:rPr>
        <w:t xml:space="preserve"> explore study skills and academic writing support provided by </w:t>
      </w:r>
      <w:r w:rsidR="00F73676">
        <w:rPr>
          <w:rFonts w:cstheme="minorHAnsi"/>
          <w:szCs w:val="24"/>
          <w:highlight w:val="lightGray"/>
        </w:rPr>
        <w:t>XXXX</w:t>
      </w:r>
      <w:r w:rsidR="00124370">
        <w:rPr>
          <w:rFonts w:cstheme="minorHAnsi"/>
          <w:szCs w:val="24"/>
          <w:highlight w:val="lightGray"/>
        </w:rPr>
        <w:t>’s</w:t>
      </w:r>
      <w:r w:rsidRPr="000F4480">
        <w:rPr>
          <w:rFonts w:cstheme="minorHAnsi"/>
          <w:szCs w:val="24"/>
          <w:highlight w:val="lightGray"/>
        </w:rPr>
        <w:t xml:space="preserve"> university.</w:t>
      </w:r>
    </w:p>
    <w:p w:rsidR="004920B1" w:rsidRPr="000F4480" w:rsidRDefault="004920B1" w:rsidP="00BE2DBE">
      <w:pPr>
        <w:pStyle w:val="BodyText3"/>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Being provided with reading lists and lecture notes in advance would give </w:t>
      </w:r>
      <w:r w:rsidR="00F73676">
        <w:rPr>
          <w:rFonts w:cstheme="minorHAnsi"/>
          <w:szCs w:val="24"/>
        </w:rPr>
        <w:t>XXXX</w:t>
      </w:r>
      <w:r w:rsidRPr="000F4480">
        <w:rPr>
          <w:rFonts w:cstheme="minorHAnsi"/>
          <w:szCs w:val="24"/>
        </w:rPr>
        <w:t xml:space="preserve"> more time to read and assimilate information as well as to prepare for and to focus in lectures. </w:t>
      </w:r>
    </w:p>
    <w:p w:rsidR="004920B1" w:rsidRPr="000F4480" w:rsidRDefault="004920B1" w:rsidP="00BE2DBE">
      <w:pPr>
        <w:pStyle w:val="BodyText3"/>
        <w:widowControl/>
        <w:numPr>
          <w:ilvl w:val="0"/>
          <w:numId w:val="11"/>
        </w:numPr>
        <w:tabs>
          <w:tab w:val="left" w:pos="-3119"/>
        </w:tabs>
        <w:spacing w:after="120" w:line="360" w:lineRule="auto"/>
        <w:ind w:left="425" w:right="-40" w:hanging="357"/>
        <w:rPr>
          <w:rFonts w:cstheme="minorHAnsi"/>
          <w:szCs w:val="24"/>
        </w:rPr>
      </w:pPr>
      <w:r w:rsidRPr="000F4480">
        <w:rPr>
          <w:rFonts w:cstheme="minorHAnsi"/>
          <w:szCs w:val="24"/>
        </w:rPr>
        <w:t xml:space="preserve">As far as possible, </w:t>
      </w:r>
      <w:r w:rsidR="00F73676">
        <w:rPr>
          <w:rFonts w:cstheme="minorHAnsi"/>
          <w:szCs w:val="24"/>
        </w:rPr>
        <w:t>XXXX</w:t>
      </w:r>
      <w:r w:rsidRPr="000F4480">
        <w:rPr>
          <w:rFonts w:cstheme="minorHAnsi"/>
          <w:szCs w:val="24"/>
        </w:rPr>
        <w:t xml:space="preserve"> should be permitted to record spoken information for </w:t>
      </w:r>
      <w:r w:rsidR="00F85C9C">
        <w:rPr>
          <w:rFonts w:cstheme="minorHAnsi"/>
          <w:szCs w:val="24"/>
        </w:rPr>
        <w:t>her</w:t>
      </w:r>
      <w:r w:rsidRPr="000F4480">
        <w:rPr>
          <w:rFonts w:cstheme="minorHAnsi"/>
          <w:szCs w:val="24"/>
        </w:rPr>
        <w:t xml:space="preserve"> personal use, such as in tutorials, seminars and lectures not recorded by the University.   </w:t>
      </w:r>
    </w:p>
    <w:p w:rsidR="00582917" w:rsidRPr="000F4480" w:rsidRDefault="00F73676" w:rsidP="003448D3">
      <w:pPr>
        <w:pStyle w:val="ListParagraph"/>
        <w:widowControl/>
        <w:numPr>
          <w:ilvl w:val="0"/>
          <w:numId w:val="11"/>
        </w:numPr>
        <w:spacing w:line="360" w:lineRule="auto"/>
        <w:ind w:left="425" w:right="-40" w:hanging="357"/>
        <w:contextualSpacing w:val="0"/>
        <w:rPr>
          <w:rFonts w:cstheme="minorHAnsi"/>
          <w:szCs w:val="24"/>
        </w:rPr>
      </w:pPr>
      <w:bookmarkStart w:id="39" w:name="_Hlk89691602"/>
      <w:r>
        <w:rPr>
          <w:rFonts w:cstheme="minorHAnsi"/>
          <w:szCs w:val="24"/>
          <w:lang w:val="en-US"/>
        </w:rPr>
        <w:t>XXXX</w:t>
      </w:r>
      <w:r w:rsidR="00582917" w:rsidRPr="000F4480">
        <w:rPr>
          <w:rFonts w:cstheme="minorHAnsi"/>
          <w:szCs w:val="24"/>
        </w:rPr>
        <w:t xml:space="preserve">would find it helpful to share the results of this assessment with </w:t>
      </w:r>
      <w:r w:rsidR="00F85C9C">
        <w:rPr>
          <w:rFonts w:cstheme="minorHAnsi"/>
          <w:szCs w:val="24"/>
        </w:rPr>
        <w:t>her</w:t>
      </w:r>
      <w:r w:rsidR="00582917" w:rsidRPr="000F4480">
        <w:rPr>
          <w:rFonts w:cstheme="minorHAnsi"/>
          <w:szCs w:val="24"/>
        </w:rPr>
        <w:t xml:space="preserve"> tutors as they would then be in a better position to support </w:t>
      </w:r>
      <w:r w:rsidR="00F85C9C">
        <w:rPr>
          <w:rFonts w:cstheme="minorHAnsi"/>
          <w:szCs w:val="24"/>
        </w:rPr>
        <w:t>her</w:t>
      </w:r>
      <w:r w:rsidR="00582917" w:rsidRPr="000F4480">
        <w:rPr>
          <w:rFonts w:cstheme="minorHAnsi"/>
          <w:szCs w:val="24"/>
        </w:rPr>
        <w:t xml:space="preserve"> needs. </w:t>
      </w:r>
    </w:p>
    <w:p w:rsidR="00950CE8" w:rsidRPr="000F4480" w:rsidRDefault="00950CE8" w:rsidP="003448D3">
      <w:pPr>
        <w:pStyle w:val="NoSpacing"/>
        <w:spacing w:line="360" w:lineRule="auto"/>
        <w:rPr>
          <w:rFonts w:asciiTheme="minorHAnsi" w:hAnsiTheme="minorHAnsi" w:cstheme="minorHAnsi"/>
          <w:b/>
          <w:bCs/>
          <w:i/>
          <w:szCs w:val="24"/>
          <w:highlight w:val="green"/>
        </w:rPr>
      </w:pPr>
    </w:p>
    <w:p w:rsidR="00950CE8" w:rsidRPr="000F4480" w:rsidRDefault="00950CE8" w:rsidP="008D2023">
      <w:pPr>
        <w:pStyle w:val="Heading2"/>
        <w:rPr>
          <w:rFonts w:cstheme="minorHAnsi"/>
          <w:szCs w:val="24"/>
        </w:rPr>
      </w:pPr>
      <w:bookmarkStart w:id="40" w:name="_Hlk97554420"/>
      <w:bookmarkEnd w:id="40"/>
      <w:r w:rsidRPr="000F4480">
        <w:rPr>
          <w:rFonts w:cstheme="minorHAnsi"/>
          <w:szCs w:val="24"/>
        </w:rPr>
        <w:t xml:space="preserve">Assistive Software and Technology  </w:t>
      </w:r>
    </w:p>
    <w:p w:rsidR="00950CE8" w:rsidRPr="000F4480" w:rsidRDefault="00950CE8" w:rsidP="008858B2">
      <w:pPr>
        <w:spacing w:after="120"/>
        <w:rPr>
          <w:rFonts w:cstheme="minorHAnsi"/>
          <w:szCs w:val="24"/>
        </w:rPr>
      </w:pPr>
      <w:r w:rsidRPr="000F4480">
        <w:rPr>
          <w:rFonts w:cstheme="minorHAnsi"/>
          <w:szCs w:val="24"/>
        </w:rPr>
        <w:t xml:space="preserve">Assistive technology is discussed as part of a Needs </w:t>
      </w:r>
      <w:r w:rsidR="002A57C8" w:rsidRPr="000F4480">
        <w:rPr>
          <w:rFonts w:cstheme="minorHAnsi"/>
          <w:szCs w:val="24"/>
        </w:rPr>
        <w:t>Assessment,</w:t>
      </w:r>
      <w:r w:rsidRPr="000F4480">
        <w:rPr>
          <w:rFonts w:cstheme="minorHAnsi"/>
          <w:szCs w:val="24"/>
        </w:rPr>
        <w:t xml:space="preserve"> but the following software could be helpful:</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Speech to text software could help </w:t>
      </w:r>
      <w:r w:rsidR="00F73676">
        <w:rPr>
          <w:rFonts w:asciiTheme="minorHAnsi" w:hAnsiTheme="minorHAnsi" w:cstheme="minorHAnsi"/>
          <w:szCs w:val="24"/>
        </w:rPr>
        <w:t>XXXX</w:t>
      </w:r>
      <w:r w:rsidRPr="000F4480">
        <w:rPr>
          <w:rFonts w:asciiTheme="minorHAnsi" w:hAnsiTheme="minorHAnsi" w:cstheme="minorHAnsi"/>
          <w:szCs w:val="24"/>
        </w:rPr>
        <w:t xml:space="preserve"> draft written work </w:t>
      </w:r>
      <w:hyperlink r:id="rId17" w:history="1">
        <w:r w:rsidRPr="000F4480">
          <w:rPr>
            <w:rStyle w:val="Hyperlink"/>
            <w:rFonts w:asciiTheme="minorHAnsi" w:hAnsiTheme="minorHAnsi" w:cstheme="minorHAnsi"/>
            <w:color w:val="0563C1"/>
            <w:szCs w:val="24"/>
          </w:rPr>
          <w:t>How to use Dictation &amp; voice commands in Microsoft Word</w:t>
        </w:r>
      </w:hyperlink>
    </w:p>
    <w:p w:rsidR="00962C12" w:rsidRPr="000F4480" w:rsidRDefault="00950CE8" w:rsidP="00962C1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i/>
          <w:iCs/>
          <w:szCs w:val="24"/>
        </w:rPr>
        <w:t>Microsoft Immersive Reader</w:t>
      </w:r>
      <w:r w:rsidRPr="000F4480">
        <w:rPr>
          <w:rFonts w:asciiTheme="minorHAnsi" w:hAnsiTheme="minorHAnsi" w:cstheme="minorHAnsi"/>
          <w:szCs w:val="24"/>
        </w:rPr>
        <w:t xml:space="preserve"> is a free interactive reading tool designed to help students improve their r</w:t>
      </w:r>
      <w:r w:rsidR="00BC551A" w:rsidRPr="000F4480">
        <w:rPr>
          <w:rFonts w:asciiTheme="minorHAnsi" w:hAnsiTheme="minorHAnsi" w:cstheme="minorHAnsi"/>
          <w:szCs w:val="24"/>
        </w:rPr>
        <w:t>e</w:t>
      </w:r>
      <w:r w:rsidRPr="000F4480">
        <w:rPr>
          <w:rFonts w:asciiTheme="minorHAnsi" w:hAnsiTheme="minorHAnsi" w:cstheme="minorHAnsi"/>
          <w:szCs w:val="24"/>
        </w:rPr>
        <w:t xml:space="preserve">ading, comprehension, and grammar skills </w:t>
      </w:r>
      <w:hyperlink r:id="rId18" w:history="1">
        <w:r w:rsidRPr="000F4480">
          <w:rPr>
            <w:rStyle w:val="Hyperlink"/>
            <w:rFonts w:asciiTheme="minorHAnsi" w:hAnsiTheme="minorHAnsi" w:cstheme="minorHAnsi"/>
            <w:color w:val="0563C1"/>
            <w:szCs w:val="24"/>
          </w:rPr>
          <w:t>What is Immersive Reader?</w:t>
        </w:r>
      </w:hyperlink>
    </w:p>
    <w:p w:rsidR="00287F71" w:rsidRPr="000F4480" w:rsidRDefault="00287F71" w:rsidP="00766142">
      <w:pPr>
        <w:pStyle w:val="NoSpacing"/>
        <w:numPr>
          <w:ilvl w:val="0"/>
          <w:numId w:val="7"/>
        </w:numPr>
        <w:spacing w:after="120" w:line="360" w:lineRule="auto"/>
        <w:ind w:left="425" w:hanging="357"/>
        <w:rPr>
          <w:rFonts w:asciiTheme="minorHAnsi" w:hAnsiTheme="minorHAnsi" w:cstheme="minorHAnsi"/>
          <w:szCs w:val="24"/>
          <w:highlight w:val="green"/>
        </w:rPr>
      </w:pPr>
      <w:r w:rsidRPr="000F4480">
        <w:rPr>
          <w:rFonts w:asciiTheme="minorHAnsi" w:hAnsiTheme="minorHAnsi" w:cstheme="minorHAnsi"/>
          <w:szCs w:val="24"/>
          <w:highlight w:val="green"/>
        </w:rPr>
        <w:t>Noise cancelling headphones would aid concentration.</w:t>
      </w:r>
    </w:p>
    <w:p w:rsidR="00950CE8" w:rsidRPr="000F4480" w:rsidRDefault="00875C22" w:rsidP="00766142">
      <w:pPr>
        <w:pStyle w:val="NoSpacing"/>
        <w:numPr>
          <w:ilvl w:val="0"/>
          <w:numId w:val="7"/>
        </w:numPr>
        <w:spacing w:after="120" w:line="360" w:lineRule="auto"/>
        <w:ind w:left="425" w:hanging="357"/>
        <w:rPr>
          <w:rFonts w:asciiTheme="minorHAnsi" w:hAnsiTheme="minorHAnsi" w:cstheme="minorHAnsi"/>
          <w:szCs w:val="24"/>
        </w:rPr>
      </w:pPr>
      <w:hyperlink r:id="rId19" w:history="1">
        <w:r w:rsidR="00950CE8" w:rsidRPr="000F4480">
          <w:rPr>
            <w:rStyle w:val="Hyperlink"/>
            <w:rFonts w:asciiTheme="minorHAnsi" w:hAnsiTheme="minorHAnsi" w:cstheme="minorHAnsi"/>
            <w:i/>
            <w:iCs/>
            <w:color w:val="0563C1"/>
            <w:szCs w:val="24"/>
          </w:rPr>
          <w:t>Grammarly</w:t>
        </w:r>
      </w:hyperlink>
      <w:r w:rsidR="00950CE8" w:rsidRPr="000F4480">
        <w:rPr>
          <w:rFonts w:asciiTheme="minorHAnsi" w:hAnsiTheme="minorHAnsi" w:cstheme="minorHAnsi"/>
          <w:szCs w:val="24"/>
        </w:rPr>
        <w:t xml:space="preserve"> or </w:t>
      </w:r>
      <w:hyperlink r:id="rId20" w:history="1">
        <w:r w:rsidR="00950CE8" w:rsidRPr="000F4480">
          <w:rPr>
            <w:rStyle w:val="Hyperlink"/>
            <w:rFonts w:asciiTheme="minorHAnsi" w:hAnsiTheme="minorHAnsi" w:cstheme="minorHAnsi"/>
            <w:color w:val="0563C1"/>
            <w:szCs w:val="24"/>
          </w:rPr>
          <w:t>Microsoft Editor</w:t>
        </w:r>
      </w:hyperlink>
      <w:r w:rsidR="00950CE8" w:rsidRPr="000F4480">
        <w:rPr>
          <w:rFonts w:asciiTheme="minorHAnsi" w:hAnsiTheme="minorHAnsi" w:cstheme="minorHAnsi"/>
          <w:szCs w:val="24"/>
        </w:rPr>
        <w:t xml:space="preserve"> can be used to check spelling and grammar. </w:t>
      </w:r>
    </w:p>
    <w:p w:rsidR="00950CE8" w:rsidRPr="000F4480" w:rsidRDefault="00875C22" w:rsidP="00766142">
      <w:pPr>
        <w:pStyle w:val="NoSpacing"/>
        <w:numPr>
          <w:ilvl w:val="0"/>
          <w:numId w:val="7"/>
        </w:numPr>
        <w:spacing w:after="120" w:line="360" w:lineRule="auto"/>
        <w:ind w:left="425" w:hanging="357"/>
        <w:rPr>
          <w:rFonts w:asciiTheme="minorHAnsi" w:hAnsiTheme="minorHAnsi" w:cstheme="minorHAnsi"/>
          <w:szCs w:val="24"/>
        </w:rPr>
      </w:pPr>
      <w:hyperlink r:id="rId21" w:history="1">
        <w:r w:rsidR="00950CE8" w:rsidRPr="000F4480">
          <w:rPr>
            <w:rStyle w:val="Hyperlink"/>
            <w:rFonts w:asciiTheme="minorHAnsi" w:hAnsiTheme="minorHAnsi" w:cstheme="minorHAnsi"/>
            <w:color w:val="0563C1"/>
            <w:szCs w:val="24"/>
          </w:rPr>
          <w:t>MyStudyBar</w:t>
        </w:r>
      </w:hyperlink>
      <w:r w:rsidR="00950CE8" w:rsidRPr="000F4480">
        <w:rPr>
          <w:rFonts w:asciiTheme="minorHAnsi" w:hAnsiTheme="minorHAnsi" w:cstheme="minorHAnsi"/>
          <w:szCs w:val="24"/>
        </w:rPr>
        <w:t xml:space="preserve"> brings together a range of useful tools to support studying, reading and </w:t>
      </w:r>
      <w:r w:rsidR="00950CE8" w:rsidRPr="000F4480">
        <w:rPr>
          <w:rFonts w:asciiTheme="minorHAnsi" w:hAnsiTheme="minorHAnsi" w:cstheme="minorHAnsi"/>
          <w:szCs w:val="24"/>
        </w:rPr>
        <w:lastRenderedPageBreak/>
        <w:t>writing for Windows PCs. It includes tools for mind mapping, customising font and background colours, a talking dictionary, converting text to audio and speech recognition.</w:t>
      </w:r>
    </w:p>
    <w:p w:rsidR="00CC4E3A" w:rsidRPr="000F4480" w:rsidRDefault="00875C22" w:rsidP="00766142">
      <w:pPr>
        <w:pStyle w:val="NoSpacing"/>
        <w:numPr>
          <w:ilvl w:val="0"/>
          <w:numId w:val="7"/>
        </w:numPr>
        <w:spacing w:after="120" w:line="360" w:lineRule="auto"/>
        <w:ind w:left="425" w:hanging="357"/>
        <w:rPr>
          <w:rFonts w:asciiTheme="minorHAnsi" w:hAnsiTheme="minorHAnsi" w:cstheme="minorHAnsi"/>
          <w:szCs w:val="24"/>
        </w:rPr>
      </w:pPr>
      <w:hyperlink r:id="rId22" w:history="1">
        <w:r w:rsidR="00950CE8" w:rsidRPr="000F4480">
          <w:rPr>
            <w:rStyle w:val="Hyperlink"/>
            <w:rFonts w:asciiTheme="minorHAnsi" w:hAnsiTheme="minorHAnsi" w:cstheme="minorHAnsi"/>
            <w:color w:val="0563C1"/>
            <w:szCs w:val="24"/>
          </w:rPr>
          <w:t>Wordweb</w:t>
        </w:r>
      </w:hyperlink>
      <w:r w:rsidR="00950CE8" w:rsidRPr="000F4480">
        <w:rPr>
          <w:rFonts w:asciiTheme="minorHAnsi" w:hAnsiTheme="minorHAnsi" w:cstheme="minorHAnsi"/>
          <w:szCs w:val="24"/>
        </w:rPr>
        <w:t xml:space="preserve"> is a one-click English thesaurus and dictionary that can look up words in almost any programme</w:t>
      </w:r>
      <w:r w:rsidR="00CC4E3A" w:rsidRPr="000F4480">
        <w:rPr>
          <w:rFonts w:asciiTheme="minorHAnsi" w:hAnsiTheme="minorHAnsi" w:cstheme="minorHAnsi"/>
          <w:szCs w:val="24"/>
        </w:rPr>
        <w:t>.</w:t>
      </w:r>
    </w:p>
    <w:p w:rsidR="00950CE8" w:rsidRPr="000F4480" w:rsidRDefault="00950CE8" w:rsidP="00766142">
      <w:pPr>
        <w:pStyle w:val="NoSpacing"/>
        <w:numPr>
          <w:ilvl w:val="0"/>
          <w:numId w:val="7"/>
        </w:numPr>
        <w:spacing w:after="120" w:line="360" w:lineRule="auto"/>
        <w:ind w:left="425" w:hanging="357"/>
        <w:rPr>
          <w:rFonts w:asciiTheme="minorHAnsi" w:hAnsiTheme="minorHAnsi" w:cstheme="minorHAnsi"/>
          <w:szCs w:val="24"/>
        </w:rPr>
      </w:pPr>
      <w:r w:rsidRPr="000F4480">
        <w:rPr>
          <w:rFonts w:asciiTheme="minorHAnsi" w:hAnsiTheme="minorHAnsi" w:cstheme="minorHAnsi"/>
          <w:szCs w:val="24"/>
        </w:rPr>
        <w:t xml:space="preserve">Mindmapping can help with planning written work </w:t>
      </w:r>
      <w:hyperlink r:id="rId23" w:history="1">
        <w:r w:rsidRPr="000F4480">
          <w:rPr>
            <w:rStyle w:val="Hyperlink"/>
            <w:rFonts w:asciiTheme="minorHAnsi" w:hAnsiTheme="minorHAnsi" w:cstheme="minorHAnsi"/>
            <w:color w:val="0563C1"/>
            <w:szCs w:val="24"/>
          </w:rPr>
          <w:t>Mind Mapping with Tony Buzan</w:t>
        </w:r>
      </w:hyperlink>
      <w:r w:rsidRPr="000F4480">
        <w:rPr>
          <w:rFonts w:asciiTheme="minorHAnsi" w:hAnsiTheme="minorHAnsi" w:cstheme="minorHAnsi"/>
          <w:szCs w:val="24"/>
        </w:rPr>
        <w:t xml:space="preserve">. </w:t>
      </w:r>
    </w:p>
    <w:p w:rsidR="00950CE8" w:rsidRPr="000F4480" w:rsidRDefault="00875C22" w:rsidP="00766142">
      <w:pPr>
        <w:pStyle w:val="NoSpacing"/>
        <w:numPr>
          <w:ilvl w:val="0"/>
          <w:numId w:val="7"/>
        </w:numPr>
        <w:spacing w:after="120" w:line="360" w:lineRule="auto"/>
        <w:ind w:left="425" w:hanging="357"/>
        <w:rPr>
          <w:rFonts w:asciiTheme="minorHAnsi" w:hAnsiTheme="minorHAnsi" w:cstheme="minorHAnsi"/>
          <w:szCs w:val="24"/>
        </w:rPr>
      </w:pPr>
      <w:hyperlink r:id="rId24" w:history="1">
        <w:r w:rsidR="00950CE8" w:rsidRPr="000F4480">
          <w:rPr>
            <w:rStyle w:val="Hyperlink"/>
            <w:rFonts w:asciiTheme="minorHAnsi" w:hAnsiTheme="minorHAnsi" w:cstheme="minorHAnsi"/>
            <w:i/>
            <w:iCs/>
            <w:color w:val="0563C1"/>
            <w:szCs w:val="24"/>
          </w:rPr>
          <w:t>OneNote</w:t>
        </w:r>
      </w:hyperlink>
      <w:r w:rsidR="00950CE8" w:rsidRPr="000F4480">
        <w:rPr>
          <w:rFonts w:asciiTheme="minorHAnsi" w:hAnsiTheme="minorHAnsi" w:cstheme="minorHAnsi"/>
          <w:i/>
          <w:iCs/>
          <w:szCs w:val="24"/>
        </w:rPr>
        <w:t xml:space="preserve"> i</w:t>
      </w:r>
      <w:r w:rsidR="00950CE8" w:rsidRPr="000F4480">
        <w:rPr>
          <w:rFonts w:asciiTheme="minorHAnsi" w:hAnsiTheme="minorHAnsi" w:cstheme="minorHAnsi"/>
          <w:szCs w:val="24"/>
        </w:rPr>
        <w:t>s an app to capture notes, lists, photos and audio.</w:t>
      </w:r>
    </w:p>
    <w:p w:rsidR="00950CE8" w:rsidRPr="000F4480" w:rsidRDefault="00950CE8" w:rsidP="00766142">
      <w:pPr>
        <w:pStyle w:val="ListParagraph"/>
        <w:widowControl/>
        <w:numPr>
          <w:ilvl w:val="0"/>
          <w:numId w:val="7"/>
        </w:numPr>
        <w:tabs>
          <w:tab w:val="left" w:pos="-3119"/>
        </w:tabs>
        <w:spacing w:after="120" w:line="360" w:lineRule="auto"/>
        <w:ind w:left="425" w:hanging="357"/>
        <w:contextualSpacing w:val="0"/>
        <w:rPr>
          <w:rFonts w:cstheme="minorHAnsi"/>
          <w:szCs w:val="24"/>
          <w:lang w:val="en-US"/>
        </w:rPr>
      </w:pPr>
      <w:r w:rsidRPr="000F4480">
        <w:rPr>
          <w:rFonts w:cstheme="minorHAnsi"/>
          <w:szCs w:val="24"/>
        </w:rPr>
        <w:t xml:space="preserve">A digital voice recorder would allow </w:t>
      </w:r>
      <w:r w:rsidR="00F73676">
        <w:rPr>
          <w:rFonts w:cstheme="minorHAnsi"/>
          <w:szCs w:val="24"/>
        </w:rPr>
        <w:t>XXXX</w:t>
      </w:r>
      <w:r w:rsidRPr="000F4480">
        <w:rPr>
          <w:rFonts w:cstheme="minorHAnsi"/>
          <w:szCs w:val="24"/>
        </w:rPr>
        <w:t xml:space="preserve"> to record and listen back to information. There are many free or affordable audio notes apps available on i</w:t>
      </w:r>
      <w:r w:rsidR="00CC4E3A" w:rsidRPr="000F4480">
        <w:rPr>
          <w:rFonts w:cstheme="minorHAnsi"/>
          <w:szCs w:val="24"/>
        </w:rPr>
        <w:t>P</w:t>
      </w:r>
      <w:r w:rsidRPr="000F4480">
        <w:rPr>
          <w:rFonts w:cstheme="minorHAnsi"/>
          <w:szCs w:val="24"/>
        </w:rPr>
        <w:t xml:space="preserve">hone or Android mobiles such as </w:t>
      </w:r>
      <w:hyperlink r:id="rId25" w:history="1">
        <w:r w:rsidRPr="000F4480">
          <w:rPr>
            <w:rStyle w:val="Hyperlink"/>
            <w:rFonts w:cstheme="minorHAnsi"/>
            <w:color w:val="0563C1"/>
            <w:szCs w:val="24"/>
          </w:rPr>
          <w:t>EasyVoiceRecorder</w:t>
        </w:r>
      </w:hyperlink>
      <w:r w:rsidRPr="000F4480">
        <w:rPr>
          <w:rFonts w:cstheme="minorHAnsi"/>
          <w:szCs w:val="24"/>
        </w:rPr>
        <w:t xml:space="preserve"> or </w:t>
      </w:r>
      <w:hyperlink r:id="rId26" w:history="1">
        <w:r w:rsidRPr="000F4480">
          <w:rPr>
            <w:rStyle w:val="Hyperlink"/>
            <w:rFonts w:cstheme="minorHAnsi"/>
            <w:color w:val="0563C1"/>
            <w:szCs w:val="24"/>
          </w:rPr>
          <w:t>Notability</w:t>
        </w:r>
      </w:hyperlink>
      <w:r w:rsidRPr="000F4480">
        <w:rPr>
          <w:rFonts w:cstheme="minorHAnsi"/>
          <w:szCs w:val="24"/>
        </w:rPr>
        <w:t>. </w:t>
      </w:r>
      <w:r w:rsidR="00A92EA0" w:rsidRPr="000F4480">
        <w:rPr>
          <w:rFonts w:cstheme="minorHAnsi"/>
          <w:szCs w:val="24"/>
        </w:rPr>
        <w:t xml:space="preserve">Otter is also popular to transcribe lectures or meetings. </w:t>
      </w:r>
      <w:hyperlink r:id="rId27" w:history="1">
        <w:r w:rsidR="00A92EA0" w:rsidRPr="000F4480">
          <w:rPr>
            <w:rStyle w:val="Hyperlink"/>
            <w:rFonts w:cstheme="minorHAnsi"/>
            <w:color w:val="4472C4" w:themeColor="accent1"/>
            <w:szCs w:val="24"/>
          </w:rPr>
          <w:t>Otter: Transcribe Meeting Note App | Android, iOS &amp; Windows Phone Download (appconner.com)</w:t>
        </w:r>
      </w:hyperlink>
      <w:r w:rsidR="00735846" w:rsidRPr="000F4480">
        <w:rPr>
          <w:rFonts w:cstheme="minorHAnsi"/>
          <w:bCs/>
          <w:i/>
          <w:szCs w:val="24"/>
        </w:rPr>
        <w:t>Glean</w:t>
      </w:r>
      <w:r w:rsidR="00735846" w:rsidRPr="000F4480">
        <w:rPr>
          <w:rFonts w:cstheme="minorHAnsi"/>
          <w:bCs/>
          <w:szCs w:val="24"/>
        </w:rPr>
        <w:t xml:space="preserve"> is a useful piece of software allowing systematic reviewing and annotation of audio recordings and online lectures/meetings.  More information, free trial downloads and demonstration videos are available on </w:t>
      </w:r>
      <w:hyperlink r:id="rId28" w:history="1">
        <w:r w:rsidR="00735846" w:rsidRPr="000F4480">
          <w:rPr>
            <w:rStyle w:val="Hyperlink"/>
            <w:rFonts w:cstheme="minorHAnsi"/>
            <w:color w:val="4472C4" w:themeColor="accent1"/>
            <w:szCs w:val="24"/>
          </w:rPr>
          <w:t>www.</w:t>
        </w:r>
      </w:hyperlink>
      <w:r w:rsidR="00735846" w:rsidRPr="000F4480">
        <w:rPr>
          <w:rStyle w:val="Hyperlink"/>
          <w:rFonts w:cstheme="minorHAnsi"/>
          <w:color w:val="4472C4" w:themeColor="accent1"/>
          <w:szCs w:val="24"/>
        </w:rPr>
        <w:t>glean.co</w:t>
      </w:r>
      <w:r w:rsidR="00735846" w:rsidRPr="000F4480">
        <w:rPr>
          <w:rFonts w:cstheme="minorHAnsi"/>
          <w:color w:val="4472C4" w:themeColor="accent1"/>
          <w:szCs w:val="24"/>
        </w:rPr>
        <w:t>.</w:t>
      </w:r>
    </w:p>
    <w:p w:rsidR="00950CE8" w:rsidRPr="000F4480" w:rsidRDefault="00950CE8" w:rsidP="00766142">
      <w:pPr>
        <w:pStyle w:val="NoSpacing"/>
        <w:numPr>
          <w:ilvl w:val="0"/>
          <w:numId w:val="7"/>
        </w:numPr>
        <w:spacing w:after="120" w:line="360" w:lineRule="auto"/>
        <w:ind w:left="425" w:hanging="357"/>
        <w:rPr>
          <w:rFonts w:asciiTheme="minorHAnsi" w:eastAsiaTheme="minorEastAsia" w:hAnsiTheme="minorHAnsi" w:cstheme="minorHAnsi"/>
          <w:szCs w:val="24"/>
          <w:lang w:val="en-US"/>
        </w:rPr>
      </w:pPr>
      <w:r w:rsidRPr="000F4480">
        <w:rPr>
          <w:rFonts w:asciiTheme="minorHAnsi" w:eastAsiaTheme="minorHAnsi" w:hAnsiTheme="minorHAnsi" w:cstheme="minorHAnsi"/>
          <w:i/>
          <w:iCs/>
          <w:szCs w:val="24"/>
        </w:rPr>
        <w:t>Zotero</w:t>
      </w:r>
      <w:r w:rsidRPr="000F4480">
        <w:rPr>
          <w:rFonts w:asciiTheme="minorHAnsi" w:eastAsiaTheme="minorHAnsi" w:hAnsiTheme="minorHAnsi" w:cstheme="minorHAnsi"/>
          <w:szCs w:val="24"/>
        </w:rPr>
        <w:t xml:space="preserve"> is a research referencing tool that helps to gather, organise and analyse sources </w:t>
      </w:r>
      <w:hyperlink r:id="rId29" w:history="1">
        <w:r w:rsidRPr="000F4480">
          <w:rPr>
            <w:rStyle w:val="Hyperlink"/>
            <w:rFonts w:asciiTheme="minorHAnsi" w:eastAsiaTheme="minorHAnsi" w:hAnsiTheme="minorHAnsi" w:cstheme="minorHAnsi"/>
            <w:iCs/>
            <w:color w:val="2F5496" w:themeColor="accent1" w:themeShade="BF"/>
            <w:szCs w:val="24"/>
          </w:rPr>
          <w:t>www.</w:t>
        </w:r>
        <w:r w:rsidRPr="000F4480">
          <w:rPr>
            <w:rStyle w:val="Hyperlink"/>
            <w:rFonts w:asciiTheme="minorHAnsi" w:eastAsiaTheme="minorHAnsi" w:hAnsiTheme="minorHAnsi" w:cstheme="minorHAnsi"/>
            <w:bCs/>
            <w:iCs/>
            <w:color w:val="2F5496" w:themeColor="accent1" w:themeShade="BF"/>
            <w:szCs w:val="24"/>
          </w:rPr>
          <w:t>zotero</w:t>
        </w:r>
        <w:r w:rsidRPr="000F4480">
          <w:rPr>
            <w:rStyle w:val="Hyperlink"/>
            <w:rFonts w:asciiTheme="minorHAnsi" w:eastAsiaTheme="minorHAnsi" w:hAnsiTheme="minorHAnsi" w:cstheme="minorHAnsi"/>
            <w:iCs/>
            <w:color w:val="2F5496" w:themeColor="accent1" w:themeShade="BF"/>
            <w:szCs w:val="24"/>
          </w:rPr>
          <w:t>.org/</w:t>
        </w:r>
      </w:hyperlink>
      <w:r w:rsidRPr="000F4480">
        <w:rPr>
          <w:rFonts w:asciiTheme="minorHAnsi" w:eastAsiaTheme="minorHAnsi" w:hAnsiTheme="minorHAnsi" w:cstheme="minorHAnsi"/>
          <w:iCs/>
          <w:color w:val="2F5496" w:themeColor="accent1" w:themeShade="BF"/>
          <w:szCs w:val="24"/>
        </w:rPr>
        <w:t>.</w:t>
      </w:r>
    </w:p>
    <w:p w:rsidR="009F44E3" w:rsidRPr="000F4480" w:rsidRDefault="009F44E3" w:rsidP="00766142">
      <w:pPr>
        <w:pStyle w:val="ListParagraph"/>
        <w:widowControl/>
        <w:numPr>
          <w:ilvl w:val="0"/>
          <w:numId w:val="7"/>
        </w:numPr>
        <w:tabs>
          <w:tab w:val="left" w:pos="-3119"/>
        </w:tabs>
        <w:spacing w:after="120" w:line="360" w:lineRule="auto"/>
        <w:ind w:left="425" w:hanging="357"/>
        <w:contextualSpacing w:val="0"/>
        <w:rPr>
          <w:rFonts w:cstheme="minorHAnsi"/>
          <w:color w:val="4472C4" w:themeColor="accent1"/>
          <w:szCs w:val="24"/>
          <w:u w:val="single"/>
        </w:rPr>
      </w:pPr>
      <w:r w:rsidRPr="000F4480">
        <w:rPr>
          <w:rFonts w:cstheme="minorHAnsi"/>
          <w:i/>
          <w:iCs/>
          <w:color w:val="000000"/>
          <w:szCs w:val="24"/>
        </w:rPr>
        <w:t>Seeing AI</w:t>
      </w:r>
      <w:r w:rsidRPr="000F4480">
        <w:rPr>
          <w:rFonts w:cstheme="minorHAnsi"/>
          <w:color w:val="000000"/>
          <w:szCs w:val="24"/>
        </w:rPr>
        <w:t xml:space="preserve"> is a free downloadable App onto an Android or iPhone that enables the user to listen to text read aloud.Here is a video introduction: </w:t>
      </w:r>
      <w:hyperlink r:id="rId30" w:history="1">
        <w:r w:rsidRPr="000F4480">
          <w:rPr>
            <w:rStyle w:val="Hyperlink"/>
            <w:rFonts w:eastAsia="Arial Unicode MS" w:cstheme="minorHAnsi"/>
            <w:color w:val="4472C4" w:themeColor="accent1"/>
            <w:szCs w:val="24"/>
          </w:rPr>
          <w:t>Seeing AI App from Microsoft</w:t>
        </w:r>
      </w:hyperlink>
    </w:p>
    <w:p w:rsidR="009F44E3" w:rsidRPr="000F4480" w:rsidRDefault="009F44E3" w:rsidP="00766142">
      <w:pPr>
        <w:pStyle w:val="ListParagraph"/>
        <w:widowControl/>
        <w:numPr>
          <w:ilvl w:val="0"/>
          <w:numId w:val="7"/>
        </w:numPr>
        <w:tabs>
          <w:tab w:val="left" w:pos="-3119"/>
        </w:tabs>
        <w:spacing w:line="360" w:lineRule="auto"/>
        <w:ind w:left="425" w:hanging="357"/>
        <w:contextualSpacing w:val="0"/>
        <w:rPr>
          <w:rFonts w:cstheme="minorHAnsi"/>
          <w:color w:val="4472C4" w:themeColor="accent1"/>
          <w:szCs w:val="24"/>
          <w:u w:val="single"/>
        </w:rPr>
      </w:pPr>
      <w:r w:rsidRPr="000F4480">
        <w:rPr>
          <w:rFonts w:cstheme="minorHAnsi"/>
          <w:i/>
          <w:iCs/>
          <w:szCs w:val="24"/>
        </w:rPr>
        <w:t>Microsoft Office Lens</w:t>
      </w:r>
      <w:r w:rsidRPr="000F4480">
        <w:rPr>
          <w:rFonts w:cstheme="minorHAnsi"/>
          <w:szCs w:val="24"/>
        </w:rPr>
        <w:t xml:space="preserve"> is a free downloadable App. It </w:t>
      </w:r>
      <w:r w:rsidRPr="000F4480">
        <w:rPr>
          <w:rFonts w:cstheme="minorHAnsi"/>
          <w:color w:val="1D1D1F"/>
          <w:spacing w:val="-1"/>
          <w:szCs w:val="24"/>
          <w:shd w:val="clear" w:color="auto" w:fill="FFFFFF"/>
        </w:rPr>
        <w:t>can be used to convert images to PDF, Word, PowerPoint, and Excel files, digitize printed or handwritten text, and save to OneNote for example, keeping notes organised in one place. Accessibility tools can also be used in this App.</w:t>
      </w:r>
      <w:hyperlink r:id="rId31" w:history="1">
        <w:r w:rsidRPr="000F4480">
          <w:rPr>
            <w:rStyle w:val="Hyperlink"/>
            <w:rFonts w:cstheme="minorHAnsi"/>
            <w:color w:val="4472C4" w:themeColor="accent1"/>
            <w:szCs w:val="24"/>
          </w:rPr>
          <w:t>Microsoft Lens: PDF Scanner on the App Store (apple.com)</w:t>
        </w:r>
      </w:hyperlink>
    </w:p>
    <w:p w:rsidR="00582917" w:rsidRPr="000F4480" w:rsidRDefault="00582917" w:rsidP="00766142">
      <w:pPr>
        <w:pStyle w:val="ListParagraph"/>
        <w:spacing w:line="360" w:lineRule="auto"/>
        <w:ind w:left="0"/>
        <w:contextualSpacing w:val="0"/>
        <w:rPr>
          <w:rFonts w:cstheme="minorHAnsi"/>
          <w:szCs w:val="24"/>
          <w:highlight w:val="green"/>
        </w:rPr>
      </w:pPr>
    </w:p>
    <w:p w:rsidR="00582917" w:rsidRPr="000F4480" w:rsidRDefault="00582917" w:rsidP="008D2023">
      <w:pPr>
        <w:pStyle w:val="Heading2"/>
        <w:rPr>
          <w:rFonts w:cstheme="minorHAnsi"/>
          <w:szCs w:val="24"/>
        </w:rPr>
      </w:pPr>
      <w:r w:rsidRPr="000F4480">
        <w:rPr>
          <w:rFonts w:cstheme="minorHAnsi"/>
          <w:szCs w:val="24"/>
        </w:rPr>
        <w:t xml:space="preserve">Personal </w:t>
      </w:r>
      <w:r w:rsidR="00620F56" w:rsidRPr="000F4480">
        <w:rPr>
          <w:rFonts w:cstheme="minorHAnsi"/>
          <w:szCs w:val="24"/>
        </w:rPr>
        <w:t>Recommendations</w:t>
      </w:r>
    </w:p>
    <w:p w:rsidR="00962C12" w:rsidRPr="000F4480" w:rsidRDefault="00962C12" w:rsidP="00962C12">
      <w:pPr>
        <w:pStyle w:val="Heading5"/>
        <w:rPr>
          <w:rFonts w:cstheme="minorHAnsi"/>
        </w:rPr>
      </w:pPr>
    </w:p>
    <w:p w:rsidR="00582917" w:rsidRPr="000F4480" w:rsidRDefault="00F73676" w:rsidP="00696949">
      <w:pPr>
        <w:pStyle w:val="PlainText"/>
        <w:numPr>
          <w:ilvl w:val="0"/>
          <w:numId w:val="8"/>
        </w:numPr>
        <w:spacing w:after="120" w:line="360" w:lineRule="auto"/>
        <w:ind w:left="426" w:hanging="357"/>
        <w:rPr>
          <w:rStyle w:val="Hyperlink"/>
          <w:rFonts w:asciiTheme="minorHAnsi" w:hAnsiTheme="minorHAnsi" w:cstheme="minorHAnsi"/>
          <w:b/>
          <w:bCs/>
          <w:i/>
          <w:color w:val="4472C4" w:themeColor="accent1"/>
          <w:sz w:val="24"/>
          <w:szCs w:val="24"/>
          <w:u w:val="none"/>
        </w:rPr>
      </w:pPr>
      <w:r>
        <w:rPr>
          <w:rFonts w:asciiTheme="minorHAnsi" w:hAnsiTheme="minorHAnsi" w:cstheme="minorHAnsi"/>
          <w:sz w:val="24"/>
          <w:szCs w:val="24"/>
          <w:highlight w:val="yellow"/>
        </w:rPr>
        <w:t>XXXX</w:t>
      </w:r>
      <w:r w:rsidR="00582917" w:rsidRPr="000F4480">
        <w:rPr>
          <w:rFonts w:asciiTheme="minorHAnsi" w:hAnsiTheme="minorHAnsi" w:cstheme="minorHAnsi"/>
          <w:sz w:val="24"/>
          <w:szCs w:val="24"/>
          <w:highlight w:val="yellow"/>
        </w:rPr>
        <w:t xml:space="preserve"> seemed keen to understand </w:t>
      </w:r>
      <w:r w:rsidR="00F85C9C">
        <w:rPr>
          <w:rFonts w:asciiTheme="minorHAnsi" w:hAnsiTheme="minorHAnsi" w:cstheme="minorHAnsi"/>
          <w:sz w:val="24"/>
          <w:szCs w:val="24"/>
          <w:highlight w:val="yellow"/>
        </w:rPr>
        <w:t>Herself</w:t>
      </w:r>
      <w:r w:rsidR="00582917" w:rsidRPr="000F4480">
        <w:rPr>
          <w:rFonts w:asciiTheme="minorHAnsi" w:hAnsiTheme="minorHAnsi" w:cstheme="minorHAnsi"/>
          <w:sz w:val="24"/>
          <w:szCs w:val="24"/>
          <w:highlight w:val="yellow"/>
        </w:rPr>
        <w:t xml:space="preserve"> better and to find new ways of supporting </w:t>
      </w:r>
      <w:r w:rsidR="00F85C9C">
        <w:rPr>
          <w:rFonts w:asciiTheme="minorHAnsi" w:hAnsiTheme="minorHAnsi" w:cstheme="minorHAnsi"/>
          <w:sz w:val="24"/>
          <w:szCs w:val="24"/>
          <w:highlight w:val="yellow"/>
        </w:rPr>
        <w:t>Herself</w:t>
      </w:r>
      <w:r w:rsidR="00582917" w:rsidRPr="000F4480">
        <w:rPr>
          <w:rFonts w:asciiTheme="minorHAnsi" w:hAnsiTheme="minorHAnsi" w:cstheme="minorHAnsi"/>
          <w:sz w:val="24"/>
          <w:szCs w:val="24"/>
          <w:highlight w:val="yellow"/>
        </w:rPr>
        <w:t xml:space="preserve">.  </w:t>
      </w:r>
      <w:r w:rsidR="00F85C9C">
        <w:rPr>
          <w:rFonts w:asciiTheme="minorHAnsi" w:hAnsiTheme="minorHAnsi" w:cstheme="minorHAnsi"/>
          <w:sz w:val="24"/>
          <w:szCs w:val="24"/>
          <w:highlight w:val="yellow"/>
        </w:rPr>
        <w:t>She</w:t>
      </w:r>
      <w:r w:rsidR="00582917" w:rsidRPr="000F4480">
        <w:rPr>
          <w:rFonts w:asciiTheme="minorHAnsi" w:hAnsiTheme="minorHAnsi" w:cstheme="minorHAnsi"/>
          <w:sz w:val="24"/>
          <w:szCs w:val="24"/>
          <w:highlight w:val="yellow"/>
        </w:rPr>
        <w:t xml:space="preserve"> may like to start with </w:t>
      </w:r>
      <w:hyperlink r:id="rId32" w:history="1">
        <w:r w:rsidR="00582917" w:rsidRPr="000F4480">
          <w:rPr>
            <w:rStyle w:val="Hyperlink"/>
            <w:rFonts w:asciiTheme="minorHAnsi" w:hAnsiTheme="minorHAnsi" w:cstheme="minorHAnsi"/>
            <w:color w:val="4472C4" w:themeColor="accent1"/>
            <w:sz w:val="24"/>
            <w:szCs w:val="24"/>
          </w:rPr>
          <w:t>Made By Dyslexia – Redefining Dyslexia</w:t>
        </w:r>
      </w:hyperlink>
    </w:p>
    <w:p w:rsidR="00962C12" w:rsidRPr="000F4480" w:rsidRDefault="00962C12" w:rsidP="00962C12">
      <w:pPr>
        <w:pStyle w:val="Heading5"/>
        <w:rPr>
          <w:rFonts w:cstheme="minorHAnsi"/>
          <w:highlight w:val="yellow"/>
        </w:rPr>
      </w:pPr>
    </w:p>
    <w:p w:rsidR="00962C12" w:rsidRPr="000F4480" w:rsidRDefault="00F73676" w:rsidP="000E75E5">
      <w:pPr>
        <w:pStyle w:val="ListParagraph"/>
        <w:numPr>
          <w:ilvl w:val="0"/>
          <w:numId w:val="8"/>
        </w:numPr>
        <w:spacing w:after="120" w:line="360" w:lineRule="auto"/>
        <w:ind w:left="426" w:hanging="357"/>
        <w:contextualSpacing w:val="0"/>
        <w:rPr>
          <w:rFonts w:cstheme="minorHAnsi"/>
          <w:b/>
          <w:color w:val="4472C4" w:themeColor="accent1"/>
          <w:szCs w:val="24"/>
          <w:highlight w:val="magenta"/>
          <w:lang w:val="en-US"/>
        </w:rPr>
      </w:pPr>
      <w:r>
        <w:rPr>
          <w:rFonts w:cstheme="minorHAnsi"/>
          <w:szCs w:val="24"/>
          <w:highlight w:val="magenta"/>
          <w:lang w:val="en-US"/>
        </w:rPr>
        <w:t>XXXX</w:t>
      </w:r>
      <w:r w:rsidR="00582917" w:rsidRPr="000F4480">
        <w:rPr>
          <w:rFonts w:cstheme="minorHAnsi"/>
          <w:szCs w:val="24"/>
          <w:highlight w:val="magenta"/>
          <w:lang w:val="en-US"/>
        </w:rPr>
        <w:t xml:space="preserve"> should plan to tackle tasks in stages, dividing them up into small sections so there is variety in the activity, and </w:t>
      </w:r>
      <w:r w:rsidR="00F85C9C">
        <w:rPr>
          <w:rFonts w:cstheme="minorHAnsi"/>
          <w:szCs w:val="24"/>
          <w:highlight w:val="magenta"/>
          <w:lang w:val="en-US"/>
        </w:rPr>
        <w:t>she</w:t>
      </w:r>
      <w:r w:rsidR="00582917" w:rsidRPr="000F4480">
        <w:rPr>
          <w:rFonts w:cstheme="minorHAnsi"/>
          <w:szCs w:val="24"/>
          <w:highlight w:val="magenta"/>
          <w:lang w:val="en-US"/>
        </w:rPr>
        <w:t xml:space="preserve"> can introduce natural breaks as needed.</w:t>
      </w:r>
      <w:r w:rsidR="00582917" w:rsidRPr="000F4480">
        <w:rPr>
          <w:rFonts w:cstheme="minorHAnsi"/>
          <w:szCs w:val="24"/>
          <w:highlight w:val="magenta"/>
        </w:rPr>
        <w:t xml:space="preserve">A useful </w:t>
      </w:r>
      <w:r w:rsidR="00582917" w:rsidRPr="000F4480">
        <w:rPr>
          <w:rFonts w:cstheme="minorHAnsi"/>
          <w:szCs w:val="24"/>
          <w:highlight w:val="magenta"/>
        </w:rPr>
        <w:lastRenderedPageBreak/>
        <w:t xml:space="preserve">website for supporting timed breaks in study is </w:t>
      </w:r>
      <w:hyperlink r:id="rId33" w:history="1">
        <w:r w:rsidR="00582917" w:rsidRPr="000F4480">
          <w:rPr>
            <w:rStyle w:val="Hyperlink"/>
            <w:rFonts w:cstheme="minorHAnsi"/>
            <w:iCs/>
            <w:color w:val="4472C4" w:themeColor="accent1"/>
            <w:szCs w:val="24"/>
          </w:rPr>
          <w:t>www.francescocirillo.com/pages/pomodoro-technique</w:t>
        </w:r>
      </w:hyperlink>
      <w:r w:rsidR="00582917" w:rsidRPr="000F4480">
        <w:rPr>
          <w:rFonts w:cstheme="minorHAnsi"/>
          <w:iCs/>
          <w:color w:val="4472C4" w:themeColor="accent1"/>
          <w:szCs w:val="24"/>
          <w:highlight w:val="magenta"/>
        </w:rPr>
        <w:t>.</w:t>
      </w:r>
    </w:p>
    <w:p w:rsidR="000E75E5" w:rsidRPr="000F4480" w:rsidRDefault="000E75E5" w:rsidP="000E75E5">
      <w:pPr>
        <w:pStyle w:val="Heading5"/>
        <w:rPr>
          <w:rFonts w:cstheme="minorHAnsi"/>
          <w:highlight w:val="magenta"/>
          <w:lang w:val="en-US"/>
        </w:rPr>
      </w:pPr>
    </w:p>
    <w:p w:rsidR="000E75E5" w:rsidRPr="000F4480" w:rsidRDefault="00F73676" w:rsidP="000E75E5">
      <w:pPr>
        <w:pStyle w:val="ListParagraph"/>
        <w:numPr>
          <w:ilvl w:val="0"/>
          <w:numId w:val="8"/>
        </w:numPr>
        <w:spacing w:after="120" w:line="360" w:lineRule="auto"/>
        <w:ind w:left="426" w:hanging="357"/>
        <w:contextualSpacing w:val="0"/>
        <w:rPr>
          <w:rFonts w:cstheme="minorHAnsi"/>
          <w:b/>
          <w:color w:val="4472C4" w:themeColor="accent1"/>
          <w:szCs w:val="24"/>
          <w:lang w:val="en-US"/>
        </w:rPr>
      </w:pPr>
      <w:r>
        <w:rPr>
          <w:rFonts w:cstheme="minorHAnsi"/>
          <w:szCs w:val="24"/>
        </w:rPr>
        <w:t>XXXX</w:t>
      </w:r>
      <w:r w:rsidR="00582917" w:rsidRPr="000F4480">
        <w:rPr>
          <w:rFonts w:cstheme="minorHAnsi"/>
          <w:szCs w:val="24"/>
        </w:rPr>
        <w:t xml:space="preserve"> may like to explore the Accessibility features on </w:t>
      </w:r>
      <w:r w:rsidR="00F85C9C">
        <w:rPr>
          <w:rFonts w:cstheme="minorHAnsi"/>
          <w:szCs w:val="24"/>
        </w:rPr>
        <w:t>her</w:t>
      </w:r>
      <w:r w:rsidR="00582917" w:rsidRPr="000F4480">
        <w:rPr>
          <w:rFonts w:cstheme="minorHAnsi"/>
          <w:szCs w:val="24"/>
        </w:rPr>
        <w:t xml:space="preserve"> smart phone or iPad.  These can be found under Settings &gt; Accessibility.  She could explore altering the display, text size and spoken content to assist </w:t>
      </w:r>
      <w:r w:rsidR="00F85C9C">
        <w:rPr>
          <w:rFonts w:cstheme="minorHAnsi"/>
          <w:szCs w:val="24"/>
        </w:rPr>
        <w:t>her</w:t>
      </w:r>
      <w:r w:rsidR="00582917" w:rsidRPr="000F4480">
        <w:rPr>
          <w:rFonts w:cstheme="minorHAnsi"/>
          <w:szCs w:val="24"/>
        </w:rPr>
        <w:t xml:space="preserve"> during</w:t>
      </w:r>
      <w:r w:rsidR="00F85C9C">
        <w:rPr>
          <w:rFonts w:cstheme="minorHAnsi"/>
          <w:szCs w:val="24"/>
        </w:rPr>
        <w:t>her</w:t>
      </w:r>
      <w:r w:rsidR="00582917" w:rsidRPr="000F4480">
        <w:rPr>
          <w:rFonts w:cstheme="minorHAnsi"/>
          <w:szCs w:val="24"/>
        </w:rPr>
        <w:t xml:space="preserve"> studies and everyday life.</w:t>
      </w:r>
    </w:p>
    <w:p w:rsidR="000E75E5" w:rsidRPr="000F4480" w:rsidRDefault="000E75E5" w:rsidP="000E75E5">
      <w:pPr>
        <w:pStyle w:val="Heading5"/>
        <w:rPr>
          <w:rFonts w:cstheme="minorHAnsi"/>
          <w:lang w:val="en-US"/>
        </w:rPr>
      </w:pPr>
    </w:p>
    <w:p w:rsidR="00582917" w:rsidRPr="000F4480" w:rsidRDefault="00F73676" w:rsidP="00696949">
      <w:pPr>
        <w:pStyle w:val="ListParagraph"/>
        <w:widowControl/>
        <w:numPr>
          <w:ilvl w:val="0"/>
          <w:numId w:val="8"/>
        </w:numPr>
        <w:spacing w:after="120" w:line="360" w:lineRule="auto"/>
        <w:ind w:left="426" w:right="-154" w:hanging="357"/>
        <w:contextualSpacing w:val="0"/>
        <w:rPr>
          <w:rStyle w:val="Hyperlink"/>
          <w:rFonts w:cstheme="minorHAnsi"/>
          <w:color w:val="auto"/>
          <w:szCs w:val="24"/>
          <w:u w:val="none"/>
        </w:rPr>
      </w:pPr>
      <w:r>
        <w:rPr>
          <w:rFonts w:cstheme="minorHAnsi"/>
          <w:szCs w:val="24"/>
          <w:highlight w:val="magenta"/>
        </w:rPr>
        <w:t>XXXX</w:t>
      </w:r>
      <w:r w:rsidR="00582917" w:rsidRPr="000F4480">
        <w:rPr>
          <w:rFonts w:cstheme="minorHAnsi"/>
          <w:szCs w:val="24"/>
          <w:highlight w:val="magenta"/>
        </w:rPr>
        <w:t xml:space="preserve"> seemed keen to understand </w:t>
      </w:r>
      <w:r w:rsidR="00F85C9C">
        <w:rPr>
          <w:rFonts w:cstheme="minorHAnsi"/>
          <w:szCs w:val="24"/>
          <w:highlight w:val="magenta"/>
        </w:rPr>
        <w:t>Herself</w:t>
      </w:r>
      <w:r w:rsidR="00582917" w:rsidRPr="000F4480">
        <w:rPr>
          <w:rFonts w:cstheme="minorHAnsi"/>
          <w:szCs w:val="24"/>
          <w:highlight w:val="magenta"/>
        </w:rPr>
        <w:t xml:space="preserve"> better and to find new ways of supporting </w:t>
      </w:r>
      <w:r w:rsidR="00F85C9C">
        <w:rPr>
          <w:rFonts w:cstheme="minorHAnsi"/>
          <w:szCs w:val="24"/>
          <w:highlight w:val="magenta"/>
        </w:rPr>
        <w:t>Herself</w:t>
      </w:r>
      <w:r w:rsidR="00582917" w:rsidRPr="000F4480">
        <w:rPr>
          <w:rFonts w:cstheme="minorHAnsi"/>
          <w:szCs w:val="24"/>
          <w:highlight w:val="magenta"/>
        </w:rPr>
        <w:t xml:space="preserve">; </w:t>
      </w:r>
      <w:r w:rsidR="00F85C9C">
        <w:rPr>
          <w:rFonts w:cstheme="minorHAnsi"/>
          <w:szCs w:val="24"/>
          <w:highlight w:val="magenta"/>
        </w:rPr>
        <w:t>she</w:t>
      </w:r>
      <w:r w:rsidR="00582917" w:rsidRPr="000F4480">
        <w:rPr>
          <w:rFonts w:cstheme="minorHAnsi"/>
          <w:szCs w:val="24"/>
          <w:highlight w:val="magenta"/>
        </w:rPr>
        <w:t xml:space="preserve"> might find some organisation applications useful.  The following link has an article that lists the top 11 apps for ADHD.  They include organisation apps that help to create detailed to-do lists and apps to help to reduce the use of your phone, which can be a distraction or timewaster.  See </w:t>
      </w:r>
      <w:hyperlink r:id="rId34" w:history="1">
        <w:r w:rsidR="00582917" w:rsidRPr="000F4480">
          <w:rPr>
            <w:rStyle w:val="Hyperlink"/>
            <w:rFonts w:cstheme="minorHAnsi"/>
            <w:szCs w:val="24"/>
          </w:rPr>
          <w:t>The 11 Best ADHD Apps for 2022 (healthline.com)</w:t>
        </w:r>
      </w:hyperlink>
    </w:p>
    <w:p w:rsidR="000E75E5" w:rsidRPr="000F4480" w:rsidRDefault="000E75E5" w:rsidP="000E75E5">
      <w:pPr>
        <w:pStyle w:val="Heading5"/>
        <w:rPr>
          <w:rFonts w:cstheme="minorHAnsi"/>
          <w:highlight w:val="magenta"/>
        </w:rPr>
      </w:pPr>
    </w:p>
    <w:p w:rsidR="000E75E5" w:rsidRPr="000F4480" w:rsidRDefault="00F73676" w:rsidP="000E75E5">
      <w:pPr>
        <w:pStyle w:val="NoSpacing"/>
        <w:numPr>
          <w:ilvl w:val="0"/>
          <w:numId w:val="8"/>
        </w:numPr>
        <w:spacing w:line="360" w:lineRule="auto"/>
        <w:ind w:left="426" w:hanging="357"/>
        <w:rPr>
          <w:rFonts w:asciiTheme="minorHAnsi" w:hAnsiTheme="minorHAnsi" w:cstheme="minorHAnsi"/>
          <w:color w:val="4472C4" w:themeColor="accent1"/>
          <w:szCs w:val="24"/>
          <w:highlight w:val="yellow"/>
          <w:lang w:val="en-US"/>
        </w:rPr>
      </w:pPr>
      <w:r>
        <w:rPr>
          <w:rFonts w:asciiTheme="minorHAnsi" w:hAnsiTheme="minorHAnsi" w:cstheme="minorHAnsi"/>
          <w:szCs w:val="24"/>
          <w:highlight w:val="yellow"/>
          <w:lang w:val="en-US"/>
        </w:rPr>
        <w:t>XXXX</w:t>
      </w:r>
      <w:r w:rsidR="00582917" w:rsidRPr="000F4480">
        <w:rPr>
          <w:rFonts w:asciiTheme="minorHAnsi" w:hAnsiTheme="minorHAnsi" w:cstheme="minorHAnsi"/>
          <w:szCs w:val="24"/>
          <w:highlight w:val="yellow"/>
          <w:lang w:val="en-US"/>
        </w:rPr>
        <w:t xml:space="preserve"> might like to investigate the </w:t>
      </w:r>
      <w:r w:rsidR="00582917" w:rsidRPr="000F4480">
        <w:rPr>
          <w:rFonts w:asciiTheme="minorHAnsi" w:hAnsiTheme="minorHAnsi" w:cstheme="minorHAnsi"/>
          <w:i/>
          <w:szCs w:val="24"/>
          <w:highlight w:val="yellow"/>
          <w:lang w:val="en-US"/>
        </w:rPr>
        <w:t>Medincle</w:t>
      </w:r>
      <w:r w:rsidR="00582917" w:rsidRPr="000F4480">
        <w:rPr>
          <w:rFonts w:asciiTheme="minorHAnsi" w:hAnsiTheme="minorHAnsi" w:cstheme="minorHAnsi"/>
          <w:szCs w:val="24"/>
          <w:highlight w:val="yellow"/>
          <w:lang w:val="en-US"/>
        </w:rPr>
        <w:t xml:space="preserve"> range of software; </w:t>
      </w:r>
      <w:r w:rsidR="00F85C9C">
        <w:rPr>
          <w:rFonts w:asciiTheme="minorHAnsi" w:hAnsiTheme="minorHAnsi" w:cstheme="minorHAnsi"/>
          <w:szCs w:val="24"/>
          <w:highlight w:val="yellow"/>
          <w:lang w:val="en-US"/>
        </w:rPr>
        <w:t>her</w:t>
      </w:r>
      <w:r w:rsidR="00582917" w:rsidRPr="000F4480">
        <w:rPr>
          <w:rFonts w:asciiTheme="minorHAnsi" w:hAnsiTheme="minorHAnsi" w:cstheme="minorHAnsi"/>
          <w:szCs w:val="24"/>
          <w:highlight w:val="yellow"/>
          <w:lang w:val="en-US"/>
        </w:rPr>
        <w:t xml:space="preserve"> university may have a site license available for students to use.  </w:t>
      </w:r>
      <w:r w:rsidR="00582917" w:rsidRPr="000F4480">
        <w:rPr>
          <w:rFonts w:asciiTheme="minorHAnsi" w:hAnsiTheme="minorHAnsi" w:cstheme="minorHAnsi"/>
          <w:i/>
          <w:szCs w:val="24"/>
          <w:highlight w:val="yellow"/>
          <w:lang w:val="en-US"/>
        </w:rPr>
        <w:t>Medincle</w:t>
      </w:r>
      <w:r w:rsidR="00582917" w:rsidRPr="000F4480">
        <w:rPr>
          <w:rFonts w:asciiTheme="minorHAnsi" w:hAnsiTheme="minorHAnsi" w:cstheme="minorHAnsi"/>
          <w:szCs w:val="24"/>
          <w:highlight w:val="yellow"/>
          <w:lang w:val="en-US"/>
        </w:rPr>
        <w:t xml:space="preserve"> includes a medical spellchecker and a medical term supplement to the </w:t>
      </w:r>
      <w:r w:rsidR="00582917" w:rsidRPr="000F4480">
        <w:rPr>
          <w:rFonts w:asciiTheme="minorHAnsi" w:hAnsiTheme="minorHAnsi" w:cstheme="minorHAnsi"/>
          <w:i/>
          <w:szCs w:val="24"/>
          <w:highlight w:val="yellow"/>
          <w:lang w:val="en-US"/>
        </w:rPr>
        <w:t>Dragon</w:t>
      </w:r>
      <w:r w:rsidR="00582917" w:rsidRPr="000F4480">
        <w:rPr>
          <w:rFonts w:asciiTheme="minorHAnsi" w:hAnsiTheme="minorHAnsi" w:cstheme="minorHAnsi"/>
          <w:szCs w:val="24"/>
          <w:highlight w:val="yellow"/>
          <w:lang w:val="en-US"/>
        </w:rPr>
        <w:t xml:space="preserve"> software and more.  More information can be found at </w:t>
      </w:r>
      <w:hyperlink r:id="rId35" w:history="1">
        <w:r w:rsidR="00582917" w:rsidRPr="000F4480">
          <w:rPr>
            <w:rFonts w:asciiTheme="minorHAnsi" w:hAnsiTheme="minorHAnsi" w:cstheme="minorHAnsi"/>
            <w:color w:val="4472C4" w:themeColor="accent1"/>
            <w:szCs w:val="24"/>
            <w:highlight w:val="yellow"/>
            <w:u w:val="single"/>
            <w:lang w:val="en-US"/>
          </w:rPr>
          <w:t>www.medincle.com/</w:t>
        </w:r>
      </w:hyperlink>
      <w:r w:rsidR="00582917" w:rsidRPr="000F4480">
        <w:rPr>
          <w:rFonts w:asciiTheme="minorHAnsi" w:hAnsiTheme="minorHAnsi" w:cstheme="minorHAnsi"/>
          <w:color w:val="4472C4" w:themeColor="accent1"/>
          <w:szCs w:val="24"/>
          <w:highlight w:val="yellow"/>
          <w:lang w:val="en-US"/>
        </w:rPr>
        <w:t>.</w:t>
      </w:r>
    </w:p>
    <w:p w:rsidR="000E75E5" w:rsidRPr="000F4480" w:rsidRDefault="000E75E5" w:rsidP="000E75E5">
      <w:pPr>
        <w:pStyle w:val="Heading5"/>
        <w:rPr>
          <w:rFonts w:cstheme="minorHAnsi"/>
          <w:highlight w:val="yellow"/>
          <w:lang w:val="en-US"/>
        </w:rPr>
      </w:pPr>
    </w:p>
    <w:p w:rsidR="002708F0" w:rsidRPr="000F4480" w:rsidRDefault="00875C22" w:rsidP="00696949">
      <w:pPr>
        <w:pStyle w:val="NoSpacing"/>
        <w:numPr>
          <w:ilvl w:val="0"/>
          <w:numId w:val="8"/>
        </w:numPr>
        <w:spacing w:line="360" w:lineRule="auto"/>
        <w:ind w:left="426" w:hanging="357"/>
        <w:rPr>
          <w:rFonts w:asciiTheme="minorHAnsi" w:hAnsiTheme="minorHAnsi" w:cstheme="minorHAnsi"/>
          <w:color w:val="4472C4" w:themeColor="accent1"/>
          <w:szCs w:val="24"/>
          <w:lang w:val="en-US"/>
        </w:rPr>
      </w:pPr>
      <w:hyperlink r:id="rId36" w:history="1">
        <w:r w:rsidR="002708F0" w:rsidRPr="000F4480">
          <w:rPr>
            <w:rStyle w:val="Hyperlink"/>
            <w:rFonts w:asciiTheme="minorHAnsi" w:hAnsiTheme="minorHAnsi" w:cstheme="minorHAnsi"/>
            <w:szCs w:val="24"/>
            <w:lang w:val="en-US"/>
          </w:rPr>
          <w:t>https://archive.org/</w:t>
        </w:r>
      </w:hyperlink>
      <w:r w:rsidR="00813601" w:rsidRPr="000F4480">
        <w:rPr>
          <w:rFonts w:asciiTheme="minorHAnsi" w:hAnsiTheme="minorHAnsi" w:cstheme="minorHAnsi"/>
          <w:szCs w:val="24"/>
          <w:lang w:val="en-US"/>
        </w:rPr>
        <w:t>is a free digital library of books, movies and music</w:t>
      </w:r>
      <w:r w:rsidR="00ED495A" w:rsidRPr="000F4480">
        <w:rPr>
          <w:rFonts w:asciiTheme="minorHAnsi" w:hAnsiTheme="minorHAnsi" w:cstheme="minorHAnsi"/>
          <w:szCs w:val="24"/>
          <w:lang w:val="en-US"/>
        </w:rPr>
        <w:t>.</w:t>
      </w:r>
    </w:p>
    <w:p w:rsidR="00ED495A" w:rsidRPr="000F4480" w:rsidRDefault="00ED495A" w:rsidP="00ED495A">
      <w:pPr>
        <w:pStyle w:val="Heading5"/>
        <w:rPr>
          <w:rFonts w:cstheme="minorHAnsi"/>
          <w:lang w:val="en-US"/>
        </w:rPr>
      </w:pPr>
    </w:p>
    <w:p w:rsidR="00824E67" w:rsidRDefault="00875C22" w:rsidP="00824E67">
      <w:pPr>
        <w:pStyle w:val="NoSpacing"/>
        <w:numPr>
          <w:ilvl w:val="0"/>
          <w:numId w:val="8"/>
        </w:numPr>
        <w:spacing w:line="360" w:lineRule="auto"/>
        <w:ind w:left="426" w:hanging="357"/>
        <w:rPr>
          <w:rFonts w:asciiTheme="minorHAnsi" w:hAnsiTheme="minorHAnsi" w:cstheme="minorHAnsi"/>
          <w:szCs w:val="24"/>
          <w:lang w:val="en-US"/>
        </w:rPr>
      </w:pPr>
      <w:hyperlink r:id="rId37" w:history="1">
        <w:r w:rsidR="008858B2" w:rsidRPr="000F4480">
          <w:rPr>
            <w:rStyle w:val="Hyperlink"/>
            <w:rFonts w:asciiTheme="minorHAnsi" w:hAnsiTheme="minorHAnsi" w:cstheme="minorHAnsi"/>
            <w:szCs w:val="24"/>
          </w:rPr>
          <w:t>UK education collection | RNIB Bookshare, accessible books for print disabled learners</w:t>
        </w:r>
      </w:hyperlink>
      <w:r w:rsidR="008858B2" w:rsidRPr="000F4480">
        <w:rPr>
          <w:rFonts w:asciiTheme="minorHAnsi" w:hAnsiTheme="minorHAnsi" w:cstheme="minorHAnsi"/>
          <w:szCs w:val="24"/>
          <w:lang w:val="en-US"/>
        </w:rPr>
        <w:t xml:space="preserve"> is a bookshare service provided by the Royal National Institute for the Blind (RNIB), providing accessible textbooks for individuals experiencing sight loss, dyslexia, dyspraxia and Autism.</w:t>
      </w:r>
    </w:p>
    <w:p w:rsidR="00582917" w:rsidRDefault="00824E67" w:rsidP="00824E67">
      <w:pPr>
        <w:pStyle w:val="NoSpacing"/>
        <w:numPr>
          <w:ilvl w:val="0"/>
          <w:numId w:val="8"/>
        </w:numPr>
        <w:spacing w:line="360" w:lineRule="auto"/>
        <w:ind w:left="426" w:hanging="357"/>
        <w:rPr>
          <w:rFonts w:asciiTheme="minorHAnsi" w:hAnsiTheme="minorHAnsi" w:cstheme="minorHAnsi"/>
          <w:szCs w:val="24"/>
          <w:lang w:val="en-US"/>
        </w:rPr>
      </w:pPr>
      <w:r w:rsidRPr="00824E67">
        <w:rPr>
          <w:rFonts w:asciiTheme="minorHAnsi" w:hAnsiTheme="minorHAnsi" w:cstheme="minorHAnsi"/>
          <w:szCs w:val="24"/>
          <w:lang w:val="en-US"/>
        </w:rPr>
        <w:t xml:space="preserve">Using English for Academic Purposes - A Guide for Students in Higher Education </w:t>
      </w:r>
      <w:hyperlink r:id="rId38" w:history="1">
        <w:r w:rsidRPr="00824E67">
          <w:rPr>
            <w:rFonts w:asciiTheme="minorHAnsi" w:hAnsiTheme="minorHAnsi" w:cstheme="minorHAnsi"/>
            <w:szCs w:val="24"/>
            <w:lang w:val="en-US"/>
          </w:rPr>
          <w:t xml:space="preserve">Using English for Academic Purposes </w:t>
        </w:r>
        <w:r>
          <w:rPr>
            <w:rFonts w:asciiTheme="minorHAnsi" w:hAnsiTheme="minorHAnsi" w:cstheme="minorHAnsi"/>
            <w:szCs w:val="24"/>
            <w:lang w:val="en-US"/>
          </w:rPr>
          <w:t>-</w:t>
        </w:r>
      </w:hyperlink>
      <w:hyperlink r:id="rId39" w:history="1">
        <w:r w:rsidRPr="00824E67">
          <w:rPr>
            <w:rStyle w:val="Hyperlink"/>
            <w:rFonts w:asciiTheme="minorHAnsi" w:hAnsiTheme="minorHAnsi" w:cstheme="minorHAnsi"/>
            <w:szCs w:val="24"/>
          </w:rPr>
          <w:t>Using English for Academic Purposes (uefap.com)</w:t>
        </w:r>
      </w:hyperlink>
    </w:p>
    <w:p w:rsidR="00824E67" w:rsidRPr="00824E67" w:rsidRDefault="00824E67" w:rsidP="00824E67">
      <w:pPr>
        <w:pStyle w:val="NoSpacing"/>
        <w:spacing w:line="360" w:lineRule="auto"/>
        <w:ind w:left="426"/>
        <w:rPr>
          <w:rFonts w:asciiTheme="minorHAnsi" w:hAnsiTheme="minorHAnsi" w:cstheme="minorHAnsi"/>
          <w:szCs w:val="24"/>
          <w:lang w:val="en-US"/>
        </w:rPr>
      </w:pPr>
    </w:p>
    <w:p w:rsidR="00BD6CF7" w:rsidRPr="000F4480" w:rsidRDefault="00BD6CF7" w:rsidP="00766142">
      <w:pPr>
        <w:pStyle w:val="ListParagraph"/>
        <w:widowControl/>
        <w:spacing w:line="360" w:lineRule="auto"/>
        <w:ind w:left="0"/>
        <w:rPr>
          <w:rFonts w:cstheme="minorHAnsi"/>
          <w:color w:val="4472C4" w:themeColor="accent1"/>
          <w:szCs w:val="24"/>
          <w:highlight w:val="green"/>
        </w:rPr>
      </w:pPr>
    </w:p>
    <w:p w:rsidR="00BD6CF7" w:rsidRPr="003E7D97" w:rsidRDefault="00582917" w:rsidP="003E7D97">
      <w:pPr>
        <w:pStyle w:val="Heading2"/>
        <w:rPr>
          <w:rFonts w:cstheme="minorHAnsi"/>
          <w:szCs w:val="24"/>
          <w:lang w:val="en-US"/>
        </w:rPr>
      </w:pPr>
      <w:r w:rsidRPr="000F4480">
        <w:rPr>
          <w:rFonts w:cstheme="minorHAnsi"/>
          <w:szCs w:val="24"/>
          <w:lang w:val="en-US"/>
        </w:rPr>
        <w:t>Further Support</w:t>
      </w:r>
    </w:p>
    <w:p w:rsidR="00A55EFA" w:rsidRPr="000F4480" w:rsidRDefault="00582917" w:rsidP="008E3F67">
      <w:pPr>
        <w:spacing w:after="120"/>
        <w:rPr>
          <w:rFonts w:cstheme="minorHAnsi"/>
          <w:szCs w:val="24"/>
          <w:highlight w:val="green"/>
          <w:lang w:val="en-US"/>
        </w:rPr>
      </w:pPr>
      <w:r w:rsidRPr="000F4480">
        <w:rPr>
          <w:rFonts w:cstheme="minorHAnsi"/>
          <w:szCs w:val="24"/>
          <w:highlight w:val="green"/>
          <w:lang w:val="en-US"/>
        </w:rPr>
        <w:t xml:space="preserve">The following websites might be helpful: </w:t>
      </w:r>
    </w:p>
    <w:p w:rsidR="006C133D" w:rsidRPr="000F4480" w:rsidRDefault="00875C22" w:rsidP="00696949">
      <w:pPr>
        <w:pStyle w:val="gmail-msolistparagraph"/>
        <w:numPr>
          <w:ilvl w:val="0"/>
          <w:numId w:val="9"/>
        </w:numPr>
        <w:spacing w:before="0" w:beforeAutospacing="0" w:after="120" w:afterAutospacing="0" w:line="360" w:lineRule="auto"/>
        <w:ind w:left="426" w:right="-40"/>
        <w:rPr>
          <w:rFonts w:asciiTheme="minorHAnsi" w:hAnsiTheme="minorHAnsi" w:cstheme="minorHAnsi"/>
          <w:highlight w:val="yellow"/>
          <w:lang w:val="en-US"/>
        </w:rPr>
      </w:pPr>
      <w:hyperlink r:id="rId40" w:history="1">
        <w:r w:rsidR="001B2CD6" w:rsidRPr="000F4480">
          <w:rPr>
            <w:rStyle w:val="Hyperlink"/>
            <w:rFonts w:asciiTheme="minorHAnsi" w:hAnsiTheme="minorHAnsi" w:cstheme="minorHAnsi"/>
            <w:lang w:val="en-US"/>
          </w:rPr>
          <w:t>www.beatingdyslexia.com</w:t>
        </w:r>
      </w:hyperlink>
      <w:r w:rsidR="001B2CD6" w:rsidRPr="000F4480">
        <w:rPr>
          <w:rFonts w:asciiTheme="minorHAnsi" w:hAnsiTheme="minorHAnsi" w:cstheme="minorHAnsi"/>
          <w:highlight w:val="yellow"/>
          <w:lang w:val="en-US"/>
        </w:rPr>
        <w:t xml:space="preserve"> is </w:t>
      </w:r>
      <w:r w:rsidR="00E156CB" w:rsidRPr="000F4480">
        <w:rPr>
          <w:rFonts w:asciiTheme="minorHAnsi" w:hAnsiTheme="minorHAnsi" w:cstheme="minorHAnsi"/>
          <w:highlight w:val="yellow"/>
          <w:lang w:val="en-US"/>
        </w:rPr>
        <w:t xml:space="preserve">a website </w:t>
      </w:r>
      <w:r w:rsidR="009A0CAC" w:rsidRPr="000F4480">
        <w:rPr>
          <w:rFonts w:asciiTheme="minorHAnsi" w:hAnsiTheme="minorHAnsi" w:cstheme="minorHAnsi"/>
          <w:highlight w:val="yellow"/>
          <w:lang w:val="en-US"/>
        </w:rPr>
        <w:t>full of useful information.</w:t>
      </w:r>
    </w:p>
    <w:p w:rsidR="006775C7" w:rsidRPr="000F4480" w:rsidRDefault="00875C22" w:rsidP="006775C7">
      <w:pPr>
        <w:pStyle w:val="gmail-msolistparagraph"/>
        <w:numPr>
          <w:ilvl w:val="0"/>
          <w:numId w:val="9"/>
        </w:numPr>
        <w:spacing w:before="0" w:beforeAutospacing="0" w:after="120" w:afterAutospacing="0" w:line="360" w:lineRule="auto"/>
        <w:ind w:left="426" w:right="-40"/>
        <w:rPr>
          <w:rFonts w:asciiTheme="minorHAnsi" w:hAnsiTheme="minorHAnsi" w:cstheme="minorHAnsi"/>
          <w:highlight w:val="yellow"/>
          <w:lang w:val="en-US"/>
        </w:rPr>
      </w:pPr>
      <w:hyperlink r:id="rId41" w:history="1">
        <w:r w:rsidR="0011531D" w:rsidRPr="000F4480">
          <w:rPr>
            <w:rStyle w:val="Hyperlink"/>
            <w:rFonts w:asciiTheme="minorHAnsi" w:hAnsiTheme="minorHAnsi" w:cstheme="minorHAnsi"/>
            <w:lang w:val="en-US"/>
          </w:rPr>
          <w:t>www.bdadyslexia.org.uk</w:t>
        </w:r>
      </w:hyperlink>
      <w:r w:rsidR="0011531D" w:rsidRPr="000F4480">
        <w:rPr>
          <w:rFonts w:asciiTheme="minorHAnsi" w:hAnsiTheme="minorHAnsi" w:cstheme="minorHAnsi"/>
          <w:highlight w:val="yellow"/>
          <w:lang w:val="en-US"/>
        </w:rPr>
        <w:t xml:space="preserve"> the British Dyslexia Associat</w:t>
      </w:r>
      <w:r w:rsidR="001E49F3" w:rsidRPr="000F4480">
        <w:rPr>
          <w:rFonts w:asciiTheme="minorHAnsi" w:hAnsiTheme="minorHAnsi" w:cstheme="minorHAnsi"/>
          <w:highlight w:val="yellow"/>
          <w:lang w:val="en-US"/>
        </w:rPr>
        <w:t xml:space="preserve">ion website. </w:t>
      </w:r>
    </w:p>
    <w:p w:rsidR="006775C7" w:rsidRPr="000F4480" w:rsidRDefault="006775C7" w:rsidP="006775C7">
      <w:pPr>
        <w:pStyle w:val="Heading5"/>
        <w:rPr>
          <w:rFonts w:cstheme="minorHAnsi"/>
          <w:highlight w:val="yellow"/>
        </w:rPr>
      </w:pPr>
    </w:p>
    <w:bookmarkStart w:id="41" w:name="_Hlk89691380"/>
    <w:p w:rsidR="006775C7" w:rsidRPr="000F4480" w:rsidRDefault="00875C22" w:rsidP="006775C7">
      <w:pPr>
        <w:pStyle w:val="ListParagraph"/>
        <w:numPr>
          <w:ilvl w:val="0"/>
          <w:numId w:val="9"/>
        </w:numPr>
        <w:tabs>
          <w:tab w:val="left" w:pos="-4536"/>
        </w:tabs>
        <w:spacing w:after="120" w:line="360" w:lineRule="auto"/>
        <w:ind w:left="426"/>
        <w:contextualSpacing w:val="0"/>
        <w:rPr>
          <w:rFonts w:cstheme="minorHAnsi"/>
          <w:szCs w:val="24"/>
          <w:highlight w:val="darkCyan"/>
          <w:u w:val="single"/>
          <w:lang w:val="en-US"/>
        </w:rPr>
      </w:pPr>
      <w:r w:rsidRPr="000F4480">
        <w:rPr>
          <w:rFonts w:cstheme="minorHAnsi"/>
          <w:szCs w:val="24"/>
          <w:highlight w:val="darkCyan"/>
          <w:u w:val="single"/>
        </w:rPr>
        <w:fldChar w:fldCharType="begin"/>
      </w:r>
      <w:r w:rsidR="00BE36F7" w:rsidRPr="000F4480">
        <w:rPr>
          <w:rFonts w:cstheme="minorHAnsi"/>
          <w:szCs w:val="24"/>
          <w:highlight w:val="darkCyan"/>
          <w:u w:val="single"/>
        </w:rPr>
        <w:instrText xml:space="preserve"> HYPERLINK "http://www.dyspraxiafoundation.org.uk/dyspraxia-adults" </w:instrText>
      </w:r>
      <w:r w:rsidRPr="000F4480">
        <w:rPr>
          <w:rFonts w:cstheme="minorHAnsi"/>
          <w:szCs w:val="24"/>
          <w:highlight w:val="darkCyan"/>
          <w:u w:val="single"/>
        </w:rPr>
        <w:fldChar w:fldCharType="separate"/>
      </w:r>
      <w:r w:rsidR="00BE36F7" w:rsidRPr="000F4480">
        <w:rPr>
          <w:rStyle w:val="Hyperlink"/>
          <w:rFonts w:cstheme="minorHAnsi"/>
          <w:szCs w:val="24"/>
        </w:rPr>
        <w:t>www.dyspraxiafoundation.org.uk/dyspraxia-adults</w:t>
      </w:r>
      <w:r w:rsidRPr="000F4480">
        <w:rPr>
          <w:rFonts w:cstheme="minorHAnsi"/>
          <w:szCs w:val="24"/>
          <w:highlight w:val="darkCyan"/>
          <w:u w:val="single"/>
        </w:rPr>
        <w:fldChar w:fldCharType="end"/>
      </w:r>
      <w:r w:rsidR="00582917" w:rsidRPr="000F4480">
        <w:rPr>
          <w:rFonts w:cstheme="minorHAnsi"/>
          <w:szCs w:val="24"/>
          <w:highlight w:val="darkCyan"/>
          <w:lang w:val="en-US"/>
        </w:rPr>
        <w:t xml:space="preserve"> is the website of the Dyspraxia Foundation that gives useful advice on living, studying and working with dyspraxia.</w:t>
      </w:r>
    </w:p>
    <w:p w:rsidR="006775C7" w:rsidRPr="000F4480" w:rsidRDefault="006775C7" w:rsidP="006775C7">
      <w:pPr>
        <w:pStyle w:val="Heading5"/>
        <w:rPr>
          <w:rFonts w:cstheme="minorHAnsi"/>
          <w:highlight w:val="darkCyan"/>
          <w:lang w:val="en-US"/>
        </w:rPr>
      </w:pPr>
    </w:p>
    <w:p w:rsidR="00582917" w:rsidRPr="000F4480" w:rsidRDefault="00875C22" w:rsidP="00696949">
      <w:pPr>
        <w:pStyle w:val="ListParagraph"/>
        <w:numPr>
          <w:ilvl w:val="0"/>
          <w:numId w:val="9"/>
        </w:numPr>
        <w:spacing w:after="120" w:line="360" w:lineRule="auto"/>
        <w:ind w:left="426"/>
        <w:contextualSpacing w:val="0"/>
        <w:rPr>
          <w:rFonts w:cstheme="minorHAnsi"/>
          <w:szCs w:val="24"/>
          <w:highlight w:val="magenta"/>
        </w:rPr>
      </w:pPr>
      <w:hyperlink r:id="rId42" w:history="1">
        <w:r w:rsidR="00BE36F7" w:rsidRPr="000F4480">
          <w:rPr>
            <w:rStyle w:val="Hyperlink"/>
            <w:rFonts w:cstheme="minorHAnsi"/>
            <w:szCs w:val="24"/>
          </w:rPr>
          <w:t>www.additudemag.com/</w:t>
        </w:r>
      </w:hyperlink>
      <w:r w:rsidR="00582917" w:rsidRPr="000F4480">
        <w:rPr>
          <w:rFonts w:cstheme="minorHAnsi"/>
          <w:szCs w:val="24"/>
          <w:highlight w:val="magenta"/>
        </w:rPr>
        <w:t xml:space="preserve"> ADDitude is an organisation that aims to help people living with ADHD.  They have published a wealth of useful information on their website.  </w:t>
      </w:r>
    </w:p>
    <w:p w:rsidR="00F904B4" w:rsidRPr="000F4480" w:rsidRDefault="00875C22" w:rsidP="00696949">
      <w:pPr>
        <w:pStyle w:val="ListParagraph"/>
        <w:numPr>
          <w:ilvl w:val="0"/>
          <w:numId w:val="9"/>
        </w:numPr>
        <w:spacing w:after="120" w:line="360" w:lineRule="auto"/>
        <w:ind w:left="426"/>
        <w:contextualSpacing w:val="0"/>
        <w:rPr>
          <w:rFonts w:cstheme="minorHAnsi"/>
          <w:szCs w:val="24"/>
          <w:highlight w:val="magenta"/>
        </w:rPr>
      </w:pPr>
      <w:hyperlink r:id="rId43" w:history="1">
        <w:r w:rsidR="00BE36F7" w:rsidRPr="000F4480">
          <w:rPr>
            <w:rStyle w:val="Hyperlink"/>
            <w:rFonts w:cstheme="minorHAnsi"/>
            <w:szCs w:val="24"/>
          </w:rPr>
          <w:t>https://adhduk.co.uk/</w:t>
        </w:r>
      </w:hyperlink>
    </w:p>
    <w:p w:rsidR="00CC4E3A" w:rsidRPr="000F4480" w:rsidRDefault="00CC4E3A" w:rsidP="00696949">
      <w:pPr>
        <w:pStyle w:val="ListParagraph"/>
        <w:numPr>
          <w:ilvl w:val="0"/>
          <w:numId w:val="9"/>
        </w:numPr>
        <w:spacing w:after="120" w:line="360" w:lineRule="auto"/>
        <w:ind w:left="426"/>
        <w:contextualSpacing w:val="0"/>
        <w:textAlignment w:val="center"/>
        <w:rPr>
          <w:rFonts w:cstheme="minorHAnsi"/>
          <w:szCs w:val="24"/>
          <w:highlight w:val="magenta"/>
        </w:rPr>
      </w:pPr>
      <w:r w:rsidRPr="000F4480">
        <w:rPr>
          <w:rFonts w:cstheme="minorHAnsi"/>
          <w:szCs w:val="24"/>
          <w:highlight w:val="magenta"/>
          <w:shd w:val="clear" w:color="auto" w:fill="FFFFFF"/>
        </w:rPr>
        <w:t>SimplyWellbeing (ADD) is a support group, at </w:t>
      </w:r>
      <w:hyperlink r:id="rId44" w:history="1">
        <w:r w:rsidRPr="000F4480">
          <w:rPr>
            <w:rStyle w:val="Hyperlink"/>
            <w:rFonts w:cstheme="minorHAnsi"/>
            <w:color w:val="auto"/>
            <w:szCs w:val="24"/>
            <w:shd w:val="clear" w:color="auto" w:fill="FFFFFF"/>
          </w:rPr>
          <w:t>www.simplywellbeing.co.uk</w:t>
        </w:r>
      </w:hyperlink>
      <w:r w:rsidRPr="000F4480">
        <w:rPr>
          <w:rFonts w:cstheme="minorHAnsi"/>
          <w:szCs w:val="24"/>
          <w:highlight w:val="magenta"/>
          <w:shd w:val="clear" w:color="auto" w:fill="FFFFFF"/>
        </w:rPr>
        <w:t> .</w:t>
      </w:r>
    </w:p>
    <w:p w:rsidR="00CC4E3A" w:rsidRPr="000F4480" w:rsidRDefault="00875C22" w:rsidP="00696949">
      <w:pPr>
        <w:pStyle w:val="ListParagraph"/>
        <w:numPr>
          <w:ilvl w:val="0"/>
          <w:numId w:val="9"/>
        </w:numPr>
        <w:spacing w:after="120" w:line="360" w:lineRule="auto"/>
        <w:ind w:left="426"/>
        <w:contextualSpacing w:val="0"/>
        <w:textAlignment w:val="center"/>
        <w:rPr>
          <w:rFonts w:cstheme="minorHAnsi"/>
          <w:szCs w:val="24"/>
          <w:highlight w:val="magenta"/>
        </w:rPr>
      </w:pPr>
      <w:hyperlink r:id="rId45" w:history="1">
        <w:r w:rsidR="00BE36F7" w:rsidRPr="000F4480">
          <w:rPr>
            <w:rStyle w:val="Hyperlink"/>
            <w:rFonts w:cstheme="minorHAnsi"/>
            <w:szCs w:val="24"/>
            <w:shd w:val="clear" w:color="auto" w:fill="FFFFFF"/>
          </w:rPr>
          <w:t>www.aadduk.org</w:t>
        </w:r>
      </w:hyperlink>
      <w:r w:rsidR="00CC4E3A" w:rsidRPr="000F4480">
        <w:rPr>
          <w:rFonts w:cstheme="minorHAnsi"/>
          <w:szCs w:val="24"/>
          <w:highlight w:val="magenta"/>
          <w:shd w:val="clear" w:color="auto" w:fill="FFFFFF"/>
        </w:rPr>
        <w:t> is a support service for adults who have ADHD providing local support groups, information about ADHD and solutions to living with ADHD</w:t>
      </w:r>
      <w:r w:rsidR="00CC4E3A" w:rsidRPr="000F4480">
        <w:rPr>
          <w:rFonts w:cstheme="minorHAnsi"/>
          <w:szCs w:val="24"/>
          <w:highlight w:val="magenta"/>
        </w:rPr>
        <w:t>.</w:t>
      </w:r>
    </w:p>
    <w:p w:rsidR="006775C7" w:rsidRPr="000F4480" w:rsidRDefault="006775C7" w:rsidP="006775C7">
      <w:pPr>
        <w:pStyle w:val="Heading5"/>
        <w:rPr>
          <w:rFonts w:cstheme="minorHAnsi"/>
          <w:highlight w:val="magenta"/>
        </w:rPr>
      </w:pPr>
    </w:p>
    <w:p w:rsidR="00582917" w:rsidRPr="000F4480" w:rsidRDefault="00875C22" w:rsidP="00696949">
      <w:pPr>
        <w:pStyle w:val="ListParagraph"/>
        <w:numPr>
          <w:ilvl w:val="0"/>
          <w:numId w:val="9"/>
        </w:numPr>
        <w:spacing w:after="120" w:line="360" w:lineRule="auto"/>
        <w:ind w:left="426"/>
        <w:contextualSpacing w:val="0"/>
        <w:rPr>
          <w:rFonts w:cstheme="minorHAnsi"/>
          <w:szCs w:val="24"/>
          <w:highlight w:val="green"/>
          <w:u w:val="single"/>
        </w:rPr>
      </w:pPr>
      <w:hyperlink r:id="rId46" w:history="1">
        <w:r w:rsidR="00BE36F7" w:rsidRPr="000F4480">
          <w:rPr>
            <w:rStyle w:val="Hyperlink"/>
            <w:rFonts w:cstheme="minorHAnsi"/>
            <w:szCs w:val="24"/>
          </w:rPr>
          <w:t>www.autism.org.uk/about/diagnosis.aspx.uk/about/diagnosis.aspx</w:t>
        </w:r>
      </w:hyperlink>
      <w:r w:rsidR="00582917" w:rsidRPr="000F4480">
        <w:rPr>
          <w:rFonts w:cstheme="minorHAnsi"/>
          <w:szCs w:val="24"/>
          <w:highlight w:val="green"/>
        </w:rPr>
        <w:t xml:space="preserve"> The National Autistic Society has produced some helpful information about autism.</w:t>
      </w:r>
    </w:p>
    <w:p w:rsidR="00582917" w:rsidRPr="000F4480" w:rsidRDefault="00875C22" w:rsidP="00696949">
      <w:pPr>
        <w:pStyle w:val="ListParagraph"/>
        <w:numPr>
          <w:ilvl w:val="0"/>
          <w:numId w:val="9"/>
        </w:numPr>
        <w:spacing w:after="120" w:line="360" w:lineRule="auto"/>
        <w:ind w:left="426" w:right="-40"/>
        <w:contextualSpacing w:val="0"/>
        <w:rPr>
          <w:rFonts w:cstheme="minorHAnsi"/>
          <w:szCs w:val="24"/>
          <w:highlight w:val="green"/>
          <w:lang w:val="en-US"/>
        </w:rPr>
      </w:pPr>
      <w:hyperlink r:id="rId47" w:history="1">
        <w:r w:rsidR="00BE36F7" w:rsidRPr="000F4480">
          <w:rPr>
            <w:rStyle w:val="Hyperlink"/>
            <w:rFonts w:cstheme="minorHAnsi"/>
            <w:szCs w:val="24"/>
          </w:rPr>
          <w:t>www.ambitiousaboutautism.org.uk/information-about-autism/preparing-for-adulthood</w:t>
        </w:r>
      </w:hyperlink>
      <w:r w:rsidR="00582917" w:rsidRPr="000F4480">
        <w:rPr>
          <w:rFonts w:cstheme="minorHAnsi"/>
          <w:szCs w:val="24"/>
          <w:highlight w:val="green"/>
        </w:rPr>
        <w:t xml:space="preserve"> provides information for young people about education, work and living with autism.</w:t>
      </w:r>
    </w:p>
    <w:p w:rsidR="00582917" w:rsidRPr="000F4480" w:rsidRDefault="00875C22" w:rsidP="00696949">
      <w:pPr>
        <w:pStyle w:val="ListParagraph"/>
        <w:numPr>
          <w:ilvl w:val="0"/>
          <w:numId w:val="9"/>
        </w:numPr>
        <w:tabs>
          <w:tab w:val="left" w:pos="-4536"/>
        </w:tabs>
        <w:spacing w:after="120" w:line="360" w:lineRule="auto"/>
        <w:ind w:left="426"/>
        <w:contextualSpacing w:val="0"/>
        <w:rPr>
          <w:rFonts w:cstheme="minorHAnsi"/>
          <w:szCs w:val="24"/>
          <w:highlight w:val="green"/>
        </w:rPr>
      </w:pPr>
      <w:hyperlink r:id="rId48" w:history="1">
        <w:r w:rsidR="00582917" w:rsidRPr="000F4480">
          <w:rPr>
            <w:rStyle w:val="Hyperlink"/>
            <w:rFonts w:cstheme="minorHAnsi"/>
            <w:color w:val="auto"/>
            <w:szCs w:val="24"/>
            <w:lang w:val="en-US"/>
          </w:rPr>
          <w:t>www.nhs.uk/conditions/autism/adults</w:t>
        </w:r>
      </w:hyperlink>
      <w:r w:rsidR="00582917" w:rsidRPr="000F4480">
        <w:rPr>
          <w:rFonts w:cstheme="minorHAnsi"/>
          <w:szCs w:val="24"/>
          <w:highlight w:val="green"/>
          <w:lang w:val="en-US"/>
        </w:rPr>
        <w:t xml:space="preserve"> - information about living with and getting</w:t>
      </w:r>
      <w:r w:rsidR="00582917" w:rsidRPr="000F4480">
        <w:rPr>
          <w:rFonts w:cstheme="minorHAnsi"/>
          <w:szCs w:val="24"/>
          <w:highlight w:val="green"/>
        </w:rPr>
        <w:t xml:space="preserve"> a diagnosis of autism.</w:t>
      </w:r>
      <w:bookmarkEnd w:id="41"/>
    </w:p>
    <w:p w:rsidR="00582917" w:rsidRPr="000F4480" w:rsidRDefault="00582917" w:rsidP="00766142">
      <w:pPr>
        <w:pStyle w:val="NoSpacing"/>
        <w:spacing w:after="120"/>
        <w:rPr>
          <w:rFonts w:asciiTheme="minorHAnsi" w:hAnsiTheme="minorHAnsi" w:cstheme="minorHAnsi"/>
          <w:szCs w:val="24"/>
          <w:highlight w:val="green"/>
          <w:lang w:val="en-US"/>
        </w:rPr>
      </w:pPr>
    </w:p>
    <w:p w:rsidR="006775C7" w:rsidRPr="003E7D97" w:rsidRDefault="00347665" w:rsidP="003E7D97">
      <w:pPr>
        <w:pStyle w:val="NoSpacing"/>
        <w:spacing w:after="120" w:line="276" w:lineRule="auto"/>
        <w:rPr>
          <w:rFonts w:asciiTheme="minorHAnsi" w:hAnsiTheme="minorHAnsi" w:cstheme="minorHAnsi"/>
          <w:b/>
          <w:bCs/>
          <w:szCs w:val="24"/>
        </w:rPr>
      </w:pPr>
      <w:bookmarkStart w:id="42" w:name="_Toc115094657"/>
      <w:r w:rsidRPr="000F4480">
        <w:rPr>
          <w:rFonts w:asciiTheme="minorHAnsi" w:hAnsiTheme="minorHAnsi" w:cstheme="minorHAnsi"/>
          <w:b/>
          <w:bCs/>
          <w:szCs w:val="24"/>
        </w:rPr>
        <w:t>Helpful reference books</w:t>
      </w:r>
      <w:bookmarkEnd w:id="42"/>
      <w:r w:rsidRPr="000F4480">
        <w:rPr>
          <w:rFonts w:asciiTheme="minorHAnsi" w:hAnsiTheme="minorHAnsi" w:cstheme="minorHAnsi"/>
          <w:b/>
          <w:bCs/>
          <w:szCs w:val="24"/>
        </w:rPr>
        <w:t>:</w:t>
      </w:r>
    </w:p>
    <w:p w:rsidR="00582917" w:rsidRPr="000F4480" w:rsidRDefault="00582917" w:rsidP="00766142">
      <w:pPr>
        <w:pStyle w:val="ListParagraph"/>
        <w:numPr>
          <w:ilvl w:val="0"/>
          <w:numId w:val="10"/>
        </w:numPr>
        <w:tabs>
          <w:tab w:val="left" w:pos="8789"/>
        </w:tabs>
        <w:spacing w:after="120" w:line="360" w:lineRule="auto"/>
        <w:ind w:left="426" w:right="-90"/>
        <w:contextualSpacing w:val="0"/>
        <w:rPr>
          <w:rFonts w:cstheme="minorHAnsi"/>
          <w:color w:val="000000" w:themeColor="text1"/>
          <w:szCs w:val="24"/>
          <w:highlight w:val="magenta"/>
        </w:rPr>
      </w:pPr>
      <w:r w:rsidRPr="000F4480">
        <w:rPr>
          <w:rFonts w:cstheme="minorHAnsi"/>
          <w:i/>
          <w:iCs/>
          <w:color w:val="000000" w:themeColor="text1"/>
          <w:szCs w:val="24"/>
          <w:highlight w:val="magenta"/>
        </w:rPr>
        <w:t>ADD-Friendly Ways to Organize your Life</w:t>
      </w:r>
      <w:r w:rsidRPr="000F4480">
        <w:rPr>
          <w:rFonts w:cstheme="minorHAnsi"/>
          <w:color w:val="000000" w:themeColor="text1"/>
          <w:szCs w:val="24"/>
          <w:highlight w:val="magenta"/>
        </w:rPr>
        <w:t>, J. Kolberg and K. Nadeau (2016). Abingdon, Oxon: Brunner-Routledge.</w:t>
      </w:r>
    </w:p>
    <w:p w:rsidR="006775C7" w:rsidRPr="003E7D97" w:rsidRDefault="00582917" w:rsidP="006775C7">
      <w:pPr>
        <w:pStyle w:val="ListParagraph"/>
        <w:numPr>
          <w:ilvl w:val="0"/>
          <w:numId w:val="10"/>
        </w:numPr>
        <w:tabs>
          <w:tab w:val="left" w:pos="8789"/>
        </w:tabs>
        <w:spacing w:after="120" w:line="360" w:lineRule="auto"/>
        <w:ind w:left="426" w:right="-90"/>
        <w:contextualSpacing w:val="0"/>
        <w:rPr>
          <w:rFonts w:cstheme="minorHAnsi"/>
          <w:color w:val="000000" w:themeColor="text1"/>
          <w:szCs w:val="24"/>
          <w:highlight w:val="magenta"/>
        </w:rPr>
      </w:pPr>
      <w:r w:rsidRPr="000F4480">
        <w:rPr>
          <w:rFonts w:cstheme="minorHAnsi"/>
          <w:i/>
          <w:iCs/>
          <w:color w:val="000000" w:themeColor="text1"/>
          <w:szCs w:val="24"/>
          <w:highlight w:val="magenta"/>
        </w:rPr>
        <w:t>Answers to Distraction,</w:t>
      </w:r>
      <w:r w:rsidRPr="000F4480">
        <w:rPr>
          <w:rFonts w:cstheme="minorHAnsi"/>
          <w:color w:val="000000" w:themeColor="text1"/>
          <w:szCs w:val="24"/>
          <w:highlight w:val="magenta"/>
        </w:rPr>
        <w:t xml:space="preserve"> Edward Hallowell and John Ratey (2010).  Bantam Books.</w:t>
      </w:r>
    </w:p>
    <w:p w:rsidR="006775C7" w:rsidRPr="003E7D97" w:rsidRDefault="00582917" w:rsidP="006775C7">
      <w:pPr>
        <w:pStyle w:val="ListParagraph"/>
        <w:numPr>
          <w:ilvl w:val="0"/>
          <w:numId w:val="10"/>
        </w:numPr>
        <w:tabs>
          <w:tab w:val="left" w:pos="-3119"/>
        </w:tabs>
        <w:spacing w:after="120" w:line="360" w:lineRule="auto"/>
        <w:ind w:left="426"/>
        <w:contextualSpacing w:val="0"/>
        <w:rPr>
          <w:rFonts w:cstheme="minorHAnsi"/>
          <w:color w:val="000000" w:themeColor="text1"/>
          <w:szCs w:val="24"/>
        </w:rPr>
      </w:pPr>
      <w:r w:rsidRPr="000F4480">
        <w:rPr>
          <w:rFonts w:cstheme="minorHAnsi"/>
          <w:i/>
          <w:iCs/>
          <w:szCs w:val="24"/>
        </w:rPr>
        <w:t>The Study Skills Handbook 5th Edition</w:t>
      </w:r>
      <w:r w:rsidRPr="000F4480">
        <w:rPr>
          <w:rFonts w:cstheme="minorHAnsi"/>
          <w:szCs w:val="24"/>
        </w:rPr>
        <w:t xml:space="preserve"> by Stella Cottrell (2019). Macmillan International.</w:t>
      </w:r>
    </w:p>
    <w:p w:rsidR="003A3063" w:rsidRPr="000F4480" w:rsidRDefault="003A3063" w:rsidP="00E11BDD">
      <w:pPr>
        <w:pStyle w:val="ListParagraph"/>
        <w:numPr>
          <w:ilvl w:val="0"/>
          <w:numId w:val="10"/>
        </w:numPr>
        <w:tabs>
          <w:tab w:val="left" w:pos="-3119"/>
        </w:tabs>
        <w:spacing w:line="360" w:lineRule="auto"/>
        <w:ind w:left="425"/>
        <w:contextualSpacing w:val="0"/>
        <w:rPr>
          <w:rFonts w:cstheme="minorHAnsi"/>
          <w:color w:val="000000" w:themeColor="text1"/>
          <w:szCs w:val="24"/>
          <w:highlight w:val="darkCyan"/>
        </w:rPr>
      </w:pPr>
      <w:r w:rsidRPr="000F4480">
        <w:rPr>
          <w:rFonts w:cstheme="minorHAnsi"/>
          <w:i/>
          <w:iCs/>
          <w:szCs w:val="24"/>
          <w:highlight w:val="darkCyan"/>
        </w:rPr>
        <w:t xml:space="preserve">The Dyspraxic Learner: strategies for success </w:t>
      </w:r>
      <w:r w:rsidRPr="000F4480">
        <w:rPr>
          <w:rFonts w:cstheme="minorHAnsi"/>
          <w:szCs w:val="24"/>
          <w:highlight w:val="darkCyan"/>
        </w:rPr>
        <w:t>by Alison Patrick (2015). Jessica Kingsley Publishers.</w:t>
      </w:r>
    </w:p>
    <w:p w:rsidR="00E11BDD" w:rsidRPr="000F4480" w:rsidRDefault="00E11BDD" w:rsidP="00E11BDD">
      <w:pPr>
        <w:pStyle w:val="ListParagraph"/>
        <w:tabs>
          <w:tab w:val="left" w:pos="-3119"/>
        </w:tabs>
        <w:spacing w:line="360" w:lineRule="auto"/>
        <w:ind w:left="425"/>
        <w:contextualSpacing w:val="0"/>
        <w:rPr>
          <w:rFonts w:cstheme="minorHAnsi"/>
          <w:color w:val="000000" w:themeColor="text1"/>
          <w:szCs w:val="24"/>
          <w:highlight w:val="yellow"/>
        </w:rPr>
      </w:pPr>
    </w:p>
    <w:p w:rsidR="00582917" w:rsidRPr="000F4480" w:rsidRDefault="00CE006E" w:rsidP="000D4EED">
      <w:pPr>
        <w:pStyle w:val="Heading2"/>
        <w:rPr>
          <w:rFonts w:cstheme="minorHAnsi"/>
          <w:szCs w:val="24"/>
        </w:rPr>
      </w:pPr>
      <w:bookmarkStart w:id="43" w:name="_Hlk91776263"/>
      <w:r w:rsidRPr="000F4480">
        <w:rPr>
          <w:rFonts w:cstheme="minorHAnsi"/>
          <w:szCs w:val="24"/>
        </w:rPr>
        <w:t>Workplace</w:t>
      </w:r>
    </w:p>
    <w:p w:rsidR="00BD6CF7" w:rsidRPr="000F4480" w:rsidRDefault="00F73676" w:rsidP="00AA44C0">
      <w:pPr>
        <w:tabs>
          <w:tab w:val="left" w:pos="-3119"/>
        </w:tabs>
        <w:snapToGrid w:val="0"/>
        <w:ind w:left="720" w:hanging="720"/>
        <w:rPr>
          <w:rFonts w:cstheme="minorHAnsi"/>
          <w:color w:val="000000" w:themeColor="text1"/>
          <w:szCs w:val="24"/>
        </w:rPr>
      </w:pPr>
      <w:r>
        <w:rPr>
          <w:rFonts w:cstheme="minorHAnsi"/>
          <w:color w:val="000000" w:themeColor="text1"/>
          <w:szCs w:val="24"/>
        </w:rPr>
        <w:t>XXXX</w:t>
      </w:r>
      <w:r w:rsidR="00582917" w:rsidRPr="000F4480">
        <w:rPr>
          <w:rFonts w:cstheme="minorHAnsi"/>
          <w:color w:val="000000" w:themeColor="text1"/>
          <w:szCs w:val="24"/>
        </w:rPr>
        <w:t xml:space="preserve"> might wish to have a Workplace Needs Assessment at </w:t>
      </w:r>
      <w:r w:rsidR="00F85C9C">
        <w:rPr>
          <w:rFonts w:cstheme="minorHAnsi"/>
          <w:color w:val="000000" w:themeColor="text1"/>
          <w:szCs w:val="24"/>
        </w:rPr>
        <w:t>her</w:t>
      </w:r>
      <w:r w:rsidR="00582917" w:rsidRPr="000F4480">
        <w:rPr>
          <w:rFonts w:cstheme="minorHAnsi"/>
          <w:color w:val="000000" w:themeColor="text1"/>
          <w:szCs w:val="24"/>
        </w:rPr>
        <w:t xml:space="preserve"> place of</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 xml:space="preserve">employment in the UK.  Specific recommendations would then be made accordingly. </w:t>
      </w:r>
    </w:p>
    <w:p w:rsidR="00BD6CF7" w:rsidRPr="000F4480" w:rsidRDefault="00CC50BC"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Phoenix Psychology Practice L</w:t>
      </w:r>
      <w:r w:rsidR="00AA44C0" w:rsidRPr="000F4480">
        <w:rPr>
          <w:rFonts w:cstheme="minorHAnsi"/>
          <w:color w:val="000000" w:themeColor="text1"/>
          <w:szCs w:val="24"/>
        </w:rPr>
        <w:t>TD</w:t>
      </w:r>
      <w:r w:rsidR="00582917" w:rsidRPr="000F4480">
        <w:rPr>
          <w:rFonts w:cstheme="minorHAnsi"/>
          <w:color w:val="000000" w:themeColor="text1"/>
          <w:szCs w:val="24"/>
        </w:rPr>
        <w:t xml:space="preserve"> offer Workplace </w:t>
      </w:r>
      <w:r w:rsidR="00BD6CF7" w:rsidRPr="000F4480">
        <w:rPr>
          <w:rFonts w:cstheme="minorHAnsi"/>
          <w:color w:val="000000" w:themeColor="text1"/>
          <w:szCs w:val="24"/>
        </w:rPr>
        <w:t>Recommendations</w:t>
      </w:r>
      <w:r w:rsidR="00582917" w:rsidRPr="000F4480">
        <w:rPr>
          <w:rFonts w:cstheme="minorHAnsi"/>
          <w:color w:val="000000" w:themeColor="text1"/>
          <w:szCs w:val="24"/>
        </w:rPr>
        <w:t>, and</w:t>
      </w:r>
    </w:p>
    <w:p w:rsidR="00BD6CF7" w:rsidRPr="000F4480" w:rsidRDefault="00582917" w:rsidP="00AA44C0">
      <w:pPr>
        <w:tabs>
          <w:tab w:val="left" w:pos="-3119"/>
        </w:tabs>
        <w:snapToGrid w:val="0"/>
        <w:ind w:left="720" w:hanging="720"/>
        <w:rPr>
          <w:rFonts w:cstheme="minorHAnsi"/>
          <w:color w:val="000000" w:themeColor="text1"/>
          <w:szCs w:val="24"/>
        </w:rPr>
      </w:pPr>
      <w:r w:rsidRPr="000F4480">
        <w:rPr>
          <w:rFonts w:cstheme="minorHAnsi"/>
          <w:color w:val="000000" w:themeColor="text1"/>
          <w:szCs w:val="24"/>
        </w:rPr>
        <w:t>the resulting reports can be used to apply for Access to Work funding</w:t>
      </w:r>
      <w:r w:rsidR="00AB62E4" w:rsidRPr="000F4480">
        <w:rPr>
          <w:rFonts w:cstheme="minorHAnsi"/>
          <w:color w:val="000000" w:themeColor="text1"/>
          <w:szCs w:val="24"/>
        </w:rPr>
        <w:t xml:space="preserve"> (contact</w:t>
      </w:r>
    </w:p>
    <w:p w:rsidR="00582917" w:rsidRPr="000F4480" w:rsidRDefault="00AA44C0" w:rsidP="00AA44C0">
      <w:pPr>
        <w:tabs>
          <w:tab w:val="left" w:pos="-3119"/>
        </w:tabs>
        <w:snapToGrid w:val="0"/>
        <w:ind w:left="720" w:hanging="720"/>
        <w:rPr>
          <w:rFonts w:cstheme="minorHAnsi"/>
          <w:color w:val="000000" w:themeColor="text1"/>
          <w:szCs w:val="24"/>
          <w:highlight w:val="green"/>
        </w:rPr>
      </w:pPr>
      <w:r w:rsidRPr="000F4480">
        <w:rPr>
          <w:rFonts w:cstheme="minorHAnsi"/>
          <w:color w:val="000000" w:themeColor="text1"/>
          <w:szCs w:val="24"/>
        </w:rPr>
        <w:lastRenderedPageBreak/>
        <w:t>emma@phoenix-psych.com</w:t>
      </w:r>
      <w:r w:rsidR="00AB62E4" w:rsidRPr="000F4480">
        <w:rPr>
          <w:rFonts w:cstheme="minorHAnsi"/>
          <w:color w:val="000000" w:themeColor="text1"/>
          <w:szCs w:val="24"/>
        </w:rPr>
        <w:t>)</w:t>
      </w:r>
      <w:r w:rsidR="00582917" w:rsidRPr="000F4480">
        <w:rPr>
          <w:rFonts w:cstheme="minorHAnsi"/>
          <w:color w:val="000000" w:themeColor="text1"/>
          <w:szCs w:val="24"/>
        </w:rPr>
        <w:t xml:space="preserve">.  </w:t>
      </w:r>
    </w:p>
    <w:bookmarkEnd w:id="39"/>
    <w:bookmarkEnd w:id="43"/>
    <w:p w:rsidR="00582917" w:rsidRPr="000F4480" w:rsidRDefault="00582917" w:rsidP="00582917">
      <w:pPr>
        <w:contextualSpacing/>
        <w:rPr>
          <w:rFonts w:cstheme="minorHAnsi"/>
          <w:szCs w:val="24"/>
          <w:lang w:eastAsia="en-GB"/>
        </w:rPr>
      </w:pPr>
    </w:p>
    <w:p w:rsidR="00D41A9E" w:rsidRPr="000F4480" w:rsidRDefault="00D41A9E">
      <w:pPr>
        <w:rPr>
          <w:rFonts w:cstheme="minorHAnsi"/>
          <w:bCs/>
          <w:szCs w:val="24"/>
        </w:rPr>
      </w:pPr>
      <w:r w:rsidRPr="000F4480">
        <w:rPr>
          <w:rFonts w:cstheme="minorHAnsi"/>
          <w:bCs/>
          <w:szCs w:val="24"/>
        </w:rPr>
        <w:br w:type="page"/>
      </w:r>
    </w:p>
    <w:bookmarkStart w:id="44" w:name="_Appendices"/>
    <w:bookmarkStart w:id="45" w:name="_Toc115779175"/>
    <w:bookmarkEnd w:id="44"/>
    <w:p w:rsidR="00373DDC" w:rsidRPr="000F4480" w:rsidRDefault="00875C22" w:rsidP="000D4EED">
      <w:pPr>
        <w:pStyle w:val="Heading1"/>
        <w:rPr>
          <w:rStyle w:val="Hyperlink"/>
          <w:rFonts w:cstheme="minorHAnsi"/>
          <w:color w:val="auto"/>
          <w:sz w:val="24"/>
          <w:szCs w:val="24"/>
        </w:rPr>
      </w:pPr>
      <w:r w:rsidRPr="00875C22">
        <w:rPr>
          <w:rFonts w:cstheme="minorHAnsi"/>
          <w:sz w:val="24"/>
          <w:szCs w:val="24"/>
          <w:u w:val="single"/>
        </w:rPr>
        <w:lastRenderedPageBreak/>
        <w:fldChar w:fldCharType="begin"/>
      </w:r>
      <w:r w:rsidR="003838B1" w:rsidRPr="000F4480">
        <w:rPr>
          <w:rFonts w:cstheme="minorHAnsi"/>
          <w:sz w:val="24"/>
          <w:szCs w:val="24"/>
          <w:u w:val="single"/>
        </w:rPr>
        <w:instrText xml:space="preserve"> HYPERLINK  \l "_Appendices" </w:instrText>
      </w:r>
      <w:r w:rsidRPr="00875C22">
        <w:rPr>
          <w:rFonts w:cstheme="minorHAnsi"/>
          <w:sz w:val="24"/>
          <w:szCs w:val="24"/>
          <w:u w:val="single"/>
        </w:rPr>
        <w:fldChar w:fldCharType="separate"/>
      </w:r>
      <w:bookmarkStart w:id="46" w:name="_Toc149733088"/>
      <w:r w:rsidR="00373DDC" w:rsidRPr="000F4480">
        <w:rPr>
          <w:rStyle w:val="Hyperlink"/>
          <w:rFonts w:cstheme="minorHAnsi"/>
          <w:color w:val="auto"/>
          <w:sz w:val="24"/>
          <w:szCs w:val="24"/>
        </w:rPr>
        <w:t>Appendices</w:t>
      </w:r>
      <w:bookmarkEnd w:id="45"/>
      <w:bookmarkEnd w:id="46"/>
    </w:p>
    <w:bookmarkStart w:id="47" w:name="_Hlk87635215"/>
    <w:p w:rsidR="00791032" w:rsidRPr="000F4480" w:rsidRDefault="00875C22" w:rsidP="00B969BA">
      <w:pPr>
        <w:pStyle w:val="Heading3"/>
        <w:rPr>
          <w:rStyle w:val="Hyperlink"/>
          <w:rFonts w:asciiTheme="minorHAnsi" w:eastAsia="Calibri" w:hAnsiTheme="minorHAnsi" w:cstheme="minorHAnsi"/>
          <w:color w:val="auto"/>
          <w:szCs w:val="24"/>
          <w:u w:val="none"/>
        </w:rPr>
      </w:pPr>
      <w:r w:rsidRPr="000F4480">
        <w:rPr>
          <w:rFonts w:asciiTheme="minorHAnsi" w:hAnsiTheme="minorHAnsi" w:cstheme="minorHAnsi"/>
          <w:szCs w:val="24"/>
          <w:u w:val="single"/>
        </w:rPr>
        <w:fldChar w:fldCharType="end"/>
      </w:r>
      <w:bookmarkStart w:id="48" w:name="_Appendix_1:_Explanation"/>
      <w:bookmarkStart w:id="49" w:name="_Toc115779176"/>
      <w:bookmarkEnd w:id="48"/>
      <w:r w:rsidRPr="00875C22">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"_Appendix_1:_Explanation" </w:instrText>
      </w:r>
      <w:r w:rsidRPr="00875C22">
        <w:rPr>
          <w:rFonts w:asciiTheme="minorHAnsi" w:hAnsiTheme="minorHAnsi" w:cstheme="minorHAnsi"/>
          <w:szCs w:val="24"/>
        </w:rPr>
        <w:fldChar w:fldCharType="separate"/>
      </w:r>
      <w:bookmarkStart w:id="50" w:name="_Toc149733089"/>
      <w:r w:rsidR="00791032" w:rsidRPr="000F4480">
        <w:rPr>
          <w:rStyle w:val="Hyperlink"/>
          <w:rFonts w:asciiTheme="minorHAnsi" w:eastAsia="Calibri" w:hAnsiTheme="minorHAnsi" w:cstheme="minorHAnsi"/>
          <w:color w:val="auto"/>
          <w:szCs w:val="24"/>
          <w:u w:val="none"/>
        </w:rPr>
        <w:t>Appendix 1</w:t>
      </w:r>
      <w:r w:rsidR="00125661" w:rsidRPr="000F4480">
        <w:rPr>
          <w:rStyle w:val="Hyperlink"/>
          <w:rFonts w:asciiTheme="minorHAnsi" w:eastAsia="Calibri" w:hAnsiTheme="minorHAnsi" w:cstheme="minorHAnsi"/>
          <w:color w:val="auto"/>
          <w:szCs w:val="24"/>
          <w:u w:val="none"/>
        </w:rPr>
        <w:t>:</w:t>
      </w:r>
      <w:r w:rsidR="001A7FF1" w:rsidRPr="000F4480">
        <w:rPr>
          <w:rStyle w:val="Hyperlink"/>
          <w:rFonts w:asciiTheme="minorHAnsi" w:eastAsia="Calibri" w:hAnsiTheme="minorHAnsi" w:cstheme="minorHAnsi"/>
          <w:color w:val="auto"/>
          <w:szCs w:val="24"/>
          <w:u w:val="none"/>
        </w:rPr>
        <w:t>Explanation of Statistical Terms</w:t>
      </w:r>
      <w:bookmarkEnd w:id="49"/>
      <w:bookmarkEnd w:id="50"/>
    </w:p>
    <w:p w:rsidR="001A7FF1" w:rsidRPr="000F4480" w:rsidRDefault="00875C22" w:rsidP="00347665">
      <w:pPr>
        <w:pStyle w:val="NoSpacing"/>
        <w:rPr>
          <w:rFonts w:asciiTheme="minorHAnsi" w:eastAsia="Calibri" w:hAnsiTheme="minorHAnsi" w:cstheme="minorHAnsi"/>
          <w:szCs w:val="24"/>
        </w:rPr>
      </w:pPr>
      <w:r w:rsidRPr="000F4480">
        <w:rPr>
          <w:rFonts w:asciiTheme="minorHAnsi" w:eastAsia="Calibri" w:hAnsiTheme="minorHAnsi" w:cstheme="minorHAnsi"/>
          <w:szCs w:val="24"/>
        </w:rPr>
        <w:fldChar w:fldCharType="end"/>
      </w:r>
    </w:p>
    <w:p w:rsidR="00817C5B" w:rsidRPr="000F4480" w:rsidRDefault="00817C5B" w:rsidP="00817C5B">
      <w:pPr>
        <w:rPr>
          <w:rFonts w:cstheme="minorHAnsi"/>
          <w:b/>
          <w:szCs w:val="24"/>
          <w:lang w:eastAsia="en-GB"/>
        </w:rPr>
      </w:pPr>
      <w:r w:rsidRPr="000F4480">
        <w:rPr>
          <w:rFonts w:cstheme="minorHAnsi"/>
          <w:b/>
          <w:szCs w:val="24"/>
          <w:lang w:eastAsia="en-GB"/>
        </w:rPr>
        <w:t>Scoring in this report</w:t>
      </w:r>
    </w:p>
    <w:p w:rsidR="00817C5B" w:rsidRPr="000F4480" w:rsidRDefault="00817C5B" w:rsidP="00817C5B">
      <w:pPr>
        <w:rPr>
          <w:rFonts w:cstheme="minorHAnsi"/>
          <w:szCs w:val="24"/>
          <w:lang w:eastAsia="en-GB"/>
        </w:rPr>
      </w:pPr>
      <w:r w:rsidRPr="000F4480">
        <w:rPr>
          <w:rFonts w:cstheme="minorHAnsi"/>
          <w:szCs w:val="24"/>
          <w:lang w:eastAsia="en-GB"/>
        </w:rPr>
        <w:t>Some test manuals use different types of score or level descriptors, but to maintain consistency and clarity for the readers of the report, the scores used in this assessment follow the descriptions given in the table below.</w:t>
      </w:r>
    </w:p>
    <w:p w:rsidR="00817C5B" w:rsidRPr="000F4480" w:rsidRDefault="00817C5B" w:rsidP="00817C5B">
      <w:pPr>
        <w:rPr>
          <w:rFonts w:cstheme="minorHAnsi"/>
          <w:szCs w:val="24"/>
          <w:lang w:eastAsia="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258"/>
        <w:gridCol w:w="3544"/>
      </w:tblGrid>
      <w:tr w:rsidR="00817C5B" w:rsidRPr="000F4480" w:rsidTr="00AD135E">
        <w:trPr>
          <w:trHeight w:val="454"/>
          <w:jc w:val="center"/>
        </w:trPr>
        <w:tc>
          <w:tcPr>
            <w:tcW w:w="2258" w:type="dxa"/>
            <w:shd w:val="clear" w:color="auto" w:fill="D9D9D9"/>
            <w:vAlign w:val="center"/>
          </w:tcPr>
          <w:p w:rsidR="00817C5B" w:rsidRPr="000F4480" w:rsidRDefault="00817C5B" w:rsidP="00AD135E">
            <w:pPr>
              <w:ind w:left="127"/>
              <w:rPr>
                <w:rFonts w:cstheme="minorHAnsi"/>
                <w:b/>
                <w:szCs w:val="24"/>
              </w:rPr>
            </w:pPr>
            <w:r w:rsidRPr="000F4480">
              <w:rPr>
                <w:rFonts w:cstheme="minorHAnsi"/>
                <w:b/>
                <w:szCs w:val="24"/>
              </w:rPr>
              <w:t>StandardScore</w:t>
            </w:r>
          </w:p>
        </w:tc>
        <w:tc>
          <w:tcPr>
            <w:tcW w:w="3544" w:type="dxa"/>
            <w:shd w:val="clear" w:color="auto" w:fill="D9D9D9"/>
            <w:vAlign w:val="center"/>
          </w:tcPr>
          <w:p w:rsidR="00817C5B" w:rsidRPr="000F4480" w:rsidRDefault="00817C5B" w:rsidP="00AD135E">
            <w:pPr>
              <w:ind w:left="139"/>
              <w:rPr>
                <w:rFonts w:cstheme="minorHAnsi"/>
                <w:b/>
                <w:szCs w:val="24"/>
              </w:rPr>
            </w:pPr>
            <w:r w:rsidRPr="000F4480">
              <w:rPr>
                <w:rFonts w:cstheme="minorHAnsi"/>
                <w:b/>
                <w:szCs w:val="24"/>
              </w:rPr>
              <w:t>Descriptive</w:t>
            </w:r>
            <w:r w:rsidRPr="000F4480">
              <w:rPr>
                <w:rFonts w:cstheme="minorHAnsi"/>
                <w:b/>
                <w:spacing w:val="-1"/>
                <w:szCs w:val="24"/>
              </w:rPr>
              <w:t>Ranges</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131+</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Very high</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121–130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 xml:space="preserve">High </w:t>
            </w:r>
          </w:p>
        </w:tc>
      </w:tr>
      <w:tr w:rsidR="00817C5B" w:rsidRPr="000F4480" w:rsidTr="00AD135E">
        <w:trPr>
          <w:trHeight w:val="454"/>
          <w:jc w:val="center"/>
        </w:trPr>
        <w:tc>
          <w:tcPr>
            <w:tcW w:w="2258" w:type="dxa"/>
            <w:shd w:val="clear" w:color="auto" w:fill="DEEAF6" w:themeFill="accent5" w:themeFillTint="33"/>
          </w:tcPr>
          <w:p w:rsidR="00817C5B" w:rsidRPr="000F4480" w:rsidRDefault="00817C5B" w:rsidP="00AD135E">
            <w:pPr>
              <w:ind w:left="127"/>
              <w:rPr>
                <w:rFonts w:cstheme="minorHAnsi"/>
                <w:szCs w:val="24"/>
              </w:rPr>
            </w:pPr>
            <w:r w:rsidRPr="000F4480">
              <w:rPr>
                <w:rFonts w:cstheme="minorHAnsi"/>
                <w:szCs w:val="24"/>
              </w:rPr>
              <w:t>116–120</w:t>
            </w:r>
          </w:p>
        </w:tc>
        <w:tc>
          <w:tcPr>
            <w:tcW w:w="3544" w:type="dxa"/>
            <w:shd w:val="clear" w:color="auto" w:fill="DEEAF6" w:themeFill="accent5" w:themeFillTint="33"/>
          </w:tcPr>
          <w:p w:rsidR="00817C5B" w:rsidRPr="000F4480" w:rsidRDefault="00817C5B" w:rsidP="00AD135E">
            <w:pPr>
              <w:ind w:left="139"/>
              <w:rPr>
                <w:rFonts w:cstheme="minorHAnsi"/>
                <w:szCs w:val="24"/>
              </w:rPr>
            </w:pPr>
            <w:r w:rsidRPr="000F4480">
              <w:rPr>
                <w:rFonts w:cstheme="minorHAnsi"/>
                <w:szCs w:val="24"/>
              </w:rPr>
              <w:t>Above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111 – 115</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High 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90 – 110</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Mid-average</w:t>
            </w:r>
          </w:p>
        </w:tc>
      </w:tr>
      <w:tr w:rsidR="00817C5B" w:rsidRPr="000F4480" w:rsidTr="00AD135E">
        <w:trPr>
          <w:trHeight w:val="454"/>
          <w:jc w:val="center"/>
        </w:trPr>
        <w:tc>
          <w:tcPr>
            <w:tcW w:w="2258" w:type="dxa"/>
            <w:shd w:val="clear" w:color="auto" w:fill="C5E0B3" w:themeFill="accent6" w:themeFillTint="66"/>
            <w:vAlign w:val="center"/>
          </w:tcPr>
          <w:p w:rsidR="00817C5B" w:rsidRPr="000F4480" w:rsidRDefault="00817C5B" w:rsidP="00AD135E">
            <w:pPr>
              <w:ind w:left="127"/>
              <w:rPr>
                <w:rFonts w:cstheme="minorHAnsi"/>
                <w:szCs w:val="24"/>
              </w:rPr>
            </w:pPr>
            <w:r w:rsidRPr="000F4480">
              <w:rPr>
                <w:rFonts w:cstheme="minorHAnsi"/>
                <w:szCs w:val="24"/>
              </w:rPr>
              <w:t>85 – 89</w:t>
            </w:r>
          </w:p>
        </w:tc>
        <w:tc>
          <w:tcPr>
            <w:tcW w:w="3544" w:type="dxa"/>
            <w:shd w:val="clear" w:color="auto" w:fill="C5E0B3" w:themeFill="accent6" w:themeFillTint="66"/>
            <w:vAlign w:val="center"/>
          </w:tcPr>
          <w:p w:rsidR="00817C5B" w:rsidRPr="000F4480" w:rsidRDefault="00817C5B" w:rsidP="00AD135E">
            <w:pPr>
              <w:ind w:left="139"/>
              <w:rPr>
                <w:rFonts w:cstheme="minorHAnsi"/>
                <w:szCs w:val="24"/>
              </w:rPr>
            </w:pPr>
            <w:r w:rsidRPr="000F4480">
              <w:rPr>
                <w:rFonts w:cstheme="minorHAnsi"/>
                <w:szCs w:val="24"/>
              </w:rPr>
              <w:t>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80–84</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Below average</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70–79</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Low</w:t>
            </w:r>
          </w:p>
        </w:tc>
      </w:tr>
      <w:tr w:rsidR="00817C5B" w:rsidRPr="000F4480" w:rsidTr="00AD135E">
        <w:trPr>
          <w:trHeight w:val="454"/>
          <w:jc w:val="center"/>
        </w:trPr>
        <w:tc>
          <w:tcPr>
            <w:tcW w:w="2258" w:type="dxa"/>
            <w:shd w:val="clear" w:color="auto" w:fill="FFE599" w:themeFill="accent4" w:themeFillTint="66"/>
          </w:tcPr>
          <w:p w:rsidR="00817C5B" w:rsidRPr="000F4480" w:rsidRDefault="00817C5B" w:rsidP="00AD135E">
            <w:pPr>
              <w:ind w:left="127"/>
              <w:rPr>
                <w:rFonts w:cstheme="minorHAnsi"/>
                <w:szCs w:val="24"/>
              </w:rPr>
            </w:pPr>
            <w:r w:rsidRPr="000F4480">
              <w:rPr>
                <w:rFonts w:cstheme="minorHAnsi"/>
                <w:szCs w:val="24"/>
              </w:rPr>
              <w:t>69 or less</w:t>
            </w:r>
          </w:p>
        </w:tc>
        <w:tc>
          <w:tcPr>
            <w:tcW w:w="3544" w:type="dxa"/>
            <w:shd w:val="clear" w:color="auto" w:fill="FFE599" w:themeFill="accent4" w:themeFillTint="66"/>
          </w:tcPr>
          <w:p w:rsidR="00817C5B" w:rsidRPr="000F4480" w:rsidRDefault="00817C5B" w:rsidP="00AD135E">
            <w:pPr>
              <w:ind w:left="139"/>
              <w:rPr>
                <w:rFonts w:cstheme="minorHAnsi"/>
                <w:szCs w:val="24"/>
              </w:rPr>
            </w:pPr>
            <w:r w:rsidRPr="000F4480">
              <w:rPr>
                <w:rFonts w:cstheme="minorHAnsi"/>
                <w:szCs w:val="24"/>
              </w:rPr>
              <w:t>Very low</w:t>
            </w:r>
          </w:p>
        </w:tc>
      </w:tr>
    </w:tbl>
    <w:p w:rsidR="00817C5B" w:rsidRPr="000F4480" w:rsidRDefault="00817C5B" w:rsidP="00817C5B">
      <w:pPr>
        <w:rPr>
          <w:rFonts w:cstheme="minorHAnsi"/>
          <w:szCs w:val="24"/>
        </w:rPr>
      </w:pPr>
    </w:p>
    <w:p w:rsidR="00716887" w:rsidRPr="000F4480" w:rsidRDefault="00716887" w:rsidP="00716887">
      <w:pPr>
        <w:tabs>
          <w:tab w:val="left" w:pos="-3119"/>
        </w:tabs>
        <w:rPr>
          <w:rFonts w:cstheme="minorHAnsi"/>
          <w:b/>
          <w:iCs/>
          <w:szCs w:val="24"/>
        </w:rPr>
      </w:pPr>
      <w:r w:rsidRPr="000F4480">
        <w:rPr>
          <w:rFonts w:cstheme="minorHAnsi"/>
          <w:b/>
          <w:iCs/>
          <w:szCs w:val="24"/>
        </w:rPr>
        <w:t>Percentile Rank</w:t>
      </w:r>
    </w:p>
    <w:p w:rsidR="00716887" w:rsidRPr="000F4480" w:rsidRDefault="00716887" w:rsidP="00716887">
      <w:pPr>
        <w:tabs>
          <w:tab w:val="left" w:pos="-3119"/>
        </w:tabs>
        <w:rPr>
          <w:rFonts w:cstheme="minorHAnsi"/>
          <w:bCs/>
          <w:i/>
          <w:iCs/>
          <w:szCs w:val="24"/>
        </w:rPr>
      </w:pPr>
      <w:r w:rsidRPr="000F4480">
        <w:rPr>
          <w:rFonts w:cstheme="minorHAnsi"/>
          <w:bCs/>
          <w:iCs/>
          <w:szCs w:val="24"/>
        </w:rPr>
        <w:t xml:space="preserve">Standardised scores can be translated into a percentile ranking, ranging from 1 – 99. </w:t>
      </w:r>
      <w:r w:rsidRPr="000F4480">
        <w:rPr>
          <w:rFonts w:cstheme="minorHAnsi"/>
          <w:bCs/>
          <w:szCs w:val="24"/>
        </w:rPr>
        <w:t xml:space="preserve">The percentile rank gives the percentage of people of similar age in the standardisation sample whose scores would fall at or below those of the person tested. </w:t>
      </w:r>
    </w:p>
    <w:p w:rsidR="00716887" w:rsidRPr="000F4480" w:rsidRDefault="00716887" w:rsidP="00716887">
      <w:pPr>
        <w:tabs>
          <w:tab w:val="left" w:pos="-3119"/>
        </w:tabs>
        <w:autoSpaceDE w:val="0"/>
        <w:autoSpaceDN w:val="0"/>
        <w:adjustRightInd w:val="0"/>
        <w:rPr>
          <w:rFonts w:eastAsia="Calibri" w:cstheme="minorHAnsi"/>
          <w:i/>
          <w:szCs w:val="24"/>
        </w:rPr>
      </w:pPr>
    </w:p>
    <w:p w:rsidR="00716887" w:rsidRPr="000F4480" w:rsidRDefault="00716887" w:rsidP="00716887">
      <w:pPr>
        <w:tabs>
          <w:tab w:val="left" w:pos="-3119"/>
        </w:tabs>
        <w:autoSpaceDE w:val="0"/>
        <w:autoSpaceDN w:val="0"/>
        <w:adjustRightInd w:val="0"/>
        <w:rPr>
          <w:rFonts w:eastAsia="Calibri" w:cstheme="minorHAnsi"/>
          <w:iCs/>
          <w:szCs w:val="24"/>
        </w:rPr>
      </w:pPr>
      <w:r w:rsidRPr="000F4480">
        <w:rPr>
          <w:rFonts w:eastAsia="Calibri" w:cstheme="minorHAnsi"/>
          <w:iCs/>
          <w:szCs w:val="24"/>
        </w:rPr>
        <w:t xml:space="preserve">Mid average percentile scores between 25 and 75 represent approximately the middle 50% of the population at the same age. </w:t>
      </w:r>
    </w:p>
    <w:p w:rsidR="00716887" w:rsidRPr="000F4480" w:rsidRDefault="00716887" w:rsidP="00817C5B">
      <w:pPr>
        <w:rPr>
          <w:rFonts w:cstheme="minorHAnsi"/>
          <w:szCs w:val="24"/>
        </w:rPr>
      </w:pPr>
    </w:p>
    <w:p w:rsidR="00817C5B" w:rsidRPr="000F4480" w:rsidRDefault="00817C5B" w:rsidP="00817C5B">
      <w:pPr>
        <w:rPr>
          <w:rFonts w:cstheme="minorHAnsi"/>
          <w:b/>
          <w:szCs w:val="24"/>
          <w:lang w:eastAsia="en-GB"/>
        </w:rPr>
      </w:pPr>
      <w:r w:rsidRPr="000F4480">
        <w:rPr>
          <w:rFonts w:cstheme="minorHAnsi"/>
          <w:b/>
          <w:szCs w:val="24"/>
          <w:lang w:eastAsia="en-GB"/>
        </w:rPr>
        <w:t>Confidence Bands</w:t>
      </w:r>
    </w:p>
    <w:p w:rsidR="00817C5B" w:rsidRPr="000F4480" w:rsidRDefault="00817C5B" w:rsidP="00817C5B">
      <w:pPr>
        <w:rPr>
          <w:rFonts w:cstheme="minorHAnsi"/>
          <w:szCs w:val="24"/>
          <w:lang w:eastAsia="en-GB"/>
        </w:rPr>
      </w:pPr>
      <w:r w:rsidRPr="000F4480">
        <w:rPr>
          <w:rFonts w:cstheme="minorHAnsi"/>
          <w:szCs w:val="24"/>
          <w:lang w:eastAsia="en-GB"/>
        </w:rPr>
        <w:t>No test is 100% accurate. We can allow for this by saying that we have confidence (in the scores presented in this assessment at 95%) that the true result lies in a stated range. These ranges are calculated statistically.</w:t>
      </w:r>
    </w:p>
    <w:p w:rsidR="00385B27" w:rsidRPr="000F4480" w:rsidRDefault="00385B27">
      <w:pPr>
        <w:rPr>
          <w:rFonts w:eastAsia="Times New Roman" w:cstheme="minorHAnsi"/>
          <w:b/>
          <w:szCs w:val="24"/>
        </w:rPr>
      </w:pPr>
      <w:bookmarkStart w:id="51" w:name="_Appendix_2:_Summary"/>
      <w:bookmarkEnd w:id="51"/>
      <w:r w:rsidRPr="000F4480">
        <w:rPr>
          <w:rFonts w:cstheme="minorHAnsi"/>
          <w:szCs w:val="24"/>
        </w:rPr>
        <w:br w:type="page"/>
      </w:r>
    </w:p>
    <w:p w:rsidR="006B784A" w:rsidRPr="000F4480" w:rsidRDefault="00875C22" w:rsidP="00361F25">
      <w:pPr>
        <w:pStyle w:val="Heading3"/>
        <w:rPr>
          <w:rStyle w:val="Hyperlink"/>
          <w:rFonts w:asciiTheme="minorHAnsi" w:hAnsiTheme="minorHAnsi" w:cstheme="minorHAnsi"/>
          <w:color w:val="auto"/>
          <w:szCs w:val="24"/>
          <w:u w:val="none"/>
        </w:rPr>
      </w:pPr>
      <w:r w:rsidRPr="00875C22">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"_Appendix_2:_Summary" </w:instrText>
      </w:r>
      <w:r w:rsidRPr="00875C22">
        <w:rPr>
          <w:rFonts w:asciiTheme="minorHAnsi" w:hAnsiTheme="minorHAnsi" w:cstheme="minorHAnsi"/>
          <w:szCs w:val="24"/>
        </w:rPr>
        <w:fldChar w:fldCharType="separate"/>
      </w:r>
      <w:bookmarkStart w:id="52" w:name="_Toc149733090"/>
      <w:r w:rsidR="006B784A" w:rsidRPr="000F4480">
        <w:rPr>
          <w:rStyle w:val="Hyperlink"/>
          <w:rFonts w:asciiTheme="minorHAnsi" w:hAnsiTheme="minorHAnsi" w:cstheme="minorHAnsi"/>
          <w:color w:val="auto"/>
          <w:szCs w:val="24"/>
          <w:u w:val="none"/>
        </w:rPr>
        <w:t>Appendix 2: Summary of Test Results</w:t>
      </w:r>
      <w:bookmarkEnd w:id="52"/>
    </w:p>
    <w:p w:rsidR="006B784A" w:rsidRPr="000F4480" w:rsidRDefault="00875C22" w:rsidP="006B784A">
      <w:pPr>
        <w:pStyle w:val="NoSpacing"/>
        <w:rPr>
          <w:rFonts w:asciiTheme="minorHAnsi" w:hAnsiTheme="minorHAnsi" w:cstheme="minorHAnsi"/>
          <w:iCs/>
          <w:szCs w:val="24"/>
        </w:rPr>
      </w:pPr>
      <w:r w:rsidRPr="000F4480">
        <w:rPr>
          <w:rFonts w:asciiTheme="minorHAnsi" w:hAnsiTheme="minorHAnsi" w:cstheme="minorHAnsi"/>
          <w:b/>
          <w:szCs w:val="24"/>
        </w:rPr>
        <w:fldChar w:fldCharType="end"/>
      </w:r>
    </w:p>
    <w:tbl>
      <w:tblPr>
        <w:tblW w:w="109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tblPr>
      <w:tblGrid>
        <w:gridCol w:w="1326"/>
        <w:gridCol w:w="2793"/>
        <w:gridCol w:w="604"/>
        <w:gridCol w:w="604"/>
        <w:gridCol w:w="604"/>
        <w:gridCol w:w="604"/>
        <w:gridCol w:w="604"/>
        <w:gridCol w:w="604"/>
        <w:gridCol w:w="604"/>
        <w:gridCol w:w="604"/>
        <w:gridCol w:w="604"/>
        <w:gridCol w:w="1361"/>
      </w:tblGrid>
      <w:tr w:rsidR="006B784A" w:rsidRPr="000F4480" w:rsidTr="000E0E6D">
        <w:trPr>
          <w:trHeight w:val="563"/>
          <w:jc w:val="center"/>
        </w:trPr>
        <w:tc>
          <w:tcPr>
            <w:tcW w:w="4119" w:type="dxa"/>
            <w:gridSpan w:val="2"/>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Standard Scores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69 or less</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70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79</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80</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 </w:t>
            </w:r>
          </w:p>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84</w:t>
            </w:r>
          </w:p>
        </w:tc>
        <w:tc>
          <w:tcPr>
            <w:tcW w:w="1812" w:type="dxa"/>
            <w:gridSpan w:val="3"/>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85 - 100 - 115</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116-120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121 - 130</w:t>
            </w:r>
          </w:p>
        </w:tc>
        <w:tc>
          <w:tcPr>
            <w:tcW w:w="604" w:type="dxa"/>
            <w:shd w:val="clear" w:color="auto" w:fill="F2F2F2"/>
            <w:vAlign w:val="center"/>
          </w:tcPr>
          <w:p w:rsidR="006B784A" w:rsidRPr="000F4480" w:rsidRDefault="006B784A" w:rsidP="00385B27">
            <w:pPr>
              <w:spacing w:line="240" w:lineRule="auto"/>
              <w:jc w:val="center"/>
              <w:rPr>
                <w:rFonts w:cstheme="minorHAnsi"/>
                <w:sz w:val="20"/>
                <w:szCs w:val="20"/>
                <w:lang w:eastAsia="en-GB"/>
              </w:rPr>
            </w:pPr>
            <w:r w:rsidRPr="000F4480">
              <w:rPr>
                <w:rFonts w:cstheme="minorHAnsi"/>
                <w:sz w:val="20"/>
                <w:szCs w:val="20"/>
                <w:lang w:eastAsia="en-GB"/>
              </w:rPr>
              <w:t xml:space="preserve">131 + </w:t>
            </w:r>
          </w:p>
          <w:p w:rsidR="006B784A" w:rsidRPr="000F4480" w:rsidRDefault="006B784A" w:rsidP="00385B27">
            <w:pPr>
              <w:spacing w:line="240" w:lineRule="auto"/>
              <w:jc w:val="center"/>
              <w:rPr>
                <w:rFonts w:cstheme="minorHAnsi"/>
                <w:sz w:val="20"/>
                <w:szCs w:val="20"/>
                <w:lang w:eastAsia="en-GB"/>
              </w:rPr>
            </w:pPr>
          </w:p>
        </w:tc>
        <w:tc>
          <w:tcPr>
            <w:tcW w:w="1361" w:type="dxa"/>
            <w:vMerge w:val="restart"/>
            <w:shd w:val="clear" w:color="auto" w:fill="F2F2F2"/>
            <w:vAlign w:val="center"/>
          </w:tcPr>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95%</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Confidence</w:t>
            </w:r>
          </w:p>
          <w:p w:rsidR="006B784A" w:rsidRPr="000F4480" w:rsidRDefault="006B784A" w:rsidP="006B784A">
            <w:pPr>
              <w:spacing w:after="60" w:line="240" w:lineRule="auto"/>
              <w:jc w:val="center"/>
              <w:rPr>
                <w:rFonts w:cstheme="minorHAnsi"/>
                <w:sz w:val="20"/>
                <w:szCs w:val="20"/>
                <w:lang w:eastAsia="en-GB"/>
              </w:rPr>
            </w:pPr>
            <w:r w:rsidRPr="000F4480">
              <w:rPr>
                <w:rFonts w:cstheme="minorHAnsi"/>
                <w:sz w:val="20"/>
                <w:szCs w:val="20"/>
                <w:lang w:eastAsia="en-GB"/>
              </w:rPr>
              <w:t>Interval</w:t>
            </w:r>
          </w:p>
        </w:tc>
      </w:tr>
      <w:tr w:rsidR="000E0E6D" w:rsidRPr="000F4480" w:rsidTr="000E0E6D">
        <w:trPr>
          <w:cantSplit/>
          <w:trHeight w:val="997"/>
          <w:jc w:val="center"/>
        </w:trPr>
        <w:tc>
          <w:tcPr>
            <w:tcW w:w="4119" w:type="dxa"/>
            <w:gridSpan w:val="2"/>
            <w:tcBorders>
              <w:bottom w:val="single" w:sz="4" w:space="0" w:color="000000"/>
            </w:tcBorders>
            <w:shd w:val="clear" w:color="auto" w:fill="F2F2F2"/>
            <w:vAlign w:val="center"/>
          </w:tcPr>
          <w:p w:rsidR="006B784A" w:rsidRPr="000F4480" w:rsidRDefault="006B784A" w:rsidP="00385B27">
            <w:pPr>
              <w:spacing w:line="240" w:lineRule="auto"/>
              <w:jc w:val="center"/>
              <w:rPr>
                <w:rFonts w:cstheme="minorHAnsi"/>
                <w:b/>
                <w:bCs/>
                <w:sz w:val="20"/>
                <w:szCs w:val="20"/>
                <w:lang w:eastAsia="en-GB"/>
              </w:rPr>
            </w:pPr>
            <w:r w:rsidRPr="000F4480">
              <w:rPr>
                <w:rFonts w:cstheme="minorHAnsi"/>
                <w:b/>
                <w:bCs/>
                <w:sz w:val="20"/>
                <w:szCs w:val="20"/>
                <w:lang w:eastAsia="en-GB"/>
              </w:rPr>
              <w:t>Test</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rPr>
                <w:rFonts w:cstheme="minorHAnsi"/>
                <w:sz w:val="20"/>
                <w:szCs w:val="20"/>
                <w:lang w:eastAsia="en-GB"/>
              </w:rPr>
            </w:pPr>
            <w:r w:rsidRPr="000F4480">
              <w:rPr>
                <w:rFonts w:cstheme="minorHAnsi"/>
                <w:sz w:val="20"/>
                <w:szCs w:val="20"/>
                <w:lang w:eastAsia="en-GB"/>
              </w:rPr>
              <w:t>Very low</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Below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Low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Mid-average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 average</w:t>
            </w:r>
          </w:p>
        </w:tc>
        <w:tc>
          <w:tcPr>
            <w:tcW w:w="604" w:type="dxa"/>
            <w:tcBorders>
              <w:bottom w:val="single" w:sz="4" w:space="0" w:color="000000"/>
            </w:tcBorders>
            <w:shd w:val="clear" w:color="auto" w:fill="F2F2F2"/>
            <w:textDirection w:val="btL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Above average</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High</w:t>
            </w:r>
          </w:p>
        </w:tc>
        <w:tc>
          <w:tcPr>
            <w:tcW w:w="604" w:type="dxa"/>
            <w:tcBorders>
              <w:bottom w:val="single" w:sz="4" w:space="0" w:color="000000"/>
            </w:tcBorders>
            <w:shd w:val="clear" w:color="auto" w:fill="F2F2F2"/>
            <w:textDirection w:val="btLr"/>
            <w:vAlign w:val="center"/>
          </w:tcPr>
          <w:p w:rsidR="006B784A" w:rsidRPr="000F4480" w:rsidRDefault="006B784A" w:rsidP="00385B27">
            <w:pPr>
              <w:spacing w:line="240" w:lineRule="auto"/>
              <w:ind w:left="113" w:right="113"/>
              <w:jc w:val="center"/>
              <w:rPr>
                <w:rFonts w:cstheme="minorHAnsi"/>
                <w:sz w:val="20"/>
                <w:szCs w:val="20"/>
                <w:lang w:eastAsia="en-GB"/>
              </w:rPr>
            </w:pPr>
            <w:r w:rsidRPr="000F4480">
              <w:rPr>
                <w:rFonts w:cstheme="minorHAnsi"/>
                <w:sz w:val="20"/>
                <w:szCs w:val="20"/>
                <w:lang w:eastAsia="en-GB"/>
              </w:rPr>
              <w:t>Very high</w:t>
            </w:r>
          </w:p>
        </w:tc>
        <w:tc>
          <w:tcPr>
            <w:tcW w:w="1361" w:type="dxa"/>
            <w:vMerge/>
            <w:shd w:val="clear" w:color="auto" w:fill="F2F2F2"/>
            <w:vAlign w:val="center"/>
          </w:tcPr>
          <w:p w:rsidR="006B784A" w:rsidRPr="000F4480" w:rsidRDefault="006B784A" w:rsidP="00AD135E">
            <w:pPr>
              <w:spacing w:after="60" w:line="240" w:lineRule="auto"/>
              <w:jc w:val="center"/>
              <w:rPr>
                <w:rFonts w:cstheme="minorHAnsi"/>
                <w:sz w:val="20"/>
                <w:szCs w:val="20"/>
                <w:lang w:eastAsia="en-GB"/>
              </w:rPr>
            </w:pPr>
          </w:p>
        </w:tc>
      </w:tr>
      <w:tr w:rsidR="006B784A" w:rsidRPr="000F4480" w:rsidTr="00AD135E">
        <w:trPr>
          <w:trHeight w:val="256"/>
          <w:jc w:val="center"/>
        </w:trPr>
        <w:tc>
          <w:tcPr>
            <w:tcW w:w="10916" w:type="dxa"/>
            <w:gridSpan w:val="12"/>
            <w:shd w:val="clear" w:color="auto" w:fill="F2F2F2"/>
          </w:tcPr>
          <w:p w:rsidR="006B784A" w:rsidRPr="000F4480" w:rsidRDefault="006B784A" w:rsidP="00385B27">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Underlying Ability</w:t>
            </w:r>
          </w:p>
        </w:tc>
      </w:tr>
      <w:tr w:rsidR="0016554F" w:rsidRPr="000F4480" w:rsidTr="00E307FB">
        <w:trPr>
          <w:trHeight w:val="16"/>
          <w:jc w:val="center"/>
        </w:trPr>
        <w:tc>
          <w:tcPr>
            <w:tcW w:w="1326" w:type="dxa"/>
            <w:vMerge w:val="restart"/>
            <w:tcBorders>
              <w:top w:val="single" w:sz="4" w:space="0" w:color="auto"/>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WRIT</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Verbal Analogies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Vocabulary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Verbal Ability</w:t>
            </w:r>
          </w:p>
          <w:p w:rsidR="0016554F" w:rsidRPr="000F4480" w:rsidRDefault="0016554F" w:rsidP="0016554F">
            <w:pPr>
              <w:spacing w:line="240" w:lineRule="auto"/>
              <w:rPr>
                <w:rFonts w:cstheme="minorHAnsi"/>
                <w:b/>
                <w:bCs/>
                <w:color w:val="0D0D0D" w:themeColor="text1" w:themeTint="F2"/>
                <w:sz w:val="20"/>
                <w:szCs w:val="20"/>
                <w:lang w:eastAsia="en-GB"/>
              </w:rPr>
            </w:pPr>
            <w:r w:rsidRPr="000F4480">
              <w:rPr>
                <w:rFonts w:cstheme="minorHAnsi"/>
                <w:color w:val="0D0D0D" w:themeColor="text1" w:themeTint="F2"/>
                <w:sz w:val="20"/>
                <w:szCs w:val="20"/>
                <w:lang w:eastAsia="en-GB"/>
              </w:rPr>
              <w:t>Matrices</w:t>
            </w:r>
          </w:p>
        </w:tc>
        <w:tc>
          <w:tcPr>
            <w:tcW w:w="604" w:type="dxa"/>
            <w:tcBorders>
              <w:top w:val="single" w:sz="4" w:space="0" w:color="auto"/>
              <w:left w:val="single" w:sz="4" w:space="0" w:color="auto"/>
            </w:tcBorders>
            <w:shd w:val="clear" w:color="auto" w:fill="FFE599" w:themeFill="accent4" w:themeFillTint="66"/>
          </w:tcPr>
          <w:p w:rsidR="0016554F" w:rsidRPr="000F4480" w:rsidRDefault="00875C22"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047566230"/>
                <w:placeholder>
                  <w:docPart w:val="483E364377394596A658DC7B5622A5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rPr>
                <w:rFonts w:cstheme="minorHAnsi"/>
                <w:color w:val="0D0D0D" w:themeColor="text1" w:themeTint="F2"/>
                <w:sz w:val="20"/>
                <w:szCs w:val="20"/>
                <w:lang w:eastAsia="en-GB"/>
              </w:rPr>
            </w:pPr>
            <w:sdt>
              <w:sdtPr>
                <w:rPr>
                  <w:rStyle w:val="Style6"/>
                </w:rPr>
                <w:alias w:val="Standard Score/Numbers"/>
                <w:tag w:val="Standard Score/Numbers"/>
                <w:id w:val="-1283264173"/>
                <w:placeholder>
                  <w:docPart w:val="1770E7999B904C5C89265FF48690B89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72735941"/>
                <w:placeholder>
                  <w:docPart w:val="548354BEF4C846E9A4D3E5F74DB1D4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308516"/>
                <w:placeholder>
                  <w:docPart w:val="FDEE4AB5DD2F42DF8F980F2BFB8865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8787251"/>
                <w:placeholder>
                  <w:docPart w:val="9EB274419A104856BDC1CB442A35094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4052105"/>
                <w:placeholder>
                  <w:docPart w:val="EFC5215D016B479D982A0DA394D791B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2182561"/>
                <w:placeholder>
                  <w:docPart w:val="603284A76BF94ADDA80D27A8382108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2105741"/>
                <w:placeholder>
                  <w:docPart w:val="FB49E5F424794DA8B9C262929102386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46673716"/>
                <w:placeholder>
                  <w:docPart w:val="39899D06D7FD45AB8733A2BB4999E4E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307FB">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084738"/>
                <w:placeholder>
                  <w:docPart w:val="5FE1D67E030B46C38079891B6E6F12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677868"/>
                <w:placeholder>
                  <w:docPart w:val="C79EBD6B126C46EBA109E5325BC46C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61533208"/>
                <w:placeholder>
                  <w:docPart w:val="3A9D41F979BA42D594CCB63DAFA68D1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6871057"/>
                <w:placeholder>
                  <w:docPart w:val="02AEBAD3B9034E428A2860C4BF92EF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2329779"/>
                <w:placeholder>
                  <w:docPart w:val="83AF821C7C3243B98FD01DB37DF087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13137380"/>
                <w:placeholder>
                  <w:docPart w:val="9CB47F0F7F9F4E40BB7382194942EB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18439394"/>
                <w:placeholder>
                  <w:docPart w:val="C3F3E5BCD2F4489E96505EC9543F3E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7951564"/>
                <w:placeholder>
                  <w:docPart w:val="11D50A744A3E424B9B7F9B710DB6AD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47651010"/>
                <w:placeholder>
                  <w:docPart w:val="A1B007C3B0B34BEDA4CAA32ACF0B926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307FB">
        <w:trPr>
          <w:trHeight w:val="16"/>
          <w:jc w:val="center"/>
        </w:trPr>
        <w:tc>
          <w:tcPr>
            <w:tcW w:w="1326" w:type="dxa"/>
            <w:vMerge/>
            <w:tcBorders>
              <w:left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9630434"/>
                <w:placeholder>
                  <w:docPart w:val="0F1D491795594AE68F353E93CA87D4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9228612"/>
                <w:placeholder>
                  <w:docPart w:val="60061ADEB5AA41D79AA90143CD3ED68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513959"/>
                <w:placeholder>
                  <w:docPart w:val="9E7B080A205F43CC83037958FFC28DD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46277042"/>
                <w:placeholder>
                  <w:docPart w:val="E68756C5300446D6811D3C6917E0EF9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320185"/>
                <w:placeholder>
                  <w:docPart w:val="3CC27AB0B93B43D9900450864C8BC5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15005"/>
                <w:placeholder>
                  <w:docPart w:val="3573C63A6DA54E25BD787D3AF538F70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7190051"/>
                <w:placeholder>
                  <w:docPart w:val="235688C3B40E4D62B5EFB359D16A3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72927748"/>
                <w:placeholder>
                  <w:docPart w:val="8847E5AB91C84A629CD6B0C60C5BC4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10301464"/>
                <w:placeholder>
                  <w:docPart w:val="166D542C4D5A4B0386CAB83EF47246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307FB">
        <w:trPr>
          <w:trHeight w:val="16"/>
          <w:jc w:val="center"/>
        </w:trPr>
        <w:tc>
          <w:tcPr>
            <w:tcW w:w="1326" w:type="dxa"/>
            <w:vMerge/>
            <w:tcBorders>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676144"/>
                <w:placeholder>
                  <w:docPart w:val="7348CCED915A4C48B8F589A76259BF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482961"/>
                <w:placeholder>
                  <w:docPart w:val="913EC52D90A14D47B2D7E4A8204887B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0154123"/>
                <w:placeholder>
                  <w:docPart w:val="89D4DD21EBB144DB8B076C43B7AA0F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1355032"/>
                <w:placeholder>
                  <w:docPart w:val="89267E82018646DB9B0DC9562AC71F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252255"/>
                <w:placeholder>
                  <w:docPart w:val="69FB4F9912774A0EA972F8ED70E8B8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56873640"/>
                <w:placeholder>
                  <w:docPart w:val="F01D19ABD77040CC972C7A174C88E1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5435229"/>
                <w:placeholder>
                  <w:docPart w:val="8F93ADAAEAFF44F29E95AD6F0BB7EC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625293"/>
                <w:placeholder>
                  <w:docPart w:val="97D87C2FEA9741E299BBD17331B1241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34642962"/>
                <w:placeholder>
                  <w:docPart w:val="5CA8720CABA24DA5A986DC75135A81F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vAlign w:val="center"/>
          </w:tcPr>
          <w:p w:rsidR="006B784A" w:rsidRPr="000F4480" w:rsidRDefault="006B784A" w:rsidP="00385B27">
            <w:pPr>
              <w:spacing w:line="240" w:lineRule="auto"/>
              <w:rPr>
                <w:rFonts w:cstheme="minorHAnsi"/>
                <w:b/>
                <w:bCs/>
                <w:i/>
                <w:iCs/>
                <w:color w:val="404040" w:themeColor="text1" w:themeTint="BF"/>
                <w:sz w:val="20"/>
                <w:szCs w:val="20"/>
                <w:lang w:eastAsia="en-GB"/>
              </w:rPr>
            </w:pPr>
            <w:r w:rsidRPr="000F4480">
              <w:rPr>
                <w:rFonts w:cstheme="minorHAnsi"/>
                <w:b/>
                <w:bCs/>
                <w:color w:val="404040" w:themeColor="text1" w:themeTint="BF"/>
                <w:sz w:val="20"/>
                <w:szCs w:val="20"/>
                <w:lang w:eastAsia="en-GB"/>
              </w:rPr>
              <w:t>Working Memory</w:t>
            </w:r>
          </w:p>
        </w:tc>
      </w:tr>
      <w:tr w:rsidR="0016554F" w:rsidRPr="000F4480" w:rsidTr="00A06CF5">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TOMAL2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Forward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Digits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Letters Backward</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ACI (pro-rated)</w:t>
            </w:r>
          </w:p>
        </w:tc>
        <w:tc>
          <w:tcPr>
            <w:tcW w:w="604" w:type="dxa"/>
            <w:tcBorders>
              <w:top w:val="single" w:sz="4" w:space="0" w:color="auto"/>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3191593"/>
                <w:placeholder>
                  <w:docPart w:val="435F580CB2C84271AEE5E79D3F6636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1868047"/>
                <w:placeholder>
                  <w:docPart w:val="2F9E26C920B54D8DA47BE49633F6E6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6797007"/>
                <w:placeholder>
                  <w:docPart w:val="1CC4390118DD43118147ADE6068367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75593164"/>
                <w:placeholder>
                  <w:docPart w:val="E8C5A38F22BA485ABCA16699CA2AF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53610742"/>
                <w:placeholder>
                  <w:docPart w:val="161B0EE37835469F960707A5CF9F30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8210752"/>
                <w:placeholder>
                  <w:docPart w:val="7CEB2179752C45B686FCC9D99026D28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6417009"/>
                <w:placeholder>
                  <w:docPart w:val="ABA235D4B8E14B95BABB5E71D27E8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3414159"/>
                <w:placeholder>
                  <w:docPart w:val="185F4D68EBD8439DB1628F1FB98E9D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8647666"/>
                <w:placeholder>
                  <w:docPart w:val="85A19BBD488A47A39B68C44DB8D0B9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82879295"/>
                <w:placeholder>
                  <w:docPart w:val="C12A64E8298A4B30AE13AF07A22516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782294"/>
                <w:placeholder>
                  <w:docPart w:val="A508FBFB613B49CAB6AD4C6C940123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4579921"/>
                <w:placeholder>
                  <w:docPart w:val="24E06CFAE852400A8B58C4303387720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86416753"/>
                <w:placeholder>
                  <w:docPart w:val="625EB08A77B44697B96374B9559E90B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38415430"/>
                <w:placeholder>
                  <w:docPart w:val="A1489BA859664022A8FCB833EA1F5D4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16397787"/>
                <w:placeholder>
                  <w:docPart w:val="3B6443AA9FDD4A049576F77D56A203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38025882"/>
                <w:placeholder>
                  <w:docPart w:val="8195B84D835E48BCAFE29609E8E5690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8820419"/>
                <w:placeholder>
                  <w:docPart w:val="5D7746DF219A4253994215DE42535EC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56213377"/>
                <w:placeholder>
                  <w:docPart w:val="DB8B391D5676467D8CD271E0A714A1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66046225"/>
                <w:placeholder>
                  <w:docPart w:val="4D251952FBD5452893821194AC383BB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983098"/>
                <w:placeholder>
                  <w:docPart w:val="E93BFBE9E11744CCB750F03DECB6E2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886608"/>
                <w:placeholder>
                  <w:docPart w:val="19633713750A4AE08E7C6DFB4502181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609014"/>
                <w:placeholder>
                  <w:docPart w:val="C43E860A3D5642B7891587A874D2E51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7907992"/>
                <w:placeholder>
                  <w:docPart w:val="C443E86A4FF64E11858B9F854583F6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4299873"/>
                <w:placeholder>
                  <w:docPart w:val="BE7CBFEB7C464C6084963CB3AB62A5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0168392"/>
                <w:placeholder>
                  <w:docPart w:val="1CA79C24B3F449779AAA19C5B60A5B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1504960"/>
                <w:placeholder>
                  <w:docPart w:val="C719614E13EA4A97836661DB495426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1883534"/>
                <w:placeholder>
                  <w:docPart w:val="7A038C39169C4D65A58E6E8EE38D947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404243"/>
                <w:placeholder>
                  <w:docPart w:val="05F14BA29CE24CC8B358F2CF456BEF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4884613"/>
                <w:placeholder>
                  <w:docPart w:val="0A0AB32942D7428CA8681276C8FFB2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26820132"/>
                <w:placeholder>
                  <w:docPart w:val="6CC8362D190C46E89C2D453C248C44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2861074"/>
                <w:placeholder>
                  <w:docPart w:val="F89F1D2A06B440BFB7147765FDB0D9E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5529779"/>
                <w:placeholder>
                  <w:docPart w:val="ACE790CA7F4F45498A029505111247B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77047007"/>
                <w:placeholder>
                  <w:docPart w:val="2A6CDD84F1ED4A75A38CD93C11AAB80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4552523"/>
                <w:placeholder>
                  <w:docPart w:val="A7F52A1C5BC2491BA705811D1B433EA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6320456"/>
                <w:placeholder>
                  <w:docPart w:val="C2B2101EED8F46A4A7217BAB3B8F3E3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3197559"/>
                <w:placeholder>
                  <w:docPart w:val="4DD4B5B9558D4C11A4147A3E64BAC5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3B3838" w:themeColor="background2" w:themeShade="40"/>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50070304"/>
                <w:placeholder>
                  <w:docPart w:val="3C3462E7640341B0B577D1EE919DB76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0892386"/>
                <w:placeholder>
                  <w:docPart w:val="76D00EF732004FF18784454CAD54E8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9275393"/>
                <w:placeholder>
                  <w:docPart w:val="9530C6DECF264AF4B3B98524F4F8AC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0231537"/>
                <w:placeholder>
                  <w:docPart w:val="3EBC389C97D5462182D5065B9F40FF8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5364259"/>
                <w:placeholder>
                  <w:docPart w:val="26F319E6A42546E7981C136463FBD7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8142789"/>
                <w:placeholder>
                  <w:docPart w:val="0F96BE30F8C54B88B859DE8B32D90E2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0537752"/>
                <w:placeholder>
                  <w:docPart w:val="0F99336C265C4B41BA22723CD42131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4514"/>
                <w:placeholder>
                  <w:docPart w:val="5FA760CDC92E49B395EB1F2E07493A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6286357"/>
                <w:placeholder>
                  <w:docPart w:val="D525222063EE453396007A413D0957F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bottom w:val="single" w:sz="4" w:space="0" w:color="000000"/>
            </w:tcBorders>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Memory for Digits</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Non-Word Repetition</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404040" w:themeColor="text1" w:themeTint="BF"/>
                <w:sz w:val="20"/>
                <w:szCs w:val="20"/>
                <w:lang w:eastAsia="en-GB"/>
              </w:rPr>
              <w:t>Phonological Memory</w:t>
            </w: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98732024"/>
                <w:placeholder>
                  <w:docPart w:val="D838A0EEDB8C409EB6521D90DD0ABE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1706741"/>
                <w:placeholder>
                  <w:docPart w:val="ECAE3A5DC82040C6BB996D6D8F25D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2071925"/>
                <w:placeholder>
                  <w:docPart w:val="AE0345044C2F4285AA859F4B52C5B4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0749086"/>
                <w:placeholder>
                  <w:docPart w:val="6167BFE4324E4C7DB809C01C848A0D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3125517"/>
                <w:placeholder>
                  <w:docPart w:val="FE506DD558F14AF380CE39600DBD5F6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30409840"/>
                <w:placeholder>
                  <w:docPart w:val="DFDF4E32814242B3A93EE8D2009810B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4364532"/>
                <w:placeholder>
                  <w:docPart w:val="37529D57FC1943BCB1F6F8F03E68037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5383613"/>
                <w:placeholder>
                  <w:docPart w:val="1979A8ADA1B94AC1862E52CA964E3B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2423368"/>
                <w:placeholder>
                  <w:docPart w:val="C4BC5C79453E4F9F9A76B07C739DEA4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82516452"/>
                <w:placeholder>
                  <w:docPart w:val="67163C8BF0564B7890895C717CF0EF3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16565823"/>
                <w:placeholder>
                  <w:docPart w:val="D3D5247D12064FBBB5BE12523C71144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455338"/>
                <w:placeholder>
                  <w:docPart w:val="2BEDB655A7474E048827E077D2F9737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2341962"/>
                <w:placeholder>
                  <w:docPart w:val="AEA029CF59FF4DE8AF9DAC6DB581955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944667"/>
                <w:placeholder>
                  <w:docPart w:val="B87EBEBBA26840AAAC208640DE20EBA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25317602"/>
                <w:placeholder>
                  <w:docPart w:val="1EBB6D9E574D4D5B86191BC5A143E6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13896775"/>
                <w:placeholder>
                  <w:docPart w:val="9C1A264E86DC405BAFD27457C170BE7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6292133"/>
                <w:placeholder>
                  <w:docPart w:val="AA421ED7690748E0B64AEC2CAF97113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26039954"/>
                <w:placeholder>
                  <w:docPart w:val="4EABC60E7A1C4A7F9669BF82208087A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bottom w:val="single" w:sz="4" w:space="0" w:color="000000"/>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A06CF5">
        <w:trPr>
          <w:trHeight w:val="16"/>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left w:val="single" w:sz="4" w:space="0" w:color="auto"/>
              <w:bottom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7402721"/>
                <w:placeholder>
                  <w:docPart w:val="CA63F7FEFFF0412788F5BD983899256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3679202"/>
                <w:placeholder>
                  <w:docPart w:val="CE65786B84D647B2A08FE89FE4ADAE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70421316"/>
                <w:placeholder>
                  <w:docPart w:val="C71C839915D046D995FBF8CE7498363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4259189"/>
                <w:placeholder>
                  <w:docPart w:val="47485A5982A84E7C8DD4D6D796B559C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13324517"/>
                <w:placeholder>
                  <w:docPart w:val="F78E0822AB5A4129801932894F2F9EC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2240414"/>
                <w:placeholder>
                  <w:docPart w:val="E17711351D79474F8A8A9903043DAA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74919072"/>
                <w:placeholder>
                  <w:docPart w:val="EE6B5BD295734B7697C6349AA805852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07449988"/>
                <w:placeholder>
                  <w:docPart w:val="44025C0EF3D249A29C6FC91642DDC0E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bottom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8880096"/>
                <w:placeholder>
                  <w:docPart w:val="F41E87E947304AEA8EFBC099528B90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bottom w:val="single" w:sz="4" w:space="0" w:color="auto"/>
            </w:tcBorders>
            <w:shd w:val="clear" w:color="auto" w:fill="FFFFFF"/>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Phonological Awareness</w:t>
            </w:r>
          </w:p>
        </w:tc>
      </w:tr>
      <w:tr w:rsidR="0016554F" w:rsidRPr="000F4480" w:rsidTr="00BF0CA2">
        <w:trPr>
          <w:trHeight w:val="16"/>
          <w:jc w:val="center"/>
        </w:trPr>
        <w:tc>
          <w:tcPr>
            <w:tcW w:w="1326" w:type="dxa"/>
            <w:vMerge w:val="restart"/>
            <w:tcBorders>
              <w:top w:val="single" w:sz="4" w:space="0" w:color="auto"/>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Elision</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Blending Words</w:t>
            </w:r>
          </w:p>
          <w:p w:rsidR="0016554F" w:rsidRPr="000F4480" w:rsidRDefault="0016554F" w:rsidP="0016554F">
            <w:pPr>
              <w:spacing w:line="276"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Phoneme Isolation</w:t>
            </w:r>
          </w:p>
          <w:p w:rsidR="0016554F" w:rsidRPr="000F4480" w:rsidRDefault="0016554F" w:rsidP="0016554F">
            <w:pPr>
              <w:keepNext/>
              <w:spacing w:line="276" w:lineRule="auto"/>
              <w:outlineLvl w:val="5"/>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PA Composite</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Blending nonwords</w:t>
            </w:r>
          </w:p>
          <w:p w:rsidR="0016554F" w:rsidRPr="000F4480" w:rsidRDefault="0016554F" w:rsidP="0016554F">
            <w:pPr>
              <w:spacing w:line="276"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Segmenting nonwords</w:t>
            </w:r>
          </w:p>
          <w:p w:rsidR="0016554F" w:rsidRPr="000F4480" w:rsidRDefault="0016554F" w:rsidP="0016554F">
            <w:pPr>
              <w:spacing w:line="276" w:lineRule="auto"/>
              <w:rPr>
                <w:rFonts w:cstheme="minorHAnsi"/>
                <w:b/>
                <w:bCs/>
                <w:color w:val="0D0D0D" w:themeColor="text1" w:themeTint="F2"/>
                <w:sz w:val="20"/>
                <w:szCs w:val="20"/>
                <w:lang w:eastAsia="en-GB"/>
              </w:rPr>
            </w:pPr>
            <w:r w:rsidRPr="000F4480">
              <w:rPr>
                <w:rFonts w:cstheme="minorHAnsi"/>
                <w:b/>
                <w:bCs/>
                <w:color w:val="404040" w:themeColor="text1" w:themeTint="BF"/>
                <w:sz w:val="20"/>
                <w:szCs w:val="20"/>
                <w:lang w:eastAsia="en-GB"/>
              </w:rPr>
              <w:t>Alt PA Composite</w:t>
            </w: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82746909"/>
                <w:placeholder>
                  <w:docPart w:val="B16B76F686CE4F228268DB339389FF4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89315134"/>
                <w:placeholder>
                  <w:docPart w:val="07A4B50452104526AC7119060C5897E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97082199"/>
                <w:placeholder>
                  <w:docPart w:val="6C61CDD4C8EE4DBE830D0DF73E68AA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790836"/>
                <w:placeholder>
                  <w:docPart w:val="7C7003E81961460086B1AA0C1D56B4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24074383"/>
                <w:placeholder>
                  <w:docPart w:val="E2C9BEBBC5724DD284E0476D6BF772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0278306"/>
                <w:placeholder>
                  <w:docPart w:val="B69379E6F19A46A989819377BE865E2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6551953"/>
                <w:placeholder>
                  <w:docPart w:val="6EB2482D255F40B99E781CE949F3982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05852568"/>
                <w:placeholder>
                  <w:docPart w:val="E22D4BB7F33F48159918BE2AE54943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46728703"/>
                <w:placeholder>
                  <w:docPart w:val="4BE0A72C7E314B519A08DFABD661437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740671"/>
                <w:placeholder>
                  <w:docPart w:val="1308EFE62B84430B85A8869DE2E48A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851975"/>
                <w:placeholder>
                  <w:docPart w:val="62BBEC77F3324B9EAAC5F93C698C87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8152769"/>
                <w:placeholder>
                  <w:docPart w:val="F873DCA1F4B44C67BE6FAED77C5CF9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75007128"/>
                <w:placeholder>
                  <w:docPart w:val="FE01062C66974626A071B18DF8D8C11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054971"/>
                <w:placeholder>
                  <w:docPart w:val="9C7EDA408B0244709619EF37020F083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98202163"/>
                <w:placeholder>
                  <w:docPart w:val="9A8C24DACA8C41F4BBAA3C15BFF6F3F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3079997"/>
                <w:placeholder>
                  <w:docPart w:val="DE8E286A1CA3402E91FDF9987165DB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84682746"/>
                <w:placeholder>
                  <w:docPart w:val="4E5A4ECCC6464D6B94B35B9A1ED5E69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31762193"/>
                <w:placeholder>
                  <w:docPart w:val="8C1D9B94569A4F4F87E7A526B1D2211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left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87856896"/>
                <w:placeholder>
                  <w:docPart w:val="E672207DA96D430B8F1C8B0380EAA00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70592144"/>
                <w:placeholder>
                  <w:docPart w:val="CC43C54C4AAD4621AA40355BE451A08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778022"/>
                <w:placeholder>
                  <w:docPart w:val="669CD0D91C0B4E71A83FDC5CF6D486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83836208"/>
                <w:placeholder>
                  <w:docPart w:val="F6BCAE21213B488B98CEC72BEEBB0D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89206001"/>
                <w:placeholder>
                  <w:docPart w:val="0E54942D87544B9CBC44D7A75F94A6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42310825"/>
                <w:placeholder>
                  <w:docPart w:val="E1DA4D85BBA44F6D986AE4A8EB1958A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0947417"/>
                <w:placeholder>
                  <w:docPart w:val="05F420A080C844AD912266DE1DC976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71222843"/>
                <w:placeholder>
                  <w:docPart w:val="72F189545F3648F69E9954ECB07C946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28173373"/>
                <w:placeholder>
                  <w:docPart w:val="C170E5E6083F48D8B46071DC57F8E18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left w:val="single" w:sz="4" w:space="0" w:color="auto"/>
              <w:bottom w:val="single" w:sz="4" w:space="0" w:color="auto"/>
              <w:right w:val="single" w:sz="4" w:space="0" w:color="auto"/>
            </w:tcBorders>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523389"/>
                <w:placeholder>
                  <w:docPart w:val="18A4E9E52D3F45D0BC002E7F83FAA03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4601014"/>
                <w:placeholder>
                  <w:docPart w:val="922FC7D0CD724C3FAB38F8EDFDDBBED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59567152"/>
                <w:placeholder>
                  <w:docPart w:val="936CA9DF676F492E8742A2BA54AECB8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9368341"/>
                <w:placeholder>
                  <w:docPart w:val="3824084B9BC54EF480B93EF49FE2F4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0080"/>
                <w:placeholder>
                  <w:docPart w:val="149A05500DEB4B10B8020763C01A87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8598242"/>
                <w:placeholder>
                  <w:docPart w:val="4A9AE43A8F704E55AE33845366225AE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57812096"/>
                <w:placeholder>
                  <w:docPart w:val="85BFF536ED9640DE86BE00C3E703069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6910282"/>
                <w:placeholder>
                  <w:docPart w:val="42D4EC1AE8ED4056B832E0CC0123DF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2557965"/>
                <w:placeholder>
                  <w:docPart w:val="CD8FAD9864E0421A864DF421F6D889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left w:val="single" w:sz="4" w:space="0" w:color="auto"/>
              <w:bottom w:val="single" w:sz="4" w:space="0" w:color="auto"/>
              <w:right w:val="single" w:sz="4" w:space="0" w:color="auto"/>
            </w:tcBorders>
            <w:shd w:val="clear" w:color="auto" w:fill="auto"/>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2228764"/>
                <w:placeholder>
                  <w:docPart w:val="7D7137DF75E84B9A8713D438D4A87B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90994983"/>
                <w:placeholder>
                  <w:docPart w:val="51F17E994B3640B4A2C0A69A4CA29ED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6499434"/>
                <w:placeholder>
                  <w:docPart w:val="DFA446D081C6464DAB7F9750847211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52599710"/>
                <w:placeholder>
                  <w:docPart w:val="C1F47EEC4FDC4C1682A9B648DB53D05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8118246"/>
                <w:placeholder>
                  <w:docPart w:val="A422721A01E046B482C6CAF3056909B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35122070"/>
                <w:placeholder>
                  <w:docPart w:val="CC0857B53A1E4BB595BAB9F102D088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07734780"/>
                <w:placeholder>
                  <w:docPart w:val="E48261A1BBBC4666B6917E4E9FEFD03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60836763"/>
                <w:placeholder>
                  <w:docPart w:val="3A38732805FC4DF08379EFDB7F8250C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130693"/>
                <w:placeholder>
                  <w:docPart w:val="FE80EEA5B1964B42BC65F109560F1AB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tcBorders>
              <w:top w:val="single" w:sz="4" w:space="0" w:color="auto"/>
              <w:left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3791834"/>
                <w:placeholder>
                  <w:docPart w:val="B1319ACF3A174A228568F5CA6BC7745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2887677"/>
                <w:placeholder>
                  <w:docPart w:val="4C7DB9B0C6234706B95F7950FA221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8394329"/>
                <w:placeholder>
                  <w:docPart w:val="0F78C4A1DBE04740953FE576070DDFD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30253769"/>
                <w:placeholder>
                  <w:docPart w:val="BDB122B533EA4015B20C7ABDF552CE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53587689"/>
                <w:placeholder>
                  <w:docPart w:val="639D809577B34864968D265DD2C2345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295896"/>
                <w:placeholder>
                  <w:docPart w:val="3837E1BA81C7456C948D94375C4B330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8727201"/>
                <w:placeholder>
                  <w:docPart w:val="774B1A545A814A9D8334BBEC66724B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7050714"/>
                <w:placeholder>
                  <w:docPart w:val="F521AE00C5F9401588C05A311C43326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01406402"/>
                <w:placeholder>
                  <w:docPart w:val="27CF1AB1B0F44031BDA4F430A14232A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tcBorders>
              <w:left w:val="single" w:sz="4" w:space="0" w:color="auto"/>
              <w:bottom w:val="single" w:sz="4" w:space="0" w:color="auto"/>
              <w:right w:val="single" w:sz="4" w:space="0" w:color="auto"/>
            </w:tcBorders>
            <w:shd w:val="clear" w:color="auto" w:fill="D9D9D9" w:themeFill="background1" w:themeFillShade="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BF0CA2">
        <w:trPr>
          <w:trHeight w:val="16"/>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08690204"/>
                <w:placeholder>
                  <w:docPart w:val="4889A1EC30584148A6AED591974913E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57857458"/>
                <w:placeholder>
                  <w:docPart w:val="FB6E370716BD46B5AB8909EB0F0FE4C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49853038"/>
                <w:placeholder>
                  <w:docPart w:val="87DAC3397BE84AD8BAB86F01C604F3B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70991622"/>
                <w:placeholder>
                  <w:docPart w:val="A812B08D00CA4532B0461EB2D4A464C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26180769"/>
                <w:placeholder>
                  <w:docPart w:val="AC3361313E0949B2B147BA8DFE5E357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3765801"/>
                <w:placeholder>
                  <w:docPart w:val="8C7C2DEB8C1D4D89A532F425E962F4D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41675526"/>
                <w:placeholder>
                  <w:docPart w:val="99D3DCAE334948C1ADBDF0EAD0E1B2C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9882383"/>
                <w:placeholder>
                  <w:docPart w:val="84A4DCC83770420F960FC9E532848E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auto"/>
              <w:left w:val="single" w:sz="4" w:space="0" w:color="auto"/>
              <w:bottom w:val="single" w:sz="4" w:space="0" w:color="auto"/>
              <w:right w:val="single" w:sz="4" w:space="0" w:color="auto"/>
            </w:tcBorders>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20023627"/>
                <w:placeholder>
                  <w:docPart w:val="5ADE6C58E3DA40D9B1D6FEDBB2BF442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left w:val="single" w:sz="4" w:space="0" w:color="auto"/>
              <w:bottom w:val="single" w:sz="4" w:space="0" w:color="auto"/>
              <w:right w:val="single" w:sz="4" w:space="0" w:color="auto"/>
            </w:tcBorders>
            <w:shd w:val="clear" w:color="auto" w:fill="FFFFFF"/>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63"/>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spacing w:line="240" w:lineRule="auto"/>
              <w:rPr>
                <w:rFonts w:cstheme="minorHAnsi"/>
                <w:b/>
                <w:bCs/>
                <w:color w:val="0D0D0D" w:themeColor="text1" w:themeTint="F2"/>
                <w:sz w:val="20"/>
                <w:szCs w:val="20"/>
                <w:lang w:eastAsia="en-GB"/>
              </w:rPr>
            </w:pPr>
            <w:r w:rsidRPr="000F4480">
              <w:rPr>
                <w:rFonts w:cstheme="minorHAnsi"/>
                <w:b/>
                <w:bCs/>
                <w:color w:val="0D0D0D" w:themeColor="text1" w:themeTint="F2"/>
                <w:sz w:val="20"/>
                <w:szCs w:val="20"/>
                <w:lang w:eastAsia="en-GB"/>
              </w:rPr>
              <w:t xml:space="preserve">Processing Speed </w:t>
            </w:r>
          </w:p>
        </w:tc>
      </w:tr>
      <w:tr w:rsidR="0016554F" w:rsidRPr="000F4480" w:rsidTr="00726447">
        <w:trPr>
          <w:trHeight w:val="189"/>
          <w:jc w:val="center"/>
        </w:trPr>
        <w:tc>
          <w:tcPr>
            <w:tcW w:w="1326" w:type="dxa"/>
            <w:vMerge w:val="restart"/>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CTOPP2</w:t>
            </w:r>
          </w:p>
        </w:tc>
        <w:tc>
          <w:tcPr>
            <w:tcW w:w="2793" w:type="dxa"/>
            <w:vMerge w:val="restart"/>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Digit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Rapid Letter Naming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b/>
                <w:bCs/>
                <w:color w:val="0D0D0D" w:themeColor="text1" w:themeTint="F2"/>
                <w:sz w:val="20"/>
                <w:szCs w:val="20"/>
                <w:lang w:eastAsia="en-GB"/>
              </w:rPr>
              <w:t>Rapid Symbolic Naming</w:t>
            </w:r>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073160"/>
                <w:placeholder>
                  <w:docPart w:val="526A83127E0047528AEC98F5F8FF67A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44152102"/>
                <w:placeholder>
                  <w:docPart w:val="A22D1908257D44FC9C99994AEC67389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00289570"/>
                <w:placeholder>
                  <w:docPart w:val="335BBDEE140242BDBD837C39377A2C1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98720001"/>
                <w:placeholder>
                  <w:docPart w:val="8A808CDA8F6F4842AA10F19105454B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99237393"/>
                <w:placeholder>
                  <w:docPart w:val="360BB99C01AC4345911CD881820D5C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3429199"/>
                <w:placeholder>
                  <w:docPart w:val="881854357B294607BD380B32468DAE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0431310"/>
                <w:placeholder>
                  <w:docPart w:val="E0E4141EA29B45D09C4B865CA34F26D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36022950"/>
                <w:placeholder>
                  <w:docPart w:val="ABBEB3ADA17D48B5BC0A334EAC21CC0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EEBF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66842071"/>
                <w:placeholder>
                  <w:docPart w:val="830C956A29794E1CAE373A361FF99B4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726447">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24477205"/>
                <w:placeholder>
                  <w:docPart w:val="7EC91B22BECC4D9E9502C212E0092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04817272"/>
                <w:placeholder>
                  <w:docPart w:val="2658EA0E343040A5AEA6ADCC5A62241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26926751"/>
                <w:placeholder>
                  <w:docPart w:val="55C17E5350B14F3B968FBFE98A3FD45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32592962"/>
                <w:placeholder>
                  <w:docPart w:val="8E3AFC611D9D4F8D9CACCCDF6241E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49463"/>
                <w:placeholder>
                  <w:docPart w:val="3591C79AAC4249ACBFD18D69FC0F01B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57564163"/>
                <w:placeholder>
                  <w:docPart w:val="C77C850F4C77406CB15B4B1A8B69AA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05549212"/>
                <w:placeholder>
                  <w:docPart w:val="E39460E3AECD46CCB89DF8B45CAD5F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03228093"/>
                <w:placeholder>
                  <w:docPart w:val="BD74C3AAFD3844AD90210E837A4BB44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EEBF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29801285"/>
                <w:placeholder>
                  <w:docPart w:val="968303C7428542F8A28166E8E6F81D4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726447">
        <w:trPr>
          <w:trHeight w:val="189"/>
          <w:jc w:val="center"/>
        </w:trPr>
        <w:tc>
          <w:tcPr>
            <w:tcW w:w="1326" w:type="dxa"/>
            <w:vMerge/>
            <w:shd w:val="clear" w:color="auto" w:fill="auto"/>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top w:val="single" w:sz="4" w:space="0" w:color="auto"/>
            </w:tcBorders>
            <w:shd w:val="clear" w:color="auto" w:fill="auto"/>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9524801"/>
                <w:placeholder>
                  <w:docPart w:val="DA7A712873274A10B6A9BD90FC87D71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8381684"/>
                <w:placeholder>
                  <w:docPart w:val="2D0242C3D2564BA2AF212DC817F5018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916622828"/>
                <w:placeholder>
                  <w:docPart w:val="A46C1AEEFDAE47F7BB3FCC411E90C4A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23100277"/>
                <w:placeholder>
                  <w:docPart w:val="B604592D0E8F46239A2C85C8C0BAAD9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69903714"/>
                <w:placeholder>
                  <w:docPart w:val="D1F9E3A678064CF3BB201252D9F8870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04395784"/>
                <w:placeholder>
                  <w:docPart w:val="46478871B9F64070A0E99DFF6AF683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top w:val="single" w:sz="4" w:space="0" w:color="000000"/>
              <w:bottom w:val="single" w:sz="4" w:space="0" w:color="000000"/>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1646597"/>
                <w:placeholder>
                  <w:docPart w:val="A9CD30F06F914E5C8201CF85C80799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85897301"/>
                <w:placeholder>
                  <w:docPart w:val="6564809522EF4BBF85AD61A935AC98C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EEBF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28579"/>
                <w:placeholder>
                  <w:docPart w:val="59D6B2786A5C418F96DBF543C4B13124"/>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6B784A" w:rsidRPr="000F4480" w:rsidTr="00AD135E">
        <w:trPr>
          <w:trHeight w:val="254"/>
          <w:jc w:val="center"/>
        </w:trPr>
        <w:tc>
          <w:tcPr>
            <w:tcW w:w="10916" w:type="dxa"/>
            <w:gridSpan w:val="1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B784A" w:rsidRPr="000F4480" w:rsidRDefault="006B784A" w:rsidP="00385B27">
            <w:pPr>
              <w:keepNext/>
              <w:spacing w:line="240" w:lineRule="auto"/>
              <w:outlineLvl w:val="4"/>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Attainment</w:t>
            </w:r>
          </w:p>
        </w:tc>
      </w:tr>
      <w:tr w:rsidR="0016554F" w:rsidRPr="000F4480" w:rsidTr="003562DF">
        <w:trPr>
          <w:trHeight w:val="16"/>
          <w:jc w:val="center"/>
        </w:trPr>
        <w:tc>
          <w:tcPr>
            <w:tcW w:w="1326" w:type="dxa"/>
            <w:vMerge w:val="restart"/>
            <w:tcBorders>
              <w:top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WRAT5</w:t>
            </w:r>
          </w:p>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tcBorders>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Word Reading</w:t>
            </w:r>
          </w:p>
          <w:p w:rsidR="0016554F" w:rsidRPr="000F4480" w:rsidRDefault="0016554F" w:rsidP="0016554F">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Spelling</w:t>
            </w:r>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31052034"/>
                <w:placeholder>
                  <w:docPart w:val="4F4CA89E369D4C2C806BF43B49322FC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26952294"/>
                <w:placeholder>
                  <w:docPart w:val="0071543C25C74FAB863E5A0EF820C40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19357420"/>
                <w:placeholder>
                  <w:docPart w:val="D5773097A1B3406BB3A79444789446D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18682200"/>
                <w:placeholder>
                  <w:docPart w:val="8E1EB9828ADA43BAB350B3018C64CB3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9343814"/>
                <w:placeholder>
                  <w:docPart w:val="D1EBABECFB1340FB9DF3D8E55277FF5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99687406"/>
                <w:placeholder>
                  <w:docPart w:val="78DCCD2D206541EA948106EDF878FA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3948182"/>
                <w:placeholder>
                  <w:docPart w:val="C4B536B4A42A4E42927A8628E5645AF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92881882"/>
                <w:placeholder>
                  <w:docPart w:val="5AF3DCAD338146159D66A21C118DCB5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67478588"/>
                <w:placeholder>
                  <w:docPart w:val="47357EDB351D48B7BEA32D62A701EBD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FFFFFF" w:themeFill="background1"/>
            <w:vAlign w:val="center"/>
          </w:tcPr>
          <w:p w:rsidR="0016554F" w:rsidRPr="000F4480" w:rsidRDefault="0016554F" w:rsidP="0016554F">
            <w:pPr>
              <w:spacing w:after="60" w:line="240" w:lineRule="auto"/>
              <w:jc w:val="center"/>
              <w:rPr>
                <w:rFonts w:cstheme="minorHAnsi"/>
                <w:sz w:val="20"/>
                <w:szCs w:val="20"/>
                <w:lang w:eastAsia="en-GB"/>
              </w:rPr>
            </w:pPr>
          </w:p>
        </w:tc>
      </w:tr>
      <w:tr w:rsidR="0016554F" w:rsidRPr="000F4480" w:rsidTr="003562DF">
        <w:trPr>
          <w:trHeight w:val="16"/>
          <w:jc w:val="center"/>
        </w:trPr>
        <w:tc>
          <w:tcPr>
            <w:tcW w:w="1326" w:type="dxa"/>
            <w:vMerge/>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shd w:val="clear" w:color="auto" w:fill="auto"/>
            <w:vAlign w:val="center"/>
          </w:tcPr>
          <w:p w:rsidR="0016554F" w:rsidRPr="000F4480" w:rsidRDefault="0016554F" w:rsidP="0016554F">
            <w:pPr>
              <w:spacing w:line="240" w:lineRule="auto"/>
              <w:rPr>
                <w:rFonts w:cstheme="minorHAnsi"/>
                <w:color w:val="0D0D0D" w:themeColor="text1" w:themeTint="F2"/>
                <w:sz w:val="20"/>
                <w:szCs w:val="20"/>
                <w:lang w:eastAsia="en-GB"/>
              </w:rPr>
            </w:pPr>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9781448"/>
                <w:placeholder>
                  <w:docPart w:val="523C7C01F08E47EBBFFD1A92FE6070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49362398"/>
                <w:placeholder>
                  <w:docPart w:val="399A871CB10E4678ACA56C69FFECB9A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68464272"/>
                <w:placeholder>
                  <w:docPart w:val="4847F9D903364C728A7D0A16B7FA53D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92098887"/>
                <w:placeholder>
                  <w:docPart w:val="2F6D4E9A7C26418186683E7849AE969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90475908"/>
                <w:placeholder>
                  <w:docPart w:val="39D365DA33E042E9B8970388C2B5D5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23756403"/>
                <w:placeholder>
                  <w:docPart w:val="DCAD0A0EFAC2491BB16274CDC3C85F9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75646277"/>
                <w:placeholder>
                  <w:docPart w:val="8C3EDAA50ED6438D803969DB9FA1FB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33816128"/>
                <w:placeholder>
                  <w:docPart w:val="2088996B75704EA0AA9BEE0DB51942A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6369898"/>
                <w:placeholder>
                  <w:docPart w:val="E6E4F6218A664CEC9FC77C29363E092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tcBorders>
              <w:top w:val="single" w:sz="4" w:space="0" w:color="auto"/>
            </w:tcBorders>
            <w:shd w:val="clear" w:color="auto" w:fill="FFFFFF" w:themeFill="background1"/>
            <w:vAlign w:val="center"/>
          </w:tcPr>
          <w:p w:rsidR="0016554F" w:rsidRPr="000F4480" w:rsidRDefault="0016554F" w:rsidP="0016554F">
            <w:pPr>
              <w:spacing w:after="60" w:line="240" w:lineRule="auto"/>
              <w:jc w:val="center"/>
              <w:rPr>
                <w:rFonts w:cstheme="minorHAnsi"/>
                <w:sz w:val="20"/>
                <w:szCs w:val="20"/>
                <w:lang w:eastAsia="en-GB"/>
              </w:rPr>
            </w:pPr>
          </w:p>
        </w:tc>
      </w:tr>
      <w:tr w:rsidR="0016554F" w:rsidRPr="000F4480" w:rsidTr="003562DF">
        <w:trPr>
          <w:trHeight w:val="189"/>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TOWRE2</w:t>
            </w:r>
          </w:p>
        </w:tc>
        <w:tc>
          <w:tcPr>
            <w:tcW w:w="2793" w:type="dxa"/>
            <w:vMerge w:val="restart"/>
            <w:tcBorders>
              <w:top w:val="single" w:sz="4" w:space="0" w:color="auto"/>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SWE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PDE</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b/>
                <w:bCs/>
                <w:color w:val="404040" w:themeColor="text1" w:themeTint="BF"/>
                <w:sz w:val="20"/>
                <w:szCs w:val="20"/>
                <w:lang w:eastAsia="en-GB"/>
              </w:rPr>
              <w:t>Index</w:t>
            </w: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986594"/>
                <w:placeholder>
                  <w:docPart w:val="8B48A7F9187C41C0A99AC76D8996079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0016991"/>
                <w:placeholder>
                  <w:docPart w:val="69F402744B764F92B933B127DB90D5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03222492"/>
                <w:placeholder>
                  <w:docPart w:val="4DF9B23B996A4380B0A2C69BFBC9FBF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90178687"/>
                <w:placeholder>
                  <w:docPart w:val="83CA0A3FF99448B381D763D6E91868C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61995858"/>
                <w:placeholder>
                  <w:docPart w:val="E2D0121C5EE64E88B44F31EE31F35D1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652512936"/>
                <w:placeholder>
                  <w:docPart w:val="B16412FAA54B4D8D901CF9DF87F9BC1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0073"/>
                <w:placeholder>
                  <w:docPart w:val="AEF5E7DC2CCC412C9748486CBAE4C82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58437235"/>
                <w:placeholder>
                  <w:docPart w:val="8FF60E102B0E48BDBB8E5464BF5EBC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06084946"/>
                <w:placeholder>
                  <w:docPart w:val="37209B1E99F54EE0B8F0D54BB8B9BB0C"/>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val="restart"/>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562D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45688017"/>
                <w:placeholder>
                  <w:docPart w:val="D82DBAFE62C04B02BA15EB3AB8D696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715542296"/>
                <w:placeholder>
                  <w:docPart w:val="E626ACD4954645F293C69F8466C976F2"/>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4229796"/>
                <w:placeholder>
                  <w:docPart w:val="0A5521700FF4475A8406A670646D9FF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924418054"/>
                <w:placeholder>
                  <w:docPart w:val="0F04FF923CA946F5A4A5DCD672F1436F"/>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06498350"/>
                <w:placeholder>
                  <w:docPart w:val="CA344E2F677146FCBCFAB3E6E2211F9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93667708"/>
                <w:placeholder>
                  <w:docPart w:val="BFF6FBA87E6C41AB8B1AA633982D96D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418988610"/>
                <w:placeholder>
                  <w:docPart w:val="6D33C669DBF54F82A80F8EF9F79E31D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51598997"/>
                <w:placeholder>
                  <w:docPart w:val="4FC27D855EEB4CBEB364B38E82D18DD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07416058"/>
                <w:placeholder>
                  <w:docPart w:val="59280155E65947C6A98D1B35AB732F00"/>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vMerge/>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3562DF">
        <w:trPr>
          <w:trHeight w:val="189"/>
          <w:jc w:val="center"/>
        </w:trPr>
        <w:tc>
          <w:tcPr>
            <w:tcW w:w="1326" w:type="dxa"/>
            <w:vMerge/>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p>
        </w:tc>
        <w:tc>
          <w:tcPr>
            <w:tcW w:w="2793" w:type="dxa"/>
            <w:vMerge/>
            <w:tcBorders>
              <w:left w:val="single" w:sz="4" w:space="0" w:color="auto"/>
              <w:right w:val="single" w:sz="4" w:space="0" w:color="auto"/>
            </w:tcBorders>
            <w:shd w:val="clear" w:color="auto" w:fill="auto"/>
            <w:vAlign w:val="center"/>
          </w:tcPr>
          <w:p w:rsidR="0016554F" w:rsidRPr="000F4480" w:rsidRDefault="0016554F" w:rsidP="0016554F">
            <w:pPr>
              <w:spacing w:line="240" w:lineRule="auto"/>
              <w:rPr>
                <w:rFonts w:cstheme="minorHAnsi"/>
                <w:color w:val="404040" w:themeColor="text1" w:themeTint="BF"/>
                <w:sz w:val="20"/>
                <w:szCs w:val="20"/>
                <w:lang w:eastAsia="en-GB"/>
              </w:rPr>
            </w:pP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875925083"/>
                <w:placeholder>
                  <w:docPart w:val="27F02E30285648C0B676985AF45426A6"/>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42497860"/>
                <w:placeholder>
                  <w:docPart w:val="BA5ACCB0684343F99D0323692A8D173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426707405"/>
                <w:placeholder>
                  <w:docPart w:val="715E5CE5558E424488811BA1BD80DFD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592848141"/>
                <w:placeholder>
                  <w:docPart w:val="11057187F7D543AD9B016E115F34D10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44357767"/>
                <w:placeholder>
                  <w:docPart w:val="E470EDF462AA4420BCD429E5899CC4BA"/>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right w:val="single" w:sz="4" w:space="0" w:color="auto"/>
            </w:tcBorders>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36779817"/>
                <w:placeholder>
                  <w:docPart w:val="DE87E13CAF954F4F944AE310FF0ACAA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22210911"/>
                <w:placeholder>
                  <w:docPart w:val="2912FB2198964017B7CEE0AF9DE2BE9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72655513"/>
                <w:placeholder>
                  <w:docPart w:val="96C79DCE4A86464FBDC3A0A17F5393C5"/>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tcBorders>
              <w:left w:val="single" w:sz="4" w:space="0" w:color="auto"/>
            </w:tcBorders>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869369903"/>
                <w:placeholder>
                  <w:docPart w:val="44A9A1AB317340398B14B1EFA72FFC93"/>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shd w:val="clear" w:color="auto" w:fill="FFFFFF" w:themeFill="background1"/>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16554F" w:rsidRPr="000F4480" w:rsidTr="00E141E6">
        <w:trPr>
          <w:trHeight w:val="182"/>
          <w:jc w:val="center"/>
        </w:trPr>
        <w:tc>
          <w:tcPr>
            <w:tcW w:w="1326" w:type="dxa"/>
            <w:vMerge w:val="restart"/>
            <w:tcBorders>
              <w:right w:val="single" w:sz="4" w:space="0" w:color="auto"/>
            </w:tcBorders>
            <w:vAlign w:val="center"/>
          </w:tcPr>
          <w:p w:rsidR="0016554F" w:rsidRPr="000F4480" w:rsidRDefault="0016554F" w:rsidP="0016554F">
            <w:pPr>
              <w:spacing w:line="240" w:lineRule="auto"/>
              <w:rPr>
                <w:rFonts w:cstheme="minorHAnsi"/>
                <w:b/>
                <w:bCs/>
                <w:color w:val="404040" w:themeColor="text1" w:themeTint="BF"/>
                <w:sz w:val="20"/>
                <w:szCs w:val="20"/>
                <w:lang w:eastAsia="en-GB"/>
              </w:rPr>
            </w:pPr>
            <w:r w:rsidRPr="000F4480">
              <w:rPr>
                <w:rFonts w:cstheme="minorHAnsi"/>
                <w:b/>
                <w:bCs/>
                <w:color w:val="404040" w:themeColor="text1" w:themeTint="BF"/>
                <w:sz w:val="20"/>
                <w:szCs w:val="20"/>
                <w:lang w:eastAsia="en-GB"/>
              </w:rPr>
              <w:t>ART2</w:t>
            </w:r>
          </w:p>
        </w:tc>
        <w:tc>
          <w:tcPr>
            <w:tcW w:w="2793" w:type="dxa"/>
            <w:vMerge w:val="restart"/>
            <w:tcBorders>
              <w:top w:val="single" w:sz="4" w:space="0" w:color="auto"/>
              <w:left w:val="single" w:sz="4" w:space="0" w:color="auto"/>
              <w:right w:val="single" w:sz="4" w:space="0" w:color="auto"/>
            </w:tcBorders>
            <w:shd w:val="clear" w:color="auto" w:fill="auto"/>
          </w:tcPr>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Comprehension</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Reading Aloud</w:t>
            </w:r>
          </w:p>
          <w:p w:rsidR="0016554F" w:rsidRPr="000F4480" w:rsidRDefault="0016554F" w:rsidP="0016554F">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Silent Reading</w:t>
            </w:r>
          </w:p>
        </w:tc>
        <w:tc>
          <w:tcPr>
            <w:tcW w:w="604" w:type="dxa"/>
            <w:tcBorders>
              <w:left w:val="single" w:sz="4" w:space="0" w:color="auto"/>
            </w:tcBorders>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18913659"/>
                <w:placeholder>
                  <w:docPart w:val="84A123A839E94016B9CC9540FA998B6D"/>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318930501"/>
                <w:placeholder>
                  <w:docPart w:val="38F37CF382CC4912898779A989F5C3C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FFE599" w:themeFill="accent4"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015489520"/>
                <w:placeholder>
                  <w:docPart w:val="FC1847D78B9E443FA155FAD2A1F5B69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788433572"/>
                <w:placeholder>
                  <w:docPart w:val="7DED19ED2FE040168FA26EA407E42F19"/>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625514871"/>
                <w:placeholder>
                  <w:docPart w:val="DA5CCBDAF11D4FE1BD20E69BEAE56B31"/>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C5E0B3" w:themeFill="accent6" w:themeFillTint="66"/>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508188581"/>
                <w:placeholder>
                  <w:docPart w:val="BED80E51CD68423D93FDD7DB494635AE"/>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20651404"/>
                <w:placeholder>
                  <w:docPart w:val="962EDACAC44C4D52B47F6E50CB89598B"/>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1134988732"/>
                <w:placeholder>
                  <w:docPart w:val="4AAC6FCFEB7546618B41CEC6D113DD78"/>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604" w:type="dxa"/>
            <w:shd w:val="clear" w:color="auto" w:fill="D9E2F3" w:themeFill="accent1" w:themeFillTint="33"/>
          </w:tcPr>
          <w:p w:rsidR="0016554F" w:rsidRPr="000F4480" w:rsidRDefault="00875C22" w:rsidP="0016554F">
            <w:pPr>
              <w:spacing w:line="240" w:lineRule="auto"/>
              <w:jc w:val="center"/>
              <w:rPr>
                <w:rFonts w:cstheme="minorHAnsi"/>
                <w:color w:val="0D0D0D" w:themeColor="text1" w:themeTint="F2"/>
                <w:sz w:val="20"/>
                <w:szCs w:val="20"/>
                <w:lang w:eastAsia="en-GB"/>
              </w:rPr>
            </w:pPr>
            <w:sdt>
              <w:sdtPr>
                <w:rPr>
                  <w:rStyle w:val="Style6"/>
                </w:rPr>
                <w:alias w:val="Standard Score/Numbers"/>
                <w:tag w:val="Standard Score/Numbers"/>
                <w:id w:val="2142369625"/>
                <w:placeholder>
                  <w:docPart w:val="EE225B09938B46D99E63A693665512F7"/>
                </w:placeholder>
                <w:comboBox>
                  <w:listItem w:displayText="           " w:value="           "/>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listItem w:displayText="24" w:value="24"/>
                  <w:listItem w:displayText="25" w:value="25"/>
                  <w:listItem w:displayText="26" w:value="26"/>
                  <w:listItem w:displayText="27" w:value="27"/>
                  <w:listItem w:displayText="28" w:value="28"/>
                  <w:listItem w:displayText="29" w:value="29"/>
                  <w:listItem w:displayText="30" w:value="30"/>
                  <w:listItem w:displayText="31" w:value="31"/>
                  <w:listItem w:displayText="32" w:value="32"/>
                  <w:listItem w:displayText="33" w:value="33"/>
                  <w:listItem w:displayText="34" w:value="34"/>
                  <w:listItem w:displayText="35" w:value="35"/>
                  <w:listItem w:displayText="36" w:value="36"/>
                  <w:listItem w:displayText="37" w:value="37"/>
                  <w:listItem w:displayText="38" w:value="38"/>
                  <w:listItem w:displayText="39" w:value="39"/>
                  <w:listItem w:displayText="40" w:value="40"/>
                  <w:listItem w:displayText="41" w:value="41"/>
                  <w:listItem w:displayText="42" w:value="42"/>
                  <w:listItem w:displayText="43" w:value="43"/>
                  <w:listItem w:displayText="44" w:value="44"/>
                  <w:listItem w:displayText="45" w:value="45"/>
                  <w:listItem w:displayText="46" w:value="46"/>
                  <w:listItem w:displayText="47" w:value="47"/>
                  <w:listItem w:displayText="48" w:value="48"/>
                  <w:listItem w:displayText="49" w:value="49"/>
                  <w:listItem w:displayText="50" w:value="50"/>
                  <w:listItem w:displayText="51" w:value="51"/>
                  <w:listItem w:displayText="52" w:value="52"/>
                  <w:listItem w:displayText="53" w:value="53"/>
                  <w:listItem w:displayText="54" w:value="54"/>
                  <w:listItem w:displayText="55" w:value="55"/>
                  <w:listItem w:displayText="56" w:value="56"/>
                  <w:listItem w:displayText="57" w:value="57"/>
                  <w:listItem w:displayText="58" w:value="58"/>
                  <w:listItem w:displayText="59" w:value="59"/>
                  <w:listItem w:displayText="60" w:value="60"/>
                  <w:listItem w:displayText="61" w:value="61"/>
                  <w:listItem w:displayText="62" w:value="62"/>
                  <w:listItem w:displayText="63" w:value="63"/>
                  <w:listItem w:displayText="64" w:value="64"/>
                  <w:listItem w:displayText="65" w:value="65"/>
                  <w:listItem w:displayText="66" w:value="66"/>
                  <w:listItem w:displayText="67" w:value="67"/>
                  <w:listItem w:displayText="68" w:value="68"/>
                  <w:listItem w:displayText="69" w:value="69"/>
                  <w:listItem w:displayText="70" w:value="70"/>
                  <w:listItem w:displayText="71" w:value="71"/>
                  <w:listItem w:displayText="72" w:value="72"/>
                  <w:listItem w:displayText="73" w:value="73"/>
                  <w:listItem w:displayText="74" w:value="74"/>
                  <w:listItem w:displayText="75" w:value="75"/>
                  <w:listItem w:displayText="76" w:value="76"/>
                  <w:listItem w:displayText="77" w:value="77"/>
                  <w:listItem w:displayText="78" w:value="78"/>
                  <w:listItem w:displayText="79" w:value="79"/>
                  <w:listItem w:displayText="80" w:value="80"/>
                  <w:listItem w:displayText="81" w:value="81"/>
                  <w:listItem w:displayText="82" w:value="82"/>
                  <w:listItem w:displayText="83" w:value="83"/>
                  <w:listItem w:displayText="84" w:value="84"/>
                  <w:listItem w:displayText="85" w:value="85"/>
                  <w:listItem w:displayText="86" w:value="86"/>
                  <w:listItem w:displayText="87" w:value="87"/>
                  <w:listItem w:displayText="88" w:value="88"/>
                  <w:listItem w:displayText="89" w:value="89"/>
                  <w:listItem w:displayText="90" w:value="90"/>
                  <w:listItem w:displayText="91" w:value="91"/>
                  <w:listItem w:displayText="92" w:value="92"/>
                  <w:listItem w:displayText="93" w:value="93"/>
                  <w:listItem w:displayText="94" w:value="94"/>
                  <w:listItem w:displayText="95" w:value="95"/>
                  <w:listItem w:displayText="96" w:value="96"/>
                  <w:listItem w:displayText="97" w:value="97"/>
                  <w:listItem w:displayText="98" w:value="98"/>
                  <w:listItem w:displayText="99" w:value="99"/>
                  <w:listItem w:displayText="100" w:value="100"/>
                  <w:listItem w:displayText="101" w:value="101"/>
                  <w:listItem w:displayText="102" w:value="102"/>
                  <w:listItem w:displayText="103" w:value="103"/>
                  <w:listItem w:displayText="104" w:value="104"/>
                  <w:listItem w:displayText="105" w:value="105"/>
                  <w:listItem w:displayText="106" w:value="106"/>
                  <w:listItem w:displayText="107" w:value="107"/>
                  <w:listItem w:displayText="108" w:value="108"/>
                  <w:listItem w:displayText="109" w:value="109"/>
                  <w:listItem w:displayText="110" w:value="110"/>
                  <w:listItem w:displayText="111" w:value="111"/>
                  <w:listItem w:displayText="112" w:value="112"/>
                  <w:listItem w:displayText="113" w:value="113"/>
                  <w:listItem w:displayText="114" w:value="114"/>
                  <w:listItem w:displayText="115" w:value="115"/>
                  <w:listItem w:displayText="116" w:value="116"/>
                  <w:listItem w:displayText="117" w:value="117"/>
                  <w:listItem w:displayText="118" w:value="118"/>
                  <w:listItem w:displayText="119" w:value="119"/>
                  <w:listItem w:displayText="120" w:value="120"/>
                  <w:listItem w:displayText="121" w:value="121"/>
                  <w:listItem w:displayText="122" w:value="122"/>
                  <w:listItem w:displayText="123" w:value="123"/>
                  <w:listItem w:displayText="124" w:value="124"/>
                  <w:listItem w:displayText="125" w:value="125"/>
                  <w:listItem w:displayText="126" w:value="126"/>
                  <w:listItem w:displayText="127" w:value="127"/>
                  <w:listItem w:displayText="128" w:value="128"/>
                  <w:listItem w:displayText="129" w:value="129"/>
                  <w:listItem w:displayText="130" w:value="130"/>
                  <w:listItem w:displayText="131" w:value="131"/>
                  <w:listItem w:displayText="132" w:value="132"/>
                  <w:listItem w:displayText="133" w:value="133"/>
                  <w:listItem w:displayText="134" w:value="134"/>
                  <w:listItem w:displayText="135" w:value="135"/>
                  <w:listItem w:displayText="136" w:value="136"/>
                  <w:listItem w:displayText="137" w:value="137"/>
                  <w:listItem w:displayText="138" w:value="138"/>
                  <w:listItem w:displayText="139" w:value="139"/>
                  <w:listItem w:displayText="140" w:value="140"/>
                  <w:listItem w:displayText="141" w:value="141"/>
                  <w:listItem w:displayText="142" w:value="142"/>
                  <w:listItem w:displayText="143" w:value="143"/>
                  <w:listItem w:displayText="145" w:value="145"/>
                  <w:listItem w:displayText="146" w:value="146"/>
                  <w:listItem w:displayText="147" w:value="147"/>
                  <w:listItem w:displayText="148" w:value="148"/>
                  <w:listItem w:displayText="149" w:value="149"/>
                  <w:listItem w:displayText="150" w:value="150"/>
                  <w:listItem w:displayText="151" w:value="151"/>
                  <w:listItem w:displayText="152" w:value="152"/>
                  <w:listItem w:displayText="153" w:value="153"/>
                  <w:listItem w:displayText="154" w:value="154"/>
                  <w:listItem w:displayText="156" w:value="156"/>
                  <w:listItem w:displayText="157" w:value="157"/>
                  <w:listItem w:displayText="158" w:value="158"/>
                  <w:listItem w:displayText="159" w:value="159"/>
                  <w:listItem w:displayText="160" w:value="160"/>
                </w:comboBox>
              </w:sdtPr>
              <w:sdtContent/>
            </w:sdt>
          </w:p>
        </w:tc>
        <w:tc>
          <w:tcPr>
            <w:tcW w:w="1361" w:type="dxa"/>
            <w:shd w:val="clear" w:color="auto" w:fill="D9D9D9"/>
            <w:vAlign w:val="center"/>
          </w:tcPr>
          <w:p w:rsidR="0016554F" w:rsidRPr="000F4480" w:rsidRDefault="0016554F" w:rsidP="0016554F">
            <w:pPr>
              <w:spacing w:after="60" w:line="240" w:lineRule="auto"/>
              <w:jc w:val="center"/>
              <w:rPr>
                <w:rFonts w:cstheme="minorHAnsi"/>
                <w:color w:val="0D0D0D" w:themeColor="text1" w:themeTint="F2"/>
                <w:sz w:val="20"/>
                <w:szCs w:val="20"/>
                <w:lang w:eastAsia="en-GB"/>
              </w:rPr>
            </w:pPr>
          </w:p>
        </w:tc>
      </w:tr>
      <w:tr w:rsidR="000639E2" w:rsidRPr="000F4480" w:rsidTr="000639E2">
        <w:trPr>
          <w:trHeight w:val="182"/>
          <w:jc w:val="center"/>
        </w:trPr>
        <w:tc>
          <w:tcPr>
            <w:tcW w:w="1326" w:type="dxa"/>
            <w:vMerge/>
            <w:tcBorders>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left w:val="single" w:sz="4" w:space="0" w:color="auto"/>
              <w:bottom w:val="single" w:sz="4" w:space="0" w:color="auto"/>
            </w:tcBorders>
            <w:shd w:val="clear" w:color="auto" w:fill="auto"/>
            <w:vAlign w:val="center"/>
          </w:tcPr>
          <w:p w:rsidR="000639E2" w:rsidRPr="000F4480" w:rsidRDefault="000639E2" w:rsidP="000639E2">
            <w:pPr>
              <w:spacing w:after="60" w:line="240" w:lineRule="auto"/>
              <w:rPr>
                <w:rFonts w:cstheme="minorHAnsi"/>
                <w:color w:val="0D0D0D" w:themeColor="text1" w:themeTint="F2"/>
                <w:sz w:val="20"/>
                <w:szCs w:val="20"/>
                <w:lang w:eastAsia="en-GB"/>
              </w:rPr>
            </w:pPr>
            <w:r>
              <w:rPr>
                <w:rFonts w:cstheme="minorHAnsi"/>
                <w:color w:val="0D0D0D" w:themeColor="text1" w:themeTint="F2"/>
                <w:sz w:val="20"/>
                <w:szCs w:val="20"/>
                <w:lang w:eastAsia="en-GB"/>
              </w:rPr>
              <w:t>wpm</w:t>
            </w:r>
          </w:p>
        </w:tc>
      </w:tr>
      <w:tr w:rsidR="000639E2" w:rsidRPr="000F4480" w:rsidTr="000639E2">
        <w:trPr>
          <w:trHeight w:val="182"/>
          <w:jc w:val="center"/>
        </w:trPr>
        <w:tc>
          <w:tcPr>
            <w:tcW w:w="1326" w:type="dxa"/>
            <w:vMerge/>
            <w:tcBorders>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p>
        </w:tc>
        <w:tc>
          <w:tcPr>
            <w:tcW w:w="6797" w:type="dxa"/>
            <w:gridSpan w:val="10"/>
            <w:tcBorders>
              <w:top w:val="single" w:sz="4" w:space="0" w:color="auto"/>
              <w:left w:val="single" w:sz="4" w:space="0" w:color="auto"/>
              <w:bottom w:val="single" w:sz="4" w:space="0" w:color="auto"/>
              <w:right w:val="single" w:sz="4" w:space="0" w:color="auto"/>
            </w:tcBorders>
            <w:shd w:val="clear" w:color="auto" w:fill="auto"/>
            <w:vAlign w:val="center"/>
          </w:tcPr>
          <w:p w:rsidR="000639E2" w:rsidRPr="000F4480" w:rsidRDefault="000639E2" w:rsidP="000639E2">
            <w:pPr>
              <w:spacing w:after="60" w:line="240" w:lineRule="auto"/>
              <w:rPr>
                <w:rFonts w:cstheme="minorHAnsi"/>
                <w:color w:val="0D0D0D" w:themeColor="text1" w:themeTint="F2"/>
                <w:sz w:val="20"/>
                <w:szCs w:val="20"/>
                <w:lang w:eastAsia="en-GB"/>
              </w:rPr>
            </w:pPr>
            <w:r>
              <w:rPr>
                <w:rFonts w:cstheme="minorHAnsi"/>
                <w:color w:val="0D0D0D" w:themeColor="text1" w:themeTint="F2"/>
                <w:sz w:val="20"/>
                <w:szCs w:val="20"/>
                <w:lang w:eastAsia="en-GB"/>
              </w:rPr>
              <w:t>wpm</w:t>
            </w:r>
          </w:p>
        </w:tc>
      </w:tr>
      <w:tr w:rsidR="000639E2" w:rsidRPr="000F4480" w:rsidTr="009E0FA8">
        <w:trPr>
          <w:trHeight w:val="338"/>
          <w:jc w:val="center"/>
        </w:trPr>
        <w:tc>
          <w:tcPr>
            <w:tcW w:w="1326" w:type="dxa"/>
            <w:vMerge w:val="restart"/>
            <w:tcBorders>
              <w:top w:val="single" w:sz="4" w:space="0" w:color="auto"/>
              <w:left w:val="single" w:sz="4" w:space="0" w:color="auto"/>
              <w:bottom w:val="single" w:sz="4" w:space="0" w:color="auto"/>
              <w:right w:val="single" w:sz="4" w:space="0" w:color="auto"/>
            </w:tcBorders>
            <w:vAlign w:val="center"/>
          </w:tcPr>
          <w:p w:rsidR="000639E2" w:rsidRPr="000F4480" w:rsidRDefault="000639E2" w:rsidP="00385B27">
            <w:pPr>
              <w:spacing w:line="240" w:lineRule="auto"/>
              <w:rPr>
                <w:rFonts w:cstheme="minorHAnsi"/>
                <w:b/>
                <w:bCs/>
                <w:color w:val="404040" w:themeColor="text1" w:themeTint="BF"/>
                <w:sz w:val="20"/>
                <w:szCs w:val="20"/>
                <w:lang w:eastAsia="en-GB"/>
              </w:rPr>
            </w:pPr>
          </w:p>
        </w:tc>
        <w:tc>
          <w:tcPr>
            <w:tcW w:w="2793" w:type="dxa"/>
            <w:vMerge w:val="restart"/>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Handwriting</w:t>
            </w:r>
          </w:p>
          <w:p w:rsidR="000639E2" w:rsidRPr="000F4480" w:rsidRDefault="000639E2" w:rsidP="00385B27">
            <w:pPr>
              <w:spacing w:line="240" w:lineRule="auto"/>
              <w:rPr>
                <w:rFonts w:cstheme="minorHAnsi"/>
                <w:color w:val="404040" w:themeColor="text1" w:themeTint="BF"/>
                <w:sz w:val="20"/>
                <w:szCs w:val="20"/>
                <w:lang w:eastAsia="en-GB"/>
              </w:rPr>
            </w:pPr>
            <w:r w:rsidRPr="000F4480">
              <w:rPr>
                <w:rFonts w:cstheme="minorHAnsi"/>
                <w:color w:val="404040" w:themeColor="text1" w:themeTint="BF"/>
                <w:sz w:val="20"/>
                <w:szCs w:val="20"/>
                <w:lang w:eastAsia="en-GB"/>
              </w:rPr>
              <w:t>Typing</w:t>
            </w:r>
          </w:p>
        </w:tc>
        <w:tc>
          <w:tcPr>
            <w:tcW w:w="6797" w:type="dxa"/>
            <w:gridSpan w:val="10"/>
            <w:tcBorders>
              <w:top w:val="single" w:sz="4" w:space="0" w:color="auto"/>
              <w:left w:val="single" w:sz="4" w:space="0" w:color="auto"/>
              <w:bottom w:val="nil"/>
              <w:right w:val="single" w:sz="4" w:space="0" w:color="auto"/>
            </w:tcBorders>
            <w:shd w:val="clear" w:color="auto" w:fill="auto"/>
            <w:vAlign w:val="center"/>
          </w:tcPr>
          <w:p w:rsidR="000639E2" w:rsidRPr="000F4480" w:rsidRDefault="000639E2" w:rsidP="000639E2">
            <w:pPr>
              <w:spacing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wpm</w:t>
            </w:r>
          </w:p>
        </w:tc>
      </w:tr>
      <w:tr w:rsidR="000639E2" w:rsidRPr="000F4480" w:rsidTr="008A1905">
        <w:trPr>
          <w:trHeight w:val="163"/>
          <w:jc w:val="center"/>
        </w:trPr>
        <w:tc>
          <w:tcPr>
            <w:tcW w:w="1326" w:type="dxa"/>
            <w:vMerge/>
            <w:tcBorders>
              <w:top w:val="single" w:sz="4" w:space="0" w:color="auto"/>
              <w:left w:val="single" w:sz="4" w:space="0" w:color="auto"/>
              <w:bottom w:val="single" w:sz="4" w:space="0" w:color="auto"/>
              <w:right w:val="single" w:sz="4" w:space="0" w:color="auto"/>
            </w:tcBorders>
            <w:vAlign w:val="center"/>
          </w:tcPr>
          <w:p w:rsidR="000639E2" w:rsidRPr="000F4480" w:rsidRDefault="000639E2" w:rsidP="00AD135E">
            <w:pPr>
              <w:spacing w:after="60" w:line="240" w:lineRule="auto"/>
              <w:jc w:val="center"/>
              <w:rPr>
                <w:rFonts w:cstheme="minorHAnsi"/>
                <w:b/>
                <w:bCs/>
                <w:color w:val="404040" w:themeColor="text1" w:themeTint="BF"/>
                <w:szCs w:val="24"/>
                <w:lang w:eastAsia="en-GB"/>
              </w:rPr>
            </w:pPr>
          </w:p>
        </w:tc>
        <w:tc>
          <w:tcPr>
            <w:tcW w:w="2793" w:type="dxa"/>
            <w:vMerge/>
            <w:tcBorders>
              <w:top w:val="single" w:sz="4" w:space="0" w:color="auto"/>
              <w:left w:val="single" w:sz="4" w:space="0" w:color="auto"/>
              <w:bottom w:val="single" w:sz="4" w:space="0" w:color="auto"/>
              <w:right w:val="single" w:sz="4" w:space="0" w:color="auto"/>
            </w:tcBorders>
            <w:shd w:val="clear" w:color="auto" w:fill="auto"/>
          </w:tcPr>
          <w:p w:rsidR="000639E2" w:rsidRPr="000F4480" w:rsidRDefault="000639E2" w:rsidP="00AD135E">
            <w:pPr>
              <w:spacing w:after="60" w:line="240" w:lineRule="auto"/>
              <w:jc w:val="right"/>
              <w:rPr>
                <w:rFonts w:cstheme="minorHAnsi"/>
                <w:color w:val="404040" w:themeColor="text1" w:themeTint="BF"/>
                <w:sz w:val="20"/>
                <w:szCs w:val="20"/>
                <w:lang w:eastAsia="en-GB"/>
              </w:rPr>
            </w:pPr>
          </w:p>
        </w:tc>
        <w:tc>
          <w:tcPr>
            <w:tcW w:w="6797" w:type="dxa"/>
            <w:gridSpan w:val="10"/>
            <w:tcBorders>
              <w:top w:val="nil"/>
              <w:left w:val="single" w:sz="4" w:space="0" w:color="auto"/>
              <w:bottom w:val="single" w:sz="4" w:space="0" w:color="auto"/>
              <w:right w:val="single" w:sz="4" w:space="0" w:color="auto"/>
            </w:tcBorders>
            <w:shd w:val="clear" w:color="auto" w:fill="auto"/>
            <w:vAlign w:val="center"/>
          </w:tcPr>
          <w:p w:rsidR="000639E2" w:rsidRPr="000F4480" w:rsidRDefault="000639E2" w:rsidP="00AD135E">
            <w:pPr>
              <w:spacing w:after="60" w:line="240" w:lineRule="auto"/>
              <w:rPr>
                <w:rFonts w:cstheme="minorHAnsi"/>
                <w:color w:val="0D0D0D" w:themeColor="text1" w:themeTint="F2"/>
                <w:sz w:val="20"/>
                <w:szCs w:val="20"/>
                <w:lang w:eastAsia="en-GB"/>
              </w:rPr>
            </w:pPr>
            <w:r w:rsidRPr="000F4480">
              <w:rPr>
                <w:rFonts w:cstheme="minorHAnsi"/>
                <w:color w:val="0D0D0D" w:themeColor="text1" w:themeTint="F2"/>
                <w:sz w:val="20"/>
                <w:szCs w:val="20"/>
                <w:lang w:eastAsia="en-GB"/>
              </w:rPr>
              <w:t>wpm</w:t>
            </w:r>
          </w:p>
        </w:tc>
      </w:tr>
      <w:tr w:rsidR="006B784A" w:rsidRPr="000F4480" w:rsidTr="00AD135E">
        <w:trPr>
          <w:trHeight w:val="163"/>
          <w:jc w:val="center"/>
        </w:trPr>
        <w:tc>
          <w:tcPr>
            <w:tcW w:w="10916" w:type="dxa"/>
            <w:gridSpan w:val="12"/>
            <w:tcBorders>
              <w:top w:val="single" w:sz="4" w:space="0" w:color="auto"/>
              <w:left w:val="nil"/>
              <w:bottom w:val="nil"/>
              <w:right w:val="nil"/>
            </w:tcBorders>
            <w:vAlign w:val="center"/>
          </w:tcPr>
          <w:p w:rsidR="006B784A" w:rsidRPr="000F4480" w:rsidRDefault="006B784A" w:rsidP="00AD135E">
            <w:pPr>
              <w:spacing w:after="60" w:line="240" w:lineRule="auto"/>
              <w:rPr>
                <w:rFonts w:cstheme="minorHAnsi"/>
                <w:color w:val="0D0D0D" w:themeColor="text1" w:themeTint="F2"/>
                <w:szCs w:val="24"/>
                <w:lang w:eastAsia="en-GB"/>
              </w:rPr>
            </w:pPr>
            <w:r w:rsidRPr="000F4480">
              <w:rPr>
                <w:rFonts w:cstheme="minorHAnsi"/>
                <w:color w:val="0D0D0D" w:themeColor="text1" w:themeTint="F2"/>
                <w:szCs w:val="24"/>
                <w:highlight w:val="lightGray"/>
                <w:shd w:val="clear" w:color="auto" w:fill="BFBFBF" w:themeFill="background1" w:themeFillShade="BF"/>
                <w:lang w:eastAsia="en-GB"/>
              </w:rPr>
              <w:t xml:space="preserve">Please note the test ceiling for the CTOPP2 and TOWRE2 is 24:11 years so these scores are </w:t>
            </w:r>
            <w:r w:rsidR="00387028" w:rsidRPr="000F4480">
              <w:rPr>
                <w:rFonts w:cstheme="minorHAnsi"/>
                <w:color w:val="0D0D0D" w:themeColor="text1" w:themeTint="F2"/>
                <w:szCs w:val="24"/>
                <w:highlight w:val="lightGray"/>
                <w:shd w:val="clear" w:color="auto" w:fill="BFBFBF" w:themeFill="background1" w:themeFillShade="BF"/>
                <w:lang w:eastAsia="en-GB"/>
              </w:rPr>
              <w:t>quoted</w:t>
            </w:r>
            <w:r w:rsidRPr="000F4480">
              <w:rPr>
                <w:rFonts w:cstheme="minorHAnsi"/>
                <w:color w:val="0D0D0D" w:themeColor="text1" w:themeTint="F2"/>
                <w:szCs w:val="24"/>
                <w:highlight w:val="lightGray"/>
                <w:shd w:val="clear" w:color="auto" w:fill="BFBFBF" w:themeFill="background1" w:themeFillShade="BF"/>
                <w:lang w:eastAsia="en-GB"/>
              </w:rPr>
              <w:t xml:space="preserve"> qualitatively</w:t>
            </w:r>
            <w:r w:rsidR="00735846" w:rsidRPr="000F4480">
              <w:rPr>
                <w:rFonts w:cstheme="minorHAnsi"/>
                <w:color w:val="0D0D0D" w:themeColor="text1" w:themeTint="F2"/>
                <w:szCs w:val="24"/>
                <w:highlight w:val="lightGray"/>
                <w:shd w:val="clear" w:color="auto" w:fill="BFBFBF" w:themeFill="background1" w:themeFillShade="BF"/>
                <w:lang w:eastAsia="en-GB"/>
              </w:rPr>
              <w:t>.</w:t>
            </w:r>
          </w:p>
        </w:tc>
      </w:tr>
    </w:tbl>
    <w:p w:rsidR="00B877B0" w:rsidRPr="000F4480" w:rsidRDefault="00B877B0" w:rsidP="00361F25">
      <w:pPr>
        <w:pStyle w:val="Heading3"/>
        <w:rPr>
          <w:rFonts w:asciiTheme="minorHAnsi" w:hAnsiTheme="minorHAnsi" w:cstheme="minorHAnsi"/>
          <w:szCs w:val="24"/>
        </w:rPr>
      </w:pPr>
      <w:bookmarkStart w:id="53" w:name="_Appendix_3:_Definitions"/>
      <w:bookmarkStart w:id="54" w:name="_Toc115779178"/>
      <w:bookmarkEnd w:id="47"/>
      <w:bookmarkEnd w:id="53"/>
    </w:p>
    <w:p w:rsidR="00B877B0" w:rsidRDefault="00B877B0">
      <w:pPr>
        <w:spacing w:after="160" w:line="259" w:lineRule="auto"/>
        <w:rPr>
          <w:rFonts w:cstheme="minorHAnsi"/>
          <w:szCs w:val="24"/>
        </w:rPr>
      </w:pPr>
      <w:r w:rsidRPr="000F4480">
        <w:rPr>
          <w:rFonts w:cstheme="minorHAnsi"/>
          <w:szCs w:val="24"/>
        </w:rPr>
        <w:br w:type="page"/>
      </w:r>
    </w:p>
    <w:p w:rsidR="00CD7DD9" w:rsidRPr="00BB6A4E" w:rsidRDefault="00BB6A4E" w:rsidP="00BB6A4E">
      <w:pPr>
        <w:rPr>
          <w:b/>
          <w:bCs/>
          <w:sz w:val="22"/>
        </w:rPr>
      </w:pPr>
      <w:r>
        <w:rPr>
          <w:rFonts w:cstheme="minorHAnsi"/>
          <w:b/>
          <w:noProof/>
          <w:lang w:val="en-US"/>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404854</wp:posOffset>
            </wp:positionV>
            <wp:extent cx="5679440" cy="3206750"/>
            <wp:effectExtent l="0" t="0" r="16510" b="12700"/>
            <wp:wrapThrough wrapText="bothSides">
              <wp:wrapPolygon edited="0">
                <wp:start x="0" y="0"/>
                <wp:lineTo x="0" y="21557"/>
                <wp:lineTo x="21590" y="21557"/>
                <wp:lineTo x="21590" y="0"/>
                <wp:lineTo x="0" y="0"/>
              </wp:wrapPolygon>
            </wp:wrapThrough>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anchor>
        </w:drawing>
      </w:r>
      <w:r w:rsidR="00CD7DD9" w:rsidRPr="00BB6A4E">
        <w:rPr>
          <w:b/>
          <w:bCs/>
        </w:rPr>
        <w:t>GRAPH OF RESULTS</w:t>
      </w:r>
    </w:p>
    <w:p w:rsidR="00CD7DD9" w:rsidRDefault="00CD7DD9" w:rsidP="00CD7DD9">
      <w:pPr>
        <w:pStyle w:val="NoSpacing"/>
        <w:rPr>
          <w:rFonts w:asciiTheme="minorHAnsi" w:hAnsiTheme="minorHAnsi" w:cstheme="minorHAnsi"/>
          <w:sz w:val="22"/>
          <w:szCs w:val="22"/>
        </w:rPr>
      </w:pPr>
    </w:p>
    <w:p w:rsidR="00CD7DD9" w:rsidRDefault="00CD7DD9" w:rsidP="00CD7DD9">
      <w:pPr>
        <w:pStyle w:val="NoSpacing"/>
        <w:rPr>
          <w:rFonts w:asciiTheme="minorHAnsi" w:hAnsiTheme="minorHAnsi" w:cstheme="minorHAnsi"/>
          <w:sz w:val="22"/>
          <w:szCs w:val="22"/>
        </w:rPr>
      </w:pPr>
    </w:p>
    <w:p w:rsidR="00CD7DD9" w:rsidRDefault="00CD7DD9" w:rsidP="00CD7DD9">
      <w:pPr>
        <w:tabs>
          <w:tab w:val="left" w:pos="-3119"/>
        </w:tabs>
        <w:spacing w:line="276" w:lineRule="auto"/>
        <w:outlineLvl w:val="0"/>
        <w:rPr>
          <w:rFonts w:cstheme="minorHAnsi"/>
          <w:b/>
          <w:sz w:val="22"/>
          <w:highlight w:val="yellow"/>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Pr>
        <w:rPr>
          <w:rFonts w:eastAsia="Arial Unicode MS" w:cstheme="minorHAnsi"/>
          <w:b/>
          <w:iCs/>
          <w:szCs w:val="24"/>
        </w:rPr>
      </w:pPr>
    </w:p>
    <w:p w:rsidR="00BB6A4E" w:rsidRDefault="00BB6A4E" w:rsidP="00BB6A4E"/>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Default="00CD7DD9">
      <w:pPr>
        <w:spacing w:after="160" w:line="259" w:lineRule="auto"/>
        <w:rPr>
          <w:rFonts w:eastAsia="Arial Unicode MS" w:cstheme="minorHAnsi"/>
          <w:b/>
          <w:iCs/>
          <w:szCs w:val="24"/>
        </w:rPr>
      </w:pPr>
    </w:p>
    <w:p w:rsidR="00CD7DD9" w:rsidRPr="000F4480" w:rsidRDefault="00CD7DD9">
      <w:pPr>
        <w:spacing w:after="160" w:line="259" w:lineRule="auto"/>
        <w:rPr>
          <w:rFonts w:eastAsia="Arial Unicode MS" w:cstheme="minorHAnsi"/>
          <w:b/>
          <w:iCs/>
          <w:szCs w:val="24"/>
        </w:rPr>
      </w:pPr>
    </w:p>
    <w:p w:rsidR="009F680D" w:rsidRPr="000F4480" w:rsidRDefault="00875C22" w:rsidP="00361F25">
      <w:pPr>
        <w:pStyle w:val="Heading3"/>
        <w:rPr>
          <w:rStyle w:val="Hyperlink"/>
          <w:rFonts w:asciiTheme="minorHAnsi" w:hAnsiTheme="minorHAnsi" w:cstheme="minorHAnsi"/>
          <w:color w:val="auto"/>
          <w:szCs w:val="24"/>
          <w:u w:val="none"/>
        </w:rPr>
      </w:pPr>
      <w:r w:rsidRPr="00875C22">
        <w:rPr>
          <w:rFonts w:asciiTheme="minorHAnsi" w:hAnsiTheme="minorHAnsi" w:cstheme="minorHAnsi"/>
          <w:szCs w:val="24"/>
        </w:rPr>
        <w:fldChar w:fldCharType="begin"/>
      </w:r>
      <w:r w:rsidR="003838B1" w:rsidRPr="000F4480">
        <w:rPr>
          <w:rFonts w:asciiTheme="minorHAnsi" w:hAnsiTheme="minorHAnsi" w:cstheme="minorHAnsi"/>
          <w:szCs w:val="24"/>
        </w:rPr>
        <w:instrText xml:space="preserve"> HYPERLINK  \l "_Appendix_3:_Definitions" </w:instrText>
      </w:r>
      <w:r w:rsidRPr="00875C22">
        <w:rPr>
          <w:rFonts w:asciiTheme="minorHAnsi" w:hAnsiTheme="minorHAnsi" w:cstheme="minorHAnsi"/>
          <w:szCs w:val="24"/>
        </w:rPr>
        <w:fldChar w:fldCharType="separate"/>
      </w:r>
      <w:bookmarkStart w:id="55" w:name="_Toc149733091"/>
      <w:r w:rsidR="00D764F6" w:rsidRPr="000F4480">
        <w:rPr>
          <w:rStyle w:val="Hyperlink"/>
          <w:rFonts w:asciiTheme="minorHAnsi" w:hAnsiTheme="minorHAnsi" w:cstheme="minorHAnsi"/>
          <w:color w:val="auto"/>
          <w:szCs w:val="24"/>
          <w:u w:val="none"/>
        </w:rPr>
        <w:t>Appendix 3:</w:t>
      </w:r>
      <w:r w:rsidR="00125661" w:rsidRPr="000F4480">
        <w:rPr>
          <w:rStyle w:val="Hyperlink"/>
          <w:rFonts w:asciiTheme="minorHAnsi" w:hAnsiTheme="minorHAnsi" w:cstheme="minorHAnsi"/>
          <w:color w:val="auto"/>
          <w:szCs w:val="24"/>
          <w:u w:val="none"/>
        </w:rPr>
        <w:t>D</w:t>
      </w:r>
      <w:r w:rsidR="00D764F6" w:rsidRPr="000F4480">
        <w:rPr>
          <w:rStyle w:val="Hyperlink"/>
          <w:rFonts w:asciiTheme="minorHAnsi" w:hAnsiTheme="minorHAnsi" w:cstheme="minorHAnsi"/>
          <w:color w:val="auto"/>
          <w:szCs w:val="24"/>
          <w:u w:val="none"/>
        </w:rPr>
        <w:t xml:space="preserve">efinitions </w:t>
      </w:r>
      <w:r w:rsidR="002717A6" w:rsidRPr="000F4480">
        <w:rPr>
          <w:rStyle w:val="Hyperlink"/>
          <w:rFonts w:asciiTheme="minorHAnsi" w:hAnsiTheme="minorHAnsi" w:cstheme="minorHAnsi"/>
          <w:color w:val="auto"/>
          <w:szCs w:val="24"/>
          <w:u w:val="none"/>
        </w:rPr>
        <w:t>of</w:t>
      </w:r>
      <w:r w:rsidR="00D764F6" w:rsidRPr="000F4480">
        <w:rPr>
          <w:rStyle w:val="Hyperlink"/>
          <w:rFonts w:asciiTheme="minorHAnsi" w:hAnsiTheme="minorHAnsi" w:cstheme="minorHAnsi"/>
          <w:color w:val="auto"/>
          <w:szCs w:val="24"/>
          <w:u w:val="none"/>
        </w:rPr>
        <w:t xml:space="preserve"> Specific Learning </w:t>
      </w:r>
      <w:bookmarkEnd w:id="54"/>
      <w:r w:rsidR="00D764F6" w:rsidRPr="000F4480">
        <w:rPr>
          <w:rStyle w:val="Hyperlink"/>
          <w:rFonts w:asciiTheme="minorHAnsi" w:hAnsiTheme="minorHAnsi" w:cstheme="minorHAnsi"/>
          <w:color w:val="auto"/>
          <w:szCs w:val="24"/>
          <w:u w:val="none"/>
        </w:rPr>
        <w:t>Diff</w:t>
      </w:r>
      <w:r w:rsidR="00532192" w:rsidRPr="000F4480">
        <w:rPr>
          <w:rStyle w:val="Hyperlink"/>
          <w:rFonts w:asciiTheme="minorHAnsi" w:hAnsiTheme="minorHAnsi" w:cstheme="minorHAnsi"/>
          <w:color w:val="auto"/>
          <w:szCs w:val="24"/>
          <w:u w:val="none"/>
        </w:rPr>
        <w:t>iculties</w:t>
      </w:r>
      <w:bookmarkEnd w:id="55"/>
    </w:p>
    <w:p w:rsidR="006B784A" w:rsidRPr="000F4480" w:rsidRDefault="00875C22" w:rsidP="006775C7">
      <w:pPr>
        <w:pStyle w:val="Heading5"/>
        <w:rPr>
          <w:rFonts w:cstheme="minorHAnsi"/>
        </w:rPr>
      </w:pPr>
      <w:r w:rsidRPr="000F4480">
        <w:rPr>
          <w:rFonts w:cstheme="minorHAnsi"/>
        </w:rPr>
        <w:fldChar w:fldCharType="end"/>
      </w:r>
    </w:p>
    <w:p w:rsidR="00540406" w:rsidRPr="000F4480" w:rsidRDefault="00540406" w:rsidP="00540406">
      <w:pPr>
        <w:rPr>
          <w:rFonts w:cstheme="minorHAnsi"/>
          <w:szCs w:val="24"/>
          <w:highlight w:val="yellow"/>
        </w:rPr>
      </w:pPr>
      <w:r w:rsidRPr="000F4480">
        <w:rPr>
          <w:rFonts w:cstheme="minorHAnsi"/>
          <w:b/>
          <w:bCs/>
          <w:szCs w:val="24"/>
          <w:highlight w:val="yellow"/>
        </w:rPr>
        <w:t>Dyslexia</w:t>
      </w:r>
      <w:r w:rsidRPr="000F4480">
        <w:rPr>
          <w:rFonts w:cstheme="minorHAnsi"/>
          <w:szCs w:val="24"/>
          <w:highlight w:val="yellow"/>
        </w:rPr>
        <w:t xml:space="preserve"> is a learning difficulty that primarily affects the skills involved in accurate and fluent word reading and spelling. Characteristic features of dyslexia are difficulties in phonological awareness, verbal memory and verbal processing speed. Dyslexia occurs across the range of intellectual abilities. It is best thought of as a continuum, not a distinct category, and there are no clear cut-off points. Co-occurring difficulties may be seen in aspects of language, motor co-ordination, mental calculation, concentration and personal organisation, but these are not, by themselves, markers of dyslexia. A good indication of the severity and persistence of dyslexic difficulties can be gained by examining how the individual responds or has responded to well-founded intervention. </w:t>
      </w:r>
    </w:p>
    <w:p w:rsidR="00540406" w:rsidRPr="000F4480" w:rsidRDefault="00540406" w:rsidP="00BD45EA">
      <w:pPr>
        <w:pStyle w:val="NoSpacing"/>
        <w:rPr>
          <w:rFonts w:asciiTheme="minorHAnsi" w:hAnsiTheme="minorHAnsi" w:cstheme="minorHAnsi"/>
          <w:szCs w:val="24"/>
          <w:highlight w:val="yellow"/>
        </w:rPr>
      </w:pPr>
    </w:p>
    <w:p w:rsidR="00540406" w:rsidRPr="000F4480" w:rsidRDefault="00540406" w:rsidP="00540406">
      <w:pPr>
        <w:rPr>
          <w:rFonts w:cstheme="minorHAnsi"/>
          <w:szCs w:val="24"/>
          <w:highlight w:val="yellow"/>
        </w:rPr>
      </w:pPr>
      <w:r w:rsidRPr="000F4480">
        <w:rPr>
          <w:rFonts w:cstheme="minorHAnsi"/>
          <w:szCs w:val="24"/>
          <w:highlight w:val="yellow"/>
        </w:rPr>
        <w:t xml:space="preserve">In addition to these characteristics: The British Dyslexia Association (BDA) acknowledges the visual and auditory processing difficulties that some individuals with dyslexia can </w:t>
      </w:r>
      <w:r w:rsidR="00DD0085" w:rsidRPr="000F4480">
        <w:rPr>
          <w:rFonts w:cstheme="minorHAnsi"/>
          <w:szCs w:val="24"/>
          <w:highlight w:val="yellow"/>
        </w:rPr>
        <w:t>experience and</w:t>
      </w:r>
      <w:r w:rsidRPr="000F4480">
        <w:rPr>
          <w:rFonts w:cstheme="minorHAnsi"/>
          <w:szCs w:val="24"/>
          <w:highlight w:val="yellow"/>
        </w:rPr>
        <w:t xml:space="preserve"> points out that dyslexic readers can show a combination of abilities and difficulties that affect the learning process. Some also have strengths in other areas, such as design, problem solving, creative skills, interactive skills and oral skills. </w:t>
      </w:r>
    </w:p>
    <w:p w:rsidR="00540406" w:rsidRPr="000F4480" w:rsidRDefault="00540406" w:rsidP="00CC693A">
      <w:pPr>
        <w:jc w:val="right"/>
        <w:rPr>
          <w:rFonts w:cstheme="minorHAnsi"/>
          <w:szCs w:val="24"/>
        </w:rPr>
      </w:pPr>
      <w:r w:rsidRPr="000F4480">
        <w:rPr>
          <w:rFonts w:cstheme="minorHAnsi"/>
          <w:szCs w:val="24"/>
          <w:highlight w:val="yellow"/>
        </w:rPr>
        <w:t>British Dyslexia Association (2010)</w:t>
      </w:r>
    </w:p>
    <w:p w:rsidR="009F680D" w:rsidRPr="000F4480" w:rsidRDefault="009F680D" w:rsidP="006775C7">
      <w:pPr>
        <w:pStyle w:val="Heading5"/>
        <w:rPr>
          <w:rFonts w:cstheme="minorHAnsi"/>
          <w:highlight w:val="darkCyan"/>
        </w:rPr>
      </w:pPr>
    </w:p>
    <w:p w:rsidR="009F680D" w:rsidRPr="000F4480" w:rsidRDefault="009F680D" w:rsidP="009F680D">
      <w:pPr>
        <w:tabs>
          <w:tab w:val="left" w:pos="-3119"/>
          <w:tab w:val="left" w:pos="8789"/>
        </w:tabs>
        <w:ind w:right="-40"/>
        <w:contextualSpacing/>
        <w:rPr>
          <w:rFonts w:cstheme="minorHAnsi"/>
          <w:szCs w:val="24"/>
          <w:highlight w:val="darkCyan"/>
        </w:rPr>
      </w:pPr>
      <w:r w:rsidRPr="000F4480">
        <w:rPr>
          <w:rFonts w:cstheme="minorHAnsi"/>
          <w:b/>
          <w:szCs w:val="24"/>
          <w:highlight w:val="darkCyan"/>
        </w:rPr>
        <w:t>‘Developmental Coordination Disorder (DCD),</w:t>
      </w:r>
      <w:r w:rsidRPr="000F4480">
        <w:rPr>
          <w:rFonts w:cstheme="minorHAnsi"/>
          <w:szCs w:val="24"/>
          <w:highlight w:val="darkCyan"/>
        </w:rPr>
        <w:t xml:space="preserve"> also known, in the UK, as dyspraxia, is a common but serious disorder affecting movement and coordination in children, young people and adults, with symptoms present since childhood.  This lifelong condition is </w:t>
      </w:r>
      <w:r w:rsidRPr="000F4480">
        <w:rPr>
          <w:rFonts w:cstheme="minorHAnsi"/>
          <w:szCs w:val="24"/>
          <w:highlight w:val="darkCyan"/>
        </w:rPr>
        <w:lastRenderedPageBreak/>
        <w:t xml:space="preserve">formally recognised by international organisations including the World Health Organisation.  The person’s coordination difficulties will affect </w:t>
      </w:r>
      <w:r w:rsidR="00F85C9C">
        <w:rPr>
          <w:rFonts w:cstheme="minorHAnsi"/>
          <w:szCs w:val="24"/>
          <w:highlight w:val="darkCyan"/>
        </w:rPr>
        <w:t>her</w:t>
      </w:r>
      <w:r w:rsidRPr="000F4480">
        <w:rPr>
          <w:rFonts w:cstheme="minorHAnsi"/>
          <w:szCs w:val="24"/>
          <w:highlight w:val="darkCyan"/>
        </w:rPr>
        <w:t xml:space="preserve"> functioning in everyday activities, including in the classroom, at work and in leisure activities.  Difficulties may vary in </w:t>
      </w:r>
      <w:r w:rsidR="00BD45EA" w:rsidRPr="000F4480">
        <w:rPr>
          <w:rFonts w:cstheme="minorHAnsi"/>
          <w:szCs w:val="24"/>
          <w:highlight w:val="darkCyan"/>
        </w:rPr>
        <w:t xml:space="preserve">their </w:t>
      </w:r>
      <w:r w:rsidRPr="000F4480">
        <w:rPr>
          <w:rFonts w:cstheme="minorHAnsi"/>
          <w:szCs w:val="24"/>
          <w:highlight w:val="darkCyan"/>
        </w:rPr>
        <w:t xml:space="preserve">presentation and will also change depending on environmental demands, life experience, and the support provided.  There can be a range of co-occurring non-motor difficulties, social and emotional difficulties as well as problems with time management, planning and personal organisation, and these may also affect a person’s education or employment experiences.  Although the motor difficulties persist throughout life, non-motor difficulties may become more prominent as expectations and demands change over time.  With appropriate recognition, reasonable adjustments and support, people with DCD can be very successful in their lives.  DCD can co-occur with other developmental and specific difficulties.’  </w:t>
      </w:r>
    </w:p>
    <w:p w:rsidR="009F680D" w:rsidRPr="000F4480" w:rsidRDefault="009F680D" w:rsidP="009F680D">
      <w:pPr>
        <w:tabs>
          <w:tab w:val="left" w:pos="-3119"/>
          <w:tab w:val="left" w:pos="8789"/>
        </w:tabs>
        <w:ind w:right="-40"/>
        <w:jc w:val="right"/>
        <w:rPr>
          <w:rFonts w:cstheme="minorHAnsi"/>
          <w:i/>
          <w:szCs w:val="24"/>
          <w:highlight w:val="darkCyan"/>
        </w:rPr>
      </w:pPr>
      <w:r w:rsidRPr="000F4480">
        <w:rPr>
          <w:rFonts w:cstheme="minorHAnsi"/>
          <w:i/>
          <w:szCs w:val="24"/>
          <w:highlight w:val="darkCyan"/>
        </w:rPr>
        <w:t>SASC Guidance on the assessment and identification of the characteristics of</w:t>
      </w:r>
    </w:p>
    <w:p w:rsidR="009F680D" w:rsidRPr="000F4480" w:rsidRDefault="009F680D" w:rsidP="009F680D">
      <w:pPr>
        <w:tabs>
          <w:tab w:val="left" w:pos="-3119"/>
          <w:tab w:val="left" w:pos="8789"/>
        </w:tabs>
        <w:ind w:right="-40"/>
        <w:jc w:val="right"/>
        <w:rPr>
          <w:rFonts w:cstheme="minorHAnsi"/>
          <w:i/>
          <w:szCs w:val="24"/>
        </w:rPr>
      </w:pPr>
      <w:r w:rsidRPr="000F4480">
        <w:rPr>
          <w:rFonts w:cstheme="minorHAnsi"/>
          <w:i/>
          <w:szCs w:val="24"/>
          <w:highlight w:val="darkCyan"/>
        </w:rPr>
        <w:t xml:space="preserve"> Developmental Coordination Disorder/Dyspraxia March 2021</w:t>
      </w:r>
    </w:p>
    <w:p w:rsidR="009F680D" w:rsidRPr="000F4480" w:rsidRDefault="009F680D" w:rsidP="006775C7">
      <w:pPr>
        <w:pStyle w:val="Heading5"/>
        <w:rPr>
          <w:rFonts w:cstheme="minorHAnsi"/>
        </w:rPr>
      </w:pPr>
    </w:p>
    <w:p w:rsidR="009F680D" w:rsidRPr="000F4480" w:rsidRDefault="009F680D" w:rsidP="009F680D">
      <w:pPr>
        <w:tabs>
          <w:tab w:val="left" w:pos="-3119"/>
          <w:tab w:val="left" w:pos="8789"/>
        </w:tabs>
        <w:ind w:right="-40"/>
        <w:rPr>
          <w:rFonts w:eastAsia="Yu Mincho" w:cstheme="minorHAnsi"/>
          <w:color w:val="000000" w:themeColor="text1"/>
          <w:szCs w:val="24"/>
          <w:highlight w:val="magenta"/>
          <w:lang w:eastAsia="en-GB"/>
        </w:rPr>
      </w:pPr>
      <w:r w:rsidRPr="000F4480">
        <w:rPr>
          <w:rFonts w:eastAsia="Yu Mincho" w:cstheme="minorHAnsi"/>
          <w:b/>
          <w:i/>
          <w:color w:val="000000" w:themeColor="text1"/>
          <w:szCs w:val="24"/>
          <w:highlight w:val="magenta"/>
          <w:lang w:eastAsia="en-GB"/>
        </w:rPr>
        <w:t>‘</w:t>
      </w:r>
      <w:r w:rsidRPr="000F4480">
        <w:rPr>
          <w:rFonts w:eastAsia="Yu Mincho" w:cstheme="minorHAnsi"/>
          <w:b/>
          <w:color w:val="000000" w:themeColor="text1"/>
          <w:szCs w:val="24"/>
          <w:highlight w:val="magenta"/>
          <w:lang w:eastAsia="en-GB"/>
        </w:rPr>
        <w:t xml:space="preserve">Attention Deficit Hyperactivity Disorder (ADHD) </w:t>
      </w:r>
      <w:r w:rsidRPr="000F4480">
        <w:rPr>
          <w:rFonts w:eastAsia="Yu Mincho" w:cstheme="minorHAnsi"/>
          <w:color w:val="000000" w:themeColor="text1"/>
          <w:szCs w:val="24"/>
          <w:highlight w:val="magenta"/>
          <w:lang w:eastAsia="en-GB"/>
        </w:rPr>
        <w:t>is a neurodevelopmental disorder that is characterised by a persistent pattern of inattention or hyperactivity/impulsivity that interferes with normal functioning or development; is present in multiple settings (e.g., home, education, social life, work); symptoms interfere with, or reduce the quality of social, emotional, academic or occupational functioning.’</w:t>
      </w:r>
    </w:p>
    <w:p w:rsidR="009F680D" w:rsidRPr="000F4480" w:rsidRDefault="009F680D" w:rsidP="009F680D">
      <w:pPr>
        <w:tabs>
          <w:tab w:val="left" w:pos="-3119"/>
          <w:tab w:val="left" w:pos="8789"/>
        </w:tabs>
        <w:ind w:right="-40"/>
        <w:jc w:val="right"/>
        <w:rPr>
          <w:rFonts w:cstheme="minorHAnsi"/>
          <w:i/>
          <w:szCs w:val="24"/>
          <w:highlight w:val="magenta"/>
        </w:rPr>
      </w:pPr>
      <w:r w:rsidRPr="000F4480">
        <w:rPr>
          <w:rFonts w:cstheme="minorHAnsi"/>
          <w:i/>
          <w:szCs w:val="24"/>
          <w:highlight w:val="magenta"/>
        </w:rPr>
        <w:t>SASC Guidance on the assessment and identification of the characteristics of an</w:t>
      </w:r>
    </w:p>
    <w:p w:rsidR="009F680D" w:rsidRPr="000F4480" w:rsidRDefault="009F680D" w:rsidP="00735846">
      <w:pPr>
        <w:pStyle w:val="NoSpacing"/>
        <w:spacing w:line="360" w:lineRule="auto"/>
        <w:jc w:val="right"/>
        <w:rPr>
          <w:rFonts w:asciiTheme="minorHAnsi" w:hAnsiTheme="minorHAnsi" w:cstheme="minorHAnsi"/>
          <w:szCs w:val="24"/>
        </w:rPr>
      </w:pPr>
      <w:r w:rsidRPr="000F4480">
        <w:rPr>
          <w:rFonts w:asciiTheme="minorHAnsi" w:hAnsiTheme="minorHAnsi" w:cstheme="minorHAnsi"/>
          <w:szCs w:val="24"/>
          <w:highlight w:val="magenta"/>
        </w:rPr>
        <w:t>Attention Deficit Hyperactivity Disorder (ADHD) (June 2021)</w:t>
      </w:r>
    </w:p>
    <w:p w:rsidR="00FE0716" w:rsidRPr="000F4480" w:rsidRDefault="00FE0716" w:rsidP="00735846">
      <w:pPr>
        <w:pStyle w:val="NoSpacing"/>
        <w:spacing w:line="360" w:lineRule="auto"/>
        <w:rPr>
          <w:rFonts w:asciiTheme="minorHAnsi" w:hAnsiTheme="minorHAnsi" w:cstheme="minorHAnsi"/>
          <w:szCs w:val="24"/>
        </w:rPr>
      </w:pP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b/>
          <w:bCs/>
          <w:szCs w:val="24"/>
          <w:highlight w:val="magenta"/>
        </w:rPr>
        <w:t xml:space="preserve">Attention Deficit Hyperactivity Disorder (ADHD) </w:t>
      </w:r>
      <w:r w:rsidRPr="000F4480">
        <w:rPr>
          <w:rFonts w:asciiTheme="minorHAnsi" w:hAnsiTheme="minorHAnsi" w:cstheme="minorHAnsi"/>
          <w:szCs w:val="24"/>
          <w:highlight w:val="magenta"/>
        </w:rPr>
        <w:t xml:space="preserve">is a neurodevelopmental disorder </w:t>
      </w:r>
      <w:bookmarkStart w:id="56" w:name="_Hlk116332374"/>
      <w:bookmarkStart w:id="57" w:name="_Hlk116305001"/>
      <w:bookmarkEnd w:id="56"/>
      <w:bookmarkEnd w:id="57"/>
      <w:r w:rsidRPr="000F4480">
        <w:rPr>
          <w:rFonts w:asciiTheme="minorHAnsi" w:hAnsiTheme="minorHAnsi" w:cstheme="minorHAnsi"/>
          <w:szCs w:val="24"/>
          <w:highlight w:val="magenta"/>
        </w:rPr>
        <w:t>which has features relating to both specific learning difficulties and mental health. There are three main presentations of ADHD: predominantly inattentive, predominantly hyperactive and impulsive or combined presentation which includes symptoms of both. These symptoms are present in multiple settings, such as at school, at home or at work, and affect or reduce the quality of social, academic or occupational functioning.</w:t>
      </w:r>
    </w:p>
    <w:p w:rsidR="00FE0716" w:rsidRPr="000F4480" w:rsidRDefault="00FE0716" w:rsidP="00735846">
      <w:pPr>
        <w:pStyle w:val="NoSpacing"/>
        <w:spacing w:line="360" w:lineRule="auto"/>
        <w:rPr>
          <w:rFonts w:asciiTheme="minorHAnsi" w:hAnsiTheme="minorHAnsi" w:cstheme="minorHAnsi"/>
          <w:szCs w:val="24"/>
          <w:highlight w:val="magenta"/>
        </w:rPr>
      </w:pP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Common ADHD symptoms include:</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Inattention</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lack of focus</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lastRenderedPageBreak/>
        <w:t>Poor time management</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Weak impulse control</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Emotional dysregulation</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Hyperfocus</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Hyperactivity</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Executive dysfunction</w:t>
      </w:r>
    </w:p>
    <w:p w:rsidR="00FE0716" w:rsidRPr="000F4480" w:rsidRDefault="00FE0716"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Poor working memory</w:t>
      </w:r>
    </w:p>
    <w:p w:rsidR="00FE0716" w:rsidRPr="000F4480" w:rsidRDefault="00FE0716" w:rsidP="00735846">
      <w:pPr>
        <w:pStyle w:val="NoSpacing"/>
        <w:spacing w:line="360" w:lineRule="auto"/>
        <w:rPr>
          <w:rFonts w:asciiTheme="minorHAnsi" w:hAnsiTheme="minorHAnsi" w:cstheme="minorHAnsi"/>
          <w:szCs w:val="24"/>
          <w:highlight w:val="magenta"/>
        </w:rPr>
      </w:pPr>
    </w:p>
    <w:p w:rsidR="00FE0716" w:rsidRPr="000F4480" w:rsidRDefault="00DD0085" w:rsidP="00735846">
      <w:pPr>
        <w:pStyle w:val="NoSpacing"/>
        <w:spacing w:line="360" w:lineRule="auto"/>
        <w:rPr>
          <w:rFonts w:asciiTheme="minorHAnsi" w:hAnsiTheme="minorHAnsi" w:cstheme="minorHAnsi"/>
          <w:szCs w:val="24"/>
          <w:highlight w:val="magenta"/>
        </w:rPr>
      </w:pPr>
      <w:r w:rsidRPr="000F4480">
        <w:rPr>
          <w:rFonts w:asciiTheme="minorHAnsi" w:hAnsiTheme="minorHAnsi" w:cstheme="minorHAnsi"/>
          <w:szCs w:val="24"/>
          <w:highlight w:val="magenta"/>
        </w:rPr>
        <w:t>Similarly,</w:t>
      </w:r>
      <w:r w:rsidR="00FE0716" w:rsidRPr="000F4480">
        <w:rPr>
          <w:rFonts w:asciiTheme="minorHAnsi" w:hAnsiTheme="minorHAnsi" w:cstheme="minorHAnsi"/>
          <w:szCs w:val="24"/>
          <w:highlight w:val="magenta"/>
        </w:rPr>
        <w:t xml:space="preserve"> to dyslexia, individuals with ADHD can show considerable strengths alongside their weaknesses and difficulties. These strengths may be associated with characteristics of ADHD such as the ability to hyperfocus, as well as increased creativity, imagination and problem-solving. When supporting people with ADHD it's important to understand and build upon their individual strengths, as well as support them in managing difficulties that stem from inattention, hyperactivity or impulsive behaviour. It's also important to recognise the mental health impacts of ADHD when creating a system of support, as ADHD is known to co-occur with mental health conditions such as anxiety and depression.</w:t>
      </w:r>
    </w:p>
    <w:p w:rsidR="00FE0716" w:rsidRPr="000F4480" w:rsidRDefault="00FE0716" w:rsidP="00735846">
      <w:pPr>
        <w:pStyle w:val="NoSpacing"/>
        <w:spacing w:line="360" w:lineRule="auto"/>
        <w:rPr>
          <w:rFonts w:asciiTheme="minorHAnsi" w:hAnsiTheme="minorHAnsi" w:cstheme="minorHAnsi"/>
          <w:szCs w:val="24"/>
        </w:rPr>
      </w:pPr>
      <w:r w:rsidRPr="000F4480">
        <w:rPr>
          <w:rFonts w:asciiTheme="minorHAnsi" w:hAnsiTheme="minorHAnsi" w:cstheme="minorHAnsi"/>
          <w:szCs w:val="24"/>
          <w:highlight w:val="magenta"/>
        </w:rPr>
        <w:t>BDA (2022)</w:t>
      </w:r>
    </w:p>
    <w:p w:rsidR="009F680D" w:rsidRPr="000F4480" w:rsidRDefault="00FE0716" w:rsidP="006775C7">
      <w:pPr>
        <w:pStyle w:val="Heading5"/>
        <w:rPr>
          <w:rFonts w:cstheme="minorHAnsi"/>
          <w:bCs w:val="0"/>
          <w:szCs w:val="24"/>
          <w:highlight w:val="cyan"/>
          <w:u w:val="none"/>
        </w:rPr>
      </w:pPr>
      <w:r w:rsidRPr="000F4480">
        <w:rPr>
          <w:rFonts w:cstheme="minorHAnsi"/>
        </w:rPr>
        <w:t> </w:t>
      </w:r>
    </w:p>
    <w:p w:rsidR="00AA44C0" w:rsidRPr="000F4480" w:rsidRDefault="00AA44C0" w:rsidP="009F680D">
      <w:pPr>
        <w:rPr>
          <w:rFonts w:eastAsia="Times New Roman" w:cstheme="minorHAnsi"/>
          <w:b/>
          <w:bCs/>
          <w:szCs w:val="24"/>
          <w:highlight w:val="cyan"/>
        </w:rPr>
      </w:pPr>
      <w:r w:rsidRPr="000F4480">
        <w:rPr>
          <w:rFonts w:eastAsia="Times New Roman" w:cstheme="minorHAnsi"/>
          <w:b/>
          <w:bCs/>
          <w:szCs w:val="24"/>
          <w:highlight w:val="cyan"/>
        </w:rPr>
        <w:t>Specific Learning Difficulties</w:t>
      </w:r>
      <w:r w:rsidR="00BD6CF7" w:rsidRPr="000F4480">
        <w:rPr>
          <w:rFonts w:eastAsia="Times New Roman" w:cstheme="minorHAnsi"/>
          <w:b/>
          <w:bCs/>
          <w:szCs w:val="24"/>
          <w:highlight w:val="cyan"/>
        </w:rPr>
        <w:t xml:space="preserve"> (Speed of Processing)</w:t>
      </w:r>
    </w:p>
    <w:p w:rsidR="00AA44C0" w:rsidRPr="000F4480" w:rsidRDefault="00BD6CF7"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xml:space="preserve">Specific Learning Difficulties </w:t>
      </w:r>
      <w:r w:rsidR="00AA44C0" w:rsidRPr="000F4480">
        <w:rPr>
          <w:rFonts w:asciiTheme="minorHAnsi" w:eastAsia="Times New Roman" w:hAnsiTheme="minorHAnsi" w:cstheme="minorHAnsi"/>
          <w:kern w:val="0"/>
          <w:highlight w:val="cyan"/>
          <w:lang w:eastAsia="en-US" w:bidi="ar-SA"/>
        </w:rPr>
        <w:t>may affect an individual’s ability to receive, process and recall information. It is a difference or difficulty with particular aspects of learning. The term SpLD is used to denote a range of learning difficulties.</w:t>
      </w:r>
    </w:p>
    <w:p w:rsidR="00AA44C0" w:rsidRPr="000F4480" w:rsidRDefault="00AA44C0" w:rsidP="00AA44C0">
      <w:pPr>
        <w:pStyle w:val="NormalWeb"/>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The most common include:</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Dyslexia</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Dyspraxia or Developmental Coordination Disorder (DCD)</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Dyscalculia</w:t>
      </w:r>
    </w:p>
    <w:p w:rsidR="00AA44C0" w:rsidRPr="000F4480" w:rsidRDefault="00AA44C0" w:rsidP="007B25E1">
      <w:pPr>
        <w:numPr>
          <w:ilvl w:val="0"/>
          <w:numId w:val="15"/>
        </w:numPr>
        <w:textAlignment w:val="center"/>
        <w:rPr>
          <w:rFonts w:eastAsia="Times New Roman" w:cstheme="minorHAnsi"/>
          <w:szCs w:val="24"/>
          <w:highlight w:val="cyan"/>
        </w:rPr>
      </w:pPr>
      <w:r w:rsidRPr="000F4480">
        <w:rPr>
          <w:rFonts w:eastAsia="Times New Roman" w:cstheme="minorHAnsi"/>
          <w:szCs w:val="24"/>
          <w:highlight w:val="cyan"/>
        </w:rPr>
        <w:t>Dysgraphia</w:t>
      </w:r>
    </w:p>
    <w:p w:rsidR="00AA44C0" w:rsidRPr="000F4480" w:rsidRDefault="00AA44C0" w:rsidP="007B25E1">
      <w:pPr>
        <w:pStyle w:val="NormalWeb"/>
        <w:spacing w:line="360" w:lineRule="auto"/>
        <w:ind w:left="108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An individual may have one of these or they may exhibit signs of more than one SpLD.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About SpLDs</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Specific Learning Difficulties range from mild to severe. Each person is affected differently.</w:t>
      </w:r>
    </w:p>
    <w:p w:rsidR="00AA44C0" w:rsidRPr="000F4480" w:rsidRDefault="00AA44C0" w:rsidP="00AA44C0">
      <w:pPr>
        <w:pStyle w:val="NormalWeb"/>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lastRenderedPageBreak/>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Everyone has underlying brain skills that make it possible for us to think, remember and learn – known as their cognitive profile. These skills allow us to process the huge amounts of information we receive every day at work, at school and in life. We all have strengths and weaknesses in our cognitive profiles.</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SpLDs are not connected to intellectual ability, social, economic, cultural or language background.</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Having an SpLD does not mean an individual can’t achieve academically. However, it may be harder and may require far greater (usually unseen) effort and a distinct set of skills.</w:t>
      </w:r>
    </w:p>
    <w:p w:rsidR="00BD6CF7" w:rsidRPr="000F4480" w:rsidRDefault="00BD6CF7" w:rsidP="007B25E1">
      <w:pPr>
        <w:pStyle w:val="NormalWeb"/>
        <w:spacing w:line="360" w:lineRule="auto"/>
        <w:rPr>
          <w:rFonts w:asciiTheme="minorHAnsi" w:eastAsia="Times New Roman" w:hAnsiTheme="minorHAnsi" w:cstheme="minorHAnsi"/>
          <w:kern w:val="0"/>
          <w:highlight w:val="cyan"/>
          <w:lang w:eastAsia="en-US" w:bidi="ar-SA"/>
        </w:rPr>
      </w:pP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Understanding specific strengths and weaknesses can help an individual develop a ‘toolkit’ of strategies and techniques suited to their learning preferences, and to enable them to achieve their goals, academic or otherwise.</w:t>
      </w:r>
    </w:p>
    <w:p w:rsidR="00AA44C0" w:rsidRPr="000F4480" w:rsidRDefault="00AA44C0" w:rsidP="007B25E1">
      <w:pPr>
        <w:pStyle w:val="NormalWeb"/>
        <w:spacing w:line="360" w:lineRule="auto"/>
        <w:ind w:left="540"/>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AA44C0" w:rsidP="007B25E1">
      <w:pPr>
        <w:pStyle w:val="NormalWeb"/>
        <w:spacing w:line="360" w:lineRule="auto"/>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It is crucial to remember that a person with an SpLD may have many strengths which can outweigh any weaknesses!</w:t>
      </w:r>
    </w:p>
    <w:p w:rsidR="00AA44C0" w:rsidRPr="000F4480" w:rsidRDefault="00AA44C0" w:rsidP="007B25E1">
      <w:pPr>
        <w:pStyle w:val="NormalWeb"/>
        <w:spacing w:line="360" w:lineRule="auto"/>
        <w:ind w:left="540"/>
        <w:jc w:val="right"/>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Helen Arkell (2022)</w:t>
      </w:r>
    </w:p>
    <w:p w:rsidR="00AA44C0" w:rsidRPr="000F4480" w:rsidRDefault="00AA44C0" w:rsidP="007B25E1">
      <w:pPr>
        <w:pStyle w:val="NormalWeb"/>
        <w:spacing w:line="360" w:lineRule="auto"/>
        <w:ind w:left="540"/>
        <w:jc w:val="right"/>
        <w:rPr>
          <w:rFonts w:asciiTheme="minorHAnsi" w:eastAsia="Times New Roman" w:hAnsiTheme="minorHAnsi" w:cstheme="minorHAnsi"/>
          <w:kern w:val="0"/>
          <w:highlight w:val="cyan"/>
          <w:lang w:eastAsia="en-US" w:bidi="ar-SA"/>
        </w:rPr>
      </w:pPr>
      <w:r w:rsidRPr="000F4480">
        <w:rPr>
          <w:rFonts w:asciiTheme="minorHAnsi" w:eastAsia="Times New Roman" w:hAnsiTheme="minorHAnsi" w:cstheme="minorHAnsi"/>
          <w:kern w:val="0"/>
          <w:highlight w:val="cyan"/>
          <w:lang w:eastAsia="en-US" w:bidi="ar-SA"/>
        </w:rPr>
        <w:t> </w:t>
      </w:r>
    </w:p>
    <w:p w:rsidR="00AA44C0" w:rsidRPr="000F4480" w:rsidRDefault="00875C22" w:rsidP="007B25E1">
      <w:pPr>
        <w:pStyle w:val="NormalWeb"/>
        <w:spacing w:line="360" w:lineRule="auto"/>
        <w:ind w:left="540"/>
        <w:jc w:val="right"/>
        <w:rPr>
          <w:rFonts w:asciiTheme="minorHAnsi" w:eastAsia="Times New Roman" w:hAnsiTheme="minorHAnsi" w:cstheme="minorHAnsi"/>
          <w:kern w:val="0"/>
          <w:highlight w:val="cyan"/>
          <w:lang w:eastAsia="en-US" w:bidi="ar-SA"/>
        </w:rPr>
      </w:pPr>
      <w:hyperlink r:id="rId50" w:history="1">
        <w:r w:rsidR="00AA44C0" w:rsidRPr="000F4480">
          <w:rPr>
            <w:rFonts w:asciiTheme="minorHAnsi" w:eastAsia="Times New Roman" w:hAnsiTheme="minorHAnsi" w:cstheme="minorHAnsi"/>
            <w:kern w:val="0"/>
            <w:highlight w:val="cyan"/>
            <w:lang w:eastAsia="en-US" w:bidi="ar-SA"/>
          </w:rPr>
          <w:t>https://helenarkell.org.uk/about-dyslexia/what-is-an-spld</w:t>
        </w:r>
      </w:hyperlink>
    </w:p>
    <w:p w:rsidR="009F680D" w:rsidRPr="000F4480" w:rsidRDefault="009F680D" w:rsidP="007B25E1">
      <w:pPr>
        <w:rPr>
          <w:rFonts w:eastAsia="Times New Roman" w:cstheme="minorHAnsi"/>
          <w:szCs w:val="24"/>
          <w:highlight w:val="cyan"/>
        </w:rPr>
      </w:pPr>
      <w:r w:rsidRPr="000F4480">
        <w:rPr>
          <w:rFonts w:eastAsia="Times New Roman" w:cstheme="minorHAnsi"/>
          <w:szCs w:val="24"/>
          <w:highlight w:val="cyan"/>
        </w:rPr>
        <w:br w:type="page"/>
      </w:r>
    </w:p>
    <w:bookmarkStart w:id="58" w:name="_Appendix_4:_"/>
    <w:bookmarkStart w:id="59" w:name="_Toc115094284"/>
    <w:bookmarkStart w:id="60" w:name="_Toc115094665"/>
    <w:bookmarkStart w:id="61" w:name="_Toc115779179"/>
    <w:bookmarkEnd w:id="58"/>
    <w:p w:rsidR="009F680D" w:rsidRPr="000F4480" w:rsidRDefault="00875C22" w:rsidP="007B25E1">
      <w:pPr>
        <w:pStyle w:val="Heading3"/>
        <w:rPr>
          <w:rStyle w:val="Hyperlink"/>
          <w:rFonts w:asciiTheme="minorHAnsi" w:hAnsiTheme="minorHAnsi" w:cstheme="minorHAnsi"/>
          <w:color w:val="auto"/>
          <w:szCs w:val="24"/>
          <w:u w:val="none"/>
        </w:rPr>
      </w:pPr>
      <w:r w:rsidRPr="00875C22">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"_Appendix_4:_" </w:instrText>
      </w:r>
      <w:r w:rsidRPr="00875C22">
        <w:rPr>
          <w:rFonts w:asciiTheme="minorHAnsi" w:hAnsiTheme="minorHAnsi" w:cstheme="minorHAnsi"/>
          <w:szCs w:val="24"/>
        </w:rPr>
        <w:fldChar w:fldCharType="separate"/>
      </w:r>
      <w:bookmarkStart w:id="62" w:name="_Toc149733092"/>
      <w:r w:rsidR="00C3351D" w:rsidRPr="000F4480">
        <w:rPr>
          <w:rStyle w:val="Hyperlink"/>
          <w:rFonts w:asciiTheme="minorHAnsi" w:hAnsiTheme="minorHAnsi" w:cstheme="minorHAnsi"/>
          <w:color w:val="auto"/>
          <w:szCs w:val="24"/>
          <w:u w:val="none"/>
        </w:rPr>
        <w:t xml:space="preserve">Appendix </w:t>
      </w:r>
      <w:r w:rsidR="009F680D" w:rsidRPr="000F4480">
        <w:rPr>
          <w:rStyle w:val="Hyperlink"/>
          <w:rFonts w:asciiTheme="minorHAnsi" w:hAnsiTheme="minorHAnsi" w:cstheme="minorHAnsi"/>
          <w:color w:val="auto"/>
          <w:szCs w:val="24"/>
          <w:u w:val="none"/>
        </w:rPr>
        <w:t xml:space="preserve">4: </w:t>
      </w:r>
      <w:bookmarkEnd w:id="59"/>
      <w:bookmarkEnd w:id="60"/>
      <w:r w:rsidR="00244FA9" w:rsidRPr="000F4480">
        <w:rPr>
          <w:rStyle w:val="Hyperlink"/>
          <w:rFonts w:asciiTheme="minorHAnsi" w:hAnsiTheme="minorHAnsi" w:cstheme="minorHAnsi"/>
          <w:color w:val="auto"/>
          <w:szCs w:val="24"/>
          <w:u w:val="none"/>
        </w:rPr>
        <w:t xml:space="preserve">Test References and </w:t>
      </w:r>
      <w:r w:rsidR="00666F9F" w:rsidRPr="000F4480">
        <w:rPr>
          <w:rStyle w:val="Hyperlink"/>
          <w:rFonts w:asciiTheme="minorHAnsi" w:hAnsiTheme="minorHAnsi" w:cstheme="minorHAnsi"/>
          <w:color w:val="auto"/>
          <w:szCs w:val="24"/>
          <w:u w:val="none"/>
        </w:rPr>
        <w:t>Descriptors</w:t>
      </w:r>
      <w:bookmarkEnd w:id="61"/>
      <w:bookmarkEnd w:id="62"/>
    </w:p>
    <w:p w:rsidR="009F680D" w:rsidRPr="000F4480" w:rsidRDefault="00875C22" w:rsidP="00822D8F">
      <w:pPr>
        <w:pStyle w:val="NoSpacing"/>
        <w:rPr>
          <w:rFonts w:asciiTheme="minorHAnsi" w:hAnsiTheme="minorHAnsi" w:cstheme="minorHAnsi"/>
          <w:szCs w:val="24"/>
        </w:rPr>
      </w:pPr>
      <w:r w:rsidRPr="000F4480">
        <w:rPr>
          <w:rFonts w:asciiTheme="minorHAnsi" w:hAnsiTheme="minorHAnsi" w:cstheme="minorHAnsi"/>
          <w:b/>
          <w:szCs w:val="24"/>
        </w:rPr>
        <w:fldChar w:fldCharType="end"/>
      </w:r>
    </w:p>
    <w:p w:rsidR="00545657" w:rsidRPr="000F4480" w:rsidRDefault="00545657" w:rsidP="009F7EA8">
      <w:pPr>
        <w:pStyle w:val="Heading2"/>
        <w:spacing w:after="0"/>
        <w:rPr>
          <w:rFonts w:cstheme="minorHAnsi"/>
          <w:szCs w:val="24"/>
          <w:u w:val="single"/>
        </w:rPr>
      </w:pPr>
      <w:r w:rsidRPr="000F4480">
        <w:rPr>
          <w:rFonts w:cstheme="minorHAnsi"/>
          <w:szCs w:val="24"/>
          <w:u w:val="single"/>
        </w:rPr>
        <w:t>Cognitive Processing</w:t>
      </w:r>
    </w:p>
    <w:p w:rsidR="00545657" w:rsidRPr="000F4480" w:rsidRDefault="00545657" w:rsidP="00545657">
      <w:pPr>
        <w:spacing w:line="240" w:lineRule="auto"/>
        <w:rPr>
          <w:rFonts w:eastAsia="SimSun" w:cstheme="minorHAnsi"/>
          <w:b/>
          <w:bCs/>
          <w:i/>
          <w:kern w:val="1"/>
          <w:szCs w:val="24"/>
          <w:lang w:eastAsia="hi-IN" w:bidi="hi-IN"/>
        </w:rPr>
      </w:pPr>
      <w:r w:rsidRPr="000F4480">
        <w:rPr>
          <w:rFonts w:eastAsia="SimSun" w:cstheme="minorHAnsi"/>
          <w:b/>
          <w:bCs/>
          <w:kern w:val="1"/>
          <w:szCs w:val="24"/>
          <w:lang w:eastAsia="hi-IN" w:bidi="hi-IN"/>
        </w:rPr>
        <w:t xml:space="preserve">The </w:t>
      </w:r>
      <w:r w:rsidRPr="000F4480">
        <w:rPr>
          <w:rFonts w:eastAsia="SimSun" w:cstheme="minorHAnsi"/>
          <w:b/>
          <w:bCs/>
          <w:i/>
          <w:kern w:val="1"/>
          <w:szCs w:val="24"/>
          <w:lang w:eastAsia="hi-IN" w:bidi="hi-IN"/>
        </w:rPr>
        <w:t>Wide Range Intelligence Test (WRIT)</w:t>
      </w:r>
    </w:p>
    <w:p w:rsidR="00545657" w:rsidRPr="000F4480" w:rsidRDefault="00545657" w:rsidP="00545657">
      <w:pPr>
        <w:spacing w:line="240" w:lineRule="auto"/>
        <w:rPr>
          <w:rFonts w:cstheme="minorHAnsi"/>
          <w:i/>
          <w:iCs/>
          <w:szCs w:val="24"/>
        </w:rPr>
      </w:pPr>
      <w:r w:rsidRPr="000F4480">
        <w:rPr>
          <w:rFonts w:cstheme="minorHAnsi"/>
          <w:i/>
          <w:iCs/>
          <w:szCs w:val="24"/>
        </w:rPr>
        <w:t>Glutting, J., Adams, W. and Heslow, D. (1999) Wilmington, Delaware: Wide Range Inc. Age range 4:00 – 84:11 years.</w:t>
      </w:r>
    </w:p>
    <w:p w:rsidR="00545657" w:rsidRPr="000F4480" w:rsidRDefault="00545657" w:rsidP="00545657">
      <w:pPr>
        <w:spacing w:line="240" w:lineRule="auto"/>
        <w:rPr>
          <w:rFonts w:eastAsia="SimSun" w:cstheme="minorHAnsi"/>
          <w:bCs/>
          <w:kern w:val="1"/>
          <w:szCs w:val="24"/>
          <w:lang w:eastAsia="hi-IN" w:bidi="hi-IN"/>
        </w:rPr>
      </w:pPr>
      <w:r w:rsidRPr="000F4480">
        <w:rPr>
          <w:rFonts w:eastAsia="SimSun" w:cstheme="minorHAnsi"/>
          <w:i/>
          <w:kern w:val="1"/>
          <w:szCs w:val="24"/>
          <w:lang w:eastAsia="hi-IN" w:bidi="hi-IN"/>
        </w:rPr>
        <w:t>A</w:t>
      </w:r>
      <w:r w:rsidRPr="000F4480">
        <w:rPr>
          <w:rFonts w:eastAsia="SimSun" w:cstheme="minorHAnsi"/>
          <w:bCs/>
          <w:kern w:val="1"/>
          <w:szCs w:val="24"/>
          <w:lang w:eastAsia="hi-IN" w:bidi="hi-IN"/>
        </w:rPr>
        <w:t xml:space="preserve">llows cognitive abilities to be assessed on two different scales, </w:t>
      </w:r>
      <w:r w:rsidRPr="000F4480">
        <w:rPr>
          <w:rFonts w:eastAsia="SimSun" w:cstheme="minorHAnsi"/>
          <w:bCs/>
          <w:i/>
          <w:kern w:val="1"/>
          <w:szCs w:val="24"/>
          <w:lang w:eastAsia="hi-IN" w:bidi="hi-IN"/>
        </w:rPr>
        <w:t>Verbal Ability</w:t>
      </w:r>
      <w:r w:rsidRPr="000F4480">
        <w:rPr>
          <w:rFonts w:eastAsia="SimSun" w:cstheme="minorHAnsi"/>
          <w:bCs/>
          <w:kern w:val="1"/>
          <w:szCs w:val="24"/>
          <w:lang w:eastAsia="hi-IN" w:bidi="hi-IN"/>
        </w:rPr>
        <w:t xml:space="preserve"> and </w:t>
      </w:r>
      <w:r w:rsidRPr="000F4480">
        <w:rPr>
          <w:rFonts w:eastAsia="SimSun" w:cstheme="minorHAnsi"/>
          <w:bCs/>
          <w:i/>
          <w:kern w:val="1"/>
          <w:szCs w:val="24"/>
          <w:lang w:eastAsia="hi-IN" w:bidi="hi-IN"/>
        </w:rPr>
        <w:t>Nonverbal Ability</w:t>
      </w:r>
      <w:r w:rsidRPr="000F4480">
        <w:rPr>
          <w:rFonts w:eastAsia="SimSun" w:cstheme="minorHAnsi"/>
          <w:bCs/>
          <w:kern w:val="1"/>
          <w:szCs w:val="24"/>
          <w:lang w:eastAsia="hi-IN" w:bidi="hi-IN"/>
        </w:rPr>
        <w:t xml:space="preserve">. Three subtests were administered at this assessment: </w:t>
      </w:r>
      <w:r w:rsidRPr="000F4480">
        <w:rPr>
          <w:rFonts w:eastAsia="SimSun" w:cstheme="minorHAnsi"/>
          <w:bCs/>
          <w:i/>
          <w:kern w:val="1"/>
          <w:szCs w:val="24"/>
          <w:lang w:eastAsia="hi-IN" w:bidi="hi-IN"/>
        </w:rPr>
        <w:t>Verbal Analogies</w:t>
      </w:r>
      <w:r w:rsidRPr="000F4480">
        <w:rPr>
          <w:rFonts w:eastAsia="SimSun" w:cstheme="minorHAnsi"/>
          <w:bCs/>
          <w:kern w:val="1"/>
          <w:szCs w:val="24"/>
          <w:lang w:eastAsia="hi-IN" w:bidi="hi-IN"/>
        </w:rPr>
        <w:t xml:space="preserve"> asks the participant to provide the best word to complete a verbally presented analogy and </w:t>
      </w:r>
      <w:r w:rsidRPr="000F4480">
        <w:rPr>
          <w:rFonts w:eastAsia="SimSun" w:cstheme="minorHAnsi"/>
          <w:bCs/>
          <w:i/>
          <w:kern w:val="1"/>
          <w:szCs w:val="24"/>
          <w:lang w:eastAsia="hi-IN" w:bidi="hi-IN"/>
        </w:rPr>
        <w:t>Vocabulary</w:t>
      </w:r>
      <w:r w:rsidRPr="000F4480">
        <w:rPr>
          <w:rFonts w:eastAsia="SimSun" w:cstheme="minorHAnsi"/>
          <w:bCs/>
          <w:kern w:val="1"/>
          <w:szCs w:val="24"/>
          <w:lang w:eastAsia="hi-IN" w:bidi="hi-IN"/>
        </w:rPr>
        <w:t xml:space="preserve"> asks the participant to explain the meaning of a verbally presented word; both subtests measure receptive as well as expressive vocabulary. </w:t>
      </w:r>
      <w:r w:rsidRPr="000F4480">
        <w:rPr>
          <w:rFonts w:eastAsia="SimSun" w:cstheme="minorHAnsi"/>
          <w:bCs/>
          <w:i/>
          <w:kern w:val="1"/>
          <w:szCs w:val="24"/>
          <w:lang w:eastAsia="hi-IN" w:bidi="hi-IN"/>
        </w:rPr>
        <w:t>Matrices</w:t>
      </w:r>
      <w:r w:rsidRPr="000F4480">
        <w:rPr>
          <w:rFonts w:eastAsia="SimSun" w:cstheme="minorHAnsi"/>
          <w:bCs/>
          <w:kern w:val="1"/>
          <w:szCs w:val="24"/>
          <w:lang w:eastAsia="hi-IN" w:bidi="hi-IN"/>
        </w:rPr>
        <w:t xml:space="preserve"> asks the participant to complete a visual sequence by selecting the correct image from several alternatives. </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i/>
          <w:szCs w:val="24"/>
        </w:rPr>
      </w:pPr>
      <w:r w:rsidRPr="000F4480">
        <w:rPr>
          <w:rFonts w:cstheme="minorHAnsi"/>
          <w:b/>
          <w:szCs w:val="24"/>
        </w:rPr>
        <w:t xml:space="preserve">The </w:t>
      </w:r>
      <w:r w:rsidRPr="000F4480">
        <w:rPr>
          <w:rFonts w:cstheme="minorHAnsi"/>
          <w:b/>
          <w:i/>
          <w:szCs w:val="24"/>
        </w:rPr>
        <w:t xml:space="preserve">Test of Memory and Learning-Second Edition (TOMAL-2) </w:t>
      </w:r>
    </w:p>
    <w:p w:rsidR="00545657" w:rsidRPr="000F4480" w:rsidRDefault="00545657" w:rsidP="00545657">
      <w:pPr>
        <w:spacing w:line="240" w:lineRule="auto"/>
        <w:rPr>
          <w:rFonts w:eastAsia="Times New Roman" w:cstheme="minorHAnsi"/>
          <w:szCs w:val="24"/>
          <w:lang w:eastAsia="en-GB"/>
        </w:rPr>
      </w:pPr>
      <w:r w:rsidRPr="000F4480">
        <w:rPr>
          <w:rFonts w:eastAsia="Times New Roman" w:cstheme="minorHAnsi"/>
          <w:szCs w:val="24"/>
          <w:lang w:eastAsia="en-GB"/>
        </w:rPr>
        <w:t>Reynolds, C.R., and Voress, J. K., (2007) Austin, Texas: Pro-ed Inc. Age range 5:00 – 59:11 years.</w:t>
      </w:r>
    </w:p>
    <w:p w:rsidR="00545657" w:rsidRPr="000F4480" w:rsidRDefault="00545657" w:rsidP="00545657">
      <w:pPr>
        <w:spacing w:line="240" w:lineRule="auto"/>
        <w:rPr>
          <w:rFonts w:cstheme="minorHAnsi"/>
          <w:bCs/>
          <w:szCs w:val="24"/>
        </w:rPr>
      </w:pPr>
      <w:r w:rsidRPr="000F4480">
        <w:rPr>
          <w:rFonts w:cstheme="minorHAnsi"/>
          <w:bCs/>
          <w:szCs w:val="24"/>
        </w:rPr>
        <w:t xml:space="preserve">Contains four linked tests </w:t>
      </w:r>
      <w:r w:rsidRPr="000F4480">
        <w:rPr>
          <w:rFonts w:cstheme="minorHAnsi"/>
          <w:bCs/>
          <w:i/>
          <w:szCs w:val="24"/>
        </w:rPr>
        <w:t xml:space="preserve">Digits Forward, Letters Forward; Digits Backward </w:t>
      </w:r>
      <w:r w:rsidRPr="000F4480">
        <w:rPr>
          <w:rFonts w:cstheme="minorHAnsi"/>
          <w:bCs/>
          <w:szCs w:val="24"/>
        </w:rPr>
        <w:t>and</w:t>
      </w:r>
      <w:r w:rsidRPr="000F4480">
        <w:rPr>
          <w:rFonts w:cstheme="minorHAnsi"/>
          <w:bCs/>
          <w:i/>
          <w:szCs w:val="24"/>
        </w:rPr>
        <w:t xml:space="preserve"> Letters Backward </w:t>
      </w:r>
      <w:r w:rsidRPr="000F4480">
        <w:rPr>
          <w:rFonts w:cstheme="minorHAnsi"/>
          <w:bCs/>
          <w:szCs w:val="24"/>
        </w:rPr>
        <w:t>which measure auditory short-term memory recall and the ability to manipulate data in working memory.</w:t>
      </w:r>
    </w:p>
    <w:p w:rsidR="00545657" w:rsidRPr="000F4480" w:rsidRDefault="00545657" w:rsidP="00545657">
      <w:pPr>
        <w:spacing w:line="240" w:lineRule="auto"/>
        <w:rPr>
          <w:rFonts w:cstheme="minorHAnsi"/>
          <w:b/>
          <w:szCs w:val="24"/>
        </w:rPr>
      </w:pP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Comprehensive Test of Phonological Processing, 2</w:t>
      </w:r>
      <w:r w:rsidRPr="000F4480">
        <w:rPr>
          <w:rFonts w:cstheme="minorHAnsi"/>
          <w:b/>
          <w:i/>
          <w:szCs w:val="24"/>
          <w:vertAlign w:val="superscript"/>
        </w:rPr>
        <w:t>nd</w:t>
      </w:r>
      <w:r w:rsidRPr="000F4480">
        <w:rPr>
          <w:rFonts w:cstheme="minorHAnsi"/>
          <w:b/>
          <w:i/>
          <w:szCs w:val="24"/>
        </w:rPr>
        <w:t xml:space="preserve"> Edition (CTOPP 2)</w:t>
      </w:r>
    </w:p>
    <w:p w:rsidR="00545657" w:rsidRPr="000F4480" w:rsidRDefault="00545657" w:rsidP="00545657">
      <w:pPr>
        <w:spacing w:line="240" w:lineRule="auto"/>
        <w:rPr>
          <w:rFonts w:cstheme="minorHAnsi"/>
          <w:szCs w:val="24"/>
        </w:rPr>
      </w:pPr>
      <w:r w:rsidRPr="000F4480">
        <w:rPr>
          <w:rFonts w:cstheme="minorHAnsi"/>
          <w:szCs w:val="24"/>
        </w:rPr>
        <w:t>Wagner, R. K., Torgesen, J. K., Rashotte C. A. and Pearson, N. A. (2013) Austin, Texas: Pro-ed Inc.</w:t>
      </w:r>
    </w:p>
    <w:p w:rsidR="00545657" w:rsidRPr="000F4480" w:rsidRDefault="00545657" w:rsidP="00545657">
      <w:pPr>
        <w:spacing w:line="240" w:lineRule="auto"/>
        <w:rPr>
          <w:rFonts w:cstheme="minorHAnsi"/>
          <w:szCs w:val="24"/>
        </w:rPr>
      </w:pPr>
      <w:r w:rsidRPr="000F4480">
        <w:rPr>
          <w:rFonts w:cstheme="minorHAnsi"/>
          <w:bCs/>
          <w:szCs w:val="24"/>
        </w:rPr>
        <w:t>Age range 6:00 – 24:11 years.</w:t>
      </w:r>
    </w:p>
    <w:p w:rsidR="00545657" w:rsidRPr="000F4480" w:rsidRDefault="00545657" w:rsidP="00545657">
      <w:pPr>
        <w:spacing w:line="240" w:lineRule="auto"/>
        <w:rPr>
          <w:rFonts w:cstheme="minorHAnsi"/>
          <w:bCs/>
          <w:szCs w:val="24"/>
        </w:rPr>
      </w:pPr>
      <w:r w:rsidRPr="000F4480">
        <w:rPr>
          <w:rFonts w:cstheme="minorHAnsi"/>
          <w:bCs/>
          <w:szCs w:val="24"/>
        </w:rPr>
        <w:t>Comprises a variety of subtests, each relating to phonological awareness and phonological processing. It provides a measure of the ability to manipulate and process the sounds of language.</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szCs w:val="24"/>
        </w:rPr>
      </w:pPr>
      <w:r w:rsidRPr="000F4480">
        <w:rPr>
          <w:rFonts w:cstheme="minorHAnsi"/>
          <w:b/>
          <w:i/>
          <w:szCs w:val="24"/>
        </w:rPr>
        <w:t>Phonological Awareness</w:t>
      </w:r>
    </w:p>
    <w:p w:rsidR="00BD6CF7" w:rsidRPr="000F4480" w:rsidRDefault="00545657" w:rsidP="00545657">
      <w:pPr>
        <w:spacing w:line="240" w:lineRule="auto"/>
        <w:rPr>
          <w:rFonts w:cstheme="minorHAnsi"/>
          <w:bCs/>
          <w:szCs w:val="24"/>
        </w:rPr>
      </w:pPr>
      <w:r w:rsidRPr="000F4480">
        <w:rPr>
          <w:rFonts w:cstheme="minorHAnsi"/>
          <w:bCs/>
          <w:szCs w:val="24"/>
        </w:rPr>
        <w:t xml:space="preserve">There are three subtests. In </w:t>
      </w:r>
      <w:r w:rsidRPr="000F4480">
        <w:rPr>
          <w:rFonts w:cstheme="minorHAnsi"/>
          <w:b/>
          <w:i/>
          <w:szCs w:val="24"/>
        </w:rPr>
        <w:t>Elision</w:t>
      </w:r>
      <w:r w:rsidRPr="000F4480">
        <w:rPr>
          <w:rFonts w:cstheme="minorHAnsi"/>
          <w:bCs/>
          <w:szCs w:val="24"/>
        </w:rPr>
        <w:t xml:space="preserve">the individual has to repeat a presented word, omitting or eliding small parts of the words. In </w:t>
      </w:r>
      <w:r w:rsidRPr="000F4480">
        <w:rPr>
          <w:rFonts w:cstheme="minorHAnsi"/>
          <w:b/>
          <w:i/>
          <w:szCs w:val="24"/>
        </w:rPr>
        <w:t>Blending Words</w:t>
      </w:r>
      <w:r w:rsidRPr="000F4480">
        <w:rPr>
          <w:rFonts w:cstheme="minorHAnsi"/>
          <w:bCs/>
          <w:i/>
          <w:szCs w:val="24"/>
        </w:rPr>
        <w:t xml:space="preserve">, </w:t>
      </w:r>
      <w:r w:rsidRPr="000F4480">
        <w:rPr>
          <w:rFonts w:cstheme="minorHAnsi"/>
          <w:bCs/>
          <w:szCs w:val="24"/>
        </w:rPr>
        <w:t xml:space="preserve">the individual is presented with sounds and is required to blend the sounds into real words. In </w:t>
      </w:r>
      <w:r w:rsidRPr="000F4480">
        <w:rPr>
          <w:rFonts w:cstheme="minorHAnsi"/>
          <w:b/>
          <w:i/>
          <w:szCs w:val="24"/>
        </w:rPr>
        <w:t>Phoneme Isolation</w:t>
      </w:r>
      <w:r w:rsidRPr="000F4480">
        <w:rPr>
          <w:rFonts w:cstheme="minorHAnsi"/>
          <w:bCs/>
          <w:szCs w:val="24"/>
        </w:rPr>
        <w:t>the individual is presented with a word and is required to isolate one sound or phoneme in the word.</w:t>
      </w:r>
    </w:p>
    <w:p w:rsidR="00545657" w:rsidRPr="000F4480" w:rsidRDefault="00545657" w:rsidP="007B25E1">
      <w:pPr>
        <w:pStyle w:val="Heading5"/>
        <w:rPr>
          <w:rFonts w:cstheme="minorHAnsi"/>
        </w:rPr>
      </w:pPr>
    </w:p>
    <w:p w:rsidR="00545657" w:rsidRPr="000F4480" w:rsidRDefault="00545657" w:rsidP="00545657">
      <w:pPr>
        <w:spacing w:line="240" w:lineRule="auto"/>
        <w:rPr>
          <w:rFonts w:cstheme="minorHAnsi"/>
          <w:szCs w:val="24"/>
        </w:rPr>
      </w:pPr>
      <w:r w:rsidRPr="000F4480">
        <w:rPr>
          <w:rFonts w:cstheme="minorHAnsi"/>
          <w:szCs w:val="24"/>
          <w:highlight w:val="lightGray"/>
        </w:rPr>
        <w:t xml:space="preserve">Two additional subtests can be administered.  In </w:t>
      </w:r>
      <w:r w:rsidRPr="000F4480">
        <w:rPr>
          <w:rFonts w:cstheme="minorHAnsi"/>
          <w:b/>
          <w:bCs/>
          <w:i/>
          <w:iCs/>
          <w:szCs w:val="24"/>
          <w:highlight w:val="lightGray"/>
        </w:rPr>
        <w:t>Blending Nonwords</w:t>
      </w:r>
      <w:r w:rsidRPr="000F4480">
        <w:rPr>
          <w:rFonts w:cstheme="minorHAnsi"/>
          <w:szCs w:val="24"/>
          <w:highlight w:val="lightGray"/>
        </w:rPr>
        <w:t xml:space="preserve">, the individual is presented with sounds and is required to blend the sounds into made up words.  In </w:t>
      </w:r>
      <w:r w:rsidRPr="000F4480">
        <w:rPr>
          <w:rFonts w:cstheme="minorHAnsi"/>
          <w:b/>
          <w:bCs/>
          <w:i/>
          <w:iCs/>
          <w:szCs w:val="24"/>
          <w:highlight w:val="lightGray"/>
        </w:rPr>
        <w:t>Segmenting Nonwords</w:t>
      </w:r>
      <w:r w:rsidRPr="000F4480">
        <w:rPr>
          <w:rFonts w:cstheme="minorHAnsi"/>
          <w:szCs w:val="24"/>
          <w:highlight w:val="lightGray"/>
        </w:rPr>
        <w:t>, the individual is required to separate sounds within made up words.</w:t>
      </w:r>
    </w:p>
    <w:p w:rsidR="00692EBA" w:rsidRPr="000F4480" w:rsidRDefault="00692EBA" w:rsidP="007B25E1">
      <w:pPr>
        <w:pStyle w:val="Heading5"/>
        <w:rPr>
          <w:rFonts w:cstheme="minorHAnsi"/>
        </w:rPr>
      </w:pPr>
    </w:p>
    <w:p w:rsidR="00545657" w:rsidRPr="000F4480" w:rsidRDefault="00545657" w:rsidP="00545657">
      <w:pPr>
        <w:tabs>
          <w:tab w:val="left" w:pos="2039"/>
        </w:tabs>
        <w:rPr>
          <w:rFonts w:cstheme="minorHAnsi"/>
          <w:b/>
          <w:szCs w:val="24"/>
        </w:rPr>
      </w:pPr>
      <w:r w:rsidRPr="000F4480">
        <w:rPr>
          <w:rFonts w:cstheme="minorHAnsi"/>
          <w:b/>
          <w:i/>
          <w:szCs w:val="24"/>
        </w:rPr>
        <w:t>Phonological Memory</w:t>
      </w:r>
    </w:p>
    <w:p w:rsidR="00545657" w:rsidRPr="000F4480" w:rsidRDefault="00545657" w:rsidP="00545657">
      <w:pPr>
        <w:tabs>
          <w:tab w:val="left" w:pos="2039"/>
        </w:tabs>
        <w:spacing w:line="240" w:lineRule="auto"/>
        <w:rPr>
          <w:rFonts w:cstheme="minorHAnsi"/>
          <w:bCs/>
          <w:i/>
          <w:szCs w:val="24"/>
        </w:rPr>
      </w:pPr>
      <w:r w:rsidRPr="000F4480">
        <w:rPr>
          <w:rFonts w:cstheme="minorHAnsi"/>
          <w:b/>
          <w:i/>
          <w:szCs w:val="24"/>
        </w:rPr>
        <w:t>Memory for Digits</w:t>
      </w:r>
      <w:r w:rsidRPr="000F4480">
        <w:rPr>
          <w:rFonts w:cstheme="minorHAnsi"/>
          <w:bCs/>
          <w:szCs w:val="24"/>
        </w:rPr>
        <w:t>tests the ability to hold onto increasingly long sequences of numbers.</w:t>
      </w:r>
    </w:p>
    <w:p w:rsidR="00545657" w:rsidRPr="000F4480" w:rsidRDefault="00545657" w:rsidP="00545657">
      <w:pPr>
        <w:spacing w:line="240" w:lineRule="auto"/>
        <w:rPr>
          <w:rFonts w:cstheme="minorHAnsi"/>
          <w:bCs/>
          <w:i/>
          <w:szCs w:val="24"/>
        </w:rPr>
      </w:pPr>
      <w:r w:rsidRPr="000F4480">
        <w:rPr>
          <w:rFonts w:cstheme="minorHAnsi"/>
          <w:b/>
          <w:i/>
          <w:szCs w:val="24"/>
        </w:rPr>
        <w:t>Nonword Repetition,</w:t>
      </w:r>
      <w:r w:rsidRPr="000F4480">
        <w:rPr>
          <w:rFonts w:cstheme="minorHAnsi"/>
          <w:bCs/>
          <w:szCs w:val="24"/>
        </w:rPr>
        <w:t>using made-up words,tests the ability to hold onto increasingly long sequences of sound in memory.</w:t>
      </w:r>
    </w:p>
    <w:p w:rsidR="00545657" w:rsidRPr="000F4480" w:rsidRDefault="00545657" w:rsidP="00545657">
      <w:pPr>
        <w:spacing w:line="240" w:lineRule="auto"/>
        <w:rPr>
          <w:rFonts w:cstheme="minorHAnsi"/>
          <w:bCs/>
          <w:i/>
          <w:szCs w:val="24"/>
        </w:rPr>
      </w:pPr>
    </w:p>
    <w:p w:rsidR="00545657" w:rsidRPr="000F4480" w:rsidRDefault="00545657" w:rsidP="00545657">
      <w:pPr>
        <w:spacing w:line="240" w:lineRule="auto"/>
        <w:rPr>
          <w:rFonts w:cstheme="minorHAnsi"/>
          <w:b/>
          <w:i/>
          <w:szCs w:val="24"/>
        </w:rPr>
      </w:pPr>
      <w:r w:rsidRPr="000F4480">
        <w:rPr>
          <w:rFonts w:cstheme="minorHAnsi"/>
          <w:b/>
          <w:i/>
          <w:szCs w:val="24"/>
        </w:rPr>
        <w:t xml:space="preserve">Rapid Symbolic Naming </w:t>
      </w:r>
    </w:p>
    <w:p w:rsidR="00545657" w:rsidRPr="000F4480" w:rsidRDefault="00545657" w:rsidP="00545657">
      <w:pPr>
        <w:rPr>
          <w:rFonts w:cstheme="minorHAnsi"/>
          <w:bCs/>
          <w:szCs w:val="24"/>
        </w:rPr>
      </w:pPr>
      <w:r w:rsidRPr="000F4480">
        <w:rPr>
          <w:rFonts w:cstheme="minorHAnsi"/>
          <w:bCs/>
          <w:i/>
          <w:szCs w:val="24"/>
        </w:rPr>
        <w:t xml:space="preserve">These </w:t>
      </w:r>
      <w:r w:rsidRPr="000F4480">
        <w:rPr>
          <w:rFonts w:cstheme="minorHAnsi"/>
          <w:bCs/>
          <w:szCs w:val="24"/>
        </w:rPr>
        <w:t xml:space="preserve">tests assess the ability to retrieve known words from long term or permanent memory and articulate them fluently. There are two subtests, </w:t>
      </w:r>
      <w:r w:rsidRPr="000F4480">
        <w:rPr>
          <w:rFonts w:cstheme="minorHAnsi"/>
          <w:bCs/>
          <w:i/>
          <w:szCs w:val="24"/>
        </w:rPr>
        <w:t xml:space="preserve">Rapid Digit Naming </w:t>
      </w:r>
      <w:r w:rsidRPr="000F4480">
        <w:rPr>
          <w:rFonts w:cstheme="minorHAnsi"/>
          <w:bCs/>
          <w:szCs w:val="24"/>
        </w:rPr>
        <w:t xml:space="preserve">and </w:t>
      </w:r>
      <w:r w:rsidRPr="000F4480">
        <w:rPr>
          <w:rFonts w:cstheme="minorHAnsi"/>
          <w:bCs/>
          <w:i/>
          <w:szCs w:val="24"/>
        </w:rPr>
        <w:t xml:space="preserve">Rapid </w:t>
      </w:r>
      <w:r w:rsidRPr="000F4480">
        <w:rPr>
          <w:rFonts w:cstheme="minorHAnsi"/>
          <w:bCs/>
          <w:i/>
          <w:szCs w:val="24"/>
        </w:rPr>
        <w:lastRenderedPageBreak/>
        <w:t>Letter Naming</w:t>
      </w:r>
      <w:r w:rsidRPr="000F4480">
        <w:rPr>
          <w:rFonts w:cstheme="minorHAnsi"/>
          <w:bCs/>
          <w:szCs w:val="24"/>
        </w:rPr>
        <w:t xml:space="preserve"> both of which measure the ability to name random sequences of numbers and letters. </w:t>
      </w:r>
    </w:p>
    <w:p w:rsidR="00545657" w:rsidRPr="000F4480" w:rsidRDefault="00545657" w:rsidP="00545657">
      <w:pPr>
        <w:rPr>
          <w:rFonts w:cstheme="minorHAnsi"/>
          <w:bCs/>
          <w:szCs w:val="24"/>
        </w:rPr>
      </w:pPr>
    </w:p>
    <w:p w:rsidR="00545657" w:rsidRPr="000F4480" w:rsidRDefault="00545657" w:rsidP="009F7EA8">
      <w:pPr>
        <w:pStyle w:val="Heading2"/>
        <w:spacing w:after="0"/>
        <w:rPr>
          <w:rFonts w:cstheme="minorHAnsi"/>
          <w:szCs w:val="24"/>
          <w:u w:val="single"/>
          <w:lang w:val="en-US"/>
        </w:rPr>
      </w:pPr>
      <w:r w:rsidRPr="000F4480">
        <w:rPr>
          <w:rFonts w:cstheme="minorHAnsi"/>
          <w:szCs w:val="24"/>
          <w:u w:val="single"/>
          <w:lang w:val="en-US"/>
        </w:rPr>
        <w:t>Reading</w:t>
      </w:r>
    </w:p>
    <w:p w:rsidR="00545657" w:rsidRPr="000F4480" w:rsidRDefault="00545657" w:rsidP="00545657">
      <w:pPr>
        <w:spacing w:line="240" w:lineRule="auto"/>
        <w:rPr>
          <w:rFonts w:cstheme="minorHAnsi"/>
          <w:b/>
          <w:szCs w:val="24"/>
        </w:rPr>
      </w:pPr>
      <w:r w:rsidRPr="000F4480">
        <w:rPr>
          <w:rFonts w:cstheme="minorHAnsi"/>
          <w:b/>
          <w:bCs/>
          <w:szCs w:val="24"/>
        </w:rPr>
        <w:t xml:space="preserve">The </w:t>
      </w:r>
      <w:r w:rsidRPr="000F4480">
        <w:rPr>
          <w:rFonts w:cstheme="minorHAnsi"/>
          <w:b/>
          <w:bCs/>
          <w:i/>
          <w:szCs w:val="24"/>
        </w:rPr>
        <w:t>Word Reading</w:t>
      </w:r>
      <w:r w:rsidRPr="000F4480">
        <w:rPr>
          <w:rFonts w:cstheme="minorHAnsi"/>
          <w:b/>
          <w:bCs/>
          <w:szCs w:val="24"/>
        </w:rPr>
        <w:t xml:space="preserve"> subtest from the </w:t>
      </w:r>
      <w:r w:rsidRPr="000F4480">
        <w:rPr>
          <w:rFonts w:cstheme="minorHAnsi"/>
          <w:b/>
          <w:bCs/>
          <w:i/>
          <w:szCs w:val="24"/>
        </w:rPr>
        <w:t>Wide Range Achievement Test, Fifth Edition (WRAT5)</w:t>
      </w:r>
    </w:p>
    <w:p w:rsidR="00545657" w:rsidRPr="000F4480" w:rsidRDefault="00545657" w:rsidP="00545657">
      <w:pPr>
        <w:spacing w:line="240" w:lineRule="auto"/>
        <w:rPr>
          <w:rFonts w:cstheme="minorHAnsi"/>
          <w:szCs w:val="24"/>
        </w:rPr>
      </w:pPr>
      <w:bookmarkStart w:id="63" w:name="_Hlk108092880"/>
      <w:r w:rsidRPr="000F4480">
        <w:rPr>
          <w:rFonts w:cstheme="minorHAnsi"/>
          <w:szCs w:val="24"/>
        </w:rPr>
        <w:t>Wilkinson, G. S. and Robertson, G. J. (2017) Bloomington, Minnesota: Wide Range, Inc. Age range 5:00 – 85+ years. Green form.</w:t>
      </w:r>
    </w:p>
    <w:bookmarkEnd w:id="63"/>
    <w:p w:rsidR="00545657" w:rsidRPr="000F4480" w:rsidRDefault="00545657" w:rsidP="00545657">
      <w:pPr>
        <w:spacing w:line="240" w:lineRule="auto"/>
        <w:rPr>
          <w:rFonts w:cstheme="minorHAnsi"/>
          <w:szCs w:val="24"/>
        </w:rPr>
      </w:pPr>
      <w:r w:rsidRPr="000F4480">
        <w:rPr>
          <w:rFonts w:cstheme="minorHAnsi"/>
          <w:szCs w:val="24"/>
        </w:rPr>
        <w:t xml:space="preserve">A standardised test of single word reading out of context, which increases in difficulty as the subtest progresses. It is </w:t>
      </w:r>
      <w:r w:rsidRPr="000F4480">
        <w:rPr>
          <w:rFonts w:cstheme="minorHAnsi"/>
          <w:szCs w:val="24"/>
          <w:lang w:val="en-US"/>
        </w:rPr>
        <w:t xml:space="preserve">a test of accuracy in reading single words, </w:t>
      </w:r>
      <w:r w:rsidRPr="000F4480">
        <w:rPr>
          <w:rFonts w:cstheme="minorHAnsi"/>
          <w:szCs w:val="24"/>
        </w:rPr>
        <w:t xml:space="preserve">measuring word recognition and also for most people, includes an element of word decoding. </w:t>
      </w:r>
    </w:p>
    <w:p w:rsidR="00545657" w:rsidRPr="000F4480" w:rsidRDefault="00545657" w:rsidP="00545657">
      <w:pPr>
        <w:spacing w:line="240" w:lineRule="auto"/>
        <w:rPr>
          <w:rFonts w:cstheme="minorHAnsi"/>
          <w:b/>
          <w:bCs/>
          <w:szCs w:val="24"/>
        </w:rPr>
      </w:pPr>
    </w:p>
    <w:p w:rsidR="00545657" w:rsidRPr="000F4480" w:rsidRDefault="00545657" w:rsidP="00545657">
      <w:pPr>
        <w:spacing w:line="240" w:lineRule="auto"/>
        <w:rPr>
          <w:rFonts w:eastAsia="Calibri" w:cstheme="minorHAnsi"/>
          <w:b/>
          <w:bCs/>
          <w:szCs w:val="24"/>
        </w:rPr>
      </w:pPr>
      <w:r w:rsidRPr="000F4480">
        <w:rPr>
          <w:rFonts w:eastAsia="SimSun" w:cstheme="minorHAnsi"/>
          <w:b/>
          <w:bCs/>
          <w:i/>
          <w:kern w:val="1"/>
          <w:szCs w:val="24"/>
          <w:lang w:eastAsia="hi-IN" w:bidi="hi-IN"/>
        </w:rPr>
        <w:t>Test of Word Reading Efficiency-Second Edition</w:t>
      </w:r>
      <w:r w:rsidRPr="000F4480">
        <w:rPr>
          <w:rFonts w:eastAsia="SimSun" w:cstheme="minorHAnsi"/>
          <w:b/>
          <w:bCs/>
          <w:kern w:val="1"/>
          <w:szCs w:val="24"/>
          <w:lang w:eastAsia="hi-IN" w:bidi="hi-IN"/>
        </w:rPr>
        <w:t xml:space="preserve"> (</w:t>
      </w:r>
      <w:r w:rsidRPr="000F4480">
        <w:rPr>
          <w:rFonts w:eastAsia="SimSun" w:cstheme="minorHAnsi"/>
          <w:b/>
          <w:bCs/>
          <w:i/>
          <w:kern w:val="1"/>
          <w:szCs w:val="24"/>
          <w:lang w:eastAsia="hi-IN" w:bidi="hi-IN"/>
        </w:rPr>
        <w:t>TOWRE-2)</w:t>
      </w:r>
    </w:p>
    <w:p w:rsidR="00545657" w:rsidRPr="000F4480" w:rsidRDefault="00545657" w:rsidP="00545657">
      <w:pPr>
        <w:spacing w:line="240" w:lineRule="auto"/>
        <w:rPr>
          <w:rFonts w:eastAsia="Calibri" w:cstheme="minorHAnsi"/>
          <w:szCs w:val="24"/>
        </w:rPr>
      </w:pPr>
      <w:r w:rsidRPr="000F4480">
        <w:rPr>
          <w:rFonts w:eastAsia="Calibri" w:cstheme="minorHAnsi"/>
          <w:szCs w:val="24"/>
        </w:rPr>
        <w:t xml:space="preserve">Torgesen, J.K., Wagner, R. K. and Rashotte, C. A. (2012) </w:t>
      </w:r>
      <w:r w:rsidRPr="000F4480">
        <w:rPr>
          <w:rFonts w:cstheme="minorHAnsi"/>
          <w:szCs w:val="24"/>
        </w:rPr>
        <w:t xml:space="preserve">Austin, Texas: Pro-ed Inc. </w:t>
      </w:r>
      <w:r w:rsidRPr="000F4480">
        <w:rPr>
          <w:rFonts w:eastAsia="Calibri" w:cstheme="minorHAnsi"/>
          <w:szCs w:val="24"/>
        </w:rPr>
        <w:t>Age range 6:00 – 24:11 years. Form A.</w:t>
      </w:r>
    </w:p>
    <w:p w:rsidR="00545657" w:rsidRPr="000F4480" w:rsidRDefault="00545657" w:rsidP="00545657">
      <w:pPr>
        <w:spacing w:line="240" w:lineRule="auto"/>
        <w:rPr>
          <w:rFonts w:cstheme="minorHAnsi"/>
          <w:szCs w:val="24"/>
        </w:rPr>
      </w:pPr>
      <w:r w:rsidRPr="000F4480">
        <w:rPr>
          <w:rFonts w:eastAsia="Calibri" w:cstheme="minorHAnsi"/>
          <w:szCs w:val="24"/>
        </w:rPr>
        <w:t>Provides a measure of two kinds of reading skills which can be combined to give an overall measure of word reading efficiency. The</w:t>
      </w:r>
      <w:r w:rsidRPr="000F4480">
        <w:rPr>
          <w:rFonts w:eastAsia="Calibri" w:cstheme="minorHAnsi"/>
          <w:i/>
          <w:szCs w:val="24"/>
        </w:rPr>
        <w:t xml:space="preserve"> Sight Word Efficiency </w:t>
      </w:r>
      <w:r w:rsidRPr="000F4480">
        <w:rPr>
          <w:rFonts w:eastAsia="Calibri" w:cstheme="minorHAnsi"/>
          <w:szCs w:val="24"/>
        </w:rPr>
        <w:t xml:space="preserve">subtest measures the ability to recognise familiar words as whole units (sight words), quickly and accurately. </w:t>
      </w:r>
      <w:r w:rsidRPr="000F4480">
        <w:rPr>
          <w:rFonts w:cstheme="minorHAnsi"/>
          <w:szCs w:val="24"/>
        </w:rPr>
        <w:t>The</w:t>
      </w:r>
      <w:r w:rsidRPr="000F4480">
        <w:rPr>
          <w:rFonts w:cstheme="minorHAnsi"/>
          <w:i/>
          <w:szCs w:val="24"/>
        </w:rPr>
        <w:t xml:space="preserve"> Phonemic Decoding Efficiency</w:t>
      </w:r>
      <w:r w:rsidRPr="000F4480">
        <w:rPr>
          <w:rFonts w:cstheme="minorHAnsi"/>
          <w:szCs w:val="24"/>
        </w:rPr>
        <w:t xml:space="preserve"> subtest presents a set of made-up words, which measures the ability to read novel letter strings and so assess decoding skills.</w:t>
      </w:r>
    </w:p>
    <w:p w:rsidR="00545657" w:rsidRPr="000F4480" w:rsidRDefault="00545657" w:rsidP="00545657">
      <w:pPr>
        <w:spacing w:line="240" w:lineRule="auto"/>
        <w:rPr>
          <w:rFonts w:cstheme="minorHAnsi"/>
          <w:szCs w:val="24"/>
        </w:rPr>
      </w:pPr>
    </w:p>
    <w:p w:rsidR="00545657" w:rsidRPr="000F4480" w:rsidRDefault="00545657" w:rsidP="00545657">
      <w:pPr>
        <w:spacing w:line="240" w:lineRule="auto"/>
        <w:rPr>
          <w:rFonts w:cstheme="minorHAnsi"/>
          <w:b/>
          <w:bCs/>
          <w:szCs w:val="24"/>
        </w:rPr>
      </w:pPr>
      <w:r w:rsidRPr="000F4480">
        <w:rPr>
          <w:rFonts w:cstheme="minorHAnsi"/>
          <w:b/>
          <w:bCs/>
          <w:i/>
          <w:szCs w:val="24"/>
        </w:rPr>
        <w:t>Adult Reading Test 2 (ART-2)</w:t>
      </w:r>
    </w:p>
    <w:p w:rsidR="00545657" w:rsidRPr="000F4480" w:rsidRDefault="00545657" w:rsidP="00545657">
      <w:pPr>
        <w:spacing w:line="240" w:lineRule="auto"/>
        <w:rPr>
          <w:rFonts w:cstheme="minorHAnsi"/>
          <w:szCs w:val="24"/>
        </w:rPr>
      </w:pPr>
      <w:r w:rsidRPr="000F4480">
        <w:rPr>
          <w:rFonts w:cstheme="minorHAnsi"/>
          <w:szCs w:val="24"/>
        </w:rPr>
        <w:t xml:space="preserve">Brooks, P., Everatt, J. and Fidler R. (2017) Hayling Island, UK: Adult Reading Test Co. Age range 16+. </w:t>
      </w:r>
    </w:p>
    <w:p w:rsidR="00545657" w:rsidRPr="000F4480" w:rsidRDefault="00545657" w:rsidP="00545657">
      <w:pPr>
        <w:spacing w:line="240" w:lineRule="auto"/>
        <w:rPr>
          <w:rFonts w:cstheme="minorHAnsi"/>
          <w:szCs w:val="24"/>
        </w:rPr>
      </w:pPr>
      <w:r w:rsidRPr="000F4480">
        <w:rPr>
          <w:rFonts w:cstheme="minorHAnsi"/>
          <w:szCs w:val="24"/>
        </w:rPr>
        <w:t xml:space="preserve">Used toassess silent prose reading speed as well as comprehension of the passages. Passages are read silently; these increase in length and complexity. After this, a series of spoken comprehension questions are answered, from memory. The questions cover factual recall, the memory of specific terminology as well as inferential understanding. In addition, an appropriate passage was used to gain an informal measure of oral reading speed, oral reading accuracy and a gauge of comprehension. </w:t>
      </w:r>
    </w:p>
    <w:p w:rsidR="00545657" w:rsidRPr="000F4480" w:rsidRDefault="00545657" w:rsidP="00545657">
      <w:pPr>
        <w:spacing w:line="240" w:lineRule="auto"/>
        <w:rPr>
          <w:rFonts w:cstheme="minorHAnsi"/>
          <w:b/>
          <w:bCs/>
          <w:szCs w:val="24"/>
        </w:rPr>
      </w:pPr>
    </w:p>
    <w:p w:rsidR="00545657" w:rsidRPr="000F4480" w:rsidRDefault="00545657" w:rsidP="00545657">
      <w:pPr>
        <w:pStyle w:val="Heading2"/>
        <w:spacing w:after="0"/>
        <w:rPr>
          <w:rFonts w:eastAsia="SimSun" w:cstheme="minorHAnsi"/>
          <w:szCs w:val="24"/>
          <w:u w:val="single"/>
        </w:rPr>
      </w:pPr>
      <w:r w:rsidRPr="000F4480">
        <w:rPr>
          <w:rFonts w:cstheme="minorHAnsi"/>
          <w:szCs w:val="24"/>
          <w:u w:val="single"/>
        </w:rPr>
        <w:t>Spelling</w:t>
      </w:r>
    </w:p>
    <w:p w:rsidR="00545657" w:rsidRPr="000F4480" w:rsidRDefault="00545657" w:rsidP="00545657">
      <w:pPr>
        <w:spacing w:line="240" w:lineRule="auto"/>
        <w:rPr>
          <w:rFonts w:cstheme="minorHAnsi"/>
          <w:b/>
          <w:szCs w:val="24"/>
        </w:rPr>
      </w:pPr>
      <w:r w:rsidRPr="000F4480">
        <w:rPr>
          <w:rFonts w:cstheme="minorHAnsi"/>
          <w:b/>
          <w:szCs w:val="24"/>
        </w:rPr>
        <w:t xml:space="preserve">The </w:t>
      </w:r>
      <w:r w:rsidRPr="000F4480">
        <w:rPr>
          <w:rFonts w:cstheme="minorHAnsi"/>
          <w:b/>
          <w:i/>
          <w:szCs w:val="24"/>
        </w:rPr>
        <w:t xml:space="preserve">Spelling </w:t>
      </w:r>
      <w:r w:rsidRPr="000F4480">
        <w:rPr>
          <w:rFonts w:cstheme="minorHAnsi"/>
          <w:b/>
          <w:szCs w:val="24"/>
        </w:rPr>
        <w:t xml:space="preserve">subtest from the </w:t>
      </w:r>
      <w:r w:rsidRPr="000F4480">
        <w:rPr>
          <w:rFonts w:cstheme="minorHAnsi"/>
          <w:b/>
          <w:i/>
          <w:szCs w:val="24"/>
        </w:rPr>
        <w:t>Wide Range Achievement Test, Fifth Edition (WRAT5)</w:t>
      </w:r>
    </w:p>
    <w:p w:rsidR="00545657" w:rsidRPr="000F4480" w:rsidRDefault="00545657" w:rsidP="00545657">
      <w:pPr>
        <w:spacing w:line="240" w:lineRule="auto"/>
        <w:rPr>
          <w:rFonts w:cstheme="minorHAnsi"/>
          <w:szCs w:val="24"/>
        </w:rPr>
      </w:pPr>
      <w:r w:rsidRPr="000F4480">
        <w:rPr>
          <w:rFonts w:cstheme="minorHAnsi"/>
          <w:szCs w:val="24"/>
        </w:rPr>
        <w:t>Wilkinson, G. S. and Robertson, G. J. (2017) Bloomington, Minnesota: Wide Range, Inc. Age range 5:00 – 85+ years. Green Form.</w:t>
      </w:r>
    </w:p>
    <w:p w:rsidR="00545657" w:rsidRPr="000F4480" w:rsidRDefault="00545657" w:rsidP="00545657">
      <w:pPr>
        <w:spacing w:line="240" w:lineRule="auto"/>
        <w:rPr>
          <w:rFonts w:cstheme="minorHAnsi"/>
          <w:szCs w:val="24"/>
        </w:rPr>
      </w:pPr>
      <w:r w:rsidRPr="000F4480">
        <w:rPr>
          <w:rFonts w:cstheme="minorHAnsi"/>
          <w:bCs/>
          <w:szCs w:val="24"/>
        </w:rPr>
        <w:t>Measures</w:t>
      </w:r>
      <w:r w:rsidRPr="000F4480">
        <w:rPr>
          <w:rFonts w:cstheme="minorHAnsi"/>
          <w:szCs w:val="24"/>
        </w:rPr>
        <w:t xml:space="preserve">the ability to spell </w:t>
      </w:r>
      <w:r w:rsidRPr="000F4480">
        <w:rPr>
          <w:rFonts w:cstheme="minorHAnsi"/>
          <w:bCs/>
          <w:szCs w:val="24"/>
        </w:rPr>
        <w:t xml:space="preserve">individual words written to dictation in the context of sentences, which increase in difficulty as the test progresses. Accuracy and fluency are observed. </w:t>
      </w:r>
    </w:p>
    <w:p w:rsidR="00545657" w:rsidRPr="000F4480" w:rsidRDefault="00545657" w:rsidP="00545657">
      <w:pPr>
        <w:pStyle w:val="NoSpacing"/>
        <w:rPr>
          <w:rFonts w:asciiTheme="minorHAnsi" w:hAnsiTheme="minorHAnsi" w:cstheme="minorHAnsi"/>
          <w:szCs w:val="24"/>
        </w:rPr>
      </w:pPr>
    </w:p>
    <w:p w:rsidR="00545657" w:rsidRPr="000F4480" w:rsidRDefault="00545657" w:rsidP="00545657">
      <w:pPr>
        <w:pStyle w:val="Heading2"/>
        <w:spacing w:after="0"/>
        <w:rPr>
          <w:rFonts w:cstheme="minorHAnsi"/>
          <w:szCs w:val="24"/>
          <w:u w:val="single"/>
        </w:rPr>
      </w:pPr>
      <w:bookmarkStart w:id="64" w:name="_Toc115094289"/>
      <w:bookmarkStart w:id="65" w:name="_Toc115094670"/>
      <w:r w:rsidRPr="000F4480">
        <w:rPr>
          <w:rFonts w:cstheme="minorHAnsi"/>
          <w:szCs w:val="24"/>
          <w:u w:val="single"/>
        </w:rPr>
        <w:t>W</w:t>
      </w:r>
      <w:bookmarkEnd w:id="64"/>
      <w:bookmarkEnd w:id="65"/>
      <w:r w:rsidRPr="000F4480">
        <w:rPr>
          <w:rFonts w:cstheme="minorHAnsi"/>
          <w:szCs w:val="24"/>
          <w:u w:val="single"/>
        </w:rPr>
        <w:t>riting</w:t>
      </w:r>
    </w:p>
    <w:p w:rsidR="00545657" w:rsidRPr="000F4480" w:rsidRDefault="00545657" w:rsidP="00545657">
      <w:pPr>
        <w:pStyle w:val="NoSpacing"/>
        <w:rPr>
          <w:rFonts w:asciiTheme="minorHAnsi" w:hAnsiTheme="minorHAnsi" w:cstheme="minorHAnsi"/>
          <w:szCs w:val="24"/>
        </w:rPr>
      </w:pPr>
      <w:r w:rsidRPr="000F4480">
        <w:rPr>
          <w:rFonts w:asciiTheme="minorHAnsi" w:hAnsiTheme="minorHAnsi" w:cstheme="minorHAnsi"/>
          <w:szCs w:val="24"/>
        </w:rPr>
        <w:t xml:space="preserve">Timed free writing skills related to academic writing demands were assessed in an informal free writing task.  This assesses the ability to assemble thoughts, structure ideas and information and present the whole in a logical and sequential order as comprehensible text when writing under timed conditions. </w:t>
      </w:r>
    </w:p>
    <w:p w:rsidR="00545657" w:rsidRPr="000F4480" w:rsidRDefault="00545657" w:rsidP="00545657">
      <w:pPr>
        <w:rPr>
          <w:rFonts w:cstheme="minorHAnsi"/>
          <w:b/>
          <w:bCs/>
          <w:szCs w:val="24"/>
        </w:rPr>
      </w:pPr>
    </w:p>
    <w:p w:rsidR="009F680D" w:rsidRPr="000F4480" w:rsidRDefault="009F680D" w:rsidP="009F680D">
      <w:pPr>
        <w:rPr>
          <w:rFonts w:cstheme="minorHAnsi"/>
          <w:b/>
          <w:bCs/>
          <w:sz w:val="20"/>
          <w:szCs w:val="20"/>
        </w:rPr>
      </w:pPr>
    </w:p>
    <w:p w:rsidR="005010D0" w:rsidRPr="000F4480" w:rsidRDefault="005010D0" w:rsidP="009F680D">
      <w:pPr>
        <w:rPr>
          <w:rFonts w:cstheme="minorHAnsi"/>
          <w:b/>
          <w:bCs/>
          <w:sz w:val="20"/>
          <w:szCs w:val="20"/>
        </w:rPr>
      </w:pPr>
    </w:p>
    <w:bookmarkStart w:id="66" w:name="_Appendix_5:_Further"/>
    <w:bookmarkStart w:id="67" w:name="_Toc115094290"/>
    <w:bookmarkStart w:id="68" w:name="_Toc115094671"/>
    <w:bookmarkStart w:id="69" w:name="_Toc115779180"/>
    <w:bookmarkEnd w:id="66"/>
    <w:p w:rsidR="009F680D" w:rsidRPr="000F4480" w:rsidRDefault="00875C22" w:rsidP="00361F25">
      <w:pPr>
        <w:pStyle w:val="Heading3"/>
        <w:rPr>
          <w:rStyle w:val="Hyperlink"/>
          <w:rFonts w:asciiTheme="minorHAnsi" w:hAnsiTheme="minorHAnsi" w:cstheme="minorHAnsi"/>
          <w:color w:val="auto"/>
          <w:szCs w:val="24"/>
          <w:u w:val="none"/>
        </w:rPr>
      </w:pPr>
      <w:r w:rsidRPr="00875C22">
        <w:rPr>
          <w:rFonts w:asciiTheme="minorHAnsi" w:hAnsiTheme="minorHAnsi" w:cstheme="minorHAnsi"/>
          <w:szCs w:val="24"/>
        </w:rPr>
        <w:lastRenderedPageBreak/>
        <w:fldChar w:fldCharType="begin"/>
      </w:r>
      <w:r w:rsidR="003838B1" w:rsidRPr="000F4480">
        <w:rPr>
          <w:rFonts w:asciiTheme="minorHAnsi" w:hAnsiTheme="minorHAnsi" w:cstheme="minorHAnsi"/>
          <w:szCs w:val="24"/>
        </w:rPr>
        <w:instrText xml:space="preserve"> HYPERLINK  \l "_Appendix_5:_Further" </w:instrText>
      </w:r>
      <w:r w:rsidRPr="00875C22">
        <w:rPr>
          <w:rFonts w:asciiTheme="minorHAnsi" w:hAnsiTheme="minorHAnsi" w:cstheme="minorHAnsi"/>
          <w:szCs w:val="24"/>
        </w:rPr>
        <w:fldChar w:fldCharType="separate"/>
      </w:r>
      <w:bookmarkStart w:id="70" w:name="_Toc149733093"/>
      <w:r w:rsidR="00EF0796" w:rsidRPr="000F4480">
        <w:rPr>
          <w:rStyle w:val="Hyperlink"/>
          <w:rFonts w:asciiTheme="minorHAnsi" w:hAnsiTheme="minorHAnsi" w:cstheme="minorHAnsi"/>
          <w:color w:val="auto"/>
          <w:szCs w:val="24"/>
          <w:u w:val="none"/>
        </w:rPr>
        <w:t>Appendix 5:</w:t>
      </w:r>
      <w:r w:rsidR="006B784A" w:rsidRPr="000F4480">
        <w:rPr>
          <w:rStyle w:val="Hyperlink"/>
          <w:rFonts w:asciiTheme="minorHAnsi" w:hAnsiTheme="minorHAnsi" w:cstheme="minorHAnsi"/>
          <w:color w:val="auto"/>
          <w:szCs w:val="24"/>
          <w:u w:val="none"/>
        </w:rPr>
        <w:t>Further</w:t>
      </w:r>
      <w:r w:rsidR="00EF0796" w:rsidRPr="000F4480">
        <w:rPr>
          <w:rStyle w:val="Hyperlink"/>
          <w:rFonts w:asciiTheme="minorHAnsi" w:hAnsiTheme="minorHAnsi" w:cstheme="minorHAnsi"/>
          <w:color w:val="auto"/>
          <w:szCs w:val="24"/>
          <w:u w:val="none"/>
        </w:rPr>
        <w:t xml:space="preserve"> References</w:t>
      </w:r>
      <w:bookmarkEnd w:id="67"/>
      <w:bookmarkEnd w:id="68"/>
      <w:bookmarkEnd w:id="69"/>
      <w:bookmarkEnd w:id="70"/>
    </w:p>
    <w:p w:rsidR="009F680D" w:rsidRPr="000F4480" w:rsidRDefault="00875C22" w:rsidP="00312814">
      <w:pPr>
        <w:pStyle w:val="Heading2"/>
        <w:rPr>
          <w:rFonts w:cstheme="minorHAnsi"/>
          <w:szCs w:val="24"/>
        </w:rPr>
      </w:pPr>
      <w:r w:rsidRPr="000F4480">
        <w:rPr>
          <w:rFonts w:cstheme="minorHAnsi"/>
          <w:szCs w:val="24"/>
        </w:rPr>
        <w:fldChar w:fldCharType="end"/>
      </w:r>
    </w:p>
    <w:p w:rsidR="009F680D" w:rsidRPr="000F4480" w:rsidRDefault="009F680D" w:rsidP="009F680D">
      <w:pPr>
        <w:spacing w:line="300" w:lineRule="auto"/>
        <w:contextualSpacing/>
        <w:rPr>
          <w:rFonts w:eastAsia="Yu Mincho" w:cstheme="minorHAnsi"/>
          <w:b/>
          <w:szCs w:val="24"/>
          <w:lang w:eastAsia="en-GB"/>
        </w:rPr>
      </w:pPr>
      <w:r w:rsidRPr="000F4480">
        <w:rPr>
          <w:rStyle w:val="Heading2Char"/>
          <w:rFonts w:eastAsia="Yu Mincho" w:cstheme="minorHAnsi"/>
          <w:szCs w:val="24"/>
        </w:rPr>
        <w:t xml:space="preserve">Screening Checklists </w:t>
      </w:r>
    </w:p>
    <w:p w:rsidR="009F680D" w:rsidRPr="000F4480" w:rsidRDefault="009F680D" w:rsidP="007301DB">
      <w:pPr>
        <w:ind w:right="-40"/>
        <w:contextualSpacing/>
        <w:rPr>
          <w:rFonts w:eastAsia="Yu Mincho" w:cstheme="minorHAnsi"/>
          <w:i/>
          <w:szCs w:val="24"/>
          <w:lang w:eastAsia="en-GB"/>
        </w:rPr>
      </w:pPr>
      <w:r w:rsidRPr="000F4480">
        <w:rPr>
          <w:rFonts w:eastAsia="Yu Mincho" w:cstheme="minorHAnsi"/>
          <w:szCs w:val="24"/>
          <w:lang w:eastAsia="en-GB"/>
        </w:rPr>
        <w:t xml:space="preserve">SpLD Assessment Standards Committee (2019) </w:t>
      </w:r>
      <w:r w:rsidRPr="000F4480">
        <w:rPr>
          <w:rFonts w:eastAsia="Yu Mincho" w:cstheme="minorHAnsi"/>
          <w:i/>
          <w:szCs w:val="24"/>
          <w:lang w:eastAsia="en-GB"/>
        </w:rPr>
        <w:t xml:space="preserve">Visual Difficulties Screening Protocol V.2 </w:t>
      </w:r>
      <w:r w:rsidRPr="000F4480">
        <w:rPr>
          <w:rFonts w:eastAsia="Yu Mincho" w:cstheme="minorHAnsi"/>
          <w:szCs w:val="24"/>
          <w:lang w:eastAsia="en-GB"/>
        </w:rPr>
        <w:t>[Online]. Available from:</w:t>
      </w:r>
      <w:hyperlink r:id="rId51" w:history="1">
        <w:r w:rsidR="00E75189" w:rsidRPr="000F4480">
          <w:rPr>
            <w:rStyle w:val="Hyperlink"/>
            <w:rFonts w:cstheme="minorHAnsi"/>
          </w:rPr>
          <w:t>Microsoft Word - Visual Difficulties Screening Protocol standalone adult and child (sasc.org.uk)</w:t>
        </w:r>
      </w:hyperlink>
      <w:r w:rsidRPr="000F4480">
        <w:rPr>
          <w:rFonts w:eastAsia="Yu Mincho" w:cstheme="minorHAnsi"/>
          <w:szCs w:val="24"/>
          <w:lang w:eastAsia="en-GB"/>
        </w:rPr>
        <w:t>[accessed 14/09/21]</w:t>
      </w:r>
    </w:p>
    <w:p w:rsidR="009F680D" w:rsidRPr="000F4480" w:rsidRDefault="009F680D" w:rsidP="007B25E1">
      <w:pPr>
        <w:pStyle w:val="Heading1"/>
        <w:rPr>
          <w:rFonts w:eastAsia="Yu Mincho" w:cstheme="minorHAnsi"/>
          <w:lang w:eastAsia="en-GB"/>
        </w:rPr>
      </w:pPr>
    </w:p>
    <w:p w:rsidR="009F680D" w:rsidRPr="000F4480" w:rsidRDefault="009F680D" w:rsidP="000D00FC">
      <w:pPr>
        <w:tabs>
          <w:tab w:val="left" w:pos="-3119"/>
          <w:tab w:val="left" w:pos="709"/>
          <w:tab w:val="left" w:pos="1418"/>
          <w:tab w:val="left" w:pos="2127"/>
          <w:tab w:val="left" w:pos="2835"/>
        </w:tabs>
        <w:ind w:right="-40"/>
        <w:rPr>
          <w:rFonts w:cstheme="minorHAnsi"/>
          <w:color w:val="000000" w:themeColor="text1"/>
          <w:szCs w:val="24"/>
          <w:highlight w:val="darkCyan"/>
        </w:rPr>
      </w:pPr>
      <w:r w:rsidRPr="000F4480">
        <w:rPr>
          <w:rFonts w:cstheme="minorHAnsi"/>
          <w:color w:val="000000" w:themeColor="text1"/>
          <w:szCs w:val="24"/>
          <w:highlight w:val="darkCyan"/>
        </w:rPr>
        <w:t xml:space="preserve">Kirby, A, Barnett, A, and Hill, E. (2018) </w:t>
      </w:r>
      <w:r w:rsidRPr="000F4480">
        <w:rPr>
          <w:rFonts w:cstheme="minorHAnsi"/>
          <w:i/>
          <w:color w:val="000000" w:themeColor="text1"/>
          <w:szCs w:val="24"/>
          <w:highlight w:val="darkCyan"/>
        </w:rPr>
        <w:t>Diagnostic Interview for DCD in Adults 2018 (DIDA)</w:t>
      </w:r>
      <w:r w:rsidRPr="000F4480">
        <w:rPr>
          <w:rFonts w:cstheme="minorHAnsi"/>
          <w:color w:val="000000" w:themeColor="text1"/>
          <w:szCs w:val="24"/>
          <w:highlight w:val="darkCyan"/>
        </w:rPr>
        <w:t xml:space="preserve"> [Online] Available from:</w:t>
      </w:r>
      <w:hyperlink r:id="rId52" w:history="1">
        <w:r w:rsidR="003E3A1A" w:rsidRPr="000F4480">
          <w:rPr>
            <w:rStyle w:val="Hyperlink"/>
            <w:rFonts w:cstheme="minorHAnsi"/>
          </w:rPr>
          <w:t>SASC Downloads</w:t>
        </w:r>
      </w:hyperlink>
      <w:r w:rsidRPr="000F4480">
        <w:rPr>
          <w:rFonts w:cstheme="minorHAnsi"/>
          <w:color w:val="000000" w:themeColor="text1"/>
          <w:szCs w:val="24"/>
          <w:highlight w:val="darkCyan"/>
        </w:rPr>
        <w:t xml:space="preserve"> [accessed 15/09/21]</w:t>
      </w:r>
    </w:p>
    <w:p w:rsidR="009F680D" w:rsidRPr="000F4480" w:rsidRDefault="009F680D" w:rsidP="007B25E1">
      <w:pPr>
        <w:pStyle w:val="Heading1"/>
        <w:rPr>
          <w:rFonts w:cstheme="minorHAnsi"/>
          <w:highlight w:val="darkCyan"/>
        </w:rPr>
      </w:pPr>
    </w:p>
    <w:p w:rsidR="009F680D" w:rsidRPr="000F4480" w:rsidRDefault="009F680D" w:rsidP="000D00FC">
      <w:pPr>
        <w:ind w:right="-40"/>
        <w:contextualSpacing/>
        <w:rPr>
          <w:rFonts w:eastAsia="Yu Mincho" w:cstheme="minorHAnsi"/>
          <w:szCs w:val="24"/>
          <w:lang w:eastAsia="en-GB"/>
        </w:rPr>
      </w:pPr>
      <w:r w:rsidRPr="000F4480">
        <w:rPr>
          <w:rFonts w:eastAsia="Yu Mincho" w:cstheme="minorHAnsi"/>
          <w:szCs w:val="24"/>
          <w:highlight w:val="darkCyan"/>
          <w:lang w:eastAsia="en-GB"/>
        </w:rPr>
        <w:t xml:space="preserve">Kirby, A, and S, Rosenblum (2008) </w:t>
      </w:r>
      <w:r w:rsidRPr="000F4480">
        <w:rPr>
          <w:rFonts w:eastAsia="Yu Mincho" w:cstheme="minorHAnsi"/>
          <w:i/>
          <w:iCs/>
          <w:szCs w:val="24"/>
          <w:highlight w:val="darkCyan"/>
          <w:lang w:eastAsia="en-GB"/>
        </w:rPr>
        <w:t xml:space="preserve">Adult Developmental Coordination Disorder/Dyspraxia Checklist (ADC) </w:t>
      </w:r>
      <w:r w:rsidRPr="000F4480">
        <w:rPr>
          <w:rFonts w:eastAsia="Yu Mincho" w:cstheme="minorHAnsi"/>
          <w:szCs w:val="24"/>
          <w:highlight w:val="darkCyan"/>
          <w:lang w:eastAsia="en-GB"/>
        </w:rPr>
        <w:t>[Online] available from:</w:t>
      </w:r>
      <w:hyperlink r:id="rId53" w:history="1">
        <w:r w:rsidRPr="000F4480">
          <w:rPr>
            <w:rStyle w:val="Hyperlink"/>
            <w:rFonts w:eastAsia="Yu Mincho" w:cstheme="minorHAnsi"/>
            <w:color w:val="auto"/>
            <w:szCs w:val="24"/>
            <w:lang w:eastAsia="en-GB"/>
          </w:rPr>
          <w:t>https://www.patoss-dyslexia.org/write/MediaUploads/Resources/ADC_checklist.pdf</w:t>
        </w:r>
      </w:hyperlink>
      <w:r w:rsidRPr="000F4480">
        <w:rPr>
          <w:rFonts w:eastAsia="Yu Mincho" w:cstheme="minorHAnsi"/>
          <w:szCs w:val="24"/>
          <w:highlight w:val="darkCyan"/>
          <w:lang w:eastAsia="en-GB"/>
        </w:rPr>
        <w:t xml:space="preserve"> [accessed 22/10/21]</w:t>
      </w:r>
    </w:p>
    <w:p w:rsidR="009F680D" w:rsidRPr="000F4480" w:rsidRDefault="009F680D" w:rsidP="007B25E1">
      <w:pPr>
        <w:pStyle w:val="Heading1"/>
        <w:rPr>
          <w:rFonts w:eastAsia="Yu Mincho" w:cstheme="minorHAnsi"/>
          <w:lang w:eastAsia="en-GB"/>
        </w:rPr>
      </w:pPr>
    </w:p>
    <w:p w:rsidR="009F680D" w:rsidRPr="000F4480" w:rsidRDefault="009F680D" w:rsidP="00735846">
      <w:pPr>
        <w:ind w:right="-40"/>
        <w:contextualSpacing/>
        <w:rPr>
          <w:rFonts w:eastAsia="Yu Mincho" w:cstheme="minorHAnsi"/>
          <w:szCs w:val="24"/>
          <w:lang w:eastAsia="en-GB"/>
        </w:rPr>
      </w:pPr>
      <w:r w:rsidRPr="000F4480">
        <w:rPr>
          <w:rFonts w:eastAsia="Yu Mincho" w:cstheme="minorHAnsi"/>
          <w:szCs w:val="24"/>
          <w:highlight w:val="magenta"/>
          <w:lang w:eastAsia="en-GB"/>
        </w:rPr>
        <w:t xml:space="preserve">Kooij, J.J.S and Francken, M.H. (2019) </w:t>
      </w:r>
      <w:r w:rsidRPr="000F4480">
        <w:rPr>
          <w:rFonts w:eastAsia="Yu Mincho" w:cstheme="minorHAnsi"/>
          <w:bCs/>
          <w:i/>
          <w:szCs w:val="24"/>
          <w:highlight w:val="magenta"/>
          <w:lang w:eastAsia="en-GB"/>
        </w:rPr>
        <w:t xml:space="preserve">Diagnostic Interview for ADHD in adults Version 5 </w:t>
      </w:r>
      <w:r w:rsidRPr="000F4480">
        <w:rPr>
          <w:rFonts w:eastAsia="Yu Mincho" w:cstheme="minorHAnsi"/>
          <w:bCs/>
          <w:i/>
          <w:szCs w:val="24"/>
          <w:highlight w:val="magenta"/>
          <w:lang w:eastAsia="en-GB"/>
        </w:rPr>
        <w:br/>
        <w:t xml:space="preserve">(DIVA-5) </w:t>
      </w:r>
      <w:r w:rsidRPr="000F4480">
        <w:rPr>
          <w:rFonts w:eastAsia="Yu Mincho" w:cstheme="minorHAnsi"/>
          <w:bCs/>
          <w:szCs w:val="24"/>
          <w:highlight w:val="magenta"/>
          <w:lang w:eastAsia="en-GB"/>
        </w:rPr>
        <w:t>[Online].  Available from:</w:t>
      </w:r>
      <w:hyperlink r:id="rId54" w:history="1">
        <w:r w:rsidRPr="000F4480">
          <w:rPr>
            <w:rStyle w:val="Hyperlink"/>
            <w:rFonts w:eastAsia="Yu Mincho" w:cstheme="minorHAnsi"/>
            <w:color w:val="auto"/>
            <w:szCs w:val="24"/>
            <w:lang w:eastAsia="en-GB"/>
          </w:rPr>
          <w:t>www.divacenter.eu/DIVA.aspx?id=523</w:t>
        </w:r>
      </w:hyperlink>
      <w:r w:rsidRPr="000F4480">
        <w:rPr>
          <w:rFonts w:eastAsia="Yu Mincho" w:cstheme="minorHAnsi"/>
          <w:szCs w:val="24"/>
          <w:highlight w:val="magenta"/>
          <w:lang w:eastAsia="en-GB"/>
        </w:rPr>
        <w:t>DIVA Foundation, The Netherlands</w:t>
      </w:r>
    </w:p>
    <w:p w:rsidR="009F680D" w:rsidRPr="000F4480" w:rsidRDefault="009F680D" w:rsidP="009F680D">
      <w:pPr>
        <w:spacing w:line="300" w:lineRule="auto"/>
        <w:contextualSpacing/>
        <w:rPr>
          <w:rFonts w:eastAsia="Yu Mincho" w:cstheme="minorHAnsi"/>
          <w:b/>
          <w:szCs w:val="24"/>
          <w:lang w:eastAsia="en-GB"/>
        </w:rPr>
      </w:pPr>
    </w:p>
    <w:p w:rsidR="009F680D" w:rsidRPr="000F4480" w:rsidRDefault="007713B4" w:rsidP="00312814">
      <w:pPr>
        <w:pStyle w:val="Heading2"/>
        <w:rPr>
          <w:rFonts w:eastAsia="Yu Mincho" w:cstheme="minorHAnsi"/>
          <w:szCs w:val="24"/>
          <w:lang w:eastAsia="en-GB"/>
        </w:rPr>
      </w:pPr>
      <w:r w:rsidRPr="000F4480">
        <w:rPr>
          <w:rFonts w:eastAsia="Yu Mincho" w:cstheme="minorHAnsi"/>
          <w:szCs w:val="24"/>
          <w:lang w:eastAsia="en-GB"/>
        </w:rPr>
        <w:t>Bibliography</w:t>
      </w:r>
    </w:p>
    <w:p w:rsidR="00136FD1" w:rsidRPr="000F4480" w:rsidRDefault="00136FD1" w:rsidP="00136FD1">
      <w:pPr>
        <w:rPr>
          <w:rFonts w:cstheme="minorHAnsi"/>
          <w:i/>
          <w:iCs/>
          <w:szCs w:val="24"/>
        </w:rPr>
      </w:pPr>
      <w:r w:rsidRPr="000F4480">
        <w:rPr>
          <w:rFonts w:cstheme="minorHAnsi"/>
          <w:szCs w:val="24"/>
        </w:rPr>
        <w:t xml:space="preserve">American Psychiatric Association (2013) </w:t>
      </w:r>
      <w:r w:rsidRPr="000F4480">
        <w:rPr>
          <w:rFonts w:cstheme="minorHAnsi"/>
          <w:i/>
          <w:iCs/>
          <w:szCs w:val="24"/>
        </w:rPr>
        <w:t xml:space="preserve">Diagnostic and Statistical Manual of Mental Disorders 5 (DSM-5) </w:t>
      </w:r>
      <w:r w:rsidRPr="000F4480">
        <w:rPr>
          <w:rFonts w:cstheme="minorHAnsi"/>
          <w:szCs w:val="24"/>
        </w:rPr>
        <w:t>Washington D.C., APA.</w:t>
      </w:r>
    </w:p>
    <w:p w:rsidR="00136FD1" w:rsidRPr="000F4480" w:rsidRDefault="00136FD1" w:rsidP="007B25E1">
      <w:pPr>
        <w:pStyle w:val="Heading1"/>
        <w:rPr>
          <w:rFonts w:cstheme="minorHAnsi"/>
        </w:rPr>
      </w:pPr>
    </w:p>
    <w:p w:rsidR="00D77E60" w:rsidRPr="000F4480" w:rsidRDefault="00D77E60" w:rsidP="000D00FC">
      <w:pPr>
        <w:rPr>
          <w:rFonts w:cstheme="minorHAnsi"/>
          <w:szCs w:val="24"/>
        </w:rPr>
      </w:pPr>
      <w:r w:rsidRPr="000F4480">
        <w:rPr>
          <w:rFonts w:cstheme="minorHAnsi"/>
          <w:szCs w:val="24"/>
          <w:highlight w:val="yellow"/>
        </w:rPr>
        <w:t xml:space="preserve">British Dyslexia Association (2010) </w:t>
      </w:r>
      <w:r w:rsidRPr="000F4480">
        <w:rPr>
          <w:rFonts w:cstheme="minorHAnsi"/>
          <w:i/>
          <w:iCs/>
          <w:szCs w:val="24"/>
          <w:highlight w:val="yellow"/>
        </w:rPr>
        <w:t>About Dyslexia</w:t>
      </w:r>
      <w:r w:rsidRPr="000F4480">
        <w:rPr>
          <w:rFonts w:cstheme="minorHAnsi"/>
          <w:szCs w:val="24"/>
          <w:highlight w:val="yellow"/>
        </w:rPr>
        <w:t xml:space="preserve"> [online] Available from: </w:t>
      </w:r>
      <w:hyperlink r:id="rId55" w:history="1">
        <w:r w:rsidRPr="000F4480">
          <w:rPr>
            <w:rStyle w:val="Hyperlink"/>
            <w:rFonts w:cstheme="minorHAnsi"/>
            <w:color w:val="auto"/>
            <w:szCs w:val="24"/>
          </w:rPr>
          <w:t>What is dyslexia? - British Dyslexia Association (bdadyslexia.org.uk)</w:t>
        </w:r>
      </w:hyperlink>
      <w:r w:rsidRPr="000F4480">
        <w:rPr>
          <w:rFonts w:cstheme="minorHAnsi"/>
          <w:szCs w:val="24"/>
          <w:highlight w:val="yellow"/>
        </w:rPr>
        <w:t xml:space="preserve"> [accessed 22/09/22]</w:t>
      </w:r>
    </w:p>
    <w:p w:rsidR="00FE0716" w:rsidRPr="000F4480" w:rsidRDefault="00FE0716" w:rsidP="007B25E1">
      <w:pPr>
        <w:pStyle w:val="Heading1"/>
        <w:rPr>
          <w:rFonts w:cstheme="minorHAnsi"/>
        </w:rPr>
      </w:pPr>
    </w:p>
    <w:p w:rsidR="00FE0716" w:rsidRPr="000F4480" w:rsidRDefault="00FE0716" w:rsidP="00735846">
      <w:pPr>
        <w:pStyle w:val="xmsonormal"/>
        <w:spacing w:line="360" w:lineRule="auto"/>
        <w:rPr>
          <w:rFonts w:asciiTheme="minorHAnsi" w:hAnsiTheme="minorHAnsi" w:cstheme="minorHAnsi"/>
          <w:sz w:val="24"/>
          <w:szCs w:val="24"/>
        </w:rPr>
      </w:pPr>
      <w:r w:rsidRPr="000F4480">
        <w:rPr>
          <w:rFonts w:asciiTheme="minorHAnsi" w:hAnsiTheme="minorHAnsi" w:cstheme="minorHAnsi"/>
          <w:sz w:val="24"/>
          <w:szCs w:val="24"/>
        </w:rPr>
        <w:t xml:space="preserve">British Dyslexia Association (2022) Neurodiversity and Co-occurring difficulties [online] Available from: </w:t>
      </w:r>
      <w:hyperlink r:id="rId56" w:history="1">
        <w:r w:rsidRPr="000F4480">
          <w:rPr>
            <w:rStyle w:val="Hyperlink"/>
            <w:rFonts w:asciiTheme="minorHAnsi" w:hAnsiTheme="minorHAnsi" w:cstheme="minorHAnsi"/>
            <w:color w:val="auto"/>
            <w:sz w:val="24"/>
            <w:szCs w:val="24"/>
          </w:rPr>
          <w:t>https://www.bdadyslexia.org.uk/dyslexia/neurodiversity-and-co-occurring-differences/attention-deficit-disorder</w:t>
        </w:r>
      </w:hyperlink>
      <w:r w:rsidRPr="000F4480">
        <w:rPr>
          <w:rFonts w:asciiTheme="minorHAnsi" w:hAnsiTheme="minorHAnsi" w:cstheme="minorHAnsi"/>
          <w:sz w:val="24"/>
          <w:szCs w:val="24"/>
        </w:rPr>
        <w:t xml:space="preserve"> [accessed 05/10/22]</w:t>
      </w:r>
    </w:p>
    <w:p w:rsidR="009F680D" w:rsidRPr="000F4480" w:rsidRDefault="009F680D" w:rsidP="007B25E1">
      <w:pPr>
        <w:pStyle w:val="Heading1"/>
        <w:rPr>
          <w:rFonts w:eastAsia="Yu Mincho" w:cstheme="minorHAnsi"/>
          <w:lang w:eastAsia="en-GB"/>
        </w:rPr>
      </w:pPr>
    </w:p>
    <w:p w:rsidR="009F680D" w:rsidRPr="000F4480" w:rsidRDefault="009F680D" w:rsidP="007B25E1">
      <w:pPr>
        <w:contextualSpacing/>
        <w:rPr>
          <w:rFonts w:eastAsia="Yu Mincho" w:cstheme="minorHAnsi"/>
          <w:szCs w:val="24"/>
          <w:lang w:eastAsia="en-GB"/>
        </w:rPr>
      </w:pPr>
      <w:r w:rsidRPr="000F4480">
        <w:rPr>
          <w:rFonts w:eastAsia="Yu Mincho" w:cstheme="minorHAnsi"/>
          <w:szCs w:val="24"/>
          <w:highlight w:val="yellow"/>
          <w:lang w:eastAsia="en-GB"/>
        </w:rPr>
        <w:t xml:space="preserve">Jones, A. and Kindersley, K. (2013) </w:t>
      </w:r>
      <w:r w:rsidRPr="000F4480">
        <w:rPr>
          <w:rFonts w:eastAsia="Yu Mincho" w:cstheme="minorHAnsi"/>
          <w:i/>
          <w:szCs w:val="24"/>
          <w:highlight w:val="yellow"/>
          <w:lang w:eastAsia="en-GB"/>
        </w:rPr>
        <w:t xml:space="preserve">Dyslexia Assessing and Reporting. The Patoss Guide. </w:t>
      </w:r>
      <w:r w:rsidRPr="000F4480">
        <w:rPr>
          <w:rFonts w:eastAsia="Yu Mincho" w:cstheme="minorHAnsi"/>
          <w:szCs w:val="24"/>
          <w:highlight w:val="yellow"/>
          <w:lang w:eastAsia="en-GB"/>
        </w:rPr>
        <w:t>London UK: Hodder Education.</w:t>
      </w:r>
    </w:p>
    <w:p w:rsidR="00471F65" w:rsidRPr="000F4480" w:rsidRDefault="00471F65" w:rsidP="007B25E1">
      <w:pPr>
        <w:pStyle w:val="Heading1"/>
        <w:rPr>
          <w:rFonts w:cstheme="minorHAnsi"/>
          <w:lang w:eastAsia="en-GB"/>
        </w:rPr>
      </w:pPr>
      <w:bookmarkStart w:id="71" w:name="_Toc115094291"/>
      <w:bookmarkStart w:id="72" w:name="_Toc115094672"/>
    </w:p>
    <w:p w:rsidR="009F680D" w:rsidRPr="000F4480" w:rsidRDefault="009F680D" w:rsidP="000E7452">
      <w:pPr>
        <w:rPr>
          <w:rFonts w:cstheme="minorHAnsi"/>
          <w:szCs w:val="24"/>
          <w:lang w:eastAsia="en-GB"/>
        </w:rPr>
      </w:pPr>
      <w:r w:rsidRPr="000F4480">
        <w:rPr>
          <w:rFonts w:cstheme="minorHAnsi"/>
          <w:szCs w:val="24"/>
          <w:highlight w:val="magenta"/>
          <w:lang w:eastAsia="en-GB"/>
        </w:rPr>
        <w:t xml:space="preserve">SpLD Assessment Standards Committee (2021) </w:t>
      </w:r>
      <w:r w:rsidRPr="000F4480">
        <w:rPr>
          <w:rFonts w:cstheme="minorHAnsi"/>
          <w:szCs w:val="24"/>
          <w:highlight w:val="magenta"/>
        </w:rPr>
        <w:t>SASC Guidance on the assessment and identification of the characteristics of an Attention Deficit Hyperactivity Disorder (ADHD)</w:t>
      </w:r>
      <w:r w:rsidRPr="000F4480">
        <w:rPr>
          <w:rFonts w:cstheme="minorHAnsi"/>
          <w:szCs w:val="24"/>
          <w:highlight w:val="magenta"/>
          <w:lang w:eastAsia="en-GB"/>
        </w:rPr>
        <w:t xml:space="preserve"> [Online]. Available from: </w:t>
      </w:r>
      <w:bookmarkEnd w:id="71"/>
      <w:bookmarkEnd w:id="72"/>
      <w:r w:rsidR="00875C22" w:rsidRPr="000F4480">
        <w:rPr>
          <w:rFonts w:cstheme="minorHAnsi"/>
          <w:highlight w:val="magenta"/>
        </w:rPr>
        <w:fldChar w:fldCharType="begin"/>
      </w:r>
      <w:r w:rsidR="00943ECC" w:rsidRPr="000F4480">
        <w:rPr>
          <w:rFonts w:cstheme="minorHAnsi"/>
          <w:highlight w:val="magenta"/>
        </w:rPr>
        <w:instrText>HYPERLINK "https://sasc.org.uk/sasc-downloads/"</w:instrText>
      </w:r>
      <w:r w:rsidR="00875C22" w:rsidRPr="000F4480">
        <w:rPr>
          <w:rFonts w:cstheme="minorHAnsi"/>
          <w:highlight w:val="magenta"/>
        </w:rPr>
        <w:fldChar w:fldCharType="separate"/>
      </w:r>
      <w:r w:rsidR="00943ECC" w:rsidRPr="000F4480">
        <w:rPr>
          <w:rStyle w:val="Hyperlink"/>
          <w:rFonts w:cstheme="minorHAnsi"/>
        </w:rPr>
        <w:t>SASC Downloads</w:t>
      </w:r>
      <w:r w:rsidR="00875C22" w:rsidRPr="000F4480">
        <w:rPr>
          <w:rFonts w:cstheme="minorHAnsi"/>
          <w:highlight w:val="magenta"/>
        </w:rPr>
        <w:fldChar w:fldCharType="end"/>
      </w:r>
    </w:p>
    <w:p w:rsidR="00D44E97" w:rsidRPr="000F4480" w:rsidRDefault="00D44E97" w:rsidP="007B25E1">
      <w:pPr>
        <w:pStyle w:val="Heading1"/>
        <w:rPr>
          <w:rFonts w:cstheme="minorHAnsi"/>
          <w:lang w:eastAsia="en-GB"/>
        </w:rPr>
      </w:pPr>
    </w:p>
    <w:p w:rsidR="00D44E97" w:rsidRPr="000F4480" w:rsidRDefault="00D44E97" w:rsidP="000E7452">
      <w:pPr>
        <w:rPr>
          <w:rFonts w:cstheme="minorHAnsi"/>
          <w:szCs w:val="24"/>
          <w:lang w:eastAsia="en-GB"/>
        </w:rPr>
      </w:pPr>
      <w:r w:rsidRPr="000F4480">
        <w:rPr>
          <w:rFonts w:cstheme="minorHAnsi"/>
          <w:szCs w:val="24"/>
          <w:highlight w:val="darkCyan"/>
          <w:lang w:eastAsia="en-GB"/>
        </w:rPr>
        <w:t xml:space="preserve">SpLD Assessment Standards Committee (2020) </w:t>
      </w:r>
      <w:r w:rsidRPr="000F4480">
        <w:rPr>
          <w:rFonts w:cstheme="minorHAnsi"/>
          <w:szCs w:val="24"/>
          <w:highlight w:val="darkCyan"/>
        </w:rPr>
        <w:t xml:space="preserve">SASC Guidance on the assessment and identification of </w:t>
      </w:r>
      <w:r w:rsidR="00A621AA" w:rsidRPr="000F4480">
        <w:rPr>
          <w:rFonts w:cstheme="minorHAnsi"/>
          <w:szCs w:val="24"/>
          <w:highlight w:val="darkCyan"/>
        </w:rPr>
        <w:t>Developmental Coordination Disorder (DCD)</w:t>
      </w:r>
      <w:r w:rsidRPr="000F4480">
        <w:rPr>
          <w:rFonts w:cstheme="minorHAnsi"/>
          <w:szCs w:val="24"/>
          <w:highlight w:val="darkCyan"/>
          <w:lang w:eastAsia="en-GB"/>
        </w:rPr>
        <w:t>[Online]. Available from:</w:t>
      </w:r>
      <w:hyperlink r:id="rId57" w:history="1">
        <w:r w:rsidR="004F2717" w:rsidRPr="000F4480">
          <w:rPr>
            <w:rStyle w:val="Hyperlink"/>
            <w:rFonts w:cstheme="minorHAnsi"/>
          </w:rPr>
          <w:t>SASC Downloads</w:t>
        </w:r>
      </w:hyperlink>
    </w:p>
    <w:p w:rsidR="009F680D" w:rsidRPr="000F4480" w:rsidRDefault="009F680D" w:rsidP="000E7452">
      <w:pPr>
        <w:contextualSpacing/>
        <w:outlineLvl w:val="0"/>
        <w:rPr>
          <w:rFonts w:eastAsia="Yu Mincho" w:cstheme="minorHAnsi"/>
          <w:szCs w:val="24"/>
          <w:lang w:eastAsia="en-GB"/>
        </w:rPr>
      </w:pPr>
    </w:p>
    <w:p w:rsidR="009F680D" w:rsidRPr="000F4480" w:rsidRDefault="009F680D" w:rsidP="000D00FC">
      <w:pPr>
        <w:ind w:right="-514"/>
        <w:rPr>
          <w:rFonts w:cstheme="minorHAnsi"/>
          <w:szCs w:val="24"/>
          <w:highlight w:val="green"/>
        </w:rPr>
      </w:pPr>
      <w:r w:rsidRPr="000F4480">
        <w:rPr>
          <w:rFonts w:cstheme="minorHAnsi"/>
          <w:szCs w:val="24"/>
          <w:highlight w:val="green"/>
        </w:rPr>
        <w:t xml:space="preserve">SpLD Assessment Standards Committee (2022) </w:t>
      </w:r>
      <w:r w:rsidRPr="000F4480">
        <w:rPr>
          <w:rFonts w:cstheme="minorHAnsi"/>
          <w:i/>
          <w:iCs/>
          <w:szCs w:val="24"/>
          <w:highlight w:val="green"/>
        </w:rPr>
        <w:t>SASC Guidance on the assessment and identification of Autism/Autism Spectrum Conditions</w:t>
      </w:r>
      <w:r w:rsidRPr="000F4480">
        <w:rPr>
          <w:rFonts w:cstheme="minorHAnsi"/>
          <w:szCs w:val="24"/>
          <w:highlight w:val="green"/>
        </w:rPr>
        <w:t xml:space="preserve"> [Online] Available from:</w:t>
      </w:r>
    </w:p>
    <w:p w:rsidR="009F680D" w:rsidRPr="000F4480" w:rsidRDefault="00875C22" w:rsidP="000D00FC">
      <w:pPr>
        <w:rPr>
          <w:rFonts w:cstheme="minorHAnsi"/>
          <w:szCs w:val="24"/>
        </w:rPr>
      </w:pPr>
      <w:hyperlink r:id="rId58" w:history="1">
        <w:r w:rsidR="00943ECC" w:rsidRPr="000F4480">
          <w:rPr>
            <w:rStyle w:val="Hyperlink"/>
            <w:rFonts w:cstheme="minorHAnsi"/>
          </w:rPr>
          <w:t>SASC Downloads</w:t>
        </w:r>
      </w:hyperlink>
      <w:r w:rsidR="009F680D" w:rsidRPr="000F4480">
        <w:rPr>
          <w:rFonts w:cstheme="minorHAnsi"/>
          <w:szCs w:val="24"/>
          <w:highlight w:val="green"/>
        </w:rPr>
        <w:t xml:space="preserve"> [accessed 30/5/2022].</w:t>
      </w:r>
    </w:p>
    <w:p w:rsidR="00D44E97" w:rsidRPr="000F4480" w:rsidRDefault="00D44E97" w:rsidP="007B25E1">
      <w:pPr>
        <w:pStyle w:val="Heading1"/>
        <w:rPr>
          <w:rFonts w:cstheme="minorHAnsi"/>
        </w:rPr>
      </w:pPr>
    </w:p>
    <w:p w:rsidR="00D44E97" w:rsidRPr="000F4480" w:rsidRDefault="00D44E97" w:rsidP="00D44E97">
      <w:pPr>
        <w:rPr>
          <w:rFonts w:cstheme="minorHAnsi"/>
          <w:szCs w:val="24"/>
          <w:lang w:eastAsia="en-GB"/>
        </w:rPr>
      </w:pPr>
      <w:r w:rsidRPr="000F4480">
        <w:rPr>
          <w:rFonts w:cstheme="minorHAnsi"/>
          <w:szCs w:val="24"/>
          <w:lang w:eastAsia="en-GB"/>
        </w:rPr>
        <w:t xml:space="preserve">SpLD Test Evaluation Committee (STEC) DfEs Guidelines (2023) </w:t>
      </w:r>
      <w:r w:rsidRPr="000F4480">
        <w:rPr>
          <w:rFonts w:cstheme="minorHAnsi"/>
          <w:i/>
          <w:iCs/>
          <w:szCs w:val="24"/>
          <w:lang w:eastAsia="en-GB"/>
        </w:rPr>
        <w:t xml:space="preserve">Post-16 List of Suitable Tests for Assessment of Specific Learning Difficulties (SpLDs), </w:t>
      </w:r>
      <w:r w:rsidRPr="000F4480">
        <w:rPr>
          <w:rFonts w:cstheme="minorHAnsi"/>
          <w:szCs w:val="24"/>
          <w:lang w:eastAsia="en-GB"/>
        </w:rPr>
        <w:t>Evesham, SASC/STEC.</w:t>
      </w:r>
    </w:p>
    <w:p w:rsidR="007B25E1" w:rsidRPr="000F4480" w:rsidRDefault="007B25E1" w:rsidP="007B25E1">
      <w:pPr>
        <w:pStyle w:val="Heading1"/>
        <w:rPr>
          <w:rFonts w:cstheme="minorHAnsi"/>
          <w:lang w:eastAsia="en-GB"/>
        </w:rPr>
      </w:pPr>
    </w:p>
    <w:p w:rsidR="00BD6CF7" w:rsidRPr="000F4480" w:rsidRDefault="00BD6CF7" w:rsidP="00BD6CF7">
      <w:pPr>
        <w:pStyle w:val="NormalWeb"/>
        <w:spacing w:line="360" w:lineRule="auto"/>
        <w:rPr>
          <w:rFonts w:asciiTheme="minorHAnsi" w:eastAsiaTheme="minorHAnsi" w:hAnsiTheme="minorHAnsi" w:cstheme="minorHAnsi"/>
          <w:kern w:val="0"/>
          <w:lang w:eastAsia="en-GB" w:bidi="ar-SA"/>
        </w:rPr>
      </w:pPr>
      <w:r w:rsidRPr="000F4480">
        <w:rPr>
          <w:rFonts w:asciiTheme="minorHAnsi" w:eastAsiaTheme="minorHAnsi" w:hAnsiTheme="minorHAnsi" w:cstheme="minorHAnsi"/>
          <w:kern w:val="0"/>
          <w:highlight w:val="cyan"/>
          <w:lang w:eastAsia="en-GB" w:bidi="ar-SA"/>
        </w:rPr>
        <w:t xml:space="preserve">Helen Arkell (2022) What is an SpLD? [Online] Available from: </w:t>
      </w:r>
      <w:hyperlink r:id="rId59" w:history="1">
        <w:r w:rsidRPr="000F4480">
          <w:rPr>
            <w:rStyle w:val="Hyperlink"/>
            <w:rFonts w:asciiTheme="minorHAnsi" w:eastAsiaTheme="minorHAnsi" w:hAnsiTheme="minorHAnsi" w:cstheme="minorHAnsi"/>
            <w:kern w:val="0"/>
            <w:lang w:eastAsia="en-GB" w:bidi="ar-SA"/>
          </w:rPr>
          <w:t>What is an SpLD? | Helen Arkell</w:t>
        </w:r>
      </w:hyperlink>
      <w:r w:rsidRPr="000F4480">
        <w:rPr>
          <w:rFonts w:asciiTheme="minorHAnsi" w:eastAsiaTheme="minorHAnsi" w:hAnsiTheme="minorHAnsi" w:cstheme="minorHAnsi"/>
          <w:kern w:val="0"/>
          <w:highlight w:val="cyan"/>
          <w:lang w:eastAsia="en-GB" w:bidi="ar-SA"/>
        </w:rPr>
        <w:t xml:space="preserve"> [accessed 22/08/2023]</w:t>
      </w:r>
    </w:p>
    <w:p w:rsidR="002B32F8" w:rsidRPr="000F4480" w:rsidRDefault="002B32F8" w:rsidP="002B32F8">
      <w:pPr>
        <w:tabs>
          <w:tab w:val="left" w:pos="-3119"/>
        </w:tabs>
        <w:ind w:right="-154"/>
        <w:contextualSpacing/>
        <w:rPr>
          <w:rFonts w:cstheme="minorHAnsi"/>
          <w:szCs w:val="24"/>
        </w:rPr>
      </w:pPr>
    </w:p>
    <w:bookmarkEnd w:id="0"/>
    <w:p w:rsidR="005C6CE8" w:rsidRPr="000F4480" w:rsidRDefault="005C6CE8">
      <w:pPr>
        <w:rPr>
          <w:rFonts w:cstheme="minorHAnsi"/>
          <w:b/>
          <w:szCs w:val="24"/>
        </w:rPr>
      </w:pPr>
    </w:p>
    <w:sectPr w:rsidR="005C6CE8" w:rsidRPr="000F4480" w:rsidSect="000E0E6D">
      <w:headerReference w:type="default" r:id="rId60"/>
      <w:footerReference w:type="default" r:id="rId61"/>
      <w:pgSz w:w="11906" w:h="16838"/>
      <w:pgMar w:top="1151" w:right="1440" w:bottom="1151" w:left="1440" w:header="646" w:footer="646" w:gutter="0"/>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778D42" w15:done="0"/>
  <w15:commentEx w15:paraId="747124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A15CE6D" w16cex:dateUtc="2023-11-01T12:13:00Z"/>
  <w16cex:commentExtensible w16cex:durableId="288F72A2" w16cex:dateUtc="2023-08-22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778D42" w16cid:durableId="1A15CE6D"/>
  <w16cid:commentId w16cid:paraId="747124E9" w16cid:durableId="288F72A2"/>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7D2" w:rsidRDefault="00D037D2" w:rsidP="002B32F8">
      <w:pPr>
        <w:spacing w:line="240" w:lineRule="auto"/>
      </w:pPr>
      <w:r>
        <w:separator/>
      </w:r>
    </w:p>
  </w:endnote>
  <w:endnote w:type="continuationSeparator" w:id="1">
    <w:p w:rsidR="00D037D2" w:rsidRDefault="00D037D2" w:rsidP="002B32F8">
      <w:pPr>
        <w:spacing w:line="240" w:lineRule="auto"/>
      </w:pPr>
      <w:r>
        <w:continuationSeparator/>
      </w:r>
    </w:p>
  </w:endnote>
  <w:endnote w:type="continuationNotice" w:id="2">
    <w:p w:rsidR="00D037D2" w:rsidRDefault="00D037D2">
      <w:pPr>
        <w:spacing w:line="240" w:lineRule="auto"/>
      </w:pP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090396"/>
      <w:docPartObj>
        <w:docPartGallery w:val="Page Numbers (Bottom of Page)"/>
        <w:docPartUnique/>
      </w:docPartObj>
    </w:sdtPr>
    <w:sdtEndPr>
      <w:rPr>
        <w:sz w:val="18"/>
        <w:szCs w:val="18"/>
      </w:rPr>
    </w:sdtEndPr>
    <w:sdtContent>
      <w:sdt>
        <w:sdtPr>
          <w:rPr>
            <w:sz w:val="18"/>
            <w:szCs w:val="18"/>
          </w:rPr>
          <w:id w:val="-1769616900"/>
          <w:docPartObj>
            <w:docPartGallery w:val="Page Numbers (Top of Page)"/>
            <w:docPartUnique/>
          </w:docPartObj>
        </w:sdtPr>
        <w:sdtContent>
          <w:p w:rsidR="004562AF" w:rsidRPr="000E0E6D" w:rsidRDefault="004562AF" w:rsidP="00242501">
            <w:pPr>
              <w:widowControl w:val="0"/>
              <w:tabs>
                <w:tab w:val="center" w:pos="4153"/>
              </w:tabs>
              <w:spacing w:line="240" w:lineRule="auto"/>
              <w:rPr>
                <w:sz w:val="18"/>
                <w:szCs w:val="18"/>
              </w:rPr>
            </w:pPr>
          </w:p>
          <w:p w:rsidR="004562AF" w:rsidRPr="000E0E6D" w:rsidRDefault="004562AF" w:rsidP="00242501">
            <w:pPr>
              <w:widowControl w:val="0"/>
              <w:tabs>
                <w:tab w:val="center" w:pos="4153"/>
              </w:tabs>
              <w:spacing w:line="240" w:lineRule="auto"/>
              <w:rPr>
                <w:sz w:val="18"/>
                <w:szCs w:val="18"/>
              </w:rPr>
            </w:pPr>
            <w:r w:rsidRPr="00B66445">
              <w:rPr>
                <w:rFonts w:cs="Arial"/>
                <w:sz w:val="18"/>
                <w:szCs w:val="18"/>
                <w:highlight w:val="lightGray"/>
              </w:rPr>
              <w:t>Insert student’s name</w:t>
            </w:r>
            <w:r w:rsidRPr="000E0E6D">
              <w:rPr>
                <w:rFonts w:cs="Arial"/>
                <w:sz w:val="18"/>
                <w:szCs w:val="18"/>
              </w:rPr>
              <w:tab/>
            </w:r>
            <w:r w:rsidR="00025976">
              <w:rPr>
                <w:rFonts w:cstheme="minorHAnsi"/>
                <w:sz w:val="18"/>
                <w:szCs w:val="18"/>
              </w:rPr>
              <w:t>©</w:t>
            </w:r>
            <w:r w:rsidRPr="000E0E6D">
              <w:rPr>
                <w:rFonts w:cs="Arial"/>
                <w:sz w:val="18"/>
                <w:szCs w:val="18"/>
              </w:rPr>
              <w:t xml:space="preserve">Copyright </w:t>
            </w:r>
            <w:r w:rsidR="00025976">
              <w:rPr>
                <w:rFonts w:cs="Arial"/>
                <w:sz w:val="18"/>
                <w:szCs w:val="18"/>
              </w:rPr>
              <w:t>– Phoenix Psychology</w:t>
            </w:r>
            <w:r w:rsidR="00727276">
              <w:rPr>
                <w:rFonts w:cs="Arial"/>
                <w:sz w:val="18"/>
                <w:szCs w:val="18"/>
              </w:rPr>
              <w:t xml:space="preserve"> - </w:t>
            </w:r>
            <w:r>
              <w:rPr>
                <w:rFonts w:cs="Arial"/>
                <w:sz w:val="18"/>
                <w:szCs w:val="18"/>
              </w:rPr>
              <w:t>August</w:t>
            </w:r>
            <w:r w:rsidRPr="000E0E6D">
              <w:rPr>
                <w:rFonts w:cs="Arial"/>
                <w:sz w:val="18"/>
                <w:szCs w:val="18"/>
              </w:rPr>
              <w:t xml:space="preserve"> 2023</w:t>
            </w:r>
            <w:r w:rsidRPr="000E0E6D">
              <w:rPr>
                <w:rFonts w:cs="Arial"/>
                <w:sz w:val="18"/>
                <w:szCs w:val="18"/>
              </w:rPr>
              <w:tab/>
            </w:r>
            <w:r w:rsidRPr="000E0E6D">
              <w:rPr>
                <w:rFonts w:cs="Arial"/>
                <w:sz w:val="18"/>
                <w:szCs w:val="18"/>
              </w:rPr>
              <w:tab/>
            </w:r>
            <w:r w:rsidRPr="000E0E6D">
              <w:rPr>
                <w:sz w:val="18"/>
                <w:szCs w:val="18"/>
              </w:rPr>
              <w:t xml:space="preserve">Page </w:t>
            </w:r>
            <w:r w:rsidR="00875C22" w:rsidRPr="000E0E6D">
              <w:rPr>
                <w:sz w:val="18"/>
                <w:szCs w:val="18"/>
              </w:rPr>
              <w:fldChar w:fldCharType="begin"/>
            </w:r>
            <w:r w:rsidRPr="000E0E6D">
              <w:rPr>
                <w:sz w:val="18"/>
                <w:szCs w:val="18"/>
              </w:rPr>
              <w:instrText xml:space="preserve"> PAGE </w:instrText>
            </w:r>
            <w:r w:rsidR="00875C22" w:rsidRPr="000E0E6D">
              <w:rPr>
                <w:sz w:val="18"/>
                <w:szCs w:val="18"/>
              </w:rPr>
              <w:fldChar w:fldCharType="separate"/>
            </w:r>
            <w:r w:rsidR="00870FAF">
              <w:rPr>
                <w:noProof/>
                <w:sz w:val="18"/>
                <w:szCs w:val="18"/>
              </w:rPr>
              <w:t>39</w:t>
            </w:r>
            <w:r w:rsidR="00875C22" w:rsidRPr="000E0E6D">
              <w:rPr>
                <w:sz w:val="18"/>
                <w:szCs w:val="18"/>
              </w:rPr>
              <w:fldChar w:fldCharType="end"/>
            </w:r>
            <w:r w:rsidRPr="000E0E6D">
              <w:rPr>
                <w:sz w:val="18"/>
                <w:szCs w:val="18"/>
              </w:rPr>
              <w:t xml:space="preserve"> of </w:t>
            </w:r>
            <w:r w:rsidR="00875C22" w:rsidRPr="000E0E6D">
              <w:rPr>
                <w:sz w:val="18"/>
                <w:szCs w:val="18"/>
              </w:rPr>
              <w:fldChar w:fldCharType="begin"/>
            </w:r>
            <w:r w:rsidRPr="000E0E6D">
              <w:rPr>
                <w:sz w:val="18"/>
                <w:szCs w:val="18"/>
              </w:rPr>
              <w:instrText xml:space="preserve"> NUMPAGES  </w:instrText>
            </w:r>
            <w:r w:rsidR="00875C22" w:rsidRPr="000E0E6D">
              <w:rPr>
                <w:sz w:val="18"/>
                <w:szCs w:val="18"/>
              </w:rPr>
              <w:fldChar w:fldCharType="separate"/>
            </w:r>
            <w:r w:rsidR="00870FAF">
              <w:rPr>
                <w:noProof/>
                <w:sz w:val="18"/>
                <w:szCs w:val="18"/>
              </w:rPr>
              <w:t>39</w:t>
            </w:r>
            <w:r w:rsidR="00875C22" w:rsidRPr="000E0E6D">
              <w:rPr>
                <w:sz w:val="18"/>
                <w:szCs w:val="18"/>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7D2" w:rsidRDefault="00D037D2" w:rsidP="002B32F8">
      <w:pPr>
        <w:spacing w:line="240" w:lineRule="auto"/>
      </w:pPr>
      <w:r>
        <w:separator/>
      </w:r>
    </w:p>
  </w:footnote>
  <w:footnote w:type="continuationSeparator" w:id="1">
    <w:p w:rsidR="00D037D2" w:rsidRDefault="00D037D2" w:rsidP="002B32F8">
      <w:pPr>
        <w:spacing w:line="240" w:lineRule="auto"/>
      </w:pPr>
      <w:r>
        <w:continuationSeparator/>
      </w:r>
    </w:p>
  </w:footnote>
  <w:footnote w:type="continuationNotice" w:id="2">
    <w:p w:rsidR="00D037D2" w:rsidRDefault="00D037D2">
      <w:pPr>
        <w:spacing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okmarkStart w:id="73" w:name="_Hlk88412040"/>
  <w:p w:rsidR="004562AF" w:rsidRDefault="00875C22" w:rsidP="002B32F8">
    <w:pPr>
      <w:pStyle w:val="HeaderOdd"/>
      <w:rPr>
        <w:rFonts w:ascii="Calibri" w:hAnsi="Calibri" w:cs="Calibri"/>
        <w:b w:val="0"/>
      </w:rPr>
    </w:pPr>
    <w:sdt>
      <w:sdtPr>
        <w:rPr>
          <w:rFonts w:ascii="Calibri" w:hAnsi="Calibri" w:cs="Calibri"/>
          <w:b w:val="0"/>
        </w:rPr>
        <w:alias w:val="Title"/>
        <w:id w:val="596294723"/>
        <w:dataBinding w:prefixMappings="xmlns:ns0='http://schemas.openxmlformats.org/package/2006/metadata/core-properties' xmlns:ns1='http://purl.org/dc/elements/1.1/'" w:xpath="/ns0:coreProperties[1]/ns1:title[1]" w:storeItemID="{6C3C8BC8-F283-45AE-878A-BAB7291924A1}"/>
        <w:text/>
      </w:sdtPr>
      <w:sdtContent>
        <w:r w:rsidR="004562AF">
          <w:rPr>
            <w:rFonts w:ascii="Calibri" w:hAnsi="Calibri" w:cs="Calibri"/>
            <w:b w:val="0"/>
          </w:rPr>
          <w:t xml:space="preserve">Phoenix Psychology Practice - </w:t>
        </w:r>
        <w:r w:rsidR="00727276">
          <w:rPr>
            <w:rFonts w:ascii="Calibri" w:hAnsi="Calibri" w:cs="Calibri"/>
            <w:b w:val="0"/>
          </w:rPr>
          <w:t xml:space="preserve">CONFIDENTIAL - </w:t>
        </w:r>
        <w:r w:rsidR="004562AF">
          <w:rPr>
            <w:rFonts w:ascii="Calibri" w:hAnsi="Calibri" w:cs="Calibri"/>
            <w:b w:val="0"/>
          </w:rPr>
          <w:t>Diagnostic Assessment</w:t>
        </w:r>
      </w:sdtContent>
    </w:sdt>
    <w:bookmarkEnd w:id="73"/>
  </w:p>
  <w:p w:rsidR="004562AF" w:rsidRDefault="004562AF" w:rsidP="00A518F7">
    <w:pPr>
      <w:pStyle w:val="HeaderOdd"/>
      <w:jc w:val="left"/>
      <w:rPr>
        <w:rFonts w:ascii="Calibri" w:hAnsi="Calibri" w:cs="Calibri"/>
        <w:b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1054C"/>
    <w:multiLevelType w:val="hybridMultilevel"/>
    <w:tmpl w:val="A48E4CE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E0571F"/>
    <w:multiLevelType w:val="hybridMultilevel"/>
    <w:tmpl w:val="10F4C55E"/>
    <w:lvl w:ilvl="0" w:tplc="5F8E528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553D36"/>
    <w:multiLevelType w:val="hybridMultilevel"/>
    <w:tmpl w:val="E4FE9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883CBE"/>
    <w:multiLevelType w:val="hybridMultilevel"/>
    <w:tmpl w:val="32BA8BB8"/>
    <w:lvl w:ilvl="0" w:tplc="0809000D">
      <w:start w:val="1"/>
      <w:numFmt w:val="bullet"/>
      <w:lvlText w:val=""/>
      <w:lvlJc w:val="left"/>
      <w:pPr>
        <w:ind w:left="1440" w:hanging="360"/>
      </w:pPr>
      <w:rPr>
        <w:rFonts w:ascii="Wingdings" w:hAnsi="Wingdings" w:hint="default"/>
        <w:color w:val="000000" w:themeColor="text1"/>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nsid w:val="10D85CE5"/>
    <w:multiLevelType w:val="hybridMultilevel"/>
    <w:tmpl w:val="754A31D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15016C5F"/>
    <w:multiLevelType w:val="hybridMultilevel"/>
    <w:tmpl w:val="984AB552"/>
    <w:lvl w:ilvl="0" w:tplc="A5C4C28C">
      <w:start w:val="1"/>
      <w:numFmt w:val="bullet"/>
      <w:lvlText w:val=""/>
      <w:lvlJc w:val="left"/>
      <w:pPr>
        <w:ind w:left="1004" w:hanging="360"/>
      </w:pPr>
      <w:rPr>
        <w:rFonts w:ascii="Wingdings" w:hAnsi="Wingdings" w:hint="default"/>
        <w:color w:val="000000" w:themeColor="text1"/>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nsid w:val="195C0DD4"/>
    <w:multiLevelType w:val="hybridMultilevel"/>
    <w:tmpl w:val="1CCAE7FE"/>
    <w:lvl w:ilvl="0" w:tplc="BF6C3BA2">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183060"/>
    <w:multiLevelType w:val="hybridMultilevel"/>
    <w:tmpl w:val="31A0354E"/>
    <w:lvl w:ilvl="0" w:tplc="A5C4C28C">
      <w:start w:val="1"/>
      <w:numFmt w:val="bullet"/>
      <w:lvlText w:val=""/>
      <w:lvlJc w:val="left"/>
      <w:pPr>
        <w:ind w:left="2511" w:hanging="360"/>
      </w:pPr>
      <w:rPr>
        <w:rFonts w:ascii="Wingdings" w:hAnsi="Wingdings" w:hint="default"/>
        <w:color w:val="000000" w:themeColor="text1"/>
      </w:rPr>
    </w:lvl>
    <w:lvl w:ilvl="1" w:tplc="08090003" w:tentative="1">
      <w:start w:val="1"/>
      <w:numFmt w:val="bullet"/>
      <w:lvlText w:val="o"/>
      <w:lvlJc w:val="left"/>
      <w:pPr>
        <w:ind w:left="3231" w:hanging="360"/>
      </w:pPr>
      <w:rPr>
        <w:rFonts w:ascii="Courier New" w:hAnsi="Courier New" w:cs="Courier New" w:hint="default"/>
      </w:rPr>
    </w:lvl>
    <w:lvl w:ilvl="2" w:tplc="08090005" w:tentative="1">
      <w:start w:val="1"/>
      <w:numFmt w:val="bullet"/>
      <w:lvlText w:val=""/>
      <w:lvlJc w:val="left"/>
      <w:pPr>
        <w:ind w:left="3951" w:hanging="360"/>
      </w:pPr>
      <w:rPr>
        <w:rFonts w:ascii="Wingdings" w:hAnsi="Wingdings" w:hint="default"/>
      </w:rPr>
    </w:lvl>
    <w:lvl w:ilvl="3" w:tplc="08090001" w:tentative="1">
      <w:start w:val="1"/>
      <w:numFmt w:val="bullet"/>
      <w:lvlText w:val=""/>
      <w:lvlJc w:val="left"/>
      <w:pPr>
        <w:ind w:left="4671" w:hanging="360"/>
      </w:pPr>
      <w:rPr>
        <w:rFonts w:ascii="Symbol" w:hAnsi="Symbol" w:hint="default"/>
      </w:rPr>
    </w:lvl>
    <w:lvl w:ilvl="4" w:tplc="08090003" w:tentative="1">
      <w:start w:val="1"/>
      <w:numFmt w:val="bullet"/>
      <w:lvlText w:val="o"/>
      <w:lvlJc w:val="left"/>
      <w:pPr>
        <w:ind w:left="5391" w:hanging="360"/>
      </w:pPr>
      <w:rPr>
        <w:rFonts w:ascii="Courier New" w:hAnsi="Courier New" w:cs="Courier New" w:hint="default"/>
      </w:rPr>
    </w:lvl>
    <w:lvl w:ilvl="5" w:tplc="08090005" w:tentative="1">
      <w:start w:val="1"/>
      <w:numFmt w:val="bullet"/>
      <w:lvlText w:val=""/>
      <w:lvlJc w:val="left"/>
      <w:pPr>
        <w:ind w:left="6111" w:hanging="360"/>
      </w:pPr>
      <w:rPr>
        <w:rFonts w:ascii="Wingdings" w:hAnsi="Wingdings" w:hint="default"/>
      </w:rPr>
    </w:lvl>
    <w:lvl w:ilvl="6" w:tplc="08090001" w:tentative="1">
      <w:start w:val="1"/>
      <w:numFmt w:val="bullet"/>
      <w:lvlText w:val=""/>
      <w:lvlJc w:val="left"/>
      <w:pPr>
        <w:ind w:left="6831" w:hanging="360"/>
      </w:pPr>
      <w:rPr>
        <w:rFonts w:ascii="Symbol" w:hAnsi="Symbol" w:hint="default"/>
      </w:rPr>
    </w:lvl>
    <w:lvl w:ilvl="7" w:tplc="08090003" w:tentative="1">
      <w:start w:val="1"/>
      <w:numFmt w:val="bullet"/>
      <w:lvlText w:val="o"/>
      <w:lvlJc w:val="left"/>
      <w:pPr>
        <w:ind w:left="7551" w:hanging="360"/>
      </w:pPr>
      <w:rPr>
        <w:rFonts w:ascii="Courier New" w:hAnsi="Courier New" w:cs="Courier New" w:hint="default"/>
      </w:rPr>
    </w:lvl>
    <w:lvl w:ilvl="8" w:tplc="08090005" w:tentative="1">
      <w:start w:val="1"/>
      <w:numFmt w:val="bullet"/>
      <w:lvlText w:val=""/>
      <w:lvlJc w:val="left"/>
      <w:pPr>
        <w:ind w:left="8271" w:hanging="360"/>
      </w:pPr>
      <w:rPr>
        <w:rFonts w:ascii="Wingdings" w:hAnsi="Wingdings" w:hint="default"/>
      </w:rPr>
    </w:lvl>
  </w:abstractNum>
  <w:abstractNum w:abstractNumId="8">
    <w:nsid w:val="21282CAB"/>
    <w:multiLevelType w:val="hybridMultilevel"/>
    <w:tmpl w:val="504E5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3AD2EB5"/>
    <w:multiLevelType w:val="hybridMultilevel"/>
    <w:tmpl w:val="D6728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6D00DFE"/>
    <w:multiLevelType w:val="hybridMultilevel"/>
    <w:tmpl w:val="3D38DC52"/>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nsid w:val="3D1766B2"/>
    <w:multiLevelType w:val="multilevel"/>
    <w:tmpl w:val="1C6E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09D7AEF"/>
    <w:multiLevelType w:val="hybridMultilevel"/>
    <w:tmpl w:val="A0CA10CE"/>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436F4968"/>
    <w:multiLevelType w:val="hybridMultilevel"/>
    <w:tmpl w:val="107014BE"/>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712344"/>
    <w:multiLevelType w:val="hybridMultilevel"/>
    <w:tmpl w:val="2D70A40C"/>
    <w:lvl w:ilvl="0" w:tplc="BF6C3BA2">
      <w:start w:val="1"/>
      <w:numFmt w:val="bullet"/>
      <w:lvlText w:val="-"/>
      <w:lvlJc w:val="left"/>
      <w:pPr>
        <w:ind w:left="1287" w:hanging="360"/>
      </w:pPr>
      <w:rPr>
        <w:rFonts w:ascii="Arial" w:hAnsi="Aria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5">
    <w:nsid w:val="53B92F2C"/>
    <w:multiLevelType w:val="hybridMultilevel"/>
    <w:tmpl w:val="C450E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48F286D"/>
    <w:multiLevelType w:val="hybridMultilevel"/>
    <w:tmpl w:val="40323760"/>
    <w:lvl w:ilvl="0" w:tplc="A5C4C28C">
      <w:start w:val="1"/>
      <w:numFmt w:val="bullet"/>
      <w:lvlText w:val=""/>
      <w:lvlJc w:val="left"/>
      <w:pPr>
        <w:ind w:left="720" w:hanging="360"/>
      </w:pPr>
      <w:rPr>
        <w:rFonts w:ascii="Wingdings" w:hAnsi="Wingdings"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83700D6"/>
    <w:multiLevelType w:val="hybridMultilevel"/>
    <w:tmpl w:val="713EBBA6"/>
    <w:lvl w:ilvl="0" w:tplc="A5C4C28C">
      <w:start w:val="1"/>
      <w:numFmt w:val="bullet"/>
      <w:lvlText w:val=""/>
      <w:lvlJc w:val="left"/>
      <w:pPr>
        <w:ind w:left="360" w:hanging="360"/>
      </w:pPr>
      <w:rPr>
        <w:rFonts w:ascii="Wingdings" w:hAnsi="Wingdings" w:hint="default"/>
        <w:color w:val="000000" w:themeColor="text1"/>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8C173B5"/>
    <w:multiLevelType w:val="hybridMultilevel"/>
    <w:tmpl w:val="0D642CD4"/>
    <w:lvl w:ilvl="0" w:tplc="A5C4C28C">
      <w:start w:val="1"/>
      <w:numFmt w:val="bullet"/>
      <w:lvlText w:val=""/>
      <w:lvlJc w:val="left"/>
      <w:pPr>
        <w:ind w:left="720" w:hanging="360"/>
      </w:pPr>
      <w:rPr>
        <w:rFonts w:ascii="Wingdings" w:hAnsi="Wingdings"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nsid w:val="742D312D"/>
    <w:multiLevelType w:val="hybridMultilevel"/>
    <w:tmpl w:val="D16A746E"/>
    <w:lvl w:ilvl="0" w:tplc="A5C4C28C">
      <w:start w:val="1"/>
      <w:numFmt w:val="bullet"/>
      <w:lvlText w:val=""/>
      <w:lvlJc w:val="left"/>
      <w:pPr>
        <w:ind w:left="428" w:hanging="360"/>
      </w:pPr>
      <w:rPr>
        <w:rFonts w:ascii="Wingdings" w:hAnsi="Wingdings" w:hint="default"/>
        <w:color w:val="000000" w:themeColor="text1"/>
      </w:rPr>
    </w:lvl>
    <w:lvl w:ilvl="1" w:tplc="FFFFFFFF" w:tentative="1">
      <w:start w:val="1"/>
      <w:numFmt w:val="bullet"/>
      <w:lvlText w:val="o"/>
      <w:lvlJc w:val="left"/>
      <w:pPr>
        <w:ind w:left="1148" w:hanging="360"/>
      </w:pPr>
      <w:rPr>
        <w:rFonts w:ascii="Courier New" w:hAnsi="Courier New" w:cs="Courier New" w:hint="default"/>
      </w:rPr>
    </w:lvl>
    <w:lvl w:ilvl="2" w:tplc="FFFFFFFF" w:tentative="1">
      <w:start w:val="1"/>
      <w:numFmt w:val="bullet"/>
      <w:lvlText w:val=""/>
      <w:lvlJc w:val="left"/>
      <w:pPr>
        <w:ind w:left="1868" w:hanging="360"/>
      </w:pPr>
      <w:rPr>
        <w:rFonts w:ascii="Wingdings" w:hAnsi="Wingdings" w:hint="default"/>
      </w:rPr>
    </w:lvl>
    <w:lvl w:ilvl="3" w:tplc="FFFFFFFF" w:tentative="1">
      <w:start w:val="1"/>
      <w:numFmt w:val="bullet"/>
      <w:lvlText w:val=""/>
      <w:lvlJc w:val="left"/>
      <w:pPr>
        <w:ind w:left="2588" w:hanging="360"/>
      </w:pPr>
      <w:rPr>
        <w:rFonts w:ascii="Symbol" w:hAnsi="Symbol" w:hint="default"/>
      </w:rPr>
    </w:lvl>
    <w:lvl w:ilvl="4" w:tplc="FFFFFFFF" w:tentative="1">
      <w:start w:val="1"/>
      <w:numFmt w:val="bullet"/>
      <w:lvlText w:val="o"/>
      <w:lvlJc w:val="left"/>
      <w:pPr>
        <w:ind w:left="3308" w:hanging="360"/>
      </w:pPr>
      <w:rPr>
        <w:rFonts w:ascii="Courier New" w:hAnsi="Courier New" w:cs="Courier New" w:hint="default"/>
      </w:rPr>
    </w:lvl>
    <w:lvl w:ilvl="5" w:tplc="FFFFFFFF" w:tentative="1">
      <w:start w:val="1"/>
      <w:numFmt w:val="bullet"/>
      <w:lvlText w:val=""/>
      <w:lvlJc w:val="left"/>
      <w:pPr>
        <w:ind w:left="4028" w:hanging="360"/>
      </w:pPr>
      <w:rPr>
        <w:rFonts w:ascii="Wingdings" w:hAnsi="Wingdings" w:hint="default"/>
      </w:rPr>
    </w:lvl>
    <w:lvl w:ilvl="6" w:tplc="FFFFFFFF" w:tentative="1">
      <w:start w:val="1"/>
      <w:numFmt w:val="bullet"/>
      <w:lvlText w:val=""/>
      <w:lvlJc w:val="left"/>
      <w:pPr>
        <w:ind w:left="4748" w:hanging="360"/>
      </w:pPr>
      <w:rPr>
        <w:rFonts w:ascii="Symbol" w:hAnsi="Symbol" w:hint="default"/>
      </w:rPr>
    </w:lvl>
    <w:lvl w:ilvl="7" w:tplc="FFFFFFFF" w:tentative="1">
      <w:start w:val="1"/>
      <w:numFmt w:val="bullet"/>
      <w:lvlText w:val="o"/>
      <w:lvlJc w:val="left"/>
      <w:pPr>
        <w:ind w:left="5468" w:hanging="360"/>
      </w:pPr>
      <w:rPr>
        <w:rFonts w:ascii="Courier New" w:hAnsi="Courier New" w:cs="Courier New" w:hint="default"/>
      </w:rPr>
    </w:lvl>
    <w:lvl w:ilvl="8" w:tplc="FFFFFFFF" w:tentative="1">
      <w:start w:val="1"/>
      <w:numFmt w:val="bullet"/>
      <w:lvlText w:val=""/>
      <w:lvlJc w:val="left"/>
      <w:pPr>
        <w:ind w:left="6188" w:hanging="360"/>
      </w:pPr>
      <w:rPr>
        <w:rFonts w:ascii="Wingdings" w:hAnsi="Wingdings" w:hint="default"/>
      </w:rPr>
    </w:lvl>
  </w:abstractNum>
  <w:num w:numId="1">
    <w:abstractNumId w:val="1"/>
  </w:num>
  <w:num w:numId="2">
    <w:abstractNumId w:val="8"/>
  </w:num>
  <w:num w:numId="3">
    <w:abstractNumId w:val="15"/>
  </w:num>
  <w:num w:numId="4">
    <w:abstractNumId w:val="9"/>
  </w:num>
  <w:num w:numId="5">
    <w:abstractNumId w:val="2"/>
  </w:num>
  <w:num w:numId="6">
    <w:abstractNumId w:val="14"/>
  </w:num>
  <w:num w:numId="7">
    <w:abstractNumId w:val="12"/>
  </w:num>
  <w:num w:numId="8">
    <w:abstractNumId w:val="13"/>
  </w:num>
  <w:num w:numId="9">
    <w:abstractNumId w:val="5"/>
  </w:num>
  <w:num w:numId="10">
    <w:abstractNumId w:val="16"/>
  </w:num>
  <w:num w:numId="11">
    <w:abstractNumId w:val="10"/>
  </w:num>
  <w:num w:numId="12">
    <w:abstractNumId w:val="7"/>
  </w:num>
  <w:num w:numId="13">
    <w:abstractNumId w:val="6"/>
  </w:num>
  <w:num w:numId="14">
    <w:abstractNumId w:val="18"/>
  </w:num>
  <w:num w:numId="15">
    <w:abstractNumId w:val="11"/>
  </w:num>
  <w:num w:numId="16">
    <w:abstractNumId w:val="17"/>
  </w:num>
  <w:num w:numId="17">
    <w:abstractNumId w:val="3"/>
  </w:num>
  <w:num w:numId="18">
    <w:abstractNumId w:val="0"/>
  </w:num>
  <w:num w:numId="19">
    <w:abstractNumId w:val="4"/>
  </w:num>
  <w:num w:numId="20">
    <w:abstractNumId w:val="1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Jane Padamadan">
    <w15:presenceInfo w15:providerId="AD" w15:userId="S::emma@phoenix-psych.com::d0680dad-fb2f-4087-ad0a-5b3427c1b633"/>
  </w15:person>
  <w15:person w15:author="Emma Padamadan">
    <w15:presenceInfo w15:providerId="AD" w15:userId="S::emmapadamadan@lexxic.com::ba7e3ab6-b985-482e-a0dd-7ecc3554e4d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attachedTemplate r:id="rId1"/>
  <w:defaultTabStop w:val="720"/>
  <w:characterSpacingControl w:val="doNotCompress"/>
  <w:hdrShapeDefaults>
    <o:shapedefaults v:ext="edit" spidmax="6146"/>
  </w:hdrShapeDefaults>
  <w:footnotePr>
    <w:footnote w:id="0"/>
    <w:footnote w:id="1"/>
    <w:footnote w:id="2"/>
  </w:footnotePr>
  <w:endnotePr>
    <w:endnote w:id="0"/>
    <w:endnote w:id="1"/>
    <w:endnote w:id="2"/>
  </w:endnotePr>
  <w:compat/>
  <w:docVars>
    <w:docVar w:name="__Grammarly_42____i" w:val="H4sIAAAAAAAEAKtWckksSQxILCpxzi/NK1GyMqwFAAEhoTITAAAA"/>
    <w:docVar w:name="__Grammarly_42___1" w:val="H4sIAAAAAAAEAKtWcslP9kxRslIyNDayNDC0tDQwMTC2MDM1NDdR0lEKTi0uzszPAykwrwUAVxy6iywAAAA="/>
    <w:docVar w:name="dgnword-docGUID" w:val="{819ED78D-76CD-4243-8F11-9BF3F528B9A8}"/>
    <w:docVar w:name="dgnword-eventsink" w:val="1939877232496"/>
  </w:docVars>
  <w:rsids>
    <w:rsidRoot w:val="00166B85"/>
    <w:rsid w:val="00000B57"/>
    <w:rsid w:val="00002DB2"/>
    <w:rsid w:val="00004159"/>
    <w:rsid w:val="00007692"/>
    <w:rsid w:val="00007774"/>
    <w:rsid w:val="000101B4"/>
    <w:rsid w:val="000114AB"/>
    <w:rsid w:val="00012C78"/>
    <w:rsid w:val="00015D7F"/>
    <w:rsid w:val="000163CC"/>
    <w:rsid w:val="00016451"/>
    <w:rsid w:val="0002121B"/>
    <w:rsid w:val="000213CF"/>
    <w:rsid w:val="00021EEE"/>
    <w:rsid w:val="000225DD"/>
    <w:rsid w:val="00022E72"/>
    <w:rsid w:val="0002316D"/>
    <w:rsid w:val="00023CB9"/>
    <w:rsid w:val="0002416F"/>
    <w:rsid w:val="0002425F"/>
    <w:rsid w:val="00025976"/>
    <w:rsid w:val="00026C6C"/>
    <w:rsid w:val="00035A7F"/>
    <w:rsid w:val="00036BBC"/>
    <w:rsid w:val="000453E1"/>
    <w:rsid w:val="000456CE"/>
    <w:rsid w:val="00045988"/>
    <w:rsid w:val="00046D5E"/>
    <w:rsid w:val="00047D7F"/>
    <w:rsid w:val="000553E4"/>
    <w:rsid w:val="0005727A"/>
    <w:rsid w:val="0006188D"/>
    <w:rsid w:val="000621E1"/>
    <w:rsid w:val="000639E2"/>
    <w:rsid w:val="00064875"/>
    <w:rsid w:val="00067C68"/>
    <w:rsid w:val="00071AFD"/>
    <w:rsid w:val="000720D5"/>
    <w:rsid w:val="00073AE8"/>
    <w:rsid w:val="0007553B"/>
    <w:rsid w:val="00081782"/>
    <w:rsid w:val="000831AD"/>
    <w:rsid w:val="0008682D"/>
    <w:rsid w:val="000923E4"/>
    <w:rsid w:val="00092406"/>
    <w:rsid w:val="00092655"/>
    <w:rsid w:val="00094C4C"/>
    <w:rsid w:val="00096405"/>
    <w:rsid w:val="000A403D"/>
    <w:rsid w:val="000A6EBF"/>
    <w:rsid w:val="000A6FE9"/>
    <w:rsid w:val="000B200F"/>
    <w:rsid w:val="000B268D"/>
    <w:rsid w:val="000B3A84"/>
    <w:rsid w:val="000B69FB"/>
    <w:rsid w:val="000C0040"/>
    <w:rsid w:val="000C25B3"/>
    <w:rsid w:val="000C3146"/>
    <w:rsid w:val="000C64ED"/>
    <w:rsid w:val="000C6724"/>
    <w:rsid w:val="000C6BFD"/>
    <w:rsid w:val="000D00FC"/>
    <w:rsid w:val="000D1578"/>
    <w:rsid w:val="000D297A"/>
    <w:rsid w:val="000D432F"/>
    <w:rsid w:val="000D4EED"/>
    <w:rsid w:val="000D5BF1"/>
    <w:rsid w:val="000E0E6D"/>
    <w:rsid w:val="000E516E"/>
    <w:rsid w:val="000E56FA"/>
    <w:rsid w:val="000E7452"/>
    <w:rsid w:val="000E75E5"/>
    <w:rsid w:val="000F0B1B"/>
    <w:rsid w:val="000F19A0"/>
    <w:rsid w:val="000F23FA"/>
    <w:rsid w:val="000F2DFD"/>
    <w:rsid w:val="000F4480"/>
    <w:rsid w:val="000F6BB5"/>
    <w:rsid w:val="000F74B2"/>
    <w:rsid w:val="001001BB"/>
    <w:rsid w:val="00100281"/>
    <w:rsid w:val="0010040B"/>
    <w:rsid w:val="00100B1D"/>
    <w:rsid w:val="00105219"/>
    <w:rsid w:val="001061D8"/>
    <w:rsid w:val="0011225A"/>
    <w:rsid w:val="001139B9"/>
    <w:rsid w:val="00113F9E"/>
    <w:rsid w:val="001144D7"/>
    <w:rsid w:val="00114A75"/>
    <w:rsid w:val="0011531D"/>
    <w:rsid w:val="00115A7A"/>
    <w:rsid w:val="00116400"/>
    <w:rsid w:val="00117E96"/>
    <w:rsid w:val="00122485"/>
    <w:rsid w:val="00124370"/>
    <w:rsid w:val="00124961"/>
    <w:rsid w:val="00125661"/>
    <w:rsid w:val="0012591C"/>
    <w:rsid w:val="00125B4D"/>
    <w:rsid w:val="00127851"/>
    <w:rsid w:val="001311A1"/>
    <w:rsid w:val="00131ABA"/>
    <w:rsid w:val="00132476"/>
    <w:rsid w:val="001340D4"/>
    <w:rsid w:val="00136FD1"/>
    <w:rsid w:val="001413CD"/>
    <w:rsid w:val="00143AFD"/>
    <w:rsid w:val="00144DB5"/>
    <w:rsid w:val="00147ED3"/>
    <w:rsid w:val="00150439"/>
    <w:rsid w:val="00150713"/>
    <w:rsid w:val="00156113"/>
    <w:rsid w:val="001565DD"/>
    <w:rsid w:val="001568DF"/>
    <w:rsid w:val="001606C9"/>
    <w:rsid w:val="001619FF"/>
    <w:rsid w:val="001641EC"/>
    <w:rsid w:val="0016554F"/>
    <w:rsid w:val="00166B85"/>
    <w:rsid w:val="001708AA"/>
    <w:rsid w:val="00170D80"/>
    <w:rsid w:val="001732A1"/>
    <w:rsid w:val="00173AB5"/>
    <w:rsid w:val="00174596"/>
    <w:rsid w:val="0017677E"/>
    <w:rsid w:val="00176C6D"/>
    <w:rsid w:val="00177606"/>
    <w:rsid w:val="001807CF"/>
    <w:rsid w:val="00182F27"/>
    <w:rsid w:val="001853E7"/>
    <w:rsid w:val="001856E6"/>
    <w:rsid w:val="00185C2D"/>
    <w:rsid w:val="0018631A"/>
    <w:rsid w:val="00186927"/>
    <w:rsid w:val="00187986"/>
    <w:rsid w:val="0019143C"/>
    <w:rsid w:val="00194577"/>
    <w:rsid w:val="001961AD"/>
    <w:rsid w:val="00197260"/>
    <w:rsid w:val="001A0D2A"/>
    <w:rsid w:val="001A1C05"/>
    <w:rsid w:val="001A4E30"/>
    <w:rsid w:val="001A5020"/>
    <w:rsid w:val="001A690D"/>
    <w:rsid w:val="001A78ED"/>
    <w:rsid w:val="001A7FF1"/>
    <w:rsid w:val="001B2CD6"/>
    <w:rsid w:val="001B46E5"/>
    <w:rsid w:val="001B6A84"/>
    <w:rsid w:val="001C05F5"/>
    <w:rsid w:val="001C3AB9"/>
    <w:rsid w:val="001C3B16"/>
    <w:rsid w:val="001C6FED"/>
    <w:rsid w:val="001D098E"/>
    <w:rsid w:val="001D0B31"/>
    <w:rsid w:val="001D6865"/>
    <w:rsid w:val="001D7291"/>
    <w:rsid w:val="001D7562"/>
    <w:rsid w:val="001E1241"/>
    <w:rsid w:val="001E238E"/>
    <w:rsid w:val="001E49F3"/>
    <w:rsid w:val="001E5A52"/>
    <w:rsid w:val="001E6243"/>
    <w:rsid w:val="001E740D"/>
    <w:rsid w:val="001F43EE"/>
    <w:rsid w:val="001F5858"/>
    <w:rsid w:val="0020074C"/>
    <w:rsid w:val="00202B49"/>
    <w:rsid w:val="00204F52"/>
    <w:rsid w:val="002109D0"/>
    <w:rsid w:val="002132CD"/>
    <w:rsid w:val="0021541E"/>
    <w:rsid w:val="00215882"/>
    <w:rsid w:val="002161D7"/>
    <w:rsid w:val="00221C16"/>
    <w:rsid w:val="00224C98"/>
    <w:rsid w:val="0022691A"/>
    <w:rsid w:val="00227ADE"/>
    <w:rsid w:val="0023162C"/>
    <w:rsid w:val="0023687D"/>
    <w:rsid w:val="00236D4B"/>
    <w:rsid w:val="00237DB4"/>
    <w:rsid w:val="002404F4"/>
    <w:rsid w:val="00240AAA"/>
    <w:rsid w:val="00242501"/>
    <w:rsid w:val="00242BA1"/>
    <w:rsid w:val="00243B18"/>
    <w:rsid w:val="00244FA9"/>
    <w:rsid w:val="00246AAC"/>
    <w:rsid w:val="00246E0A"/>
    <w:rsid w:val="00247341"/>
    <w:rsid w:val="00247F2B"/>
    <w:rsid w:val="00251486"/>
    <w:rsid w:val="00251EC1"/>
    <w:rsid w:val="00255102"/>
    <w:rsid w:val="00263499"/>
    <w:rsid w:val="00263A83"/>
    <w:rsid w:val="00263DC0"/>
    <w:rsid w:val="0026437E"/>
    <w:rsid w:val="002650C1"/>
    <w:rsid w:val="002679EE"/>
    <w:rsid w:val="002708F0"/>
    <w:rsid w:val="002717A6"/>
    <w:rsid w:val="00273E9D"/>
    <w:rsid w:val="00274143"/>
    <w:rsid w:val="00275B9A"/>
    <w:rsid w:val="00276B05"/>
    <w:rsid w:val="00277BE3"/>
    <w:rsid w:val="00280220"/>
    <w:rsid w:val="002829B6"/>
    <w:rsid w:val="00287F71"/>
    <w:rsid w:val="00291AD3"/>
    <w:rsid w:val="00297645"/>
    <w:rsid w:val="002A0824"/>
    <w:rsid w:val="002A4C39"/>
    <w:rsid w:val="002A57C8"/>
    <w:rsid w:val="002A5C79"/>
    <w:rsid w:val="002A6D64"/>
    <w:rsid w:val="002A7129"/>
    <w:rsid w:val="002B2525"/>
    <w:rsid w:val="002B32F8"/>
    <w:rsid w:val="002B376A"/>
    <w:rsid w:val="002B3EF9"/>
    <w:rsid w:val="002B65E4"/>
    <w:rsid w:val="002C1669"/>
    <w:rsid w:val="002C18A9"/>
    <w:rsid w:val="002C20CF"/>
    <w:rsid w:val="002C41F2"/>
    <w:rsid w:val="002C4674"/>
    <w:rsid w:val="002C5DE1"/>
    <w:rsid w:val="002C6A40"/>
    <w:rsid w:val="002C6EFA"/>
    <w:rsid w:val="002C702A"/>
    <w:rsid w:val="002D014D"/>
    <w:rsid w:val="002D06C6"/>
    <w:rsid w:val="002D218F"/>
    <w:rsid w:val="002D3A10"/>
    <w:rsid w:val="002E119A"/>
    <w:rsid w:val="002E18F2"/>
    <w:rsid w:val="002E2384"/>
    <w:rsid w:val="002E3990"/>
    <w:rsid w:val="002E39C9"/>
    <w:rsid w:val="002E422B"/>
    <w:rsid w:val="002E4A76"/>
    <w:rsid w:val="002E5578"/>
    <w:rsid w:val="002E5D7B"/>
    <w:rsid w:val="002E61ED"/>
    <w:rsid w:val="002E6ED9"/>
    <w:rsid w:val="002E6F8C"/>
    <w:rsid w:val="002F28F5"/>
    <w:rsid w:val="002F4011"/>
    <w:rsid w:val="002F5F6A"/>
    <w:rsid w:val="002F6912"/>
    <w:rsid w:val="002F7881"/>
    <w:rsid w:val="00300897"/>
    <w:rsid w:val="003008B1"/>
    <w:rsid w:val="00300DB3"/>
    <w:rsid w:val="00302FDF"/>
    <w:rsid w:val="003051E4"/>
    <w:rsid w:val="0030521E"/>
    <w:rsid w:val="003056A9"/>
    <w:rsid w:val="00312226"/>
    <w:rsid w:val="00312814"/>
    <w:rsid w:val="00312F22"/>
    <w:rsid w:val="0031329F"/>
    <w:rsid w:val="0031719F"/>
    <w:rsid w:val="003213FA"/>
    <w:rsid w:val="0032383E"/>
    <w:rsid w:val="0032391B"/>
    <w:rsid w:val="0032581D"/>
    <w:rsid w:val="00332D62"/>
    <w:rsid w:val="00335BC9"/>
    <w:rsid w:val="0033734A"/>
    <w:rsid w:val="00341530"/>
    <w:rsid w:val="003422A3"/>
    <w:rsid w:val="00343162"/>
    <w:rsid w:val="003448D3"/>
    <w:rsid w:val="00346C73"/>
    <w:rsid w:val="00347665"/>
    <w:rsid w:val="003478C2"/>
    <w:rsid w:val="00353C82"/>
    <w:rsid w:val="00354191"/>
    <w:rsid w:val="00361890"/>
    <w:rsid w:val="00361F25"/>
    <w:rsid w:val="00363C0C"/>
    <w:rsid w:val="0036470D"/>
    <w:rsid w:val="00366924"/>
    <w:rsid w:val="003707CF"/>
    <w:rsid w:val="003721D1"/>
    <w:rsid w:val="00373DDC"/>
    <w:rsid w:val="00373F49"/>
    <w:rsid w:val="00374407"/>
    <w:rsid w:val="00374478"/>
    <w:rsid w:val="0037516B"/>
    <w:rsid w:val="0037636C"/>
    <w:rsid w:val="0037669D"/>
    <w:rsid w:val="00381276"/>
    <w:rsid w:val="003838B1"/>
    <w:rsid w:val="00384EC1"/>
    <w:rsid w:val="00385B27"/>
    <w:rsid w:val="003864DD"/>
    <w:rsid w:val="00387028"/>
    <w:rsid w:val="003907FA"/>
    <w:rsid w:val="00390D96"/>
    <w:rsid w:val="003915DD"/>
    <w:rsid w:val="00391FA6"/>
    <w:rsid w:val="00392C8D"/>
    <w:rsid w:val="0039441A"/>
    <w:rsid w:val="00395827"/>
    <w:rsid w:val="003A08CA"/>
    <w:rsid w:val="003A3063"/>
    <w:rsid w:val="003A3421"/>
    <w:rsid w:val="003A40C8"/>
    <w:rsid w:val="003B07E5"/>
    <w:rsid w:val="003B0E29"/>
    <w:rsid w:val="003B26D9"/>
    <w:rsid w:val="003B4B84"/>
    <w:rsid w:val="003C1F18"/>
    <w:rsid w:val="003C53D7"/>
    <w:rsid w:val="003C57B3"/>
    <w:rsid w:val="003C6885"/>
    <w:rsid w:val="003C6C80"/>
    <w:rsid w:val="003D00DF"/>
    <w:rsid w:val="003D2602"/>
    <w:rsid w:val="003D2CBF"/>
    <w:rsid w:val="003D350C"/>
    <w:rsid w:val="003D3726"/>
    <w:rsid w:val="003D4ED1"/>
    <w:rsid w:val="003D6C2F"/>
    <w:rsid w:val="003E1189"/>
    <w:rsid w:val="003E385E"/>
    <w:rsid w:val="003E3A1A"/>
    <w:rsid w:val="003E6672"/>
    <w:rsid w:val="003E7D97"/>
    <w:rsid w:val="003F38FE"/>
    <w:rsid w:val="003F3F7C"/>
    <w:rsid w:val="003F7521"/>
    <w:rsid w:val="003F7D87"/>
    <w:rsid w:val="003F7FDF"/>
    <w:rsid w:val="0040064F"/>
    <w:rsid w:val="00400CBB"/>
    <w:rsid w:val="004012EC"/>
    <w:rsid w:val="00401E48"/>
    <w:rsid w:val="00406BE1"/>
    <w:rsid w:val="0041337B"/>
    <w:rsid w:val="00414274"/>
    <w:rsid w:val="00414F86"/>
    <w:rsid w:val="00416E27"/>
    <w:rsid w:val="00417A00"/>
    <w:rsid w:val="00420244"/>
    <w:rsid w:val="0042057E"/>
    <w:rsid w:val="0042438D"/>
    <w:rsid w:val="004243CD"/>
    <w:rsid w:val="00424C16"/>
    <w:rsid w:val="00430451"/>
    <w:rsid w:val="004316A2"/>
    <w:rsid w:val="00446C4A"/>
    <w:rsid w:val="0045230E"/>
    <w:rsid w:val="00453DDE"/>
    <w:rsid w:val="00456089"/>
    <w:rsid w:val="004562AF"/>
    <w:rsid w:val="00456F45"/>
    <w:rsid w:val="0046030E"/>
    <w:rsid w:val="00461F48"/>
    <w:rsid w:val="00471F65"/>
    <w:rsid w:val="00474BEE"/>
    <w:rsid w:val="00476089"/>
    <w:rsid w:val="00480894"/>
    <w:rsid w:val="00480A10"/>
    <w:rsid w:val="00480BDC"/>
    <w:rsid w:val="0048500C"/>
    <w:rsid w:val="004913B5"/>
    <w:rsid w:val="004920B1"/>
    <w:rsid w:val="004957B7"/>
    <w:rsid w:val="004A1EBC"/>
    <w:rsid w:val="004B29F8"/>
    <w:rsid w:val="004B31F5"/>
    <w:rsid w:val="004B62D7"/>
    <w:rsid w:val="004B7A72"/>
    <w:rsid w:val="004B7B99"/>
    <w:rsid w:val="004C0AF5"/>
    <w:rsid w:val="004C3B56"/>
    <w:rsid w:val="004C4015"/>
    <w:rsid w:val="004C449B"/>
    <w:rsid w:val="004C5820"/>
    <w:rsid w:val="004C7157"/>
    <w:rsid w:val="004C7407"/>
    <w:rsid w:val="004D0964"/>
    <w:rsid w:val="004D1A51"/>
    <w:rsid w:val="004D2512"/>
    <w:rsid w:val="004D2ACD"/>
    <w:rsid w:val="004D7A26"/>
    <w:rsid w:val="004E1F93"/>
    <w:rsid w:val="004E6332"/>
    <w:rsid w:val="004F067F"/>
    <w:rsid w:val="004F13F0"/>
    <w:rsid w:val="004F1C38"/>
    <w:rsid w:val="004F1D32"/>
    <w:rsid w:val="004F2717"/>
    <w:rsid w:val="004F288A"/>
    <w:rsid w:val="004F553E"/>
    <w:rsid w:val="004F5844"/>
    <w:rsid w:val="004F7A48"/>
    <w:rsid w:val="00500CCD"/>
    <w:rsid w:val="005010D0"/>
    <w:rsid w:val="00502EA5"/>
    <w:rsid w:val="0050377E"/>
    <w:rsid w:val="0050444F"/>
    <w:rsid w:val="0050455B"/>
    <w:rsid w:val="005045AA"/>
    <w:rsid w:val="005045B6"/>
    <w:rsid w:val="00506FC2"/>
    <w:rsid w:val="00507150"/>
    <w:rsid w:val="00507875"/>
    <w:rsid w:val="00507FAD"/>
    <w:rsid w:val="0051463C"/>
    <w:rsid w:val="00514E91"/>
    <w:rsid w:val="00517B98"/>
    <w:rsid w:val="00520EE6"/>
    <w:rsid w:val="00523A5F"/>
    <w:rsid w:val="00524858"/>
    <w:rsid w:val="00525912"/>
    <w:rsid w:val="00531548"/>
    <w:rsid w:val="00532192"/>
    <w:rsid w:val="00533D92"/>
    <w:rsid w:val="0053431D"/>
    <w:rsid w:val="00535C64"/>
    <w:rsid w:val="00537CF4"/>
    <w:rsid w:val="00540406"/>
    <w:rsid w:val="0054066F"/>
    <w:rsid w:val="00540E93"/>
    <w:rsid w:val="00541267"/>
    <w:rsid w:val="0054485F"/>
    <w:rsid w:val="00544C5F"/>
    <w:rsid w:val="00545144"/>
    <w:rsid w:val="00545657"/>
    <w:rsid w:val="00546459"/>
    <w:rsid w:val="00546827"/>
    <w:rsid w:val="00546B0F"/>
    <w:rsid w:val="00547413"/>
    <w:rsid w:val="00552686"/>
    <w:rsid w:val="00552844"/>
    <w:rsid w:val="00553AB2"/>
    <w:rsid w:val="00553BB0"/>
    <w:rsid w:val="00554604"/>
    <w:rsid w:val="00557753"/>
    <w:rsid w:val="00562720"/>
    <w:rsid w:val="00562DE1"/>
    <w:rsid w:val="0056498B"/>
    <w:rsid w:val="005654B3"/>
    <w:rsid w:val="00566374"/>
    <w:rsid w:val="00573AE3"/>
    <w:rsid w:val="00573C07"/>
    <w:rsid w:val="005754DD"/>
    <w:rsid w:val="00582917"/>
    <w:rsid w:val="00582CC6"/>
    <w:rsid w:val="005855F6"/>
    <w:rsid w:val="005870AD"/>
    <w:rsid w:val="00587685"/>
    <w:rsid w:val="00587A62"/>
    <w:rsid w:val="005908F8"/>
    <w:rsid w:val="005910FB"/>
    <w:rsid w:val="005917A1"/>
    <w:rsid w:val="0059309E"/>
    <w:rsid w:val="005947D8"/>
    <w:rsid w:val="00594C59"/>
    <w:rsid w:val="00594F16"/>
    <w:rsid w:val="00597EAB"/>
    <w:rsid w:val="005A0DDE"/>
    <w:rsid w:val="005A151C"/>
    <w:rsid w:val="005A4B48"/>
    <w:rsid w:val="005A5B15"/>
    <w:rsid w:val="005A60E8"/>
    <w:rsid w:val="005A664B"/>
    <w:rsid w:val="005B1A0D"/>
    <w:rsid w:val="005B270F"/>
    <w:rsid w:val="005B2F81"/>
    <w:rsid w:val="005B41D3"/>
    <w:rsid w:val="005B45FD"/>
    <w:rsid w:val="005B532C"/>
    <w:rsid w:val="005C06FB"/>
    <w:rsid w:val="005C10A3"/>
    <w:rsid w:val="005C1770"/>
    <w:rsid w:val="005C2718"/>
    <w:rsid w:val="005C3260"/>
    <w:rsid w:val="005C649F"/>
    <w:rsid w:val="005C6CE8"/>
    <w:rsid w:val="005D25A3"/>
    <w:rsid w:val="005D3157"/>
    <w:rsid w:val="005D3B82"/>
    <w:rsid w:val="005D4188"/>
    <w:rsid w:val="005D4905"/>
    <w:rsid w:val="005D5114"/>
    <w:rsid w:val="005D6E42"/>
    <w:rsid w:val="005D7538"/>
    <w:rsid w:val="005D7F4D"/>
    <w:rsid w:val="005E0B28"/>
    <w:rsid w:val="005E0CDD"/>
    <w:rsid w:val="005E21D3"/>
    <w:rsid w:val="005E29F6"/>
    <w:rsid w:val="005E6778"/>
    <w:rsid w:val="005E6D18"/>
    <w:rsid w:val="005F2362"/>
    <w:rsid w:val="005F5577"/>
    <w:rsid w:val="005F6FC6"/>
    <w:rsid w:val="005F7AFA"/>
    <w:rsid w:val="005F7D5B"/>
    <w:rsid w:val="00603DE1"/>
    <w:rsid w:val="00607099"/>
    <w:rsid w:val="00611864"/>
    <w:rsid w:val="00611FE2"/>
    <w:rsid w:val="0061362D"/>
    <w:rsid w:val="00614865"/>
    <w:rsid w:val="0062060A"/>
    <w:rsid w:val="00620F56"/>
    <w:rsid w:val="00622E8B"/>
    <w:rsid w:val="00625762"/>
    <w:rsid w:val="0063018C"/>
    <w:rsid w:val="00631A58"/>
    <w:rsid w:val="006330C5"/>
    <w:rsid w:val="00635377"/>
    <w:rsid w:val="006359CA"/>
    <w:rsid w:val="006442E4"/>
    <w:rsid w:val="00645F98"/>
    <w:rsid w:val="0064753F"/>
    <w:rsid w:val="00650949"/>
    <w:rsid w:val="006521CF"/>
    <w:rsid w:val="00660747"/>
    <w:rsid w:val="00660F5B"/>
    <w:rsid w:val="00662531"/>
    <w:rsid w:val="00665146"/>
    <w:rsid w:val="0066637C"/>
    <w:rsid w:val="00666D19"/>
    <w:rsid w:val="00666F9F"/>
    <w:rsid w:val="00667771"/>
    <w:rsid w:val="00670A2B"/>
    <w:rsid w:val="0067234D"/>
    <w:rsid w:val="00674025"/>
    <w:rsid w:val="006749EF"/>
    <w:rsid w:val="006775C7"/>
    <w:rsid w:val="00687560"/>
    <w:rsid w:val="00687BB8"/>
    <w:rsid w:val="00690FF8"/>
    <w:rsid w:val="00692EBA"/>
    <w:rsid w:val="00693026"/>
    <w:rsid w:val="00696949"/>
    <w:rsid w:val="006A1098"/>
    <w:rsid w:val="006A15F3"/>
    <w:rsid w:val="006A2CC8"/>
    <w:rsid w:val="006A44CE"/>
    <w:rsid w:val="006B0E2F"/>
    <w:rsid w:val="006B447A"/>
    <w:rsid w:val="006B699F"/>
    <w:rsid w:val="006B6CCE"/>
    <w:rsid w:val="006B6FFB"/>
    <w:rsid w:val="006B7090"/>
    <w:rsid w:val="006B784A"/>
    <w:rsid w:val="006C133D"/>
    <w:rsid w:val="006C1EB7"/>
    <w:rsid w:val="006C1FDE"/>
    <w:rsid w:val="006C6B28"/>
    <w:rsid w:val="006C7507"/>
    <w:rsid w:val="006D4745"/>
    <w:rsid w:val="006D4DBA"/>
    <w:rsid w:val="006D5460"/>
    <w:rsid w:val="006D6EF2"/>
    <w:rsid w:val="006D7DF8"/>
    <w:rsid w:val="006E029D"/>
    <w:rsid w:val="006E07AC"/>
    <w:rsid w:val="006E0904"/>
    <w:rsid w:val="006E15DF"/>
    <w:rsid w:val="006E3A4A"/>
    <w:rsid w:val="006E7B5A"/>
    <w:rsid w:val="006F07F1"/>
    <w:rsid w:val="006F1680"/>
    <w:rsid w:val="006F2676"/>
    <w:rsid w:val="006F3E92"/>
    <w:rsid w:val="007017E9"/>
    <w:rsid w:val="00702B7D"/>
    <w:rsid w:val="007039B0"/>
    <w:rsid w:val="00703EAC"/>
    <w:rsid w:val="00706E6A"/>
    <w:rsid w:val="007105F8"/>
    <w:rsid w:val="00713645"/>
    <w:rsid w:val="00716887"/>
    <w:rsid w:val="00721CB4"/>
    <w:rsid w:val="00723650"/>
    <w:rsid w:val="007238B0"/>
    <w:rsid w:val="007242D4"/>
    <w:rsid w:val="00724BE0"/>
    <w:rsid w:val="00726EA4"/>
    <w:rsid w:val="00727276"/>
    <w:rsid w:val="007301DB"/>
    <w:rsid w:val="00730B0F"/>
    <w:rsid w:val="00730CA2"/>
    <w:rsid w:val="00731A06"/>
    <w:rsid w:val="007338F8"/>
    <w:rsid w:val="00735846"/>
    <w:rsid w:val="00736C61"/>
    <w:rsid w:val="00737E69"/>
    <w:rsid w:val="007421C2"/>
    <w:rsid w:val="0074349E"/>
    <w:rsid w:val="00744902"/>
    <w:rsid w:val="007454FD"/>
    <w:rsid w:val="00746960"/>
    <w:rsid w:val="00747535"/>
    <w:rsid w:val="00747A56"/>
    <w:rsid w:val="007517FB"/>
    <w:rsid w:val="00753946"/>
    <w:rsid w:val="00754A8B"/>
    <w:rsid w:val="00757951"/>
    <w:rsid w:val="00760D28"/>
    <w:rsid w:val="00761DD2"/>
    <w:rsid w:val="007620C5"/>
    <w:rsid w:val="00766142"/>
    <w:rsid w:val="00770AE8"/>
    <w:rsid w:val="007713B4"/>
    <w:rsid w:val="00773685"/>
    <w:rsid w:val="00774360"/>
    <w:rsid w:val="007757BA"/>
    <w:rsid w:val="007801C2"/>
    <w:rsid w:val="0078080A"/>
    <w:rsid w:val="007862A2"/>
    <w:rsid w:val="00791032"/>
    <w:rsid w:val="00792218"/>
    <w:rsid w:val="00793771"/>
    <w:rsid w:val="00793AF9"/>
    <w:rsid w:val="007947A0"/>
    <w:rsid w:val="00795045"/>
    <w:rsid w:val="0079554A"/>
    <w:rsid w:val="007A0B51"/>
    <w:rsid w:val="007A1C53"/>
    <w:rsid w:val="007A4619"/>
    <w:rsid w:val="007A5884"/>
    <w:rsid w:val="007A6028"/>
    <w:rsid w:val="007A638D"/>
    <w:rsid w:val="007A72BE"/>
    <w:rsid w:val="007B08C9"/>
    <w:rsid w:val="007B0CDE"/>
    <w:rsid w:val="007B2057"/>
    <w:rsid w:val="007B25E1"/>
    <w:rsid w:val="007B3711"/>
    <w:rsid w:val="007B461E"/>
    <w:rsid w:val="007B4CC0"/>
    <w:rsid w:val="007C23CA"/>
    <w:rsid w:val="007C341D"/>
    <w:rsid w:val="007C4EFD"/>
    <w:rsid w:val="007C6810"/>
    <w:rsid w:val="007C744A"/>
    <w:rsid w:val="007D08FC"/>
    <w:rsid w:val="007D1989"/>
    <w:rsid w:val="007D2CE2"/>
    <w:rsid w:val="007D48C7"/>
    <w:rsid w:val="007D4C89"/>
    <w:rsid w:val="007D5810"/>
    <w:rsid w:val="007E0D10"/>
    <w:rsid w:val="007E26B3"/>
    <w:rsid w:val="007F1B54"/>
    <w:rsid w:val="007F1C65"/>
    <w:rsid w:val="007F1E90"/>
    <w:rsid w:val="007F24A1"/>
    <w:rsid w:val="007F3618"/>
    <w:rsid w:val="007F3DB0"/>
    <w:rsid w:val="007F4CEE"/>
    <w:rsid w:val="007F6F91"/>
    <w:rsid w:val="007F7B6C"/>
    <w:rsid w:val="007F7E3B"/>
    <w:rsid w:val="0080136A"/>
    <w:rsid w:val="008020DE"/>
    <w:rsid w:val="0080225C"/>
    <w:rsid w:val="00804720"/>
    <w:rsid w:val="00807625"/>
    <w:rsid w:val="00812AD4"/>
    <w:rsid w:val="00813601"/>
    <w:rsid w:val="00813F63"/>
    <w:rsid w:val="00814D6B"/>
    <w:rsid w:val="008175F6"/>
    <w:rsid w:val="00817C5B"/>
    <w:rsid w:val="008213C6"/>
    <w:rsid w:val="00822706"/>
    <w:rsid w:val="00822D8F"/>
    <w:rsid w:val="00824E67"/>
    <w:rsid w:val="0083113D"/>
    <w:rsid w:val="0083361F"/>
    <w:rsid w:val="008362AE"/>
    <w:rsid w:val="00836C8F"/>
    <w:rsid w:val="0084080E"/>
    <w:rsid w:val="00841D2C"/>
    <w:rsid w:val="00844EDA"/>
    <w:rsid w:val="008519F0"/>
    <w:rsid w:val="00853F36"/>
    <w:rsid w:val="008560C1"/>
    <w:rsid w:val="00863FE6"/>
    <w:rsid w:val="00864652"/>
    <w:rsid w:val="00870008"/>
    <w:rsid w:val="00870E12"/>
    <w:rsid w:val="00870FAF"/>
    <w:rsid w:val="00871603"/>
    <w:rsid w:val="0087165E"/>
    <w:rsid w:val="0087515F"/>
    <w:rsid w:val="00875C22"/>
    <w:rsid w:val="00880339"/>
    <w:rsid w:val="00880803"/>
    <w:rsid w:val="00880CA2"/>
    <w:rsid w:val="008858B2"/>
    <w:rsid w:val="00886359"/>
    <w:rsid w:val="008875FA"/>
    <w:rsid w:val="00895735"/>
    <w:rsid w:val="00896ED6"/>
    <w:rsid w:val="00897DC3"/>
    <w:rsid w:val="008A3FCF"/>
    <w:rsid w:val="008A467A"/>
    <w:rsid w:val="008B0A99"/>
    <w:rsid w:val="008B1712"/>
    <w:rsid w:val="008B208E"/>
    <w:rsid w:val="008B3445"/>
    <w:rsid w:val="008B4282"/>
    <w:rsid w:val="008B4735"/>
    <w:rsid w:val="008C0B30"/>
    <w:rsid w:val="008C39BB"/>
    <w:rsid w:val="008C759E"/>
    <w:rsid w:val="008D02D8"/>
    <w:rsid w:val="008D2023"/>
    <w:rsid w:val="008D268D"/>
    <w:rsid w:val="008D2B14"/>
    <w:rsid w:val="008D7FED"/>
    <w:rsid w:val="008E2710"/>
    <w:rsid w:val="008E2B6F"/>
    <w:rsid w:val="008E39FE"/>
    <w:rsid w:val="008E3F67"/>
    <w:rsid w:val="008E5F69"/>
    <w:rsid w:val="008E5FF0"/>
    <w:rsid w:val="008E739C"/>
    <w:rsid w:val="008E7638"/>
    <w:rsid w:val="008F07B3"/>
    <w:rsid w:val="008F0D30"/>
    <w:rsid w:val="008F1233"/>
    <w:rsid w:val="008F150A"/>
    <w:rsid w:val="008F4533"/>
    <w:rsid w:val="009049DD"/>
    <w:rsid w:val="009067B2"/>
    <w:rsid w:val="00913FAF"/>
    <w:rsid w:val="00915B0D"/>
    <w:rsid w:val="009203F6"/>
    <w:rsid w:val="009254B2"/>
    <w:rsid w:val="00926AB9"/>
    <w:rsid w:val="00926D92"/>
    <w:rsid w:val="009273B0"/>
    <w:rsid w:val="009325D2"/>
    <w:rsid w:val="00940AF7"/>
    <w:rsid w:val="00942A32"/>
    <w:rsid w:val="00943ECC"/>
    <w:rsid w:val="009461AF"/>
    <w:rsid w:val="009468B6"/>
    <w:rsid w:val="0094692D"/>
    <w:rsid w:val="00946B8E"/>
    <w:rsid w:val="00947883"/>
    <w:rsid w:val="00950CE8"/>
    <w:rsid w:val="009540BE"/>
    <w:rsid w:val="00955D64"/>
    <w:rsid w:val="00957AD2"/>
    <w:rsid w:val="00962C12"/>
    <w:rsid w:val="009643A5"/>
    <w:rsid w:val="00964998"/>
    <w:rsid w:val="00965153"/>
    <w:rsid w:val="009663E4"/>
    <w:rsid w:val="009706B6"/>
    <w:rsid w:val="00971568"/>
    <w:rsid w:val="00971C0C"/>
    <w:rsid w:val="00976C74"/>
    <w:rsid w:val="00982515"/>
    <w:rsid w:val="00985041"/>
    <w:rsid w:val="00985F2B"/>
    <w:rsid w:val="009860A0"/>
    <w:rsid w:val="009936C5"/>
    <w:rsid w:val="009A0380"/>
    <w:rsid w:val="009A0CAC"/>
    <w:rsid w:val="009A2822"/>
    <w:rsid w:val="009A2D3D"/>
    <w:rsid w:val="009A3763"/>
    <w:rsid w:val="009A48B0"/>
    <w:rsid w:val="009A50F8"/>
    <w:rsid w:val="009A611E"/>
    <w:rsid w:val="009A7D08"/>
    <w:rsid w:val="009B18C8"/>
    <w:rsid w:val="009B2021"/>
    <w:rsid w:val="009B255F"/>
    <w:rsid w:val="009B2563"/>
    <w:rsid w:val="009C001A"/>
    <w:rsid w:val="009C046E"/>
    <w:rsid w:val="009C2671"/>
    <w:rsid w:val="009C2FD5"/>
    <w:rsid w:val="009C4B3B"/>
    <w:rsid w:val="009C51A9"/>
    <w:rsid w:val="009D078F"/>
    <w:rsid w:val="009D212D"/>
    <w:rsid w:val="009D3884"/>
    <w:rsid w:val="009D4D8A"/>
    <w:rsid w:val="009D4F75"/>
    <w:rsid w:val="009D7F31"/>
    <w:rsid w:val="009E10F2"/>
    <w:rsid w:val="009E1419"/>
    <w:rsid w:val="009F151E"/>
    <w:rsid w:val="009F2622"/>
    <w:rsid w:val="009F44E3"/>
    <w:rsid w:val="009F56FA"/>
    <w:rsid w:val="009F680D"/>
    <w:rsid w:val="009F7EA8"/>
    <w:rsid w:val="00A02B24"/>
    <w:rsid w:val="00A05B68"/>
    <w:rsid w:val="00A075AB"/>
    <w:rsid w:val="00A108EA"/>
    <w:rsid w:val="00A10C5F"/>
    <w:rsid w:val="00A11D81"/>
    <w:rsid w:val="00A16390"/>
    <w:rsid w:val="00A171C6"/>
    <w:rsid w:val="00A203EC"/>
    <w:rsid w:val="00A214FA"/>
    <w:rsid w:val="00A22C5D"/>
    <w:rsid w:val="00A25F35"/>
    <w:rsid w:val="00A261BD"/>
    <w:rsid w:val="00A302B0"/>
    <w:rsid w:val="00A309A7"/>
    <w:rsid w:val="00A329B5"/>
    <w:rsid w:val="00A3440D"/>
    <w:rsid w:val="00A3634E"/>
    <w:rsid w:val="00A363CE"/>
    <w:rsid w:val="00A40A3B"/>
    <w:rsid w:val="00A43CCD"/>
    <w:rsid w:val="00A448D0"/>
    <w:rsid w:val="00A44C56"/>
    <w:rsid w:val="00A44DCA"/>
    <w:rsid w:val="00A44FA9"/>
    <w:rsid w:val="00A46125"/>
    <w:rsid w:val="00A46255"/>
    <w:rsid w:val="00A467C5"/>
    <w:rsid w:val="00A467EE"/>
    <w:rsid w:val="00A5120D"/>
    <w:rsid w:val="00A518F7"/>
    <w:rsid w:val="00A53EE8"/>
    <w:rsid w:val="00A54153"/>
    <w:rsid w:val="00A54AD8"/>
    <w:rsid w:val="00A54B9B"/>
    <w:rsid w:val="00A55EFA"/>
    <w:rsid w:val="00A5695F"/>
    <w:rsid w:val="00A57AC0"/>
    <w:rsid w:val="00A621AA"/>
    <w:rsid w:val="00A65447"/>
    <w:rsid w:val="00A679B6"/>
    <w:rsid w:val="00A7267A"/>
    <w:rsid w:val="00A748EE"/>
    <w:rsid w:val="00A75D14"/>
    <w:rsid w:val="00A75DA5"/>
    <w:rsid w:val="00A7659F"/>
    <w:rsid w:val="00A778E2"/>
    <w:rsid w:val="00A83CC0"/>
    <w:rsid w:val="00A901EB"/>
    <w:rsid w:val="00A91E5A"/>
    <w:rsid w:val="00A92EA0"/>
    <w:rsid w:val="00A94C27"/>
    <w:rsid w:val="00A94E8D"/>
    <w:rsid w:val="00A95AB4"/>
    <w:rsid w:val="00A95AF5"/>
    <w:rsid w:val="00AA06F8"/>
    <w:rsid w:val="00AA0FAE"/>
    <w:rsid w:val="00AA1DFF"/>
    <w:rsid w:val="00AA2DEE"/>
    <w:rsid w:val="00AA361D"/>
    <w:rsid w:val="00AA44C0"/>
    <w:rsid w:val="00AA4759"/>
    <w:rsid w:val="00AA68F3"/>
    <w:rsid w:val="00AA6CCF"/>
    <w:rsid w:val="00AB116F"/>
    <w:rsid w:val="00AB1620"/>
    <w:rsid w:val="00AB2A25"/>
    <w:rsid w:val="00AB33AB"/>
    <w:rsid w:val="00AB37DF"/>
    <w:rsid w:val="00AB62E4"/>
    <w:rsid w:val="00AC2B87"/>
    <w:rsid w:val="00AC4DF0"/>
    <w:rsid w:val="00AC5D51"/>
    <w:rsid w:val="00AD135E"/>
    <w:rsid w:val="00AD432D"/>
    <w:rsid w:val="00AD7BF7"/>
    <w:rsid w:val="00AE283C"/>
    <w:rsid w:val="00AE4E70"/>
    <w:rsid w:val="00AE56B4"/>
    <w:rsid w:val="00AE7576"/>
    <w:rsid w:val="00AF1729"/>
    <w:rsid w:val="00AF1EE5"/>
    <w:rsid w:val="00AF6EFF"/>
    <w:rsid w:val="00B0102E"/>
    <w:rsid w:val="00B0126B"/>
    <w:rsid w:val="00B0241A"/>
    <w:rsid w:val="00B0748D"/>
    <w:rsid w:val="00B17167"/>
    <w:rsid w:val="00B2197F"/>
    <w:rsid w:val="00B22412"/>
    <w:rsid w:val="00B2521C"/>
    <w:rsid w:val="00B30BE1"/>
    <w:rsid w:val="00B32027"/>
    <w:rsid w:val="00B3232B"/>
    <w:rsid w:val="00B32450"/>
    <w:rsid w:val="00B326CD"/>
    <w:rsid w:val="00B34187"/>
    <w:rsid w:val="00B34B5C"/>
    <w:rsid w:val="00B36058"/>
    <w:rsid w:val="00B430B1"/>
    <w:rsid w:val="00B44429"/>
    <w:rsid w:val="00B44859"/>
    <w:rsid w:val="00B45612"/>
    <w:rsid w:val="00B4769F"/>
    <w:rsid w:val="00B50C86"/>
    <w:rsid w:val="00B50DC2"/>
    <w:rsid w:val="00B51544"/>
    <w:rsid w:val="00B521CD"/>
    <w:rsid w:val="00B52C62"/>
    <w:rsid w:val="00B55B2F"/>
    <w:rsid w:val="00B564C9"/>
    <w:rsid w:val="00B566A4"/>
    <w:rsid w:val="00B56FEC"/>
    <w:rsid w:val="00B602D5"/>
    <w:rsid w:val="00B6168E"/>
    <w:rsid w:val="00B61B12"/>
    <w:rsid w:val="00B625C8"/>
    <w:rsid w:val="00B63634"/>
    <w:rsid w:val="00B63CC2"/>
    <w:rsid w:val="00B64331"/>
    <w:rsid w:val="00B647D9"/>
    <w:rsid w:val="00B64ED8"/>
    <w:rsid w:val="00B65278"/>
    <w:rsid w:val="00B661D3"/>
    <w:rsid w:val="00B66445"/>
    <w:rsid w:val="00B66850"/>
    <w:rsid w:val="00B725CE"/>
    <w:rsid w:val="00B72789"/>
    <w:rsid w:val="00B752BD"/>
    <w:rsid w:val="00B77164"/>
    <w:rsid w:val="00B81751"/>
    <w:rsid w:val="00B82794"/>
    <w:rsid w:val="00B8435D"/>
    <w:rsid w:val="00B84F82"/>
    <w:rsid w:val="00B854BF"/>
    <w:rsid w:val="00B85FD0"/>
    <w:rsid w:val="00B86DF1"/>
    <w:rsid w:val="00B87132"/>
    <w:rsid w:val="00B877B0"/>
    <w:rsid w:val="00B9100D"/>
    <w:rsid w:val="00B9348E"/>
    <w:rsid w:val="00B93D48"/>
    <w:rsid w:val="00B969BA"/>
    <w:rsid w:val="00BA0090"/>
    <w:rsid w:val="00BA16F2"/>
    <w:rsid w:val="00BA1BD8"/>
    <w:rsid w:val="00BA1EEE"/>
    <w:rsid w:val="00BA30F6"/>
    <w:rsid w:val="00BA367D"/>
    <w:rsid w:val="00BA51CC"/>
    <w:rsid w:val="00BB0035"/>
    <w:rsid w:val="00BB0734"/>
    <w:rsid w:val="00BB1955"/>
    <w:rsid w:val="00BB1DB2"/>
    <w:rsid w:val="00BB325E"/>
    <w:rsid w:val="00BB5DDB"/>
    <w:rsid w:val="00BB6A4E"/>
    <w:rsid w:val="00BC0B31"/>
    <w:rsid w:val="00BC0F5F"/>
    <w:rsid w:val="00BC1E95"/>
    <w:rsid w:val="00BC2600"/>
    <w:rsid w:val="00BC34A5"/>
    <w:rsid w:val="00BC446A"/>
    <w:rsid w:val="00BC524A"/>
    <w:rsid w:val="00BC551A"/>
    <w:rsid w:val="00BC5838"/>
    <w:rsid w:val="00BC7383"/>
    <w:rsid w:val="00BC7681"/>
    <w:rsid w:val="00BD1C6F"/>
    <w:rsid w:val="00BD30AB"/>
    <w:rsid w:val="00BD34DA"/>
    <w:rsid w:val="00BD45EA"/>
    <w:rsid w:val="00BD6CF7"/>
    <w:rsid w:val="00BD787A"/>
    <w:rsid w:val="00BE2076"/>
    <w:rsid w:val="00BE2726"/>
    <w:rsid w:val="00BE2DBE"/>
    <w:rsid w:val="00BE36F7"/>
    <w:rsid w:val="00BF00E4"/>
    <w:rsid w:val="00BF2408"/>
    <w:rsid w:val="00BF2BEA"/>
    <w:rsid w:val="00BF2DE4"/>
    <w:rsid w:val="00BF59CC"/>
    <w:rsid w:val="00C00167"/>
    <w:rsid w:val="00C02206"/>
    <w:rsid w:val="00C03C41"/>
    <w:rsid w:val="00C0532B"/>
    <w:rsid w:val="00C056A4"/>
    <w:rsid w:val="00C06742"/>
    <w:rsid w:val="00C07131"/>
    <w:rsid w:val="00C128E5"/>
    <w:rsid w:val="00C136FC"/>
    <w:rsid w:val="00C13A7D"/>
    <w:rsid w:val="00C13B9F"/>
    <w:rsid w:val="00C16564"/>
    <w:rsid w:val="00C165A1"/>
    <w:rsid w:val="00C1670C"/>
    <w:rsid w:val="00C17BC9"/>
    <w:rsid w:val="00C17F2E"/>
    <w:rsid w:val="00C20DB0"/>
    <w:rsid w:val="00C219BC"/>
    <w:rsid w:val="00C239F1"/>
    <w:rsid w:val="00C23A3B"/>
    <w:rsid w:val="00C25530"/>
    <w:rsid w:val="00C25F07"/>
    <w:rsid w:val="00C3108D"/>
    <w:rsid w:val="00C33434"/>
    <w:rsid w:val="00C334AD"/>
    <w:rsid w:val="00C3351D"/>
    <w:rsid w:val="00C356A9"/>
    <w:rsid w:val="00C35934"/>
    <w:rsid w:val="00C370B1"/>
    <w:rsid w:val="00C4101B"/>
    <w:rsid w:val="00C41965"/>
    <w:rsid w:val="00C4270D"/>
    <w:rsid w:val="00C43D82"/>
    <w:rsid w:val="00C43D93"/>
    <w:rsid w:val="00C45831"/>
    <w:rsid w:val="00C51836"/>
    <w:rsid w:val="00C546DF"/>
    <w:rsid w:val="00C54B84"/>
    <w:rsid w:val="00C64B73"/>
    <w:rsid w:val="00C64BBC"/>
    <w:rsid w:val="00C6503B"/>
    <w:rsid w:val="00C73475"/>
    <w:rsid w:val="00C73E54"/>
    <w:rsid w:val="00C74825"/>
    <w:rsid w:val="00C806DA"/>
    <w:rsid w:val="00C8083C"/>
    <w:rsid w:val="00C81369"/>
    <w:rsid w:val="00C85B7B"/>
    <w:rsid w:val="00C866BE"/>
    <w:rsid w:val="00C93498"/>
    <w:rsid w:val="00C93E8E"/>
    <w:rsid w:val="00C943C5"/>
    <w:rsid w:val="00C949A4"/>
    <w:rsid w:val="00C95290"/>
    <w:rsid w:val="00C960CB"/>
    <w:rsid w:val="00C966CC"/>
    <w:rsid w:val="00C96DFF"/>
    <w:rsid w:val="00CA114D"/>
    <w:rsid w:val="00CA5412"/>
    <w:rsid w:val="00CB15BC"/>
    <w:rsid w:val="00CB4F76"/>
    <w:rsid w:val="00CC1AF1"/>
    <w:rsid w:val="00CC4E3A"/>
    <w:rsid w:val="00CC50BC"/>
    <w:rsid w:val="00CC693A"/>
    <w:rsid w:val="00CC7A9A"/>
    <w:rsid w:val="00CD0A85"/>
    <w:rsid w:val="00CD0C2C"/>
    <w:rsid w:val="00CD0D2C"/>
    <w:rsid w:val="00CD16A4"/>
    <w:rsid w:val="00CD1977"/>
    <w:rsid w:val="00CD31E0"/>
    <w:rsid w:val="00CD529A"/>
    <w:rsid w:val="00CD7D5C"/>
    <w:rsid w:val="00CD7DD9"/>
    <w:rsid w:val="00CE006E"/>
    <w:rsid w:val="00CE071F"/>
    <w:rsid w:val="00CE10AF"/>
    <w:rsid w:val="00CE13FF"/>
    <w:rsid w:val="00CE3DAA"/>
    <w:rsid w:val="00CE6733"/>
    <w:rsid w:val="00CE7494"/>
    <w:rsid w:val="00CF11CF"/>
    <w:rsid w:val="00D015EC"/>
    <w:rsid w:val="00D02CF1"/>
    <w:rsid w:val="00D035C1"/>
    <w:rsid w:val="00D037D2"/>
    <w:rsid w:val="00D11E2D"/>
    <w:rsid w:val="00D1309E"/>
    <w:rsid w:val="00D13455"/>
    <w:rsid w:val="00D158DA"/>
    <w:rsid w:val="00D16FDF"/>
    <w:rsid w:val="00D21698"/>
    <w:rsid w:val="00D22277"/>
    <w:rsid w:val="00D23A14"/>
    <w:rsid w:val="00D25944"/>
    <w:rsid w:val="00D260DE"/>
    <w:rsid w:val="00D27696"/>
    <w:rsid w:val="00D3184F"/>
    <w:rsid w:val="00D3313B"/>
    <w:rsid w:val="00D35CC2"/>
    <w:rsid w:val="00D36268"/>
    <w:rsid w:val="00D41A9E"/>
    <w:rsid w:val="00D42182"/>
    <w:rsid w:val="00D42647"/>
    <w:rsid w:val="00D42BA0"/>
    <w:rsid w:val="00D43300"/>
    <w:rsid w:val="00D4425B"/>
    <w:rsid w:val="00D44E97"/>
    <w:rsid w:val="00D50CFB"/>
    <w:rsid w:val="00D5238D"/>
    <w:rsid w:val="00D52D9B"/>
    <w:rsid w:val="00D5342B"/>
    <w:rsid w:val="00D54D87"/>
    <w:rsid w:val="00D5778A"/>
    <w:rsid w:val="00D623E9"/>
    <w:rsid w:val="00D70C5B"/>
    <w:rsid w:val="00D72904"/>
    <w:rsid w:val="00D729FD"/>
    <w:rsid w:val="00D75309"/>
    <w:rsid w:val="00D764F6"/>
    <w:rsid w:val="00D77533"/>
    <w:rsid w:val="00D77E60"/>
    <w:rsid w:val="00D81E48"/>
    <w:rsid w:val="00D83D72"/>
    <w:rsid w:val="00D84E9F"/>
    <w:rsid w:val="00D84ED6"/>
    <w:rsid w:val="00D8700A"/>
    <w:rsid w:val="00D923AB"/>
    <w:rsid w:val="00D943FD"/>
    <w:rsid w:val="00D96206"/>
    <w:rsid w:val="00D97AA5"/>
    <w:rsid w:val="00D97CA9"/>
    <w:rsid w:val="00DA0476"/>
    <w:rsid w:val="00DA0D16"/>
    <w:rsid w:val="00DA69E2"/>
    <w:rsid w:val="00DA6FE7"/>
    <w:rsid w:val="00DB2924"/>
    <w:rsid w:val="00DB4103"/>
    <w:rsid w:val="00DB412D"/>
    <w:rsid w:val="00DC076C"/>
    <w:rsid w:val="00DC2180"/>
    <w:rsid w:val="00DC21E1"/>
    <w:rsid w:val="00DC3954"/>
    <w:rsid w:val="00DC526A"/>
    <w:rsid w:val="00DC6D45"/>
    <w:rsid w:val="00DD0085"/>
    <w:rsid w:val="00DD552A"/>
    <w:rsid w:val="00DE0A65"/>
    <w:rsid w:val="00DE3766"/>
    <w:rsid w:val="00DE6D4E"/>
    <w:rsid w:val="00DE7641"/>
    <w:rsid w:val="00DF03F5"/>
    <w:rsid w:val="00DF3120"/>
    <w:rsid w:val="00DF5E7D"/>
    <w:rsid w:val="00E00639"/>
    <w:rsid w:val="00E04CC2"/>
    <w:rsid w:val="00E103BD"/>
    <w:rsid w:val="00E10C3D"/>
    <w:rsid w:val="00E11BDD"/>
    <w:rsid w:val="00E1470E"/>
    <w:rsid w:val="00E156CB"/>
    <w:rsid w:val="00E15994"/>
    <w:rsid w:val="00E15F30"/>
    <w:rsid w:val="00E177E0"/>
    <w:rsid w:val="00E20314"/>
    <w:rsid w:val="00E222C7"/>
    <w:rsid w:val="00E25FB4"/>
    <w:rsid w:val="00E26A2E"/>
    <w:rsid w:val="00E311F5"/>
    <w:rsid w:val="00E40A23"/>
    <w:rsid w:val="00E45006"/>
    <w:rsid w:val="00E453F7"/>
    <w:rsid w:val="00E50D04"/>
    <w:rsid w:val="00E51155"/>
    <w:rsid w:val="00E514FB"/>
    <w:rsid w:val="00E54FCE"/>
    <w:rsid w:val="00E55290"/>
    <w:rsid w:val="00E57C72"/>
    <w:rsid w:val="00E60660"/>
    <w:rsid w:val="00E62588"/>
    <w:rsid w:val="00E626DE"/>
    <w:rsid w:val="00E64B72"/>
    <w:rsid w:val="00E66CF7"/>
    <w:rsid w:val="00E706F7"/>
    <w:rsid w:val="00E714AB"/>
    <w:rsid w:val="00E732D7"/>
    <w:rsid w:val="00E73CC8"/>
    <w:rsid w:val="00E75189"/>
    <w:rsid w:val="00E8017C"/>
    <w:rsid w:val="00E80DBF"/>
    <w:rsid w:val="00E864E1"/>
    <w:rsid w:val="00E87B51"/>
    <w:rsid w:val="00E87F0B"/>
    <w:rsid w:val="00E91ECB"/>
    <w:rsid w:val="00E920C8"/>
    <w:rsid w:val="00E924AA"/>
    <w:rsid w:val="00E93671"/>
    <w:rsid w:val="00E9393B"/>
    <w:rsid w:val="00E93B88"/>
    <w:rsid w:val="00E96DEC"/>
    <w:rsid w:val="00EA340B"/>
    <w:rsid w:val="00EA3570"/>
    <w:rsid w:val="00EB11A0"/>
    <w:rsid w:val="00EB2AD6"/>
    <w:rsid w:val="00EB40A9"/>
    <w:rsid w:val="00EB455B"/>
    <w:rsid w:val="00EB53E8"/>
    <w:rsid w:val="00EB7808"/>
    <w:rsid w:val="00EC1147"/>
    <w:rsid w:val="00EC4D27"/>
    <w:rsid w:val="00EC6CBE"/>
    <w:rsid w:val="00ED022B"/>
    <w:rsid w:val="00ED495A"/>
    <w:rsid w:val="00ED74BD"/>
    <w:rsid w:val="00EE0CE6"/>
    <w:rsid w:val="00EE309A"/>
    <w:rsid w:val="00EE3F46"/>
    <w:rsid w:val="00EE42EC"/>
    <w:rsid w:val="00EE4F5C"/>
    <w:rsid w:val="00EF0796"/>
    <w:rsid w:val="00EF23B6"/>
    <w:rsid w:val="00EF36EC"/>
    <w:rsid w:val="00EF49B3"/>
    <w:rsid w:val="00EF7A59"/>
    <w:rsid w:val="00F02098"/>
    <w:rsid w:val="00F032B8"/>
    <w:rsid w:val="00F03F1C"/>
    <w:rsid w:val="00F0693E"/>
    <w:rsid w:val="00F069CC"/>
    <w:rsid w:val="00F07613"/>
    <w:rsid w:val="00F109A4"/>
    <w:rsid w:val="00F11A6E"/>
    <w:rsid w:val="00F1249E"/>
    <w:rsid w:val="00F1716C"/>
    <w:rsid w:val="00F2103E"/>
    <w:rsid w:val="00F243CC"/>
    <w:rsid w:val="00F24782"/>
    <w:rsid w:val="00F2639D"/>
    <w:rsid w:val="00F263F7"/>
    <w:rsid w:val="00F26DC9"/>
    <w:rsid w:val="00F30A28"/>
    <w:rsid w:val="00F30D07"/>
    <w:rsid w:val="00F34DAD"/>
    <w:rsid w:val="00F35C3D"/>
    <w:rsid w:val="00F45351"/>
    <w:rsid w:val="00F56199"/>
    <w:rsid w:val="00F56A9A"/>
    <w:rsid w:val="00F608D2"/>
    <w:rsid w:val="00F64457"/>
    <w:rsid w:val="00F64A9B"/>
    <w:rsid w:val="00F6596E"/>
    <w:rsid w:val="00F66D0A"/>
    <w:rsid w:val="00F67F5F"/>
    <w:rsid w:val="00F7314B"/>
    <w:rsid w:val="00F73676"/>
    <w:rsid w:val="00F73E85"/>
    <w:rsid w:val="00F74082"/>
    <w:rsid w:val="00F80E6C"/>
    <w:rsid w:val="00F80F55"/>
    <w:rsid w:val="00F81927"/>
    <w:rsid w:val="00F843A3"/>
    <w:rsid w:val="00F85C9C"/>
    <w:rsid w:val="00F86551"/>
    <w:rsid w:val="00F904B4"/>
    <w:rsid w:val="00F913AB"/>
    <w:rsid w:val="00F91643"/>
    <w:rsid w:val="00F970BA"/>
    <w:rsid w:val="00FA3324"/>
    <w:rsid w:val="00FA3701"/>
    <w:rsid w:val="00FA4B8B"/>
    <w:rsid w:val="00FA5F16"/>
    <w:rsid w:val="00FA6595"/>
    <w:rsid w:val="00FA7002"/>
    <w:rsid w:val="00FA70A4"/>
    <w:rsid w:val="00FA7EA6"/>
    <w:rsid w:val="00FB0BED"/>
    <w:rsid w:val="00FB46EF"/>
    <w:rsid w:val="00FB7CC1"/>
    <w:rsid w:val="00FC4AB5"/>
    <w:rsid w:val="00FD150B"/>
    <w:rsid w:val="00FD288F"/>
    <w:rsid w:val="00FD2D18"/>
    <w:rsid w:val="00FD51CA"/>
    <w:rsid w:val="00FD72F3"/>
    <w:rsid w:val="00FE04BB"/>
    <w:rsid w:val="00FE0716"/>
    <w:rsid w:val="00FE0CB8"/>
    <w:rsid w:val="00FE0D71"/>
    <w:rsid w:val="00FE0FF9"/>
    <w:rsid w:val="00FE17B7"/>
    <w:rsid w:val="00FE3D99"/>
    <w:rsid w:val="00FE56B1"/>
    <w:rsid w:val="00FE6E4F"/>
    <w:rsid w:val="00FE75F6"/>
    <w:rsid w:val="00FE784F"/>
    <w:rsid w:val="00FF3A4B"/>
    <w:rsid w:val="00FF497E"/>
    <w:rsid w:val="00FF6CC1"/>
    <w:rsid w:val="00FF76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7157"/>
    <w:pPr>
      <w:spacing w:after="0" w:line="360" w:lineRule="auto"/>
    </w:pPr>
    <w:rPr>
      <w:sz w:val="24"/>
    </w:rPr>
  </w:style>
  <w:style w:type="paragraph" w:styleId="Heading1">
    <w:name w:val="heading 1"/>
    <w:basedOn w:val="Normal"/>
    <w:next w:val="Normal"/>
    <w:link w:val="Heading1Char"/>
    <w:qFormat/>
    <w:rsid w:val="009B2563"/>
    <w:pPr>
      <w:keepNext/>
      <w:widowControl w:val="0"/>
      <w:spacing w:after="240" w:line="240" w:lineRule="auto"/>
      <w:outlineLvl w:val="0"/>
    </w:pPr>
    <w:rPr>
      <w:rFonts w:eastAsia="Times New Roman" w:cs="Arial"/>
      <w:b/>
      <w:bCs/>
      <w:iCs/>
      <w:sz w:val="28"/>
      <w:szCs w:val="20"/>
    </w:rPr>
  </w:style>
  <w:style w:type="paragraph" w:styleId="Heading2">
    <w:name w:val="heading 2"/>
    <w:basedOn w:val="Normal"/>
    <w:next w:val="Normal"/>
    <w:link w:val="Heading2Char"/>
    <w:qFormat/>
    <w:rsid w:val="00E177E0"/>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line="240" w:lineRule="auto"/>
      <w:outlineLvl w:val="1"/>
    </w:pPr>
    <w:rPr>
      <w:rFonts w:eastAsia="Times New Roman" w:cs="Times New Roman"/>
      <w:b/>
      <w:szCs w:val="20"/>
    </w:rPr>
  </w:style>
  <w:style w:type="paragraph" w:styleId="Heading3">
    <w:name w:val="heading 3"/>
    <w:basedOn w:val="Normal"/>
    <w:next w:val="Normal"/>
    <w:link w:val="Heading3Char"/>
    <w:qFormat/>
    <w:rsid w:val="00A075AB"/>
    <w:pPr>
      <w:keepNext/>
      <w:widowControl w:val="0"/>
      <w:outlineLvl w:val="2"/>
    </w:pPr>
    <w:rPr>
      <w:rFonts w:ascii="Calibri" w:eastAsia="Arial Unicode MS" w:hAnsi="Calibri" w:cs="Times New Roman"/>
      <w:b/>
      <w:iCs/>
      <w:szCs w:val="20"/>
    </w:rPr>
  </w:style>
  <w:style w:type="paragraph" w:styleId="Heading4">
    <w:name w:val="heading 4"/>
    <w:basedOn w:val="Normal"/>
    <w:next w:val="Normal"/>
    <w:link w:val="Heading4Char"/>
    <w:qFormat/>
    <w:rsid w:val="002B32F8"/>
    <w:pPr>
      <w:keepNext/>
      <w:widowControl w:val="0"/>
      <w:pBdr>
        <w:top w:val="single" w:sz="4" w:space="1" w:color="auto"/>
        <w:left w:val="single" w:sz="4" w:space="4" w:color="auto"/>
        <w:bottom w:val="single" w:sz="4" w:space="1" w:color="auto"/>
        <w:right w:val="single" w:sz="4" w:space="4" w:color="auto"/>
      </w:pBdr>
      <w:spacing w:line="240" w:lineRule="auto"/>
      <w:jc w:val="center"/>
      <w:outlineLvl w:val="3"/>
    </w:pPr>
    <w:rPr>
      <w:rFonts w:eastAsia="Times New Roman" w:cs="Times New Roman"/>
      <w:szCs w:val="20"/>
      <w:u w:val="single"/>
    </w:rPr>
  </w:style>
  <w:style w:type="paragraph" w:styleId="Heading5">
    <w:name w:val="heading 5"/>
    <w:basedOn w:val="Normal"/>
    <w:next w:val="Normal"/>
    <w:link w:val="Heading5Char"/>
    <w:qFormat/>
    <w:rsid w:val="002B32F8"/>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outlineLvl w:val="4"/>
    </w:pPr>
    <w:rPr>
      <w:rFonts w:eastAsia="Times New Roman" w:cs="Times New Roman"/>
      <w:bCs/>
      <w:szCs w:val="20"/>
      <w:u w:val="single"/>
    </w:rPr>
  </w:style>
  <w:style w:type="paragraph" w:styleId="Heading6">
    <w:name w:val="heading 6"/>
    <w:basedOn w:val="Normal"/>
    <w:next w:val="Normal"/>
    <w:link w:val="Heading6Char"/>
    <w:uiPriority w:val="9"/>
    <w:semiHidden/>
    <w:unhideWhenUsed/>
    <w:qFormat/>
    <w:rsid w:val="002B32F8"/>
    <w:pPr>
      <w:widowControl w:val="0"/>
      <w:spacing w:before="240" w:after="60" w:line="240" w:lineRule="auto"/>
      <w:outlineLvl w:val="5"/>
    </w:pPr>
    <w:rPr>
      <w:rFonts w:ascii="Calibri" w:eastAsia="Times New Roman" w:hAnsi="Calibri" w:cs="Times New Roman"/>
      <w:b/>
      <w:bCs/>
    </w:rPr>
  </w:style>
  <w:style w:type="paragraph" w:styleId="Heading8">
    <w:name w:val="heading 8"/>
    <w:basedOn w:val="Normal"/>
    <w:next w:val="Normal"/>
    <w:link w:val="Heading8Char"/>
    <w:qFormat/>
    <w:rsid w:val="002B32F8"/>
    <w:pPr>
      <w:widowControl w:val="0"/>
      <w:spacing w:before="240" w:after="60" w:line="240" w:lineRule="auto"/>
      <w:outlineLvl w:val="7"/>
    </w:pPr>
    <w:rPr>
      <w:rFonts w:ascii="Times New Roman" w:eastAsia="Times New Roman" w:hAnsi="Times New Roman" w:cs="Times New Roman"/>
      <w:i/>
      <w:iCs/>
      <w:szCs w:val="24"/>
    </w:rPr>
  </w:style>
  <w:style w:type="paragraph" w:styleId="Heading9">
    <w:name w:val="heading 9"/>
    <w:basedOn w:val="Normal"/>
    <w:next w:val="Normal"/>
    <w:link w:val="Heading9Char"/>
    <w:uiPriority w:val="9"/>
    <w:unhideWhenUsed/>
    <w:qFormat/>
    <w:rsid w:val="008E739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2563"/>
    <w:rPr>
      <w:rFonts w:eastAsia="Times New Roman" w:cs="Arial"/>
      <w:b/>
      <w:bCs/>
      <w:iCs/>
      <w:sz w:val="28"/>
      <w:szCs w:val="20"/>
    </w:rPr>
  </w:style>
  <w:style w:type="character" w:customStyle="1" w:styleId="Heading2Char">
    <w:name w:val="Heading 2 Char"/>
    <w:basedOn w:val="DefaultParagraphFont"/>
    <w:link w:val="Heading2"/>
    <w:rsid w:val="00E177E0"/>
    <w:rPr>
      <w:rFonts w:eastAsia="Times New Roman" w:cs="Times New Roman"/>
      <w:b/>
      <w:sz w:val="24"/>
      <w:szCs w:val="20"/>
    </w:rPr>
  </w:style>
  <w:style w:type="character" w:customStyle="1" w:styleId="Heading3Char">
    <w:name w:val="Heading 3 Char"/>
    <w:basedOn w:val="DefaultParagraphFont"/>
    <w:link w:val="Heading3"/>
    <w:rsid w:val="00A075AB"/>
    <w:rPr>
      <w:rFonts w:ascii="Calibri" w:eastAsia="Arial Unicode MS" w:hAnsi="Calibri" w:cs="Times New Roman"/>
      <w:b/>
      <w:iCs/>
      <w:sz w:val="24"/>
      <w:szCs w:val="20"/>
    </w:rPr>
  </w:style>
  <w:style w:type="character" w:customStyle="1" w:styleId="Heading4Char">
    <w:name w:val="Heading 4 Char"/>
    <w:basedOn w:val="DefaultParagraphFont"/>
    <w:link w:val="Heading4"/>
    <w:rsid w:val="002B32F8"/>
    <w:rPr>
      <w:rFonts w:ascii="Arial" w:eastAsia="Times New Roman" w:hAnsi="Arial" w:cs="Times New Roman"/>
      <w:szCs w:val="20"/>
      <w:u w:val="single"/>
    </w:rPr>
  </w:style>
  <w:style w:type="character" w:customStyle="1" w:styleId="Heading5Char">
    <w:name w:val="Heading 5 Char"/>
    <w:basedOn w:val="DefaultParagraphFont"/>
    <w:link w:val="Heading5"/>
    <w:rsid w:val="002B32F8"/>
    <w:rPr>
      <w:rFonts w:ascii="Arial" w:eastAsia="Times New Roman" w:hAnsi="Arial" w:cs="Times New Roman"/>
      <w:bCs/>
      <w:szCs w:val="20"/>
      <w:u w:val="single"/>
    </w:rPr>
  </w:style>
  <w:style w:type="character" w:customStyle="1" w:styleId="Heading6Char">
    <w:name w:val="Heading 6 Char"/>
    <w:basedOn w:val="DefaultParagraphFont"/>
    <w:link w:val="Heading6"/>
    <w:uiPriority w:val="9"/>
    <w:semiHidden/>
    <w:rsid w:val="002B32F8"/>
    <w:rPr>
      <w:rFonts w:ascii="Calibri" w:eastAsia="Times New Roman" w:hAnsi="Calibri" w:cs="Times New Roman"/>
      <w:b/>
      <w:bCs/>
    </w:rPr>
  </w:style>
  <w:style w:type="character" w:customStyle="1" w:styleId="Heading8Char">
    <w:name w:val="Heading 8 Char"/>
    <w:basedOn w:val="DefaultParagraphFont"/>
    <w:link w:val="Heading8"/>
    <w:rsid w:val="002B32F8"/>
    <w:rPr>
      <w:rFonts w:ascii="Times New Roman" w:eastAsia="Times New Roman" w:hAnsi="Times New Roman" w:cs="Times New Roman"/>
      <w:i/>
      <w:iCs/>
      <w:sz w:val="24"/>
      <w:szCs w:val="24"/>
    </w:rPr>
  </w:style>
  <w:style w:type="character" w:styleId="Hyperlink">
    <w:name w:val="Hyperlink"/>
    <w:uiPriority w:val="99"/>
    <w:rsid w:val="002B32F8"/>
    <w:rPr>
      <w:color w:val="0000FF"/>
      <w:u w:val="single"/>
    </w:rPr>
  </w:style>
  <w:style w:type="paragraph" w:styleId="Header">
    <w:name w:val="header"/>
    <w:basedOn w:val="Normal"/>
    <w:link w:val="HeaderChar"/>
    <w:unhideWhenUsed/>
    <w:rsid w:val="002B32F8"/>
    <w:pPr>
      <w:tabs>
        <w:tab w:val="center" w:pos="4513"/>
        <w:tab w:val="right" w:pos="9026"/>
      </w:tabs>
      <w:spacing w:line="240" w:lineRule="auto"/>
    </w:pPr>
  </w:style>
  <w:style w:type="character" w:customStyle="1" w:styleId="HeaderChar">
    <w:name w:val="Header Char"/>
    <w:basedOn w:val="DefaultParagraphFont"/>
    <w:link w:val="Header"/>
    <w:rsid w:val="002B32F8"/>
  </w:style>
  <w:style w:type="paragraph" w:styleId="Footer">
    <w:name w:val="footer"/>
    <w:basedOn w:val="Normal"/>
    <w:link w:val="FooterChar"/>
    <w:uiPriority w:val="99"/>
    <w:unhideWhenUsed/>
    <w:rsid w:val="002B32F8"/>
    <w:pPr>
      <w:tabs>
        <w:tab w:val="center" w:pos="4513"/>
        <w:tab w:val="right" w:pos="9026"/>
      </w:tabs>
      <w:spacing w:line="240" w:lineRule="auto"/>
    </w:pPr>
  </w:style>
  <w:style w:type="character" w:customStyle="1" w:styleId="FooterChar">
    <w:name w:val="Footer Char"/>
    <w:basedOn w:val="DefaultParagraphFont"/>
    <w:link w:val="Footer"/>
    <w:uiPriority w:val="99"/>
    <w:rsid w:val="002B32F8"/>
  </w:style>
  <w:style w:type="paragraph" w:customStyle="1" w:styleId="p0">
    <w:name w:val="p0"/>
    <w:basedOn w:val="Normal"/>
    <w:rsid w:val="002B32F8"/>
    <w:pPr>
      <w:widowControl w:val="0"/>
      <w:tabs>
        <w:tab w:val="left" w:pos="720"/>
      </w:tabs>
      <w:spacing w:line="240" w:lineRule="atLeast"/>
      <w:jc w:val="both"/>
    </w:pPr>
    <w:rPr>
      <w:rFonts w:eastAsia="Times New Roman" w:cs="Times New Roman"/>
      <w:szCs w:val="20"/>
    </w:rPr>
  </w:style>
  <w:style w:type="paragraph" w:customStyle="1" w:styleId="t1">
    <w:name w:val="t1"/>
    <w:basedOn w:val="Normal"/>
    <w:uiPriority w:val="99"/>
    <w:rsid w:val="002B32F8"/>
    <w:pPr>
      <w:widowControl w:val="0"/>
      <w:spacing w:line="360" w:lineRule="atLeast"/>
    </w:pPr>
    <w:rPr>
      <w:rFonts w:eastAsia="Times New Roman" w:cs="Times New Roman"/>
      <w:szCs w:val="20"/>
    </w:rPr>
  </w:style>
  <w:style w:type="paragraph" w:customStyle="1" w:styleId="c2">
    <w:name w:val="c2"/>
    <w:basedOn w:val="Normal"/>
    <w:rsid w:val="002B32F8"/>
    <w:pPr>
      <w:widowControl w:val="0"/>
      <w:spacing w:line="240" w:lineRule="atLeast"/>
      <w:jc w:val="center"/>
    </w:pPr>
    <w:rPr>
      <w:rFonts w:eastAsia="Times New Roman" w:cs="Times New Roman"/>
      <w:szCs w:val="20"/>
    </w:rPr>
  </w:style>
  <w:style w:type="paragraph" w:customStyle="1" w:styleId="p3">
    <w:name w:val="p3"/>
    <w:basedOn w:val="Normal"/>
    <w:rsid w:val="002B32F8"/>
    <w:pPr>
      <w:widowControl w:val="0"/>
      <w:tabs>
        <w:tab w:val="left" w:pos="4220"/>
      </w:tabs>
      <w:spacing w:line="240" w:lineRule="atLeast"/>
      <w:ind w:left="2780"/>
    </w:pPr>
    <w:rPr>
      <w:rFonts w:eastAsia="Times New Roman" w:cs="Times New Roman"/>
      <w:szCs w:val="20"/>
    </w:rPr>
  </w:style>
  <w:style w:type="paragraph" w:customStyle="1" w:styleId="p4">
    <w:name w:val="p4"/>
    <w:basedOn w:val="Normal"/>
    <w:rsid w:val="002B32F8"/>
    <w:pPr>
      <w:widowControl w:val="0"/>
      <w:tabs>
        <w:tab w:val="left" w:pos="720"/>
      </w:tabs>
      <w:spacing w:line="360" w:lineRule="atLeast"/>
    </w:pPr>
    <w:rPr>
      <w:rFonts w:eastAsia="Times New Roman" w:cs="Times New Roman"/>
      <w:szCs w:val="20"/>
    </w:rPr>
  </w:style>
  <w:style w:type="paragraph" w:customStyle="1" w:styleId="p5">
    <w:name w:val="p5"/>
    <w:basedOn w:val="Normal"/>
    <w:rsid w:val="002B32F8"/>
    <w:pPr>
      <w:widowControl w:val="0"/>
      <w:tabs>
        <w:tab w:val="left" w:pos="3040"/>
        <w:tab w:val="left" w:pos="3660"/>
      </w:tabs>
      <w:spacing w:line="240" w:lineRule="atLeast"/>
      <w:ind w:left="2160" w:hanging="576"/>
    </w:pPr>
    <w:rPr>
      <w:rFonts w:eastAsia="Times New Roman" w:cs="Times New Roman"/>
      <w:szCs w:val="20"/>
    </w:rPr>
  </w:style>
  <w:style w:type="paragraph" w:customStyle="1" w:styleId="p6">
    <w:name w:val="p6"/>
    <w:basedOn w:val="Normal"/>
    <w:rsid w:val="002B32F8"/>
    <w:pPr>
      <w:widowControl w:val="0"/>
      <w:tabs>
        <w:tab w:val="left" w:pos="3660"/>
        <w:tab w:val="left" w:pos="4220"/>
      </w:tabs>
      <w:spacing w:line="240" w:lineRule="atLeast"/>
      <w:ind w:left="2736" w:hanging="576"/>
    </w:pPr>
    <w:rPr>
      <w:rFonts w:eastAsia="Times New Roman" w:cs="Times New Roman"/>
      <w:szCs w:val="20"/>
    </w:rPr>
  </w:style>
  <w:style w:type="paragraph" w:customStyle="1" w:styleId="c7">
    <w:name w:val="c7"/>
    <w:basedOn w:val="Normal"/>
    <w:rsid w:val="002B32F8"/>
    <w:pPr>
      <w:widowControl w:val="0"/>
      <w:spacing w:line="240" w:lineRule="atLeast"/>
      <w:jc w:val="center"/>
    </w:pPr>
    <w:rPr>
      <w:rFonts w:eastAsia="Times New Roman" w:cs="Times New Roman"/>
      <w:szCs w:val="20"/>
    </w:rPr>
  </w:style>
  <w:style w:type="paragraph" w:customStyle="1" w:styleId="p8">
    <w:name w:val="p8"/>
    <w:basedOn w:val="Normal"/>
    <w:rsid w:val="002B32F8"/>
    <w:pPr>
      <w:widowControl w:val="0"/>
      <w:tabs>
        <w:tab w:val="left" w:pos="4680"/>
      </w:tabs>
      <w:spacing w:line="240" w:lineRule="atLeast"/>
      <w:ind w:left="3312" w:hanging="1152"/>
    </w:pPr>
    <w:rPr>
      <w:rFonts w:eastAsia="Times New Roman" w:cs="Times New Roman"/>
      <w:szCs w:val="20"/>
    </w:rPr>
  </w:style>
  <w:style w:type="paragraph" w:customStyle="1" w:styleId="p9">
    <w:name w:val="p9"/>
    <w:basedOn w:val="Normal"/>
    <w:rsid w:val="002B32F8"/>
    <w:pPr>
      <w:widowControl w:val="0"/>
      <w:tabs>
        <w:tab w:val="left" w:pos="3040"/>
      </w:tabs>
      <w:spacing w:line="360" w:lineRule="atLeast"/>
      <w:ind w:left="1584" w:firstLine="576"/>
    </w:pPr>
    <w:rPr>
      <w:rFonts w:eastAsia="Times New Roman" w:cs="Times New Roman"/>
      <w:szCs w:val="20"/>
    </w:rPr>
  </w:style>
  <w:style w:type="paragraph" w:customStyle="1" w:styleId="t10">
    <w:name w:val="t10"/>
    <w:basedOn w:val="Normal"/>
    <w:rsid w:val="002B32F8"/>
    <w:pPr>
      <w:widowControl w:val="0"/>
      <w:spacing w:line="240" w:lineRule="atLeast"/>
    </w:pPr>
    <w:rPr>
      <w:rFonts w:eastAsia="Times New Roman" w:cs="Times New Roman"/>
      <w:szCs w:val="20"/>
    </w:rPr>
  </w:style>
  <w:style w:type="paragraph" w:customStyle="1" w:styleId="t11">
    <w:name w:val="t11"/>
    <w:basedOn w:val="Normal"/>
    <w:rsid w:val="002B32F8"/>
    <w:pPr>
      <w:widowControl w:val="0"/>
      <w:spacing w:line="240" w:lineRule="atLeast"/>
    </w:pPr>
    <w:rPr>
      <w:rFonts w:eastAsia="Times New Roman" w:cs="Times New Roman"/>
      <w:szCs w:val="20"/>
    </w:rPr>
  </w:style>
  <w:style w:type="paragraph" w:customStyle="1" w:styleId="t12">
    <w:name w:val="t12"/>
    <w:basedOn w:val="Normal"/>
    <w:rsid w:val="002B32F8"/>
    <w:pPr>
      <w:widowControl w:val="0"/>
      <w:spacing w:line="240" w:lineRule="atLeast"/>
    </w:pPr>
    <w:rPr>
      <w:rFonts w:eastAsia="Times New Roman" w:cs="Times New Roman"/>
      <w:szCs w:val="20"/>
    </w:rPr>
  </w:style>
  <w:style w:type="paragraph" w:customStyle="1" w:styleId="t13">
    <w:name w:val="t13"/>
    <w:basedOn w:val="Normal"/>
    <w:rsid w:val="002B32F8"/>
    <w:pPr>
      <w:widowControl w:val="0"/>
      <w:spacing w:line="240" w:lineRule="atLeast"/>
    </w:pPr>
    <w:rPr>
      <w:rFonts w:eastAsia="Times New Roman" w:cs="Times New Roman"/>
      <w:szCs w:val="20"/>
    </w:rPr>
  </w:style>
  <w:style w:type="paragraph" w:customStyle="1" w:styleId="t14">
    <w:name w:val="t14"/>
    <w:basedOn w:val="Normal"/>
    <w:rsid w:val="002B32F8"/>
    <w:pPr>
      <w:widowControl w:val="0"/>
      <w:spacing w:line="360" w:lineRule="atLeast"/>
    </w:pPr>
    <w:rPr>
      <w:rFonts w:eastAsia="Times New Roman" w:cs="Times New Roman"/>
      <w:szCs w:val="20"/>
    </w:rPr>
  </w:style>
  <w:style w:type="paragraph" w:customStyle="1" w:styleId="p16">
    <w:name w:val="p16"/>
    <w:basedOn w:val="Normal"/>
    <w:rsid w:val="002B32F8"/>
    <w:pPr>
      <w:widowControl w:val="0"/>
      <w:tabs>
        <w:tab w:val="left" w:pos="500"/>
      </w:tabs>
      <w:spacing w:line="360" w:lineRule="atLeast"/>
    </w:pPr>
    <w:rPr>
      <w:rFonts w:eastAsia="Times New Roman" w:cs="Times New Roman"/>
      <w:szCs w:val="20"/>
    </w:rPr>
  </w:style>
  <w:style w:type="paragraph" w:customStyle="1" w:styleId="p17">
    <w:name w:val="p17"/>
    <w:basedOn w:val="Normal"/>
    <w:rsid w:val="002B32F8"/>
    <w:pPr>
      <w:widowControl w:val="0"/>
      <w:tabs>
        <w:tab w:val="left" w:pos="740"/>
      </w:tabs>
      <w:spacing w:line="360" w:lineRule="atLeast"/>
      <w:ind w:left="1440" w:firstLine="720"/>
    </w:pPr>
    <w:rPr>
      <w:rFonts w:eastAsia="Times New Roman" w:cs="Times New Roman"/>
      <w:szCs w:val="20"/>
    </w:rPr>
  </w:style>
  <w:style w:type="paragraph" w:customStyle="1" w:styleId="p18">
    <w:name w:val="p18"/>
    <w:basedOn w:val="Normal"/>
    <w:rsid w:val="002B32F8"/>
    <w:pPr>
      <w:widowControl w:val="0"/>
      <w:tabs>
        <w:tab w:val="left" w:pos="720"/>
      </w:tabs>
      <w:spacing w:line="240" w:lineRule="atLeast"/>
    </w:pPr>
    <w:rPr>
      <w:rFonts w:eastAsia="Times New Roman" w:cs="Times New Roman"/>
      <w:szCs w:val="20"/>
    </w:rPr>
  </w:style>
  <w:style w:type="paragraph" w:customStyle="1" w:styleId="c19">
    <w:name w:val="c19"/>
    <w:basedOn w:val="Normal"/>
    <w:rsid w:val="002B32F8"/>
    <w:pPr>
      <w:widowControl w:val="0"/>
      <w:spacing w:line="240" w:lineRule="atLeast"/>
      <w:jc w:val="center"/>
    </w:pPr>
    <w:rPr>
      <w:rFonts w:eastAsia="Times New Roman" w:cs="Times New Roman"/>
      <w:szCs w:val="20"/>
    </w:rPr>
  </w:style>
  <w:style w:type="paragraph" w:customStyle="1" w:styleId="p20">
    <w:name w:val="p20"/>
    <w:basedOn w:val="Normal"/>
    <w:rsid w:val="002B32F8"/>
    <w:pPr>
      <w:widowControl w:val="0"/>
      <w:tabs>
        <w:tab w:val="left" w:pos="1760"/>
      </w:tabs>
      <w:spacing w:line="240" w:lineRule="atLeast"/>
      <w:ind w:left="320"/>
    </w:pPr>
    <w:rPr>
      <w:rFonts w:eastAsia="Times New Roman" w:cs="Times New Roman"/>
      <w:szCs w:val="20"/>
    </w:rPr>
  </w:style>
  <w:style w:type="paragraph" w:customStyle="1" w:styleId="p21">
    <w:name w:val="p21"/>
    <w:basedOn w:val="Normal"/>
    <w:rsid w:val="002B32F8"/>
    <w:pPr>
      <w:widowControl w:val="0"/>
      <w:tabs>
        <w:tab w:val="left" w:pos="5940"/>
      </w:tabs>
      <w:spacing w:line="360" w:lineRule="atLeast"/>
      <w:ind w:left="4464" w:hanging="5904"/>
    </w:pPr>
    <w:rPr>
      <w:rFonts w:eastAsia="Times New Roman" w:cs="Times New Roman"/>
      <w:szCs w:val="20"/>
    </w:rPr>
  </w:style>
  <w:style w:type="paragraph" w:customStyle="1" w:styleId="p22">
    <w:name w:val="p22"/>
    <w:basedOn w:val="Normal"/>
    <w:rsid w:val="002B32F8"/>
    <w:pPr>
      <w:widowControl w:val="0"/>
      <w:spacing w:line="360" w:lineRule="atLeast"/>
      <w:ind w:left="288" w:hanging="1728"/>
    </w:pPr>
    <w:rPr>
      <w:rFonts w:eastAsia="Times New Roman" w:cs="Times New Roman"/>
      <w:szCs w:val="20"/>
    </w:rPr>
  </w:style>
  <w:style w:type="paragraph" w:customStyle="1" w:styleId="t23">
    <w:name w:val="t23"/>
    <w:basedOn w:val="Normal"/>
    <w:rsid w:val="002B32F8"/>
    <w:pPr>
      <w:widowControl w:val="0"/>
      <w:spacing w:line="360" w:lineRule="atLeast"/>
    </w:pPr>
    <w:rPr>
      <w:rFonts w:eastAsia="Times New Roman" w:cs="Times New Roman"/>
      <w:szCs w:val="20"/>
    </w:rPr>
  </w:style>
  <w:style w:type="paragraph" w:customStyle="1" w:styleId="t24">
    <w:name w:val="t24"/>
    <w:basedOn w:val="Normal"/>
    <w:rsid w:val="002B32F8"/>
    <w:pPr>
      <w:widowControl w:val="0"/>
      <w:spacing w:line="240" w:lineRule="atLeast"/>
    </w:pPr>
    <w:rPr>
      <w:rFonts w:eastAsia="Times New Roman" w:cs="Times New Roman"/>
      <w:szCs w:val="20"/>
    </w:rPr>
  </w:style>
  <w:style w:type="paragraph" w:customStyle="1" w:styleId="p25">
    <w:name w:val="p25"/>
    <w:basedOn w:val="Normal"/>
    <w:rsid w:val="002B32F8"/>
    <w:pPr>
      <w:widowControl w:val="0"/>
      <w:spacing w:line="240" w:lineRule="atLeast"/>
    </w:pPr>
    <w:rPr>
      <w:rFonts w:eastAsia="Times New Roman" w:cs="Times New Roman"/>
      <w:szCs w:val="20"/>
    </w:rPr>
  </w:style>
  <w:style w:type="paragraph" w:customStyle="1" w:styleId="p26">
    <w:name w:val="p26"/>
    <w:basedOn w:val="Normal"/>
    <w:rsid w:val="002B32F8"/>
    <w:pPr>
      <w:widowControl w:val="0"/>
      <w:spacing w:line="360" w:lineRule="atLeast"/>
    </w:pPr>
    <w:rPr>
      <w:rFonts w:eastAsia="Times New Roman" w:cs="Times New Roman"/>
      <w:szCs w:val="20"/>
    </w:rPr>
  </w:style>
  <w:style w:type="paragraph" w:customStyle="1" w:styleId="p27">
    <w:name w:val="p27"/>
    <w:basedOn w:val="Normal"/>
    <w:rsid w:val="002B32F8"/>
    <w:pPr>
      <w:widowControl w:val="0"/>
      <w:tabs>
        <w:tab w:val="left" w:pos="2380"/>
      </w:tabs>
      <w:spacing w:line="240" w:lineRule="atLeast"/>
      <w:ind w:left="1008" w:hanging="2448"/>
    </w:pPr>
    <w:rPr>
      <w:rFonts w:eastAsia="Times New Roman" w:cs="Times New Roman"/>
      <w:szCs w:val="20"/>
    </w:rPr>
  </w:style>
  <w:style w:type="paragraph" w:customStyle="1" w:styleId="p28">
    <w:name w:val="p28"/>
    <w:basedOn w:val="Normal"/>
    <w:rsid w:val="002B32F8"/>
    <w:pPr>
      <w:widowControl w:val="0"/>
      <w:tabs>
        <w:tab w:val="left" w:pos="3040"/>
      </w:tabs>
      <w:spacing w:line="240" w:lineRule="atLeast"/>
      <w:ind w:left="1584" w:hanging="576"/>
    </w:pPr>
    <w:rPr>
      <w:rFonts w:eastAsia="Times New Roman" w:cs="Times New Roman"/>
      <w:szCs w:val="20"/>
    </w:rPr>
  </w:style>
  <w:style w:type="paragraph" w:customStyle="1" w:styleId="p29">
    <w:name w:val="p29"/>
    <w:basedOn w:val="Normal"/>
    <w:rsid w:val="002B32F8"/>
    <w:pPr>
      <w:widowControl w:val="0"/>
      <w:tabs>
        <w:tab w:val="left" w:pos="9000"/>
      </w:tabs>
      <w:spacing w:line="240" w:lineRule="atLeast"/>
      <w:ind w:left="7560"/>
    </w:pPr>
    <w:rPr>
      <w:rFonts w:eastAsia="Times New Roman" w:cs="Times New Roman"/>
      <w:szCs w:val="20"/>
    </w:rPr>
  </w:style>
  <w:style w:type="paragraph" w:customStyle="1" w:styleId="p30">
    <w:name w:val="p30"/>
    <w:basedOn w:val="Normal"/>
    <w:rsid w:val="002B32F8"/>
    <w:pPr>
      <w:widowControl w:val="0"/>
      <w:tabs>
        <w:tab w:val="left" w:pos="740"/>
      </w:tabs>
      <w:spacing w:line="240" w:lineRule="atLeast"/>
      <w:ind w:left="720" w:hanging="720"/>
    </w:pPr>
    <w:rPr>
      <w:rFonts w:eastAsia="Times New Roman" w:cs="Times New Roman"/>
      <w:szCs w:val="20"/>
    </w:rPr>
  </w:style>
  <w:style w:type="paragraph" w:customStyle="1" w:styleId="p31">
    <w:name w:val="p31"/>
    <w:basedOn w:val="Normal"/>
    <w:rsid w:val="002B32F8"/>
    <w:pPr>
      <w:widowControl w:val="0"/>
      <w:tabs>
        <w:tab w:val="left" w:pos="8880"/>
      </w:tabs>
      <w:spacing w:line="240" w:lineRule="atLeast"/>
      <w:ind w:left="7440"/>
    </w:pPr>
    <w:rPr>
      <w:rFonts w:eastAsia="Times New Roman" w:cs="Times New Roman"/>
      <w:szCs w:val="20"/>
    </w:rPr>
  </w:style>
  <w:style w:type="paragraph" w:customStyle="1" w:styleId="p32">
    <w:name w:val="p32"/>
    <w:basedOn w:val="Normal"/>
    <w:rsid w:val="002B32F8"/>
    <w:pPr>
      <w:widowControl w:val="0"/>
      <w:spacing w:line="240" w:lineRule="atLeast"/>
      <w:ind w:left="7440"/>
      <w:jc w:val="both"/>
    </w:pPr>
    <w:rPr>
      <w:rFonts w:eastAsia="Times New Roman" w:cs="Times New Roman"/>
      <w:szCs w:val="20"/>
    </w:rPr>
  </w:style>
  <w:style w:type="paragraph" w:customStyle="1" w:styleId="p33">
    <w:name w:val="p33"/>
    <w:basedOn w:val="Normal"/>
    <w:rsid w:val="002B32F8"/>
    <w:pPr>
      <w:widowControl w:val="0"/>
      <w:tabs>
        <w:tab w:val="left" w:pos="780"/>
      </w:tabs>
      <w:spacing w:line="360" w:lineRule="atLeast"/>
      <w:ind w:left="1440" w:firstLine="720"/>
      <w:jc w:val="both"/>
    </w:pPr>
    <w:rPr>
      <w:rFonts w:eastAsia="Times New Roman" w:cs="Times New Roman"/>
      <w:szCs w:val="20"/>
    </w:rPr>
  </w:style>
  <w:style w:type="paragraph" w:customStyle="1" w:styleId="p34">
    <w:name w:val="p34"/>
    <w:basedOn w:val="Normal"/>
    <w:rsid w:val="002B32F8"/>
    <w:pPr>
      <w:widowControl w:val="0"/>
      <w:tabs>
        <w:tab w:val="left" w:pos="720"/>
      </w:tabs>
      <w:spacing w:line="360" w:lineRule="atLeast"/>
      <w:jc w:val="both"/>
    </w:pPr>
    <w:rPr>
      <w:rFonts w:eastAsia="Times New Roman" w:cs="Times New Roman"/>
      <w:szCs w:val="20"/>
    </w:rPr>
  </w:style>
  <w:style w:type="paragraph" w:customStyle="1" w:styleId="p35">
    <w:name w:val="p35"/>
    <w:basedOn w:val="Normal"/>
    <w:rsid w:val="002B32F8"/>
    <w:pPr>
      <w:widowControl w:val="0"/>
      <w:tabs>
        <w:tab w:val="left" w:pos="780"/>
      </w:tabs>
      <w:spacing w:line="360" w:lineRule="atLeast"/>
      <w:ind w:left="1440" w:firstLine="720"/>
    </w:pPr>
    <w:rPr>
      <w:rFonts w:eastAsia="Times New Roman" w:cs="Times New Roman"/>
      <w:szCs w:val="20"/>
    </w:rPr>
  </w:style>
  <w:style w:type="character" w:styleId="PageNumber">
    <w:name w:val="page number"/>
    <w:basedOn w:val="DefaultParagraphFont"/>
    <w:rsid w:val="002B32F8"/>
  </w:style>
  <w:style w:type="paragraph" w:styleId="BodyText">
    <w:name w:val="Body Text"/>
    <w:basedOn w:val="Normal"/>
    <w:link w:val="BodyTextChar"/>
    <w:rsid w:val="002B32F8"/>
    <w:pPr>
      <w:widowControl w:val="0"/>
    </w:pPr>
    <w:rPr>
      <w:rFonts w:eastAsia="Times New Roman" w:cs="Times New Roman"/>
      <w:i/>
      <w:szCs w:val="20"/>
    </w:rPr>
  </w:style>
  <w:style w:type="character" w:customStyle="1" w:styleId="BodyTextChar">
    <w:name w:val="Body Text Char"/>
    <w:basedOn w:val="DefaultParagraphFont"/>
    <w:link w:val="BodyText"/>
    <w:rsid w:val="002B32F8"/>
    <w:rPr>
      <w:rFonts w:ascii="Arial" w:eastAsia="Times New Roman" w:hAnsi="Arial" w:cs="Times New Roman"/>
      <w:i/>
      <w:sz w:val="24"/>
      <w:szCs w:val="20"/>
    </w:rPr>
  </w:style>
  <w:style w:type="paragraph" w:customStyle="1" w:styleId="LetterSenderName">
    <w:name w:val="Letter Sender Name"/>
    <w:basedOn w:val="Normal"/>
    <w:rsid w:val="002B32F8"/>
    <w:pPr>
      <w:overflowPunct w:val="0"/>
      <w:autoSpaceDE w:val="0"/>
      <w:autoSpaceDN w:val="0"/>
      <w:adjustRightInd w:val="0"/>
      <w:spacing w:line="240" w:lineRule="auto"/>
      <w:ind w:left="720" w:right="720"/>
      <w:jc w:val="center"/>
      <w:textAlignment w:val="baseline"/>
    </w:pPr>
    <w:rPr>
      <w:rFonts w:ascii="Edwardian Script ITC" w:eastAsia="Times New Roman" w:hAnsi="Edwardian Script ITC" w:cs="Times New Roman"/>
      <w:noProof/>
      <w:sz w:val="56"/>
      <w:szCs w:val="20"/>
    </w:rPr>
  </w:style>
  <w:style w:type="paragraph" w:styleId="BodyTextIndent">
    <w:name w:val="Body Text Indent"/>
    <w:basedOn w:val="Normal"/>
    <w:link w:val="BodyTextIndentChar"/>
    <w:rsid w:val="002B32F8"/>
    <w:pPr>
      <w:widowControl w:val="0"/>
      <w:ind w:firstLine="720"/>
    </w:pPr>
    <w:rPr>
      <w:rFonts w:eastAsia="Times New Roman" w:cs="Times New Roman"/>
      <w:color w:val="800080"/>
      <w:szCs w:val="20"/>
    </w:rPr>
  </w:style>
  <w:style w:type="character" w:customStyle="1" w:styleId="BodyTextIndentChar">
    <w:name w:val="Body Text Indent Char"/>
    <w:basedOn w:val="DefaultParagraphFont"/>
    <w:link w:val="BodyTextIndent"/>
    <w:rsid w:val="002B32F8"/>
    <w:rPr>
      <w:rFonts w:ascii="Arial" w:eastAsia="Times New Roman" w:hAnsi="Arial" w:cs="Times New Roman"/>
      <w:color w:val="800080"/>
      <w:szCs w:val="20"/>
    </w:rPr>
  </w:style>
  <w:style w:type="paragraph" w:styleId="Title">
    <w:name w:val="Title"/>
    <w:basedOn w:val="Normal"/>
    <w:link w:val="TitleChar"/>
    <w:qFormat/>
    <w:rsid w:val="002B32F8"/>
    <w:pPr>
      <w:widowControl w:val="0"/>
      <w:spacing w:line="240" w:lineRule="auto"/>
      <w:jc w:val="center"/>
    </w:pPr>
    <w:rPr>
      <w:rFonts w:eastAsia="Times New Roman" w:cs="Arial"/>
      <w:b/>
      <w:bCs/>
      <w:sz w:val="28"/>
      <w:szCs w:val="20"/>
    </w:rPr>
  </w:style>
  <w:style w:type="character" w:customStyle="1" w:styleId="TitleChar">
    <w:name w:val="Title Char"/>
    <w:basedOn w:val="DefaultParagraphFont"/>
    <w:link w:val="Title"/>
    <w:rsid w:val="002B32F8"/>
    <w:rPr>
      <w:rFonts w:ascii="Arial" w:eastAsia="Times New Roman" w:hAnsi="Arial" w:cs="Arial"/>
      <w:b/>
      <w:bCs/>
      <w:sz w:val="28"/>
      <w:szCs w:val="20"/>
    </w:rPr>
  </w:style>
  <w:style w:type="paragraph" w:styleId="BodyText2">
    <w:name w:val="Body Text 2"/>
    <w:basedOn w:val="Normal"/>
    <w:link w:val="BodyText2Char"/>
    <w:rsid w:val="002B32F8"/>
    <w:pPr>
      <w:widowControl w:val="0"/>
      <w:spacing w:before="240"/>
    </w:pPr>
    <w:rPr>
      <w:rFonts w:eastAsia="Times New Roman" w:cs="Times New Roman"/>
      <w:i/>
      <w:szCs w:val="20"/>
    </w:rPr>
  </w:style>
  <w:style w:type="character" w:customStyle="1" w:styleId="BodyText2Char">
    <w:name w:val="Body Text 2 Char"/>
    <w:basedOn w:val="DefaultParagraphFont"/>
    <w:link w:val="BodyText2"/>
    <w:rsid w:val="002B32F8"/>
    <w:rPr>
      <w:rFonts w:ascii="Arial" w:eastAsia="Times New Roman" w:hAnsi="Arial" w:cs="Times New Roman"/>
      <w:i/>
      <w:szCs w:val="20"/>
    </w:rPr>
  </w:style>
  <w:style w:type="paragraph" w:styleId="BodyText3">
    <w:name w:val="Body Text 3"/>
    <w:basedOn w:val="Normal"/>
    <w:link w:val="BodyText3Char"/>
    <w:uiPriority w:val="99"/>
    <w:rsid w:val="002B32F8"/>
    <w:pPr>
      <w:widowControl w:val="0"/>
      <w:spacing w:line="240" w:lineRule="auto"/>
    </w:pPr>
    <w:rPr>
      <w:rFonts w:eastAsia="Times New Roman" w:cs="Times New Roman"/>
      <w:szCs w:val="20"/>
    </w:rPr>
  </w:style>
  <w:style w:type="character" w:customStyle="1" w:styleId="BodyText3Char">
    <w:name w:val="Body Text 3 Char"/>
    <w:basedOn w:val="DefaultParagraphFont"/>
    <w:link w:val="BodyText3"/>
    <w:uiPriority w:val="99"/>
    <w:rsid w:val="002B32F8"/>
    <w:rPr>
      <w:rFonts w:ascii="Arial" w:eastAsia="Times New Roman" w:hAnsi="Arial" w:cs="Times New Roman"/>
      <w:szCs w:val="20"/>
    </w:rPr>
  </w:style>
  <w:style w:type="paragraph" w:styleId="BodyTextIndent2">
    <w:name w:val="Body Text Indent 2"/>
    <w:basedOn w:val="Normal"/>
    <w:link w:val="BodyTextIndent2Char"/>
    <w:rsid w:val="002B32F8"/>
    <w:pPr>
      <w:widowControl w:val="0"/>
      <w:autoSpaceDE w:val="0"/>
      <w:autoSpaceDN w:val="0"/>
      <w:ind w:firstLine="720"/>
    </w:pPr>
    <w:rPr>
      <w:rFonts w:eastAsia="Times New Roman" w:cs="Times New Roman"/>
      <w:szCs w:val="20"/>
    </w:rPr>
  </w:style>
  <w:style w:type="character" w:customStyle="1" w:styleId="BodyTextIndent2Char">
    <w:name w:val="Body Text Indent 2 Char"/>
    <w:basedOn w:val="DefaultParagraphFont"/>
    <w:link w:val="BodyTextIndent2"/>
    <w:rsid w:val="002B32F8"/>
    <w:rPr>
      <w:rFonts w:ascii="Arial" w:eastAsia="Times New Roman" w:hAnsi="Arial" w:cs="Times New Roman"/>
      <w:szCs w:val="20"/>
    </w:rPr>
  </w:style>
  <w:style w:type="paragraph" w:styleId="BodyTextIndent3">
    <w:name w:val="Body Text Indent 3"/>
    <w:basedOn w:val="Normal"/>
    <w:link w:val="BodyTextIndent3Char"/>
    <w:rsid w:val="002B32F8"/>
    <w:pPr>
      <w:widowControl w:val="0"/>
      <w:ind w:firstLine="720"/>
    </w:pPr>
    <w:rPr>
      <w:rFonts w:eastAsia="Times New Roman" w:cs="Times New Roman"/>
      <w:color w:val="FF6600"/>
      <w:szCs w:val="20"/>
    </w:rPr>
  </w:style>
  <w:style w:type="character" w:customStyle="1" w:styleId="BodyTextIndent3Char">
    <w:name w:val="Body Text Indent 3 Char"/>
    <w:basedOn w:val="DefaultParagraphFont"/>
    <w:link w:val="BodyTextIndent3"/>
    <w:rsid w:val="002B32F8"/>
    <w:rPr>
      <w:rFonts w:ascii="Arial" w:eastAsia="Times New Roman" w:hAnsi="Arial" w:cs="Times New Roman"/>
      <w:color w:val="FF6600"/>
      <w:szCs w:val="20"/>
    </w:rPr>
  </w:style>
  <w:style w:type="character" w:styleId="FollowedHyperlink">
    <w:name w:val="FollowedHyperlink"/>
    <w:basedOn w:val="DefaultParagraphFont"/>
    <w:rsid w:val="002B32F8"/>
    <w:rPr>
      <w:color w:val="800080"/>
      <w:u w:val="single"/>
    </w:rPr>
  </w:style>
  <w:style w:type="paragraph" w:styleId="BlockText">
    <w:name w:val="Block Text"/>
    <w:basedOn w:val="Normal"/>
    <w:uiPriority w:val="99"/>
    <w:rsid w:val="002B32F8"/>
    <w:pPr>
      <w:spacing w:line="240" w:lineRule="auto"/>
      <w:ind w:left="709" w:right="276"/>
      <w:jc w:val="both"/>
    </w:pPr>
    <w:rPr>
      <w:rFonts w:ascii="Times New Roman" w:eastAsia="Times New Roman" w:hAnsi="Times New Roman" w:cs="Times New Roman"/>
      <w:szCs w:val="20"/>
    </w:rPr>
  </w:style>
  <w:style w:type="table" w:styleId="TableGrid">
    <w:name w:val="Table Grid"/>
    <w:basedOn w:val="TableNormal"/>
    <w:uiPriority w:val="59"/>
    <w:rsid w:val="002B32F8"/>
    <w:pPr>
      <w:spacing w:after="0" w:line="240" w:lineRule="auto"/>
    </w:pPr>
    <w:rPr>
      <w:rFonts w:ascii="Times New Roman" w:eastAsia="Times New Roman" w:hAnsi="Times New Roman" w:cs="Times New Roman"/>
      <w:sz w:val="20"/>
      <w:szCs w:val="20"/>
      <w:lang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B32F8"/>
    <w:pPr>
      <w:spacing w:after="0" w:line="240" w:lineRule="auto"/>
    </w:pPr>
    <w:rPr>
      <w:rFonts w:ascii="Times New Roman" w:eastAsia="Times New Roman" w:hAnsi="Times New Roman" w:cs="Times New Roman"/>
      <w:color w:val="365F91"/>
      <w:sz w:val="20"/>
      <w:szCs w:val="20"/>
      <w:lang w:eastAsia="en-GB"/>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2B32F8"/>
    <w:pPr>
      <w:spacing w:after="0" w:line="240" w:lineRule="auto"/>
    </w:pPr>
    <w:rPr>
      <w:rFonts w:ascii="Times New Roman" w:eastAsia="Times New Roman" w:hAnsi="Times New Roman" w:cs="Times New Roman"/>
      <w:color w:val="000000"/>
      <w:sz w:val="20"/>
      <w:szCs w:val="20"/>
      <w:lang w:eastAsia="en-GB"/>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PlainText">
    <w:name w:val="Plain Text"/>
    <w:basedOn w:val="Normal"/>
    <w:link w:val="PlainTextChar"/>
    <w:rsid w:val="002B32F8"/>
    <w:pPr>
      <w:spacing w:line="240" w:lineRule="auto"/>
    </w:pPr>
    <w:rPr>
      <w:rFonts w:ascii="Letter Gothic" w:eastAsia="Times New Roman" w:hAnsi="Letter Gothic" w:cs="Times New Roman"/>
      <w:sz w:val="20"/>
      <w:szCs w:val="20"/>
    </w:rPr>
  </w:style>
  <w:style w:type="character" w:customStyle="1" w:styleId="PlainTextChar">
    <w:name w:val="Plain Text Char"/>
    <w:basedOn w:val="DefaultParagraphFont"/>
    <w:link w:val="PlainText"/>
    <w:rsid w:val="002B32F8"/>
    <w:rPr>
      <w:rFonts w:ascii="Letter Gothic" w:eastAsia="Times New Roman" w:hAnsi="Letter Gothic" w:cs="Times New Roman"/>
      <w:sz w:val="20"/>
      <w:szCs w:val="20"/>
    </w:rPr>
  </w:style>
  <w:style w:type="paragraph" w:styleId="BalloonText">
    <w:name w:val="Balloon Text"/>
    <w:basedOn w:val="Normal"/>
    <w:link w:val="BalloonTextChar"/>
    <w:uiPriority w:val="99"/>
    <w:semiHidden/>
    <w:unhideWhenUsed/>
    <w:rsid w:val="002B32F8"/>
    <w:pPr>
      <w:widowControl w:val="0"/>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B32F8"/>
    <w:rPr>
      <w:rFonts w:ascii="Tahoma" w:eastAsia="Times New Roman" w:hAnsi="Tahoma" w:cs="Tahoma"/>
      <w:sz w:val="16"/>
      <w:szCs w:val="16"/>
    </w:rPr>
  </w:style>
  <w:style w:type="paragraph" w:styleId="ListParagraph">
    <w:name w:val="List Paragraph"/>
    <w:basedOn w:val="Normal"/>
    <w:link w:val="ListParagraphChar"/>
    <w:uiPriority w:val="34"/>
    <w:qFormat/>
    <w:rsid w:val="002B32F8"/>
    <w:pPr>
      <w:widowControl w:val="0"/>
      <w:spacing w:line="240" w:lineRule="auto"/>
      <w:ind w:left="720"/>
      <w:contextualSpacing/>
    </w:pPr>
    <w:rPr>
      <w:rFonts w:eastAsia="Times New Roman" w:cs="Times New Roman"/>
      <w:szCs w:val="20"/>
    </w:rPr>
  </w:style>
  <w:style w:type="character" w:customStyle="1" w:styleId="apple-style-span">
    <w:name w:val="apple-style-span"/>
    <w:basedOn w:val="DefaultParagraphFont"/>
    <w:rsid w:val="002B32F8"/>
  </w:style>
  <w:style w:type="character" w:customStyle="1" w:styleId="apple-converted-space">
    <w:name w:val="apple-converted-space"/>
    <w:basedOn w:val="DefaultParagraphFont"/>
    <w:rsid w:val="002B32F8"/>
  </w:style>
  <w:style w:type="paragraph" w:customStyle="1" w:styleId="yiv1865252154msonormal">
    <w:name w:val="yiv1865252154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styleId="Emphasis">
    <w:name w:val="Emphasis"/>
    <w:basedOn w:val="DefaultParagraphFont"/>
    <w:uiPriority w:val="20"/>
    <w:qFormat/>
    <w:rsid w:val="002B32F8"/>
    <w:rPr>
      <w:b/>
      <w:bCs/>
      <w:i w:val="0"/>
      <w:iCs w:val="0"/>
    </w:rPr>
  </w:style>
  <w:style w:type="character" w:customStyle="1" w:styleId="st">
    <w:name w:val="st"/>
    <w:basedOn w:val="DefaultParagraphFont"/>
    <w:rsid w:val="002B32F8"/>
  </w:style>
  <w:style w:type="paragraph" w:customStyle="1" w:styleId="Default">
    <w:name w:val="Default"/>
    <w:rsid w:val="002B32F8"/>
    <w:pPr>
      <w:autoSpaceDE w:val="0"/>
      <w:autoSpaceDN w:val="0"/>
      <w:adjustRightInd w:val="0"/>
      <w:spacing w:after="0" w:line="240" w:lineRule="auto"/>
    </w:pPr>
    <w:rPr>
      <w:rFonts w:ascii="Arial" w:eastAsia="Times New Roman" w:hAnsi="Arial" w:cs="Arial"/>
      <w:color w:val="000000"/>
      <w:sz w:val="24"/>
      <w:szCs w:val="24"/>
      <w:lang w:eastAsia="en-GB"/>
    </w:rPr>
  </w:style>
  <w:style w:type="paragraph" w:styleId="NormalWeb">
    <w:name w:val="Normal (Web)"/>
    <w:basedOn w:val="Normal"/>
    <w:uiPriority w:val="99"/>
    <w:rsid w:val="002B32F8"/>
    <w:pPr>
      <w:widowControl w:val="0"/>
      <w:suppressAutoHyphens/>
      <w:spacing w:line="240" w:lineRule="auto"/>
    </w:pPr>
    <w:rPr>
      <w:rFonts w:ascii="Times New Roman" w:eastAsia="SimSun" w:hAnsi="Times New Roman" w:cs="Lucida Sans"/>
      <w:kern w:val="1"/>
      <w:szCs w:val="24"/>
      <w:lang w:eastAsia="hi-IN" w:bidi="hi-IN"/>
    </w:rPr>
  </w:style>
  <w:style w:type="character" w:styleId="HTMLCite">
    <w:name w:val="HTML Cite"/>
    <w:basedOn w:val="DefaultParagraphFont"/>
    <w:uiPriority w:val="99"/>
    <w:semiHidden/>
    <w:unhideWhenUsed/>
    <w:rsid w:val="002B32F8"/>
    <w:rPr>
      <w:i/>
      <w:iCs/>
    </w:rPr>
  </w:style>
  <w:style w:type="paragraph" w:customStyle="1" w:styleId="HeaderOdd">
    <w:name w:val="Header Odd"/>
    <w:basedOn w:val="NoSpacing"/>
    <w:qFormat/>
    <w:rsid w:val="002B32F8"/>
    <w:pPr>
      <w:widowControl/>
      <w:pBdr>
        <w:bottom w:val="single" w:sz="4" w:space="1" w:color="4472C4" w:themeColor="accent1"/>
      </w:pBdr>
      <w:jc w:val="right"/>
    </w:pPr>
    <w:rPr>
      <w:rFonts w:asciiTheme="minorHAnsi" w:eastAsiaTheme="minorHAnsi" w:hAnsiTheme="minorHAnsi"/>
      <w:b/>
      <w:color w:val="44546A" w:themeColor="text2"/>
      <w:sz w:val="20"/>
      <w:lang w:val="en-US" w:eastAsia="ja-JP"/>
    </w:rPr>
  </w:style>
  <w:style w:type="paragraph" w:styleId="NoSpacing">
    <w:name w:val="No Spacing"/>
    <w:uiPriority w:val="1"/>
    <w:qFormat/>
    <w:rsid w:val="002B32F8"/>
    <w:pPr>
      <w:widowControl w:val="0"/>
      <w:spacing w:after="0" w:line="240" w:lineRule="auto"/>
    </w:pPr>
    <w:rPr>
      <w:rFonts w:ascii="Arial" w:eastAsia="Times New Roman" w:hAnsi="Arial" w:cs="Times New Roman"/>
      <w:sz w:val="24"/>
      <w:szCs w:val="20"/>
    </w:rPr>
  </w:style>
  <w:style w:type="character" w:customStyle="1" w:styleId="Hyperlink1">
    <w:name w:val="Hyperlink1"/>
    <w:uiPriority w:val="99"/>
    <w:rsid w:val="002B32F8"/>
    <w:rPr>
      <w:color w:val="auto"/>
      <w:sz w:val="22"/>
      <w:szCs w:val="22"/>
      <w:u w:val="single"/>
    </w:rPr>
  </w:style>
  <w:style w:type="character" w:customStyle="1" w:styleId="UnresolvedMention1">
    <w:name w:val="Unresolved Mention1"/>
    <w:basedOn w:val="DefaultParagraphFont"/>
    <w:uiPriority w:val="99"/>
    <w:semiHidden/>
    <w:unhideWhenUsed/>
    <w:rsid w:val="002B32F8"/>
    <w:rPr>
      <w:color w:val="605E5C"/>
      <w:shd w:val="clear" w:color="auto" w:fill="E1DFDD"/>
    </w:rPr>
  </w:style>
  <w:style w:type="character" w:styleId="CommentReference">
    <w:name w:val="annotation reference"/>
    <w:basedOn w:val="DefaultParagraphFont"/>
    <w:uiPriority w:val="99"/>
    <w:semiHidden/>
    <w:unhideWhenUsed/>
    <w:rsid w:val="002B32F8"/>
    <w:rPr>
      <w:sz w:val="16"/>
      <w:szCs w:val="16"/>
    </w:rPr>
  </w:style>
  <w:style w:type="paragraph" w:styleId="CommentText">
    <w:name w:val="annotation text"/>
    <w:basedOn w:val="Normal"/>
    <w:link w:val="CommentTextChar"/>
    <w:uiPriority w:val="99"/>
    <w:unhideWhenUsed/>
    <w:rsid w:val="002B32F8"/>
    <w:pPr>
      <w:widowControl w:val="0"/>
      <w:spacing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rsid w:val="002B32F8"/>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B32F8"/>
    <w:rPr>
      <w:b/>
      <w:bCs/>
    </w:rPr>
  </w:style>
  <w:style w:type="character" w:customStyle="1" w:styleId="CommentSubjectChar">
    <w:name w:val="Comment Subject Char"/>
    <w:basedOn w:val="CommentTextChar"/>
    <w:link w:val="CommentSubject"/>
    <w:uiPriority w:val="99"/>
    <w:semiHidden/>
    <w:rsid w:val="002B32F8"/>
    <w:rPr>
      <w:rFonts w:ascii="Arial" w:eastAsia="Times New Roman" w:hAnsi="Arial" w:cs="Times New Roman"/>
      <w:b/>
      <w:bCs/>
      <w:sz w:val="20"/>
      <w:szCs w:val="20"/>
    </w:rPr>
  </w:style>
  <w:style w:type="character" w:customStyle="1" w:styleId="ListParagraphChar">
    <w:name w:val="List Paragraph Char"/>
    <w:link w:val="ListParagraph"/>
    <w:uiPriority w:val="34"/>
    <w:rsid w:val="002B32F8"/>
    <w:rPr>
      <w:rFonts w:ascii="Arial" w:eastAsia="Times New Roman" w:hAnsi="Arial" w:cs="Times New Roman"/>
      <w:sz w:val="24"/>
      <w:szCs w:val="20"/>
    </w:rPr>
  </w:style>
  <w:style w:type="paragraph" w:styleId="Revision">
    <w:name w:val="Revision"/>
    <w:hidden/>
    <w:uiPriority w:val="99"/>
    <w:semiHidden/>
    <w:rsid w:val="002B32F8"/>
    <w:pPr>
      <w:spacing w:after="0" w:line="240" w:lineRule="auto"/>
    </w:pPr>
    <w:rPr>
      <w:rFonts w:ascii="Arial" w:eastAsia="Times New Roman" w:hAnsi="Arial" w:cs="Times New Roman"/>
      <w:sz w:val="24"/>
      <w:szCs w:val="20"/>
    </w:rPr>
  </w:style>
  <w:style w:type="character" w:customStyle="1" w:styleId="UnresolvedMention2">
    <w:name w:val="Unresolved Mention2"/>
    <w:basedOn w:val="DefaultParagraphFont"/>
    <w:uiPriority w:val="99"/>
    <w:semiHidden/>
    <w:unhideWhenUsed/>
    <w:rsid w:val="002B32F8"/>
    <w:rPr>
      <w:color w:val="605E5C"/>
      <w:shd w:val="clear" w:color="auto" w:fill="E1DFDD"/>
    </w:rPr>
  </w:style>
  <w:style w:type="character" w:customStyle="1" w:styleId="UnresolvedMention3">
    <w:name w:val="Unresolved Mention3"/>
    <w:basedOn w:val="DefaultParagraphFont"/>
    <w:uiPriority w:val="99"/>
    <w:semiHidden/>
    <w:unhideWhenUsed/>
    <w:rsid w:val="002B32F8"/>
    <w:rPr>
      <w:color w:val="605E5C"/>
      <w:shd w:val="clear" w:color="auto" w:fill="E1DFDD"/>
    </w:rPr>
  </w:style>
  <w:style w:type="paragraph" w:customStyle="1" w:styleId="gmail-msolistparagraph">
    <w:name w:val="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4">
    <w:name w:val="Unresolved Mention4"/>
    <w:basedOn w:val="DefaultParagraphFont"/>
    <w:uiPriority w:val="99"/>
    <w:semiHidden/>
    <w:unhideWhenUsed/>
    <w:rsid w:val="002B32F8"/>
    <w:rPr>
      <w:color w:val="605E5C"/>
      <w:shd w:val="clear" w:color="auto" w:fill="E1DFDD"/>
    </w:rPr>
  </w:style>
  <w:style w:type="character" w:customStyle="1" w:styleId="UnresolvedMention5">
    <w:name w:val="Unresolved Mention5"/>
    <w:basedOn w:val="DefaultParagraphFont"/>
    <w:uiPriority w:val="99"/>
    <w:semiHidden/>
    <w:unhideWhenUsed/>
    <w:rsid w:val="002B32F8"/>
    <w:rPr>
      <w:color w:val="605E5C"/>
      <w:shd w:val="clear" w:color="auto" w:fill="E1DFDD"/>
    </w:rPr>
  </w:style>
  <w:style w:type="paragraph" w:customStyle="1" w:styleId="gmail-m-6463120223477186795gmail-msolistparagraph">
    <w:name w:val="gmail-m_-6463120223477186795gmail-msolistparagraph"/>
    <w:basedOn w:val="Normal"/>
    <w:rsid w:val="002B32F8"/>
    <w:pPr>
      <w:spacing w:before="100" w:beforeAutospacing="1" w:after="100" w:afterAutospacing="1" w:line="240" w:lineRule="auto"/>
    </w:pPr>
    <w:rPr>
      <w:rFonts w:ascii="Times New Roman" w:hAnsi="Times New Roman" w:cs="Times New Roman"/>
      <w:szCs w:val="24"/>
      <w:lang w:eastAsia="en-GB"/>
    </w:rPr>
  </w:style>
  <w:style w:type="character" w:customStyle="1" w:styleId="UnresolvedMention6">
    <w:name w:val="Unresolved Mention6"/>
    <w:basedOn w:val="DefaultParagraphFont"/>
    <w:uiPriority w:val="99"/>
    <w:semiHidden/>
    <w:unhideWhenUsed/>
    <w:rsid w:val="002B32F8"/>
    <w:rPr>
      <w:color w:val="605E5C"/>
      <w:shd w:val="clear" w:color="auto" w:fill="E1DFDD"/>
    </w:rPr>
  </w:style>
  <w:style w:type="character" w:customStyle="1" w:styleId="UnresolvedMention7">
    <w:name w:val="Unresolved Mention7"/>
    <w:basedOn w:val="DefaultParagraphFont"/>
    <w:uiPriority w:val="99"/>
    <w:semiHidden/>
    <w:unhideWhenUsed/>
    <w:rsid w:val="002B32F8"/>
    <w:rPr>
      <w:color w:val="605E5C"/>
      <w:shd w:val="clear" w:color="auto" w:fill="E1DFDD"/>
    </w:rPr>
  </w:style>
  <w:style w:type="character" w:customStyle="1" w:styleId="UnresolvedMention8">
    <w:name w:val="Unresolved Mention8"/>
    <w:basedOn w:val="DefaultParagraphFont"/>
    <w:uiPriority w:val="99"/>
    <w:semiHidden/>
    <w:unhideWhenUsed/>
    <w:rsid w:val="002B32F8"/>
    <w:rPr>
      <w:color w:val="605E5C"/>
      <w:shd w:val="clear" w:color="auto" w:fill="E1DFDD"/>
    </w:rPr>
  </w:style>
  <w:style w:type="paragraph" w:customStyle="1" w:styleId="yiv5209165767msonormal">
    <w:name w:val="yiv5209165767msonormal"/>
    <w:basedOn w:val="Normal"/>
    <w:rsid w:val="002B32F8"/>
    <w:pPr>
      <w:spacing w:before="100" w:beforeAutospacing="1" w:after="100" w:afterAutospacing="1" w:line="240" w:lineRule="auto"/>
    </w:pPr>
    <w:rPr>
      <w:rFonts w:ascii="Times New Roman" w:eastAsia="Times New Roman" w:hAnsi="Times New Roman" w:cs="Times New Roman"/>
      <w:szCs w:val="24"/>
      <w:lang w:eastAsia="en-GB"/>
    </w:rPr>
  </w:style>
  <w:style w:type="character" w:customStyle="1" w:styleId="UnresolvedMention9">
    <w:name w:val="Unresolved Mention9"/>
    <w:basedOn w:val="DefaultParagraphFont"/>
    <w:uiPriority w:val="99"/>
    <w:semiHidden/>
    <w:unhideWhenUsed/>
    <w:rsid w:val="002B32F8"/>
    <w:rPr>
      <w:color w:val="605E5C"/>
      <w:shd w:val="clear" w:color="auto" w:fill="E1DFDD"/>
    </w:rPr>
  </w:style>
  <w:style w:type="character" w:customStyle="1" w:styleId="UnresolvedMention">
    <w:name w:val="Unresolved Mention"/>
    <w:basedOn w:val="DefaultParagraphFont"/>
    <w:uiPriority w:val="99"/>
    <w:semiHidden/>
    <w:unhideWhenUsed/>
    <w:rsid w:val="002B32F8"/>
    <w:rPr>
      <w:color w:val="605E5C"/>
      <w:shd w:val="clear" w:color="auto" w:fill="E1DFDD"/>
    </w:rPr>
  </w:style>
  <w:style w:type="paragraph" w:styleId="TOC2">
    <w:name w:val="toc 2"/>
    <w:basedOn w:val="Normal"/>
    <w:next w:val="Normal"/>
    <w:autoRedefine/>
    <w:uiPriority w:val="39"/>
    <w:unhideWhenUsed/>
    <w:rsid w:val="00166B85"/>
    <w:pPr>
      <w:tabs>
        <w:tab w:val="right" w:pos="9016"/>
      </w:tabs>
      <w:spacing w:after="100"/>
      <w:ind w:left="220" w:firstLine="64"/>
    </w:pPr>
  </w:style>
  <w:style w:type="paragraph" w:styleId="TOC1">
    <w:name w:val="toc 1"/>
    <w:basedOn w:val="Normal"/>
    <w:next w:val="Normal"/>
    <w:autoRedefine/>
    <w:uiPriority w:val="39"/>
    <w:unhideWhenUsed/>
    <w:rsid w:val="00373DDC"/>
    <w:pPr>
      <w:spacing w:after="100"/>
    </w:pPr>
  </w:style>
  <w:style w:type="paragraph" w:customStyle="1" w:styleId="xmsonormal">
    <w:name w:val="x_msonormal"/>
    <w:basedOn w:val="Normal"/>
    <w:rsid w:val="00FE0716"/>
    <w:pPr>
      <w:spacing w:line="240" w:lineRule="auto"/>
    </w:pPr>
    <w:rPr>
      <w:rFonts w:ascii="Calibri" w:hAnsi="Calibri" w:cs="Calibri"/>
      <w:sz w:val="22"/>
      <w:lang w:eastAsia="en-GB"/>
    </w:rPr>
  </w:style>
  <w:style w:type="paragraph" w:styleId="TOC3">
    <w:name w:val="toc 3"/>
    <w:basedOn w:val="Normal"/>
    <w:next w:val="Normal"/>
    <w:autoRedefine/>
    <w:uiPriority w:val="39"/>
    <w:unhideWhenUsed/>
    <w:rsid w:val="00721CB4"/>
    <w:pPr>
      <w:spacing w:after="100"/>
      <w:ind w:left="480"/>
    </w:pPr>
  </w:style>
  <w:style w:type="character" w:customStyle="1" w:styleId="ui-provider">
    <w:name w:val="ui-provider"/>
    <w:basedOn w:val="DefaultParagraphFont"/>
    <w:rsid w:val="008362AE"/>
  </w:style>
  <w:style w:type="character" w:customStyle="1" w:styleId="Heading9Char">
    <w:name w:val="Heading 9 Char"/>
    <w:basedOn w:val="DefaultParagraphFont"/>
    <w:link w:val="Heading9"/>
    <w:uiPriority w:val="9"/>
    <w:rsid w:val="008E739C"/>
    <w:rPr>
      <w:rFonts w:asciiTheme="majorHAnsi" w:eastAsiaTheme="majorEastAsia" w:hAnsiTheme="majorHAnsi" w:cstheme="majorBidi"/>
      <w:i/>
      <w:iCs/>
      <w:color w:val="272727" w:themeColor="text1" w:themeTint="D8"/>
      <w:sz w:val="21"/>
      <w:szCs w:val="21"/>
    </w:rPr>
  </w:style>
  <w:style w:type="character" w:styleId="PlaceholderText">
    <w:name w:val="Placeholder Text"/>
    <w:basedOn w:val="DefaultParagraphFont"/>
    <w:uiPriority w:val="99"/>
    <w:semiHidden/>
    <w:rsid w:val="00ED74BD"/>
    <w:rPr>
      <w:color w:val="808080"/>
    </w:rPr>
  </w:style>
  <w:style w:type="character" w:customStyle="1" w:styleId="Style1">
    <w:name w:val="Style1"/>
    <w:basedOn w:val="DefaultParagraphFont"/>
    <w:uiPriority w:val="1"/>
    <w:rsid w:val="00ED74BD"/>
    <w:rPr>
      <w:rFonts w:ascii="Arial" w:hAnsi="Arial"/>
    </w:rPr>
  </w:style>
  <w:style w:type="character" w:styleId="SubtleEmphasis">
    <w:name w:val="Subtle Emphasis"/>
    <w:basedOn w:val="DefaultParagraphFont"/>
    <w:uiPriority w:val="19"/>
    <w:qFormat/>
    <w:rsid w:val="0080225C"/>
    <w:rPr>
      <w:i/>
      <w:iCs/>
      <w:color w:val="404040" w:themeColor="text1" w:themeTint="BF"/>
    </w:rPr>
  </w:style>
  <w:style w:type="paragraph" w:customStyle="1" w:styleId="Style2">
    <w:name w:val="Style2"/>
    <w:basedOn w:val="Normal"/>
    <w:link w:val="Style2Char"/>
    <w:qFormat/>
    <w:rsid w:val="0080225C"/>
    <w:pPr>
      <w:tabs>
        <w:tab w:val="left" w:pos="-3119"/>
      </w:tabs>
    </w:pPr>
    <w:rPr>
      <w:rFonts w:cstheme="minorHAnsi"/>
      <w:szCs w:val="24"/>
      <w:lang w:eastAsia="en-GB"/>
    </w:rPr>
  </w:style>
  <w:style w:type="character" w:customStyle="1" w:styleId="Style2Char">
    <w:name w:val="Style2 Char"/>
    <w:basedOn w:val="DefaultParagraphFont"/>
    <w:link w:val="Style2"/>
    <w:rsid w:val="0080225C"/>
    <w:rPr>
      <w:rFonts w:cstheme="minorHAnsi"/>
      <w:sz w:val="24"/>
      <w:szCs w:val="24"/>
      <w:lang w:eastAsia="en-GB"/>
    </w:rPr>
  </w:style>
  <w:style w:type="character" w:customStyle="1" w:styleId="Style3">
    <w:name w:val="Style3"/>
    <w:basedOn w:val="DefaultParagraphFont"/>
    <w:uiPriority w:val="1"/>
    <w:qFormat/>
    <w:rsid w:val="006D4745"/>
    <w:rPr>
      <w:rFonts w:asciiTheme="minorHAnsi" w:hAnsiTheme="minorHAnsi"/>
      <w:sz w:val="24"/>
    </w:rPr>
  </w:style>
  <w:style w:type="character" w:customStyle="1" w:styleId="Style4">
    <w:name w:val="Style4"/>
    <w:basedOn w:val="DefaultParagraphFont"/>
    <w:uiPriority w:val="1"/>
    <w:rsid w:val="002E39C9"/>
    <w:rPr>
      <w:rFonts w:asciiTheme="minorHAnsi" w:hAnsiTheme="minorHAnsi"/>
      <w:sz w:val="24"/>
    </w:rPr>
  </w:style>
  <w:style w:type="character" w:customStyle="1" w:styleId="Style5">
    <w:name w:val="Style5"/>
    <w:basedOn w:val="DefaultParagraphFont"/>
    <w:uiPriority w:val="1"/>
    <w:rsid w:val="003E385E"/>
    <w:rPr>
      <w:rFonts w:asciiTheme="minorHAnsi" w:hAnsiTheme="minorHAnsi"/>
      <w:sz w:val="24"/>
    </w:rPr>
  </w:style>
  <w:style w:type="character" w:customStyle="1" w:styleId="Style6">
    <w:name w:val="Style6"/>
    <w:basedOn w:val="DefaultParagraphFont"/>
    <w:uiPriority w:val="1"/>
    <w:rsid w:val="0016554F"/>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6445268">
      <w:bodyDiv w:val="1"/>
      <w:marLeft w:val="0"/>
      <w:marRight w:val="0"/>
      <w:marTop w:val="0"/>
      <w:marBottom w:val="0"/>
      <w:divBdr>
        <w:top w:val="none" w:sz="0" w:space="0" w:color="auto"/>
        <w:left w:val="none" w:sz="0" w:space="0" w:color="auto"/>
        <w:bottom w:val="none" w:sz="0" w:space="0" w:color="auto"/>
        <w:right w:val="none" w:sz="0" w:space="0" w:color="auto"/>
      </w:divBdr>
    </w:div>
    <w:div w:id="252667463">
      <w:bodyDiv w:val="1"/>
      <w:marLeft w:val="0"/>
      <w:marRight w:val="0"/>
      <w:marTop w:val="0"/>
      <w:marBottom w:val="0"/>
      <w:divBdr>
        <w:top w:val="none" w:sz="0" w:space="0" w:color="auto"/>
        <w:left w:val="none" w:sz="0" w:space="0" w:color="auto"/>
        <w:bottom w:val="none" w:sz="0" w:space="0" w:color="auto"/>
        <w:right w:val="none" w:sz="0" w:space="0" w:color="auto"/>
      </w:divBdr>
    </w:div>
    <w:div w:id="281690654">
      <w:bodyDiv w:val="1"/>
      <w:marLeft w:val="0"/>
      <w:marRight w:val="0"/>
      <w:marTop w:val="0"/>
      <w:marBottom w:val="0"/>
      <w:divBdr>
        <w:top w:val="none" w:sz="0" w:space="0" w:color="auto"/>
        <w:left w:val="none" w:sz="0" w:space="0" w:color="auto"/>
        <w:bottom w:val="none" w:sz="0" w:space="0" w:color="auto"/>
        <w:right w:val="none" w:sz="0" w:space="0" w:color="auto"/>
      </w:divBdr>
    </w:div>
    <w:div w:id="442117556">
      <w:bodyDiv w:val="1"/>
      <w:marLeft w:val="0"/>
      <w:marRight w:val="0"/>
      <w:marTop w:val="0"/>
      <w:marBottom w:val="0"/>
      <w:divBdr>
        <w:top w:val="none" w:sz="0" w:space="0" w:color="auto"/>
        <w:left w:val="none" w:sz="0" w:space="0" w:color="auto"/>
        <w:bottom w:val="none" w:sz="0" w:space="0" w:color="auto"/>
        <w:right w:val="none" w:sz="0" w:space="0" w:color="auto"/>
      </w:divBdr>
    </w:div>
    <w:div w:id="523833400">
      <w:bodyDiv w:val="1"/>
      <w:marLeft w:val="0"/>
      <w:marRight w:val="0"/>
      <w:marTop w:val="0"/>
      <w:marBottom w:val="0"/>
      <w:divBdr>
        <w:top w:val="none" w:sz="0" w:space="0" w:color="auto"/>
        <w:left w:val="none" w:sz="0" w:space="0" w:color="auto"/>
        <w:bottom w:val="none" w:sz="0" w:space="0" w:color="auto"/>
        <w:right w:val="none" w:sz="0" w:space="0" w:color="auto"/>
      </w:divBdr>
    </w:div>
    <w:div w:id="851145693">
      <w:bodyDiv w:val="1"/>
      <w:marLeft w:val="0"/>
      <w:marRight w:val="0"/>
      <w:marTop w:val="0"/>
      <w:marBottom w:val="0"/>
      <w:divBdr>
        <w:top w:val="none" w:sz="0" w:space="0" w:color="auto"/>
        <w:left w:val="none" w:sz="0" w:space="0" w:color="auto"/>
        <w:bottom w:val="none" w:sz="0" w:space="0" w:color="auto"/>
        <w:right w:val="none" w:sz="0" w:space="0" w:color="auto"/>
      </w:divBdr>
    </w:div>
    <w:div w:id="1505045403">
      <w:bodyDiv w:val="1"/>
      <w:marLeft w:val="0"/>
      <w:marRight w:val="0"/>
      <w:marTop w:val="0"/>
      <w:marBottom w:val="0"/>
      <w:divBdr>
        <w:top w:val="none" w:sz="0" w:space="0" w:color="auto"/>
        <w:left w:val="none" w:sz="0" w:space="0" w:color="auto"/>
        <w:bottom w:val="none" w:sz="0" w:space="0" w:color="auto"/>
        <w:right w:val="none" w:sz="0" w:space="0" w:color="auto"/>
      </w:divBdr>
    </w:div>
    <w:div w:id="17323853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phoenix-psych.com" TargetMode="External"/><Relationship Id="rId18" Type="http://schemas.openxmlformats.org/officeDocument/2006/relationships/hyperlink" Target="https://www.youtube.com/watch?v=wHJJCLV-DNg&amp;t=32s" TargetMode="External"/><Relationship Id="rId26" Type="http://schemas.openxmlformats.org/officeDocument/2006/relationships/hyperlink" Target="https://notability.com/" TargetMode="External"/><Relationship Id="rId39" Type="http://schemas.openxmlformats.org/officeDocument/2006/relationships/hyperlink" Target="http://uefap.com/" TargetMode="External"/><Relationship Id="rId21" Type="http://schemas.openxmlformats.org/officeDocument/2006/relationships/hyperlink" Target="https://www.eduapps.org/mystudybar/" TargetMode="External"/><Relationship Id="rId34" Type="http://schemas.openxmlformats.org/officeDocument/2006/relationships/hyperlink" Target="https://www.healthline.com/health/adhd/top-iphone-android-apps" TargetMode="External"/><Relationship Id="rId42" Type="http://schemas.openxmlformats.org/officeDocument/2006/relationships/hyperlink" Target="http://www.additudemag.com/" TargetMode="External"/><Relationship Id="rId47" Type="http://schemas.openxmlformats.org/officeDocument/2006/relationships/hyperlink" Target="http://www.ambitiousaboutautism.org.uk/information-about-autism/preparing-for-adulthood" TargetMode="External"/><Relationship Id="rId50" Type="http://schemas.openxmlformats.org/officeDocument/2006/relationships/hyperlink" Target="https://helenarkell.org.uk/about-dyslexia/what-is-an-spld" TargetMode="External"/><Relationship Id="rId55" Type="http://schemas.openxmlformats.org/officeDocument/2006/relationships/hyperlink" Target="https://www.bdadyslexia.org.uk/dyslexia/about-dyslexia/what-is-dyslexia" TargetMode="External"/><Relationship Id="rId63" Type="http://schemas.openxmlformats.org/officeDocument/2006/relationships/glossaryDocument" Target="glossary/document.xml"/><Relationship Id="rId68"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gov.uk/disabled-students-allowances-dsas" TargetMode="External"/><Relationship Id="rId29" Type="http://schemas.openxmlformats.org/officeDocument/2006/relationships/hyperlink" Target="http://www.zotero.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microsoft.com/en-gb/microsoft-365/onenote/digital-note-taking-app" TargetMode="External"/><Relationship Id="rId32" Type="http://schemas.openxmlformats.org/officeDocument/2006/relationships/hyperlink" Target="https://www.madebydyslexia.org/" TargetMode="External"/><Relationship Id="rId37" Type="http://schemas.openxmlformats.org/officeDocument/2006/relationships/hyperlink" Target="https://www.rnibbookshare.org/cms/" TargetMode="External"/><Relationship Id="rId40" Type="http://schemas.openxmlformats.org/officeDocument/2006/relationships/hyperlink" Target="http://www.beatingdyslexia.com" TargetMode="External"/><Relationship Id="rId45" Type="http://schemas.openxmlformats.org/officeDocument/2006/relationships/hyperlink" Target="http://www.aadduk.org" TargetMode="External"/><Relationship Id="rId53" Type="http://schemas.openxmlformats.org/officeDocument/2006/relationships/hyperlink" Target="https://www.patoss-dyslexia.org/write/MediaUploads/Resources/ADC_checklist.pdf" TargetMode="External"/><Relationship Id="rId58" Type="http://schemas.openxmlformats.org/officeDocument/2006/relationships/hyperlink" Target="https://sasc.org.uk/sasc-downloads/" TargetMode="External"/><Relationship Id="rId66"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hyperlink" Target="https://www.gov.uk/access-to-work" TargetMode="External"/><Relationship Id="rId23" Type="http://schemas.openxmlformats.org/officeDocument/2006/relationships/hyperlink" Target="http://www.youtube.com/watch?v=MlabrWv25qQ" TargetMode="External"/><Relationship Id="rId28" Type="http://schemas.openxmlformats.org/officeDocument/2006/relationships/hyperlink" Target="http://www." TargetMode="External"/><Relationship Id="rId36" Type="http://schemas.openxmlformats.org/officeDocument/2006/relationships/hyperlink" Target="https://archive.org/" TargetMode="External"/><Relationship Id="rId49" Type="http://schemas.openxmlformats.org/officeDocument/2006/relationships/chart" Target="charts/chart1.xml"/><Relationship Id="rId57" Type="http://schemas.openxmlformats.org/officeDocument/2006/relationships/hyperlink" Target="https://sasc.org.uk/sasc-downloads/" TargetMode="External"/><Relationship Id="rId61"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grammarly.com/" TargetMode="External"/><Relationship Id="rId31" Type="http://schemas.openxmlformats.org/officeDocument/2006/relationships/hyperlink" Target="https://apps.apple.com/us/app/microsoft-lens-pdf-scanner/id975925059" TargetMode="External"/><Relationship Id="rId44" Type="http://schemas.openxmlformats.org/officeDocument/2006/relationships/hyperlink" Target="http://www.simplywellbeing.co.uk/" TargetMode="External"/><Relationship Id="rId52" Type="http://schemas.openxmlformats.org/officeDocument/2006/relationships/hyperlink" Target="https://sasc.org.uk/sasc-downloads/" TargetMode="External"/><Relationship Id="rId60" Type="http://schemas.openxmlformats.org/officeDocument/2006/relationships/header" Target="header1.xml"/><Relationship Id="rId65"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ordweb.info/free/" TargetMode="External"/><Relationship Id="rId27" Type="http://schemas.openxmlformats.org/officeDocument/2006/relationships/hyperlink" Target="https://www.appconner.com/app-otter-transcribe-meeting-note?utm_source=bing&amp;utm_medium=cpc&amp;utm_campaign=211b_afcapp_uk_jay%209.20&amp;utm_term=otter%20app&amp;utm_content=1659_Otter" TargetMode="External"/><Relationship Id="rId30" Type="http://schemas.openxmlformats.org/officeDocument/2006/relationships/hyperlink" Target="https://www.microsoft.com/en-us/ai/seeing-ai" TargetMode="External"/><Relationship Id="rId35" Type="http://schemas.openxmlformats.org/officeDocument/2006/relationships/hyperlink" Target="https://www.medincle.com/" TargetMode="External"/><Relationship Id="rId43" Type="http://schemas.openxmlformats.org/officeDocument/2006/relationships/hyperlink" Target="https://adhduk.co.uk/" TargetMode="External"/><Relationship Id="rId48" Type="http://schemas.openxmlformats.org/officeDocument/2006/relationships/hyperlink" Target="http://www.nhs.uk/conditions/autism/adults" TargetMode="External"/><Relationship Id="rId56" Type="http://schemas.openxmlformats.org/officeDocument/2006/relationships/hyperlink" Target="https://www.bdadyslexia.org.uk/dyslexia/neurodiversity-and-co-occurring-differences/attention-deficit-disorder"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sasc.org.uk/media/narlokrx/visual-difficulties-screening-protocol-v2-june-2019.pdf" TargetMode="External"/><Relationship Id="rId3" Type="http://schemas.openxmlformats.org/officeDocument/2006/relationships/customXml" Target="../customXml/item3.xml"/><Relationship Id="rId12" Type="http://schemas.openxmlformats.org/officeDocument/2006/relationships/hyperlink" Target="mailto:info@phoenix-psych.com" TargetMode="External"/><Relationship Id="rId17" Type="http://schemas.openxmlformats.org/officeDocument/2006/relationships/hyperlink" Target="https://www.youtube.com/watch?v=2zfnWTSObfc" TargetMode="External"/><Relationship Id="rId25" Type="http://schemas.openxmlformats.org/officeDocument/2006/relationships/hyperlink" Target="https://play.google.com/store/apps/details?id=com.coffeebeanventures.easyvoicerecorder&amp;hl=en_GB&amp;gl=US" TargetMode="External"/><Relationship Id="rId33" Type="http://schemas.openxmlformats.org/officeDocument/2006/relationships/hyperlink" Target="http://www.francescocirillo.com/pages/pomodoro-technique" TargetMode="External"/><Relationship Id="rId38" Type="http://schemas.openxmlformats.org/officeDocument/2006/relationships/hyperlink" Target="http://uefap.com/index.htm" TargetMode="External"/><Relationship Id="rId46" Type="http://schemas.openxmlformats.org/officeDocument/2006/relationships/hyperlink" Target="http://www.autism.org.uk/about/diagnosis.aspx.uk/about/diagnosis.aspx" TargetMode="External"/><Relationship Id="rId59" Type="http://schemas.openxmlformats.org/officeDocument/2006/relationships/hyperlink" Target="https://helenarkell.org.uk/about-dyslexia/what-is-an-spld" TargetMode="External"/><Relationship Id="rId67" Type="http://schemas.microsoft.com/office/2018/08/relationships/commentsExtensible" Target="commentsExtensible.xml"/><Relationship Id="rId20" Type="http://schemas.openxmlformats.org/officeDocument/2006/relationships/hyperlink" Target="https://www.microsoft.com/en-gb/microsoft-365/microsoft-editor?activetab=tabs%3afaqheaderregion3" TargetMode="External"/><Relationship Id="rId41" Type="http://schemas.openxmlformats.org/officeDocument/2006/relationships/hyperlink" Target="http://www.bdadyslexia.org.uk" TargetMode="External"/><Relationship Id="rId54" Type="http://schemas.openxmlformats.org/officeDocument/2006/relationships/hyperlink" Target="https://www.divacenter.eu/DIVA.aspx?id=523" TargetMode="External"/><Relationship Id="rId6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saRawlings\OneDrive%20-%20Lexxic%20Ltd\Reports\SASC%202022%20Dyslexia%20Assessment%20Template%20Oct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Sheet1!$B$1</c:f>
              <c:strCache>
                <c:ptCount val="1"/>
                <c:pt idx="0">
                  <c:v>Client Name</c:v>
                </c:pt>
              </c:strCache>
            </c:strRef>
          </c:tx>
          <c:spPr>
            <a:solidFill>
              <a:schemeClr val="accent6"/>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Sheet1!$B$2:$B$12</c:f>
              <c:numCache>
                <c:formatCode>General</c:formatCode>
                <c:ptCount val="11"/>
                <c:pt idx="0">
                  <c:v>103</c:v>
                </c:pt>
                <c:pt idx="1">
                  <c:v>121</c:v>
                </c:pt>
                <c:pt idx="2">
                  <c:v>112</c:v>
                </c:pt>
              </c:numCache>
            </c:numRef>
          </c:val>
          <c:extLst xmlns:c16r2="http://schemas.microsoft.com/office/drawing/2015/06/chart">
            <c:ext xmlns:c16="http://schemas.microsoft.com/office/drawing/2014/chart" uri="{C3380CC4-5D6E-409C-BE32-E72D297353CC}">
              <c16:uniqueId val="{00000000-0A79-4C65-A592-3C2EF1DE60E2}"/>
            </c:ext>
          </c:extLst>
        </c:ser>
        <c:ser>
          <c:idx val="1"/>
          <c:order val="1"/>
          <c:tx>
            <c:strRef>
              <c:f>Sheet1!$C$1</c:f>
              <c:strCache>
                <c:ptCount val="1"/>
                <c:pt idx="0">
                  <c:v>Column4</c:v>
                </c:pt>
              </c:strCache>
            </c:strRef>
          </c:tx>
          <c:spPr>
            <a:solidFill>
              <a:schemeClr val="accent5"/>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Sheet1!$C$2:$C$12</c:f>
              <c:numCache>
                <c:formatCode>General</c:formatCode>
                <c:ptCount val="11"/>
                <c:pt idx="3">
                  <c:v>98</c:v>
                </c:pt>
                <c:pt idx="4">
                  <c:v>84</c:v>
                </c:pt>
              </c:numCache>
            </c:numRef>
          </c:val>
          <c:extLst xmlns:c16r2="http://schemas.microsoft.com/office/drawing/2015/06/chart">
            <c:ext xmlns:c16="http://schemas.microsoft.com/office/drawing/2014/chart" uri="{C3380CC4-5D6E-409C-BE32-E72D297353CC}">
              <c16:uniqueId val="{00000001-0A79-4C65-A592-3C2EF1DE60E2}"/>
            </c:ext>
          </c:extLst>
        </c:ser>
        <c:ser>
          <c:idx val="2"/>
          <c:order val="2"/>
          <c:tx>
            <c:strRef>
              <c:f>Sheet1!$D$1</c:f>
              <c:strCache>
                <c:ptCount val="1"/>
                <c:pt idx="0">
                  <c:v>Column1</c:v>
                </c:pt>
              </c:strCache>
            </c:strRef>
          </c:tx>
          <c:spPr>
            <a:solidFill>
              <a:schemeClr val="accent4"/>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Sheet1!$D$2:$D$12</c:f>
              <c:numCache>
                <c:formatCode>General</c:formatCode>
                <c:ptCount val="11"/>
                <c:pt idx="5">
                  <c:v>84</c:v>
                </c:pt>
                <c:pt idx="6">
                  <c:v>119</c:v>
                </c:pt>
              </c:numCache>
            </c:numRef>
          </c:val>
          <c:extLst xmlns:c16r2="http://schemas.microsoft.com/office/drawing/2015/06/chart">
            <c:ext xmlns:c16="http://schemas.microsoft.com/office/drawing/2014/chart" uri="{C3380CC4-5D6E-409C-BE32-E72D297353CC}">
              <c16:uniqueId val="{00000002-0A79-4C65-A592-3C2EF1DE60E2}"/>
            </c:ext>
          </c:extLst>
        </c:ser>
        <c:ser>
          <c:idx val="3"/>
          <c:order val="3"/>
          <c:tx>
            <c:strRef>
              <c:f>Sheet1!$E$1</c:f>
              <c:strCache>
                <c:ptCount val="1"/>
                <c:pt idx="0">
                  <c:v>Column2</c:v>
                </c:pt>
              </c:strCache>
            </c:strRef>
          </c:tx>
          <c:spPr>
            <a:solidFill>
              <a:schemeClr val="accent6">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Sheet1!$E$2:$E$12</c:f>
              <c:numCache>
                <c:formatCode>General</c:formatCode>
                <c:ptCount val="11"/>
                <c:pt idx="7">
                  <c:v>116</c:v>
                </c:pt>
                <c:pt idx="8">
                  <c:v>106</c:v>
                </c:pt>
              </c:numCache>
            </c:numRef>
          </c:val>
          <c:extLst xmlns:c16r2="http://schemas.microsoft.com/office/drawing/2015/06/chart">
            <c:ext xmlns:c16="http://schemas.microsoft.com/office/drawing/2014/chart" uri="{C3380CC4-5D6E-409C-BE32-E72D297353CC}">
              <c16:uniqueId val="{00000003-0A79-4C65-A592-3C2EF1DE60E2}"/>
            </c:ext>
          </c:extLst>
        </c:ser>
        <c:ser>
          <c:idx val="4"/>
          <c:order val="4"/>
          <c:tx>
            <c:strRef>
              <c:f>Sheet1!$F$1</c:f>
              <c:strCache>
                <c:ptCount val="1"/>
                <c:pt idx="0">
                  <c:v>Column3</c:v>
                </c:pt>
              </c:strCache>
            </c:strRef>
          </c:tx>
          <c:spPr>
            <a:solidFill>
              <a:schemeClr val="accent5">
                <a:lumMod val="60000"/>
              </a:schemeClr>
            </a:solidFill>
            <a:ln>
              <a:noFill/>
            </a:ln>
            <a:effectLst/>
          </c:spPr>
          <c:dPt>
            <c:idx val="9"/>
            <c:spPr>
              <a:solidFill>
                <a:schemeClr val="accent2">
                  <a:lumMod val="75000"/>
                </a:schemeClr>
              </a:solidFill>
              <a:ln>
                <a:noFill/>
              </a:ln>
              <a:effectLst/>
            </c:spPr>
            <c:extLst xmlns:c16r2="http://schemas.microsoft.com/office/drawing/2015/06/chart">
              <c:ext xmlns:c16="http://schemas.microsoft.com/office/drawing/2014/chart" uri="{C3380CC4-5D6E-409C-BE32-E72D297353CC}">
                <c16:uniqueId val="{00000005-0A79-4C65-A592-3C2EF1DE60E2}"/>
              </c:ext>
            </c:extLst>
          </c:dPt>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Sheet1!$F$2:$F$12</c:f>
              <c:numCache>
                <c:formatCode>General</c:formatCode>
                <c:ptCount val="11"/>
                <c:pt idx="9">
                  <c:v>98</c:v>
                </c:pt>
              </c:numCache>
            </c:numRef>
          </c:val>
          <c:extLst xmlns:c16r2="http://schemas.microsoft.com/office/drawing/2015/06/chart">
            <c:ext xmlns:c16="http://schemas.microsoft.com/office/drawing/2014/chart" uri="{C3380CC4-5D6E-409C-BE32-E72D297353CC}">
              <c16:uniqueId val="{00000006-0A79-4C65-A592-3C2EF1DE60E2}"/>
            </c:ext>
          </c:extLst>
        </c:ser>
        <c:ser>
          <c:idx val="5"/>
          <c:order val="5"/>
          <c:tx>
            <c:strRef>
              <c:f>Sheet1!$G$1</c:f>
              <c:strCache>
                <c:ptCount val="1"/>
                <c:pt idx="0">
                  <c:v>Column 4</c:v>
                </c:pt>
              </c:strCache>
            </c:strRef>
          </c:tx>
          <c:spPr>
            <a:solidFill>
              <a:schemeClr val="accent4">
                <a:lumMod val="60000"/>
              </a:schemeClr>
            </a:solidFill>
            <a:ln>
              <a:noFill/>
            </a:ln>
            <a:effectLst/>
          </c:spPr>
          <c:cat>
            <c:strRef>
              <c:f>Sheet1!$A$2:$A$12</c:f>
              <c:strCache>
                <c:ptCount val="11"/>
                <c:pt idx="0">
                  <c:v>Verbal Reasoning-Verbal Analogies</c:v>
                </c:pt>
                <c:pt idx="1">
                  <c:v>Verbal Reasoning-Vocabulary</c:v>
                </c:pt>
                <c:pt idx="2">
                  <c:v>Nonverbal Reasoning</c:v>
                </c:pt>
                <c:pt idx="3">
                  <c:v>Working Memory</c:v>
                </c:pt>
                <c:pt idx="4">
                  <c:v>CTOPP-2 Phonological Memory</c:v>
                </c:pt>
                <c:pt idx="5">
                  <c:v>CTOPP-2 Phonological Awareness</c:v>
                </c:pt>
                <c:pt idx="6">
                  <c:v>CTOPP-2 Rapid Symbolic Naming</c:v>
                </c:pt>
                <c:pt idx="7">
                  <c:v>WRAT5 Reading</c:v>
                </c:pt>
                <c:pt idx="8">
                  <c:v>WRAT5 Spelling</c:v>
                </c:pt>
                <c:pt idx="9">
                  <c:v>TOWRE-2</c:v>
                </c:pt>
                <c:pt idx="10">
                  <c:v>ART-2 Silent Reading Comprehension</c:v>
                </c:pt>
              </c:strCache>
            </c:strRef>
          </c:cat>
          <c:val>
            <c:numRef>
              <c:f>Sheet1!$G$2:$G$12</c:f>
              <c:numCache>
                <c:formatCode>General</c:formatCode>
                <c:ptCount val="11"/>
                <c:pt idx="10">
                  <c:v>78</c:v>
                </c:pt>
              </c:numCache>
            </c:numRef>
          </c:val>
          <c:extLst xmlns:c16r2="http://schemas.microsoft.com/office/drawing/2015/06/chart">
            <c:ext xmlns:c16="http://schemas.microsoft.com/office/drawing/2014/chart" uri="{C3380CC4-5D6E-409C-BE32-E72D297353CC}">
              <c16:uniqueId val="{00000002-2327-4A80-812E-8FDC75DA5BC6}"/>
            </c:ext>
          </c:extLst>
        </c:ser>
        <c:gapWidth val="219"/>
        <c:overlap val="100"/>
        <c:axId val="333532544"/>
        <c:axId val="333550720"/>
      </c:barChart>
      <c:catAx>
        <c:axId val="3335325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50720"/>
        <c:crosses val="autoZero"/>
        <c:auto val="1"/>
        <c:lblAlgn val="ctr"/>
        <c:lblOffset val="100"/>
      </c:catAx>
      <c:valAx>
        <c:axId val="333550720"/>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Scores</a:t>
                </a:r>
              </a:p>
            </c:rich>
          </c:tx>
          <c:spPr>
            <a:noFill/>
            <a:ln>
              <a:noFill/>
            </a:ln>
            <a:effectLst/>
          </c:spPr>
        </c:title>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3532544"/>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4FD47946864687BB6C9D2D8A10A106"/>
        <w:category>
          <w:name w:val="General"/>
          <w:gallery w:val="placeholder"/>
        </w:category>
        <w:types>
          <w:type w:val="bbPlcHdr"/>
        </w:types>
        <w:behaviors>
          <w:behavior w:val="content"/>
        </w:behaviors>
        <w:guid w:val="{416080B9-4B85-4A06-A6DE-C2551E38E8E7}"/>
      </w:docPartPr>
      <w:docPartBody>
        <w:p w:rsidR="00D97DFD" w:rsidRDefault="0046448D" w:rsidP="0046448D">
          <w:pPr>
            <w:pStyle w:val="D04FD47946864687BB6C9D2D8A10A106"/>
          </w:pPr>
          <w:r w:rsidRPr="008A3FCF">
            <w:rPr>
              <w:rStyle w:val="PlaceholderText"/>
            </w:rPr>
            <w:t>Choose an item.</w:t>
          </w:r>
        </w:p>
      </w:docPartBody>
    </w:docPart>
    <w:docPart>
      <w:docPartPr>
        <w:name w:val="1B50B6C852EA44C4940C6AEBAE0DB147"/>
        <w:category>
          <w:name w:val="General"/>
          <w:gallery w:val="placeholder"/>
        </w:category>
        <w:types>
          <w:type w:val="bbPlcHdr"/>
        </w:types>
        <w:behaviors>
          <w:behavior w:val="content"/>
        </w:behaviors>
        <w:guid w:val="{56AA3152-EAA9-45BD-8514-008DBB553190}"/>
      </w:docPartPr>
      <w:docPartBody>
        <w:p w:rsidR="00D97DFD" w:rsidRDefault="0046448D" w:rsidP="0046448D">
          <w:pPr>
            <w:pStyle w:val="1B50B6C852EA44C4940C6AEBAE0DB147"/>
          </w:pPr>
          <w:r w:rsidRPr="002E39C9">
            <w:rPr>
              <w:rStyle w:val="PlaceholderText"/>
            </w:rPr>
            <w:t>Choose an item.</w:t>
          </w:r>
        </w:p>
      </w:docPartBody>
    </w:docPart>
    <w:docPart>
      <w:docPartPr>
        <w:name w:val="241D2168516B4AC49419D7473AC0D1DB"/>
        <w:category>
          <w:name w:val="General"/>
          <w:gallery w:val="placeholder"/>
        </w:category>
        <w:types>
          <w:type w:val="bbPlcHdr"/>
        </w:types>
        <w:behaviors>
          <w:behavior w:val="content"/>
        </w:behaviors>
        <w:guid w:val="{CA3E1BF3-98E1-4C6B-9FA6-F3738EAAEFDF}"/>
      </w:docPartPr>
      <w:docPartBody>
        <w:p w:rsidR="00D97DFD" w:rsidRDefault="0046448D" w:rsidP="0046448D">
          <w:pPr>
            <w:pStyle w:val="241D2168516B4AC49419D7473AC0D1DB"/>
          </w:pPr>
          <w:r w:rsidRPr="009F27F5">
            <w:rPr>
              <w:rStyle w:val="PlaceholderText"/>
            </w:rPr>
            <w:t>Choose an item.</w:t>
          </w:r>
        </w:p>
      </w:docPartBody>
    </w:docPart>
    <w:docPart>
      <w:docPartPr>
        <w:name w:val="853ADBE5431E4893AED1165162902B3F"/>
        <w:category>
          <w:name w:val="General"/>
          <w:gallery w:val="placeholder"/>
        </w:category>
        <w:types>
          <w:type w:val="bbPlcHdr"/>
        </w:types>
        <w:behaviors>
          <w:behavior w:val="content"/>
        </w:behaviors>
        <w:guid w:val="{9837BA4C-2304-4B56-9AF3-9DBBD8460E58}"/>
      </w:docPartPr>
      <w:docPartBody>
        <w:p w:rsidR="00D97DFD" w:rsidRDefault="0046448D" w:rsidP="0046448D">
          <w:pPr>
            <w:pStyle w:val="853ADBE5431E4893AED1165162902B3F"/>
          </w:pPr>
          <w:r w:rsidRPr="009F27F5">
            <w:rPr>
              <w:rStyle w:val="PlaceholderText"/>
            </w:rPr>
            <w:t>Choose an item.</w:t>
          </w:r>
        </w:p>
      </w:docPartBody>
    </w:docPart>
    <w:docPart>
      <w:docPartPr>
        <w:name w:val="721EB09D929D4EFB8C1972E8947F100C"/>
        <w:category>
          <w:name w:val="General"/>
          <w:gallery w:val="placeholder"/>
        </w:category>
        <w:types>
          <w:type w:val="bbPlcHdr"/>
        </w:types>
        <w:behaviors>
          <w:behavior w:val="content"/>
        </w:behaviors>
        <w:guid w:val="{7C3DEE6F-BB39-419B-91A8-FFD3F715AC7E}"/>
      </w:docPartPr>
      <w:docPartBody>
        <w:p w:rsidR="00D97DFD" w:rsidRDefault="0046448D" w:rsidP="0046448D">
          <w:pPr>
            <w:pStyle w:val="721EB09D929D4EFB8C1972E8947F100C"/>
          </w:pPr>
          <w:r w:rsidRPr="00535C64">
            <w:rPr>
              <w:rStyle w:val="PlaceholderText"/>
            </w:rPr>
            <w:t>Choose an item.</w:t>
          </w:r>
        </w:p>
      </w:docPartBody>
    </w:docPart>
    <w:docPart>
      <w:docPartPr>
        <w:name w:val="33BB8F37770D472EAC720A045B44A4AE"/>
        <w:category>
          <w:name w:val="General"/>
          <w:gallery w:val="placeholder"/>
        </w:category>
        <w:types>
          <w:type w:val="bbPlcHdr"/>
        </w:types>
        <w:behaviors>
          <w:behavior w:val="content"/>
        </w:behaviors>
        <w:guid w:val="{FAC03F91-6D52-4210-A8C6-86738007D9E7}"/>
      </w:docPartPr>
      <w:docPartBody>
        <w:p w:rsidR="00D97DFD" w:rsidRDefault="0046448D" w:rsidP="0046448D">
          <w:pPr>
            <w:pStyle w:val="33BB8F37770D472EAC720A045B44A4AE"/>
          </w:pPr>
          <w:r w:rsidRPr="00535C64">
            <w:rPr>
              <w:rStyle w:val="PlaceholderText"/>
            </w:rPr>
            <w:t>Choose an item.</w:t>
          </w:r>
        </w:p>
      </w:docPartBody>
    </w:docPart>
    <w:docPart>
      <w:docPartPr>
        <w:name w:val="3D8D4DD481BD406B857B798C2FB5590A"/>
        <w:category>
          <w:name w:val="General"/>
          <w:gallery w:val="placeholder"/>
        </w:category>
        <w:types>
          <w:type w:val="bbPlcHdr"/>
        </w:types>
        <w:behaviors>
          <w:behavior w:val="content"/>
        </w:behaviors>
        <w:guid w:val="{4458EE8C-4F20-45CD-AD28-59B7BD9A9321}"/>
      </w:docPartPr>
      <w:docPartBody>
        <w:p w:rsidR="00D97DFD" w:rsidRDefault="0046448D" w:rsidP="0046448D">
          <w:pPr>
            <w:pStyle w:val="3D8D4DD481BD406B857B798C2FB5590A"/>
          </w:pPr>
          <w:r w:rsidRPr="009F27F5">
            <w:rPr>
              <w:rStyle w:val="PlaceholderText"/>
            </w:rPr>
            <w:t>Choose an item.</w:t>
          </w:r>
        </w:p>
      </w:docPartBody>
    </w:docPart>
    <w:docPart>
      <w:docPartPr>
        <w:name w:val="A875A1CF611446C8BFE146A782BE6ED3"/>
        <w:category>
          <w:name w:val="General"/>
          <w:gallery w:val="placeholder"/>
        </w:category>
        <w:types>
          <w:type w:val="bbPlcHdr"/>
        </w:types>
        <w:behaviors>
          <w:behavior w:val="content"/>
        </w:behaviors>
        <w:guid w:val="{D51E04EF-91D7-4A3C-808A-9650D4A2FCBF}"/>
      </w:docPartPr>
      <w:docPartBody>
        <w:p w:rsidR="00D97DFD" w:rsidRDefault="0046448D" w:rsidP="0046448D">
          <w:pPr>
            <w:pStyle w:val="A875A1CF611446C8BFE146A782BE6ED3"/>
          </w:pPr>
          <w:r w:rsidRPr="00535C64">
            <w:rPr>
              <w:rStyle w:val="PlaceholderText"/>
            </w:rPr>
            <w:t>Choose an item.</w:t>
          </w:r>
        </w:p>
      </w:docPartBody>
    </w:docPart>
    <w:docPart>
      <w:docPartPr>
        <w:name w:val="39A80DA064844C5D980487E69BC19E1D"/>
        <w:category>
          <w:name w:val="General"/>
          <w:gallery w:val="placeholder"/>
        </w:category>
        <w:types>
          <w:type w:val="bbPlcHdr"/>
        </w:types>
        <w:behaviors>
          <w:behavior w:val="content"/>
        </w:behaviors>
        <w:guid w:val="{D6298263-4DD1-4B4C-B933-676D442C806C}"/>
      </w:docPartPr>
      <w:docPartBody>
        <w:p w:rsidR="00D97DFD" w:rsidRDefault="0046448D" w:rsidP="0046448D">
          <w:pPr>
            <w:pStyle w:val="39A80DA064844C5D980487E69BC19E1D"/>
          </w:pPr>
          <w:r w:rsidRPr="00535C64">
            <w:rPr>
              <w:rStyle w:val="PlaceholderText"/>
            </w:rPr>
            <w:t>Choose an item.</w:t>
          </w:r>
        </w:p>
      </w:docPartBody>
    </w:docPart>
    <w:docPart>
      <w:docPartPr>
        <w:name w:val="1756BEB9134B4B30A499957C77385D31"/>
        <w:category>
          <w:name w:val="General"/>
          <w:gallery w:val="placeholder"/>
        </w:category>
        <w:types>
          <w:type w:val="bbPlcHdr"/>
        </w:types>
        <w:behaviors>
          <w:behavior w:val="content"/>
        </w:behaviors>
        <w:guid w:val="{216BC2F6-E64E-4882-90A7-F257E64D93AB}"/>
      </w:docPartPr>
      <w:docPartBody>
        <w:p w:rsidR="00D97DFD" w:rsidRDefault="0046448D" w:rsidP="0046448D">
          <w:pPr>
            <w:pStyle w:val="1756BEB9134B4B30A499957C77385D31"/>
          </w:pPr>
          <w:r w:rsidRPr="009F27F5">
            <w:rPr>
              <w:rStyle w:val="PlaceholderText"/>
            </w:rPr>
            <w:t>Choose an item.</w:t>
          </w:r>
        </w:p>
      </w:docPartBody>
    </w:docPart>
    <w:docPart>
      <w:docPartPr>
        <w:name w:val="23A7436E415744E4A618985609795FE7"/>
        <w:category>
          <w:name w:val="General"/>
          <w:gallery w:val="placeholder"/>
        </w:category>
        <w:types>
          <w:type w:val="bbPlcHdr"/>
        </w:types>
        <w:behaviors>
          <w:behavior w:val="content"/>
        </w:behaviors>
        <w:guid w:val="{1DC281D7-00E1-4527-A1FF-A6F16AE09B0F}"/>
      </w:docPartPr>
      <w:docPartBody>
        <w:p w:rsidR="00D97DFD" w:rsidRDefault="0046448D" w:rsidP="0046448D">
          <w:pPr>
            <w:pStyle w:val="23A7436E415744E4A618985609795FE7"/>
          </w:pPr>
          <w:r w:rsidRPr="009F27F5">
            <w:rPr>
              <w:rStyle w:val="PlaceholderText"/>
            </w:rPr>
            <w:t>Choose an item.</w:t>
          </w:r>
        </w:p>
      </w:docPartBody>
    </w:docPart>
    <w:docPart>
      <w:docPartPr>
        <w:name w:val="BBD1ED8DA2CD4A5BA3E2C1B264254145"/>
        <w:category>
          <w:name w:val="General"/>
          <w:gallery w:val="placeholder"/>
        </w:category>
        <w:types>
          <w:type w:val="bbPlcHdr"/>
        </w:types>
        <w:behaviors>
          <w:behavior w:val="content"/>
        </w:behaviors>
        <w:guid w:val="{2CD26B4B-B577-4E0E-B062-8BD5DBCBA037}"/>
      </w:docPartPr>
      <w:docPartBody>
        <w:p w:rsidR="00D97DFD" w:rsidRDefault="0046448D" w:rsidP="0046448D">
          <w:pPr>
            <w:pStyle w:val="BBD1ED8DA2CD4A5BA3E2C1B264254145"/>
          </w:pPr>
          <w:r w:rsidRPr="009F27F5">
            <w:rPr>
              <w:rStyle w:val="PlaceholderText"/>
            </w:rPr>
            <w:t>Choose an item.</w:t>
          </w:r>
        </w:p>
      </w:docPartBody>
    </w:docPart>
    <w:docPart>
      <w:docPartPr>
        <w:name w:val="CB27C3BD648B4997B1BA332E7A5DB0FB"/>
        <w:category>
          <w:name w:val="General"/>
          <w:gallery w:val="placeholder"/>
        </w:category>
        <w:types>
          <w:type w:val="bbPlcHdr"/>
        </w:types>
        <w:behaviors>
          <w:behavior w:val="content"/>
        </w:behaviors>
        <w:guid w:val="{F9F16286-0337-432A-90B2-59029BCA58F2}"/>
      </w:docPartPr>
      <w:docPartBody>
        <w:p w:rsidR="00D97DFD" w:rsidRDefault="0046448D" w:rsidP="0046448D">
          <w:pPr>
            <w:pStyle w:val="CB27C3BD648B4997B1BA332E7A5DB0FB"/>
          </w:pPr>
          <w:r w:rsidRPr="009F27F5">
            <w:rPr>
              <w:rStyle w:val="PlaceholderText"/>
            </w:rPr>
            <w:t>Choose an item.</w:t>
          </w:r>
        </w:p>
      </w:docPartBody>
    </w:docPart>
    <w:docPart>
      <w:docPartPr>
        <w:name w:val="D27D13C90A11447F8C7F0EE3F92A1BCF"/>
        <w:category>
          <w:name w:val="General"/>
          <w:gallery w:val="placeholder"/>
        </w:category>
        <w:types>
          <w:type w:val="bbPlcHdr"/>
        </w:types>
        <w:behaviors>
          <w:behavior w:val="content"/>
        </w:behaviors>
        <w:guid w:val="{F8E92FAE-EE35-4FDE-936A-8FA7AB769AF9}"/>
      </w:docPartPr>
      <w:docPartBody>
        <w:p w:rsidR="00D97DFD" w:rsidRDefault="0046448D" w:rsidP="0046448D">
          <w:pPr>
            <w:pStyle w:val="D27D13C90A11447F8C7F0EE3F92A1BCF"/>
          </w:pPr>
          <w:r w:rsidRPr="002E39C9">
            <w:rPr>
              <w:rStyle w:val="PlaceholderText"/>
            </w:rPr>
            <w:t>Choose an item.</w:t>
          </w:r>
        </w:p>
      </w:docPartBody>
    </w:docPart>
    <w:docPart>
      <w:docPartPr>
        <w:name w:val="9E82EC9A4B8E451CB4ED4AB082D5C4CA"/>
        <w:category>
          <w:name w:val="General"/>
          <w:gallery w:val="placeholder"/>
        </w:category>
        <w:types>
          <w:type w:val="bbPlcHdr"/>
        </w:types>
        <w:behaviors>
          <w:behavior w:val="content"/>
        </w:behaviors>
        <w:guid w:val="{4FA5A5CE-317C-49F1-AD7E-D044E3D016A3}"/>
      </w:docPartPr>
      <w:docPartBody>
        <w:p w:rsidR="00D97DFD" w:rsidRDefault="0046448D" w:rsidP="0046448D">
          <w:pPr>
            <w:pStyle w:val="9E82EC9A4B8E451CB4ED4AB082D5C4CA"/>
          </w:pPr>
          <w:r w:rsidRPr="00B725CE">
            <w:rPr>
              <w:rStyle w:val="PlaceholderText"/>
            </w:rPr>
            <w:t>Choose an item.</w:t>
          </w:r>
        </w:p>
      </w:docPartBody>
    </w:docPart>
    <w:docPart>
      <w:docPartPr>
        <w:name w:val="737F3432572B4AF89B785E3834D59E51"/>
        <w:category>
          <w:name w:val="General"/>
          <w:gallery w:val="placeholder"/>
        </w:category>
        <w:types>
          <w:type w:val="bbPlcHdr"/>
        </w:types>
        <w:behaviors>
          <w:behavior w:val="content"/>
        </w:behaviors>
        <w:guid w:val="{5DFADCBD-AC14-48B0-A2E6-E3A8C791C079}"/>
      </w:docPartPr>
      <w:docPartBody>
        <w:p w:rsidR="00D97DFD" w:rsidRDefault="0046448D" w:rsidP="0046448D">
          <w:pPr>
            <w:pStyle w:val="737F3432572B4AF89B785E3834D59E51"/>
          </w:pPr>
          <w:r w:rsidRPr="00B725CE">
            <w:rPr>
              <w:rStyle w:val="PlaceholderText"/>
            </w:rPr>
            <w:t>Choose an item.</w:t>
          </w:r>
        </w:p>
      </w:docPartBody>
    </w:docPart>
    <w:docPart>
      <w:docPartPr>
        <w:name w:val="53335284978443F990C9B2887F0D8119"/>
        <w:category>
          <w:name w:val="General"/>
          <w:gallery w:val="placeholder"/>
        </w:category>
        <w:types>
          <w:type w:val="bbPlcHdr"/>
        </w:types>
        <w:behaviors>
          <w:behavior w:val="content"/>
        </w:behaviors>
        <w:guid w:val="{18CAA111-3843-4FF7-A977-56F83C0A409F}"/>
      </w:docPartPr>
      <w:docPartBody>
        <w:p w:rsidR="00D97DFD" w:rsidRDefault="0046448D" w:rsidP="0046448D">
          <w:pPr>
            <w:pStyle w:val="53335284978443F990C9B2887F0D8119"/>
          </w:pPr>
          <w:r w:rsidRPr="00B725CE">
            <w:rPr>
              <w:rStyle w:val="PlaceholderText"/>
            </w:rPr>
            <w:t>Choose an item.</w:t>
          </w:r>
        </w:p>
      </w:docPartBody>
    </w:docPart>
    <w:docPart>
      <w:docPartPr>
        <w:name w:val="47D7A0936E544D6A9F7253E68E95F6DB"/>
        <w:category>
          <w:name w:val="General"/>
          <w:gallery w:val="placeholder"/>
        </w:category>
        <w:types>
          <w:type w:val="bbPlcHdr"/>
        </w:types>
        <w:behaviors>
          <w:behavior w:val="content"/>
        </w:behaviors>
        <w:guid w:val="{0D61700F-31BA-424D-A502-709E4ED884FF}"/>
      </w:docPartPr>
      <w:docPartBody>
        <w:p w:rsidR="00D97DFD" w:rsidRDefault="0046448D" w:rsidP="0046448D">
          <w:pPr>
            <w:pStyle w:val="47D7A0936E544D6A9F7253E68E95F6DB"/>
          </w:pPr>
          <w:r w:rsidRPr="009F27F5">
            <w:rPr>
              <w:rStyle w:val="PlaceholderText"/>
            </w:rPr>
            <w:t>Choose an item.</w:t>
          </w:r>
        </w:p>
      </w:docPartBody>
    </w:docPart>
    <w:docPart>
      <w:docPartPr>
        <w:name w:val="F2E042B2AC7C4C8984F5B258CA4252EC"/>
        <w:category>
          <w:name w:val="General"/>
          <w:gallery w:val="placeholder"/>
        </w:category>
        <w:types>
          <w:type w:val="bbPlcHdr"/>
        </w:types>
        <w:behaviors>
          <w:behavior w:val="content"/>
        </w:behaviors>
        <w:guid w:val="{10483F59-D5AD-44EA-AA3F-F3844AA90200}"/>
      </w:docPartPr>
      <w:docPartBody>
        <w:p w:rsidR="00D97DFD" w:rsidRDefault="0046448D" w:rsidP="0046448D">
          <w:pPr>
            <w:pStyle w:val="F2E042B2AC7C4C8984F5B258CA4252EC"/>
          </w:pPr>
          <w:r w:rsidRPr="009F27F5">
            <w:rPr>
              <w:rStyle w:val="PlaceholderText"/>
            </w:rPr>
            <w:t>Choose an item.</w:t>
          </w:r>
        </w:p>
      </w:docPartBody>
    </w:docPart>
    <w:docPart>
      <w:docPartPr>
        <w:name w:val="AA71FAB03363405995A24ABAA767B005"/>
        <w:category>
          <w:name w:val="General"/>
          <w:gallery w:val="placeholder"/>
        </w:category>
        <w:types>
          <w:type w:val="bbPlcHdr"/>
        </w:types>
        <w:behaviors>
          <w:behavior w:val="content"/>
        </w:behaviors>
        <w:guid w:val="{5155BC7E-4E59-460C-B74C-D8E866496B18}"/>
      </w:docPartPr>
      <w:docPartBody>
        <w:p w:rsidR="00D97DFD" w:rsidRDefault="0046448D" w:rsidP="0046448D">
          <w:pPr>
            <w:pStyle w:val="AA71FAB03363405995A24ABAA767B005"/>
          </w:pPr>
          <w:r w:rsidRPr="009F27F5">
            <w:rPr>
              <w:rStyle w:val="PlaceholderText"/>
            </w:rPr>
            <w:t>Choose an item.</w:t>
          </w:r>
        </w:p>
      </w:docPartBody>
    </w:docPart>
    <w:docPart>
      <w:docPartPr>
        <w:name w:val="427BBE17B8BE45368699CA29F44EDA50"/>
        <w:category>
          <w:name w:val="General"/>
          <w:gallery w:val="placeholder"/>
        </w:category>
        <w:types>
          <w:type w:val="bbPlcHdr"/>
        </w:types>
        <w:behaviors>
          <w:behavior w:val="content"/>
        </w:behaviors>
        <w:guid w:val="{5718838F-11A2-4177-A573-58949F15351F}"/>
      </w:docPartPr>
      <w:docPartBody>
        <w:p w:rsidR="00D97DFD" w:rsidRDefault="0046448D" w:rsidP="0046448D">
          <w:pPr>
            <w:pStyle w:val="427BBE17B8BE45368699CA29F44EDA50"/>
          </w:pPr>
          <w:r w:rsidRPr="00535C64">
            <w:rPr>
              <w:rStyle w:val="PlaceholderText"/>
            </w:rPr>
            <w:t>Choose an item.</w:t>
          </w:r>
        </w:p>
      </w:docPartBody>
    </w:docPart>
    <w:docPart>
      <w:docPartPr>
        <w:name w:val="FF09875786BD4B69BBB26BC5A0C111B2"/>
        <w:category>
          <w:name w:val="General"/>
          <w:gallery w:val="placeholder"/>
        </w:category>
        <w:types>
          <w:type w:val="bbPlcHdr"/>
        </w:types>
        <w:behaviors>
          <w:behavior w:val="content"/>
        </w:behaviors>
        <w:guid w:val="{DBDE65D2-2DE0-4549-8AD8-C34ECC95E968}"/>
      </w:docPartPr>
      <w:docPartBody>
        <w:p w:rsidR="00D97DFD" w:rsidRDefault="0046448D" w:rsidP="0046448D">
          <w:pPr>
            <w:pStyle w:val="FF09875786BD4B69BBB26BC5A0C111B2"/>
          </w:pPr>
          <w:r w:rsidRPr="00302FDF">
            <w:rPr>
              <w:rStyle w:val="PlaceholderText"/>
            </w:rPr>
            <w:t>Choose an item.</w:t>
          </w:r>
        </w:p>
      </w:docPartBody>
    </w:docPart>
    <w:docPart>
      <w:docPartPr>
        <w:name w:val="6970536ACAC140E8B01E28DDE08C5C8A"/>
        <w:category>
          <w:name w:val="General"/>
          <w:gallery w:val="placeholder"/>
        </w:category>
        <w:types>
          <w:type w:val="bbPlcHdr"/>
        </w:types>
        <w:behaviors>
          <w:behavior w:val="content"/>
        </w:behaviors>
        <w:guid w:val="{157FEB17-E307-4D11-882D-88512D1643C7}"/>
      </w:docPartPr>
      <w:docPartBody>
        <w:p w:rsidR="00503848" w:rsidRDefault="006A727B" w:rsidP="006A727B">
          <w:pPr>
            <w:pStyle w:val="6970536ACAC140E8B01E28DDE08C5C8A5"/>
          </w:pPr>
          <w:r w:rsidRPr="00780E81">
            <w:rPr>
              <w:rStyle w:val="PlaceholderText"/>
            </w:rPr>
            <w:t>Click or tap to enter a date.</w:t>
          </w:r>
        </w:p>
      </w:docPartBody>
    </w:docPart>
    <w:docPart>
      <w:docPartPr>
        <w:name w:val="59A70C24F0BC41D09F10E8A36269FCEB"/>
        <w:category>
          <w:name w:val="General"/>
          <w:gallery w:val="placeholder"/>
        </w:category>
        <w:types>
          <w:type w:val="bbPlcHdr"/>
        </w:types>
        <w:behaviors>
          <w:behavior w:val="content"/>
        </w:behaviors>
        <w:guid w:val="{8A347383-0B40-4182-8F7F-9DE897E06BE1}"/>
      </w:docPartPr>
      <w:docPartBody>
        <w:p w:rsidR="00503848" w:rsidRDefault="0046448D" w:rsidP="0046448D">
          <w:pPr>
            <w:pStyle w:val="59A70C24F0BC41D09F10E8A36269FCEB"/>
          </w:pPr>
          <w:r w:rsidRPr="00780E81">
            <w:rPr>
              <w:rStyle w:val="PlaceholderText"/>
            </w:rPr>
            <w:t>Choose an item.</w:t>
          </w:r>
        </w:p>
      </w:docPartBody>
    </w:docPart>
    <w:docPart>
      <w:docPartPr>
        <w:name w:val="27FC6F0775CB4369987D756680E08BF0"/>
        <w:category>
          <w:name w:val="General"/>
          <w:gallery w:val="placeholder"/>
        </w:category>
        <w:types>
          <w:type w:val="bbPlcHdr"/>
        </w:types>
        <w:behaviors>
          <w:behavior w:val="content"/>
        </w:behaviors>
        <w:guid w:val="{BBEC60A4-7550-430F-BA5D-B2FBB275F816}"/>
      </w:docPartPr>
      <w:docPartBody>
        <w:p w:rsidR="006A727B" w:rsidRDefault="0046448D" w:rsidP="0046448D">
          <w:pPr>
            <w:pStyle w:val="27FC6F0775CB4369987D756680E08BF0"/>
          </w:pPr>
          <w:r w:rsidRPr="00982515">
            <w:rPr>
              <w:rStyle w:val="PlaceholderText"/>
            </w:rPr>
            <w:t>Choose an item.</w:t>
          </w:r>
        </w:p>
      </w:docPartBody>
    </w:docPart>
    <w:docPart>
      <w:docPartPr>
        <w:name w:val="78C6E639725D480C8B6CCE22FE669893"/>
        <w:category>
          <w:name w:val="General"/>
          <w:gallery w:val="placeholder"/>
        </w:category>
        <w:types>
          <w:type w:val="bbPlcHdr"/>
        </w:types>
        <w:behaviors>
          <w:behavior w:val="content"/>
        </w:behaviors>
        <w:guid w:val="{95860CE2-CFBC-4AD9-9CE1-80CC75BBF4F7}"/>
      </w:docPartPr>
      <w:docPartBody>
        <w:p w:rsidR="00E13AF9" w:rsidRDefault="0046448D" w:rsidP="0046448D">
          <w:pPr>
            <w:pStyle w:val="78C6E639725D480C8B6CCE22FE669893"/>
          </w:pPr>
          <w:r w:rsidRPr="00780E81">
            <w:rPr>
              <w:rStyle w:val="PlaceholderText"/>
            </w:rPr>
            <w:t>Choose an item.</w:t>
          </w:r>
        </w:p>
      </w:docPartBody>
    </w:docPart>
    <w:docPart>
      <w:docPartPr>
        <w:name w:val="BF41B21260E04B8DB7083C51AC15F14F"/>
        <w:category>
          <w:name w:val="General"/>
          <w:gallery w:val="placeholder"/>
        </w:category>
        <w:types>
          <w:type w:val="bbPlcHdr"/>
        </w:types>
        <w:behaviors>
          <w:behavior w:val="content"/>
        </w:behaviors>
        <w:guid w:val="{77D42E7D-9B4D-4C56-A6F9-F59E22B77DBB}"/>
      </w:docPartPr>
      <w:docPartBody>
        <w:p w:rsidR="00E13AF9" w:rsidRDefault="0046448D" w:rsidP="0046448D">
          <w:pPr>
            <w:pStyle w:val="BF41B21260E04B8DB7083C51AC15F14F"/>
          </w:pPr>
          <w:r w:rsidRPr="00780E81">
            <w:rPr>
              <w:rStyle w:val="PlaceholderText"/>
            </w:rPr>
            <w:t>Choose an item.</w:t>
          </w:r>
        </w:p>
      </w:docPartBody>
    </w:docPart>
    <w:docPart>
      <w:docPartPr>
        <w:name w:val="5D6400030DD04EC08CD89F91585AF750"/>
        <w:category>
          <w:name w:val="General"/>
          <w:gallery w:val="placeholder"/>
        </w:category>
        <w:types>
          <w:type w:val="bbPlcHdr"/>
        </w:types>
        <w:behaviors>
          <w:behavior w:val="content"/>
        </w:behaviors>
        <w:guid w:val="{5182D7C6-FF47-4B36-BE36-536F80F20758}"/>
      </w:docPartPr>
      <w:docPartBody>
        <w:p w:rsidR="00E13AF9" w:rsidRDefault="0046448D" w:rsidP="0046448D">
          <w:pPr>
            <w:pStyle w:val="5D6400030DD04EC08CD89F91585AF750"/>
          </w:pPr>
          <w:r w:rsidRPr="00780E81">
            <w:rPr>
              <w:rStyle w:val="PlaceholderText"/>
            </w:rPr>
            <w:t>Choose an item.</w:t>
          </w:r>
        </w:p>
      </w:docPartBody>
    </w:docPart>
    <w:docPart>
      <w:docPartPr>
        <w:name w:val="EAE83027F3814A37A03C212F9807EE11"/>
        <w:category>
          <w:name w:val="General"/>
          <w:gallery w:val="placeholder"/>
        </w:category>
        <w:types>
          <w:type w:val="bbPlcHdr"/>
        </w:types>
        <w:behaviors>
          <w:behavior w:val="content"/>
        </w:behaviors>
        <w:guid w:val="{9F9E47BE-BB6A-4393-A9F2-82452CF3DCAA}"/>
      </w:docPartPr>
      <w:docPartBody>
        <w:p w:rsidR="00E13AF9" w:rsidRDefault="0046448D" w:rsidP="0046448D">
          <w:pPr>
            <w:pStyle w:val="EAE83027F3814A37A03C212F9807EE11"/>
          </w:pPr>
          <w:r w:rsidRPr="00780E81">
            <w:rPr>
              <w:rStyle w:val="PlaceholderText"/>
            </w:rPr>
            <w:t>Choose an item.</w:t>
          </w:r>
        </w:p>
      </w:docPartBody>
    </w:docPart>
    <w:docPart>
      <w:docPartPr>
        <w:name w:val="4E5C36FB3DED462C885D7148551F6560"/>
        <w:category>
          <w:name w:val="General"/>
          <w:gallery w:val="placeholder"/>
        </w:category>
        <w:types>
          <w:type w:val="bbPlcHdr"/>
        </w:types>
        <w:behaviors>
          <w:behavior w:val="content"/>
        </w:behaviors>
        <w:guid w:val="{75D75B48-662B-4BED-930D-3FF9C4047939}"/>
      </w:docPartPr>
      <w:docPartBody>
        <w:p w:rsidR="00E13AF9" w:rsidRDefault="0046448D" w:rsidP="0046448D">
          <w:pPr>
            <w:pStyle w:val="4E5C36FB3DED462C885D7148551F6560"/>
          </w:pPr>
          <w:r w:rsidRPr="00780E81">
            <w:rPr>
              <w:rStyle w:val="PlaceholderText"/>
            </w:rPr>
            <w:t>Choose an item.</w:t>
          </w:r>
        </w:p>
      </w:docPartBody>
    </w:docPart>
    <w:docPart>
      <w:docPartPr>
        <w:name w:val="8DCBDA56C6C44E53AFDF8545E823FBFA"/>
        <w:category>
          <w:name w:val="General"/>
          <w:gallery w:val="placeholder"/>
        </w:category>
        <w:types>
          <w:type w:val="bbPlcHdr"/>
        </w:types>
        <w:behaviors>
          <w:behavior w:val="content"/>
        </w:behaviors>
        <w:guid w:val="{55DEE417-C1F9-4697-BB48-45C7D5202CC6}"/>
      </w:docPartPr>
      <w:docPartBody>
        <w:p w:rsidR="00E13AF9" w:rsidRDefault="0046448D" w:rsidP="0046448D">
          <w:pPr>
            <w:pStyle w:val="8DCBDA56C6C44E53AFDF8545E823FBFA"/>
          </w:pPr>
          <w:r w:rsidRPr="00780E81">
            <w:rPr>
              <w:rStyle w:val="PlaceholderText"/>
            </w:rPr>
            <w:t>Choose an item.</w:t>
          </w:r>
        </w:p>
      </w:docPartBody>
    </w:docPart>
    <w:docPart>
      <w:docPartPr>
        <w:name w:val="BBA8C45B99C148A98061AED46F664244"/>
        <w:category>
          <w:name w:val="General"/>
          <w:gallery w:val="placeholder"/>
        </w:category>
        <w:types>
          <w:type w:val="bbPlcHdr"/>
        </w:types>
        <w:behaviors>
          <w:behavior w:val="content"/>
        </w:behaviors>
        <w:guid w:val="{B4A55D4C-8D7F-4002-80E9-9B259E11974F}"/>
      </w:docPartPr>
      <w:docPartBody>
        <w:p w:rsidR="00E13AF9" w:rsidRDefault="0046448D" w:rsidP="0046448D">
          <w:pPr>
            <w:pStyle w:val="BBA8C45B99C148A98061AED46F664244"/>
          </w:pPr>
          <w:r w:rsidRPr="002E39C9">
            <w:rPr>
              <w:rStyle w:val="PlaceholderText"/>
            </w:rPr>
            <w:t>Choose an item.</w:t>
          </w:r>
        </w:p>
      </w:docPartBody>
    </w:docPart>
    <w:docPart>
      <w:docPartPr>
        <w:name w:val="DF1E3A6960734DD6880874A1A386EF55"/>
        <w:category>
          <w:name w:val="General"/>
          <w:gallery w:val="placeholder"/>
        </w:category>
        <w:types>
          <w:type w:val="bbPlcHdr"/>
        </w:types>
        <w:behaviors>
          <w:behavior w:val="content"/>
        </w:behaviors>
        <w:guid w:val="{05E08F4C-AE43-488D-BEB5-CD8C1283CD41}"/>
      </w:docPartPr>
      <w:docPartBody>
        <w:p w:rsidR="00E13AF9" w:rsidRDefault="0046448D" w:rsidP="0046448D">
          <w:pPr>
            <w:pStyle w:val="DF1E3A6960734DD6880874A1A386EF55"/>
          </w:pPr>
          <w:r w:rsidRPr="00780E81">
            <w:rPr>
              <w:rStyle w:val="PlaceholderText"/>
            </w:rPr>
            <w:t>Choose an item.</w:t>
          </w:r>
        </w:p>
      </w:docPartBody>
    </w:docPart>
    <w:docPart>
      <w:docPartPr>
        <w:name w:val="3FA83FE8AB3C4867A2606A7DB6B582E0"/>
        <w:category>
          <w:name w:val="General"/>
          <w:gallery w:val="placeholder"/>
        </w:category>
        <w:types>
          <w:type w:val="bbPlcHdr"/>
        </w:types>
        <w:behaviors>
          <w:behavior w:val="content"/>
        </w:behaviors>
        <w:guid w:val="{57923D75-F8ED-4842-8E21-3F03F2BE8713}"/>
      </w:docPartPr>
      <w:docPartBody>
        <w:p w:rsidR="00E13AF9" w:rsidRDefault="0046448D" w:rsidP="0046448D">
          <w:pPr>
            <w:pStyle w:val="3FA83FE8AB3C4867A2606A7DB6B582E0"/>
          </w:pPr>
          <w:r w:rsidRPr="00780E81">
            <w:rPr>
              <w:rStyle w:val="PlaceholderText"/>
            </w:rPr>
            <w:t>Choose an item.</w:t>
          </w:r>
        </w:p>
      </w:docPartBody>
    </w:docPart>
    <w:docPart>
      <w:docPartPr>
        <w:name w:val="A29A200A1222495CBAD8014BA1CE8F5C"/>
        <w:category>
          <w:name w:val="General"/>
          <w:gallery w:val="placeholder"/>
        </w:category>
        <w:types>
          <w:type w:val="bbPlcHdr"/>
        </w:types>
        <w:behaviors>
          <w:behavior w:val="content"/>
        </w:behaviors>
        <w:guid w:val="{2DF2DC85-9EB7-445E-B0CB-AF59884EC9C2}"/>
      </w:docPartPr>
      <w:docPartBody>
        <w:p w:rsidR="00E13AF9" w:rsidRDefault="0046448D" w:rsidP="0046448D">
          <w:pPr>
            <w:pStyle w:val="A29A200A1222495CBAD8014BA1CE8F5C"/>
          </w:pPr>
          <w:r w:rsidRPr="00780E81">
            <w:rPr>
              <w:rStyle w:val="PlaceholderText"/>
            </w:rPr>
            <w:t>Choose an item.</w:t>
          </w:r>
        </w:p>
      </w:docPartBody>
    </w:docPart>
    <w:docPart>
      <w:docPartPr>
        <w:name w:val="AE7BBAC4EAB24E258FEA18DA9D1427F6"/>
        <w:category>
          <w:name w:val="General"/>
          <w:gallery w:val="placeholder"/>
        </w:category>
        <w:types>
          <w:type w:val="bbPlcHdr"/>
        </w:types>
        <w:behaviors>
          <w:behavior w:val="content"/>
        </w:behaviors>
        <w:guid w:val="{68A465F5-704D-462B-A1BC-B230F1DD9055}"/>
      </w:docPartPr>
      <w:docPartBody>
        <w:p w:rsidR="00E13AF9" w:rsidRDefault="0046448D" w:rsidP="0046448D">
          <w:pPr>
            <w:pStyle w:val="AE7BBAC4EAB24E258FEA18DA9D1427F6"/>
          </w:pPr>
          <w:r w:rsidRPr="00780E81">
            <w:rPr>
              <w:rStyle w:val="PlaceholderText"/>
            </w:rPr>
            <w:t>Choose an item.</w:t>
          </w:r>
        </w:p>
      </w:docPartBody>
    </w:docPart>
    <w:docPart>
      <w:docPartPr>
        <w:name w:val="0DF9D7B3278C4CC9A3F46C7E3F2B36BF"/>
        <w:category>
          <w:name w:val="General"/>
          <w:gallery w:val="placeholder"/>
        </w:category>
        <w:types>
          <w:type w:val="bbPlcHdr"/>
        </w:types>
        <w:behaviors>
          <w:behavior w:val="content"/>
        </w:behaviors>
        <w:guid w:val="{E303646C-4515-4193-AA96-A99C193BF33D}"/>
      </w:docPartPr>
      <w:docPartBody>
        <w:p w:rsidR="00E13AF9" w:rsidRDefault="0046448D" w:rsidP="0046448D">
          <w:pPr>
            <w:pStyle w:val="0DF9D7B3278C4CC9A3F46C7E3F2B36BF"/>
          </w:pPr>
          <w:r w:rsidRPr="00780E81">
            <w:rPr>
              <w:rStyle w:val="PlaceholderText"/>
            </w:rPr>
            <w:t>Choose an item.</w:t>
          </w:r>
        </w:p>
      </w:docPartBody>
    </w:docPart>
    <w:docPart>
      <w:docPartPr>
        <w:name w:val="44E6F1E7F1644829918419549B10F19D"/>
        <w:category>
          <w:name w:val="General"/>
          <w:gallery w:val="placeholder"/>
        </w:category>
        <w:types>
          <w:type w:val="bbPlcHdr"/>
        </w:types>
        <w:behaviors>
          <w:behavior w:val="content"/>
        </w:behaviors>
        <w:guid w:val="{23E5B490-D8D7-49F8-8271-D297BAE43EA4}"/>
      </w:docPartPr>
      <w:docPartBody>
        <w:p w:rsidR="00E13AF9" w:rsidRDefault="0046448D" w:rsidP="0046448D">
          <w:pPr>
            <w:pStyle w:val="44E6F1E7F1644829918419549B10F19D"/>
          </w:pPr>
          <w:r w:rsidRPr="00780E81">
            <w:rPr>
              <w:rStyle w:val="PlaceholderText"/>
            </w:rPr>
            <w:t>Choose an item.</w:t>
          </w:r>
        </w:p>
      </w:docPartBody>
    </w:docPart>
    <w:docPart>
      <w:docPartPr>
        <w:name w:val="7E37CAD628FB4981ABB58F28ADE8F9B5"/>
        <w:category>
          <w:name w:val="General"/>
          <w:gallery w:val="placeholder"/>
        </w:category>
        <w:types>
          <w:type w:val="bbPlcHdr"/>
        </w:types>
        <w:behaviors>
          <w:behavior w:val="content"/>
        </w:behaviors>
        <w:guid w:val="{845F07E9-5ACA-477E-BAB9-798E6000C2ED}"/>
      </w:docPartPr>
      <w:docPartBody>
        <w:p w:rsidR="00E13AF9" w:rsidRDefault="0046448D" w:rsidP="0046448D">
          <w:pPr>
            <w:pStyle w:val="7E37CAD628FB4981ABB58F28ADE8F9B5"/>
          </w:pPr>
          <w:r w:rsidRPr="00780E81">
            <w:rPr>
              <w:rStyle w:val="PlaceholderText"/>
            </w:rPr>
            <w:t>Choose an item.</w:t>
          </w:r>
        </w:p>
      </w:docPartBody>
    </w:docPart>
    <w:docPart>
      <w:docPartPr>
        <w:name w:val="F60EAC4D6317476B9F52A0309D41465E"/>
        <w:category>
          <w:name w:val="General"/>
          <w:gallery w:val="placeholder"/>
        </w:category>
        <w:types>
          <w:type w:val="bbPlcHdr"/>
        </w:types>
        <w:behaviors>
          <w:behavior w:val="content"/>
        </w:behaviors>
        <w:guid w:val="{696530C6-D6F4-4478-B19E-5FC16F25E4F9}"/>
      </w:docPartPr>
      <w:docPartBody>
        <w:p w:rsidR="00E13AF9" w:rsidRDefault="0046448D" w:rsidP="0046448D">
          <w:pPr>
            <w:pStyle w:val="F60EAC4D6317476B9F52A0309D41465E"/>
          </w:pPr>
          <w:r w:rsidRPr="00780E81">
            <w:rPr>
              <w:rStyle w:val="PlaceholderText"/>
            </w:rPr>
            <w:t>Choose an item.</w:t>
          </w:r>
        </w:p>
      </w:docPartBody>
    </w:docPart>
    <w:docPart>
      <w:docPartPr>
        <w:name w:val="56D4236253A54046A6A6544B6901E7E0"/>
        <w:category>
          <w:name w:val="General"/>
          <w:gallery w:val="placeholder"/>
        </w:category>
        <w:types>
          <w:type w:val="bbPlcHdr"/>
        </w:types>
        <w:behaviors>
          <w:behavior w:val="content"/>
        </w:behaviors>
        <w:guid w:val="{87A1E679-3A7C-4157-BD65-7F8BCE4BF68E}"/>
      </w:docPartPr>
      <w:docPartBody>
        <w:p w:rsidR="00E13AF9" w:rsidRDefault="0046448D" w:rsidP="0046448D">
          <w:pPr>
            <w:pStyle w:val="56D4236253A54046A6A6544B6901E7E0"/>
          </w:pPr>
          <w:r w:rsidRPr="00780E81">
            <w:rPr>
              <w:rStyle w:val="PlaceholderText"/>
            </w:rPr>
            <w:t>Choose an item.</w:t>
          </w:r>
        </w:p>
      </w:docPartBody>
    </w:docPart>
    <w:docPart>
      <w:docPartPr>
        <w:name w:val="2EF39237AC5247ECB1D06E374ED02E08"/>
        <w:category>
          <w:name w:val="General"/>
          <w:gallery w:val="placeholder"/>
        </w:category>
        <w:types>
          <w:type w:val="bbPlcHdr"/>
        </w:types>
        <w:behaviors>
          <w:behavior w:val="content"/>
        </w:behaviors>
        <w:guid w:val="{6AAD5834-C381-4674-A98E-66E002BAD332}"/>
      </w:docPartPr>
      <w:docPartBody>
        <w:p w:rsidR="00E13AF9" w:rsidRDefault="0046448D" w:rsidP="0046448D">
          <w:pPr>
            <w:pStyle w:val="2EF39237AC5247ECB1D06E374ED02E08"/>
          </w:pPr>
          <w:r w:rsidRPr="00780E81">
            <w:rPr>
              <w:rStyle w:val="PlaceholderText"/>
            </w:rPr>
            <w:t>Choose an item.</w:t>
          </w:r>
        </w:p>
      </w:docPartBody>
    </w:docPart>
    <w:docPart>
      <w:docPartPr>
        <w:name w:val="FDB05D49A04F4274B81394DF3B966BCC"/>
        <w:category>
          <w:name w:val="General"/>
          <w:gallery w:val="placeholder"/>
        </w:category>
        <w:types>
          <w:type w:val="bbPlcHdr"/>
        </w:types>
        <w:behaviors>
          <w:behavior w:val="content"/>
        </w:behaviors>
        <w:guid w:val="{3CF9D05C-745C-4CEA-A6F6-67E3057B998A}"/>
      </w:docPartPr>
      <w:docPartBody>
        <w:p w:rsidR="00E13AF9" w:rsidRDefault="0046448D" w:rsidP="0046448D">
          <w:pPr>
            <w:pStyle w:val="FDB05D49A04F4274B81394DF3B966BCC"/>
          </w:pPr>
          <w:r w:rsidRPr="00780E81">
            <w:rPr>
              <w:rStyle w:val="PlaceholderText"/>
            </w:rPr>
            <w:t>Choose an item.</w:t>
          </w:r>
        </w:p>
      </w:docPartBody>
    </w:docPart>
    <w:docPart>
      <w:docPartPr>
        <w:name w:val="3D14D42976104CAABC0670C540EB2A30"/>
        <w:category>
          <w:name w:val="General"/>
          <w:gallery w:val="placeholder"/>
        </w:category>
        <w:types>
          <w:type w:val="bbPlcHdr"/>
        </w:types>
        <w:behaviors>
          <w:behavior w:val="content"/>
        </w:behaviors>
        <w:guid w:val="{2CECB51E-6C36-4C66-BC2E-30EA4E2DE3D8}"/>
      </w:docPartPr>
      <w:docPartBody>
        <w:p w:rsidR="00E13AF9" w:rsidRDefault="0046448D" w:rsidP="0046448D">
          <w:pPr>
            <w:pStyle w:val="3D14D42976104CAABC0670C540EB2A30"/>
          </w:pPr>
          <w:r w:rsidRPr="00780E81">
            <w:rPr>
              <w:rStyle w:val="PlaceholderText"/>
            </w:rPr>
            <w:t>Choose an item.</w:t>
          </w:r>
        </w:p>
      </w:docPartBody>
    </w:docPart>
    <w:docPart>
      <w:docPartPr>
        <w:name w:val="0658FBD144C4477191CEEA7575A9F1B1"/>
        <w:category>
          <w:name w:val="General"/>
          <w:gallery w:val="placeholder"/>
        </w:category>
        <w:types>
          <w:type w:val="bbPlcHdr"/>
        </w:types>
        <w:behaviors>
          <w:behavior w:val="content"/>
        </w:behaviors>
        <w:guid w:val="{3BC316EB-C895-4A8E-9583-7CFBEF254400}"/>
      </w:docPartPr>
      <w:docPartBody>
        <w:p w:rsidR="00E13AF9" w:rsidRDefault="0046448D" w:rsidP="0046448D">
          <w:pPr>
            <w:pStyle w:val="0658FBD144C4477191CEEA7575A9F1B1"/>
          </w:pPr>
          <w:r w:rsidRPr="00780E81">
            <w:rPr>
              <w:rStyle w:val="PlaceholderText"/>
            </w:rPr>
            <w:t>Choose an item.</w:t>
          </w:r>
        </w:p>
      </w:docPartBody>
    </w:docPart>
    <w:docPart>
      <w:docPartPr>
        <w:name w:val="6C1F8DA9395A40EA82C79E0DDC3FCA37"/>
        <w:category>
          <w:name w:val="General"/>
          <w:gallery w:val="placeholder"/>
        </w:category>
        <w:types>
          <w:type w:val="bbPlcHdr"/>
        </w:types>
        <w:behaviors>
          <w:behavior w:val="content"/>
        </w:behaviors>
        <w:guid w:val="{5CD4FA2E-BEBE-4119-AF52-4EA260160132}"/>
      </w:docPartPr>
      <w:docPartBody>
        <w:p w:rsidR="00E13AF9" w:rsidRDefault="0046448D" w:rsidP="0046448D">
          <w:pPr>
            <w:pStyle w:val="6C1F8DA9395A40EA82C79E0DDC3FCA37"/>
          </w:pPr>
          <w:r w:rsidRPr="00780E81">
            <w:rPr>
              <w:rStyle w:val="PlaceholderText"/>
            </w:rPr>
            <w:t>Choose an item.</w:t>
          </w:r>
        </w:p>
      </w:docPartBody>
    </w:docPart>
    <w:docPart>
      <w:docPartPr>
        <w:name w:val="8F428744B2CF45CF8CEC8C587B4DFD4B"/>
        <w:category>
          <w:name w:val="General"/>
          <w:gallery w:val="placeholder"/>
        </w:category>
        <w:types>
          <w:type w:val="bbPlcHdr"/>
        </w:types>
        <w:behaviors>
          <w:behavior w:val="content"/>
        </w:behaviors>
        <w:guid w:val="{84D2B590-5312-4ADD-8EA5-3B065696183A}"/>
      </w:docPartPr>
      <w:docPartBody>
        <w:p w:rsidR="00E13AF9" w:rsidRDefault="0046448D" w:rsidP="0046448D">
          <w:pPr>
            <w:pStyle w:val="8F428744B2CF45CF8CEC8C587B4DFD4B"/>
          </w:pPr>
          <w:r w:rsidRPr="00780E81">
            <w:rPr>
              <w:rStyle w:val="PlaceholderText"/>
            </w:rPr>
            <w:t>Choose an item.</w:t>
          </w:r>
        </w:p>
      </w:docPartBody>
    </w:docPart>
    <w:docPart>
      <w:docPartPr>
        <w:name w:val="CB62E25CA30B470FA81176654B159047"/>
        <w:category>
          <w:name w:val="General"/>
          <w:gallery w:val="placeholder"/>
        </w:category>
        <w:types>
          <w:type w:val="bbPlcHdr"/>
        </w:types>
        <w:behaviors>
          <w:behavior w:val="content"/>
        </w:behaviors>
        <w:guid w:val="{EA10DBE0-10B9-4E15-AD69-4C4193A3BE24}"/>
      </w:docPartPr>
      <w:docPartBody>
        <w:p w:rsidR="00E13AF9" w:rsidRDefault="0046448D" w:rsidP="0046448D">
          <w:pPr>
            <w:pStyle w:val="CB62E25CA30B470FA81176654B159047"/>
          </w:pPr>
          <w:r w:rsidRPr="00780E81">
            <w:rPr>
              <w:rStyle w:val="PlaceholderText"/>
            </w:rPr>
            <w:t>Choose an item.</w:t>
          </w:r>
        </w:p>
      </w:docPartBody>
    </w:docPart>
    <w:docPart>
      <w:docPartPr>
        <w:name w:val="EEF59BB2549C4FDD95C2830D04E0418C"/>
        <w:category>
          <w:name w:val="General"/>
          <w:gallery w:val="placeholder"/>
        </w:category>
        <w:types>
          <w:type w:val="bbPlcHdr"/>
        </w:types>
        <w:behaviors>
          <w:behavior w:val="content"/>
        </w:behaviors>
        <w:guid w:val="{66F16B86-B1AF-478F-8E09-08BD62765EEC}"/>
      </w:docPartPr>
      <w:docPartBody>
        <w:p w:rsidR="00E13AF9" w:rsidRDefault="0046448D" w:rsidP="0046448D">
          <w:pPr>
            <w:pStyle w:val="EEF59BB2549C4FDD95C2830D04E0418C"/>
          </w:pPr>
          <w:r w:rsidRPr="00780E81">
            <w:rPr>
              <w:rStyle w:val="PlaceholderText"/>
            </w:rPr>
            <w:t>Choose an item.</w:t>
          </w:r>
        </w:p>
      </w:docPartBody>
    </w:docPart>
    <w:docPart>
      <w:docPartPr>
        <w:name w:val="23737CCE0434430E8C0A059620F61750"/>
        <w:category>
          <w:name w:val="General"/>
          <w:gallery w:val="placeholder"/>
        </w:category>
        <w:types>
          <w:type w:val="bbPlcHdr"/>
        </w:types>
        <w:behaviors>
          <w:behavior w:val="content"/>
        </w:behaviors>
        <w:guid w:val="{1E784E26-B59C-4442-A6F9-DC18B8B8B97E}"/>
      </w:docPartPr>
      <w:docPartBody>
        <w:p w:rsidR="00E13AF9" w:rsidRDefault="0046448D" w:rsidP="0046448D">
          <w:pPr>
            <w:pStyle w:val="23737CCE0434430E8C0A059620F61750"/>
          </w:pPr>
          <w:r w:rsidRPr="00780E81">
            <w:rPr>
              <w:rStyle w:val="PlaceholderText"/>
            </w:rPr>
            <w:t>Choose an item.</w:t>
          </w:r>
        </w:p>
      </w:docPartBody>
    </w:docPart>
    <w:docPart>
      <w:docPartPr>
        <w:name w:val="A7DBCC9CBCA74591A80B1D8B371E812E"/>
        <w:category>
          <w:name w:val="General"/>
          <w:gallery w:val="placeholder"/>
        </w:category>
        <w:types>
          <w:type w:val="bbPlcHdr"/>
        </w:types>
        <w:behaviors>
          <w:behavior w:val="content"/>
        </w:behaviors>
        <w:guid w:val="{C5E309E2-279C-45D4-922A-BDA0F5583984}"/>
      </w:docPartPr>
      <w:docPartBody>
        <w:p w:rsidR="00E13AF9" w:rsidRDefault="0046448D" w:rsidP="0046448D">
          <w:pPr>
            <w:pStyle w:val="A7DBCC9CBCA74591A80B1D8B371E812E"/>
          </w:pPr>
          <w:r w:rsidRPr="00780E81">
            <w:rPr>
              <w:rStyle w:val="PlaceholderText"/>
            </w:rPr>
            <w:t>Choose an item.</w:t>
          </w:r>
        </w:p>
      </w:docPartBody>
    </w:docPart>
    <w:docPart>
      <w:docPartPr>
        <w:name w:val="5AC698D3A26D4A968D703B10DAFE151C"/>
        <w:category>
          <w:name w:val="General"/>
          <w:gallery w:val="placeholder"/>
        </w:category>
        <w:types>
          <w:type w:val="bbPlcHdr"/>
        </w:types>
        <w:behaviors>
          <w:behavior w:val="content"/>
        </w:behaviors>
        <w:guid w:val="{0B94CDF2-12C9-43E6-A04F-EC6168702A24}"/>
      </w:docPartPr>
      <w:docPartBody>
        <w:p w:rsidR="00E13AF9" w:rsidRDefault="0046448D" w:rsidP="0046448D">
          <w:pPr>
            <w:pStyle w:val="5AC698D3A26D4A968D703B10DAFE151C"/>
          </w:pPr>
          <w:r w:rsidRPr="00780E81">
            <w:rPr>
              <w:rStyle w:val="PlaceholderText"/>
            </w:rPr>
            <w:t>Choose an item.</w:t>
          </w:r>
        </w:p>
      </w:docPartBody>
    </w:docPart>
    <w:docPart>
      <w:docPartPr>
        <w:name w:val="5D7A629F1F984BACBEB9CA6E6DCE0083"/>
        <w:category>
          <w:name w:val="General"/>
          <w:gallery w:val="placeholder"/>
        </w:category>
        <w:types>
          <w:type w:val="bbPlcHdr"/>
        </w:types>
        <w:behaviors>
          <w:behavior w:val="content"/>
        </w:behaviors>
        <w:guid w:val="{C234AC4D-0FEB-4FA8-8371-86873FE052F6}"/>
      </w:docPartPr>
      <w:docPartBody>
        <w:p w:rsidR="00E13AF9" w:rsidRDefault="0046448D" w:rsidP="0046448D">
          <w:pPr>
            <w:pStyle w:val="5D7A629F1F984BACBEB9CA6E6DCE0083"/>
          </w:pPr>
          <w:r w:rsidRPr="00780E81">
            <w:rPr>
              <w:rStyle w:val="PlaceholderText"/>
            </w:rPr>
            <w:t>Choose an item.</w:t>
          </w:r>
        </w:p>
      </w:docPartBody>
    </w:docPart>
    <w:docPart>
      <w:docPartPr>
        <w:name w:val="7FD081AB40CC45CDA40D6D6CF4FF74B1"/>
        <w:category>
          <w:name w:val="General"/>
          <w:gallery w:val="placeholder"/>
        </w:category>
        <w:types>
          <w:type w:val="bbPlcHdr"/>
        </w:types>
        <w:behaviors>
          <w:behavior w:val="content"/>
        </w:behaviors>
        <w:guid w:val="{4F55D290-9313-4B55-BC21-4A7F1D5C7DF8}"/>
      </w:docPartPr>
      <w:docPartBody>
        <w:p w:rsidR="00E13AF9" w:rsidRDefault="0046448D" w:rsidP="0046448D">
          <w:pPr>
            <w:pStyle w:val="7FD081AB40CC45CDA40D6D6CF4FF74B1"/>
          </w:pPr>
          <w:r w:rsidRPr="00780E81">
            <w:rPr>
              <w:rStyle w:val="PlaceholderText"/>
            </w:rPr>
            <w:t>Choose an item.</w:t>
          </w:r>
        </w:p>
      </w:docPartBody>
    </w:docPart>
    <w:docPart>
      <w:docPartPr>
        <w:name w:val="1873317C37FC4B53A718E58E49AF6A1D"/>
        <w:category>
          <w:name w:val="General"/>
          <w:gallery w:val="placeholder"/>
        </w:category>
        <w:types>
          <w:type w:val="bbPlcHdr"/>
        </w:types>
        <w:behaviors>
          <w:behavior w:val="content"/>
        </w:behaviors>
        <w:guid w:val="{4C4AA322-F56A-4C12-8718-E3FAAF4F4A94}"/>
      </w:docPartPr>
      <w:docPartBody>
        <w:p w:rsidR="00E13AF9" w:rsidRDefault="006A727B" w:rsidP="006A727B">
          <w:pPr>
            <w:pStyle w:val="1873317C37FC4B53A718E58E49AF6A1D"/>
          </w:pPr>
          <w:r w:rsidRPr="00623640">
            <w:rPr>
              <w:rStyle w:val="PlaceholderText"/>
            </w:rPr>
            <w:t>Click or tap to enter a date.</w:t>
          </w:r>
        </w:p>
      </w:docPartBody>
    </w:docPart>
    <w:docPart>
      <w:docPartPr>
        <w:name w:val="B102E447023C4D1395FA51ED8158577C"/>
        <w:category>
          <w:name w:val="General"/>
          <w:gallery w:val="placeholder"/>
        </w:category>
        <w:types>
          <w:type w:val="bbPlcHdr"/>
        </w:types>
        <w:behaviors>
          <w:behavior w:val="content"/>
        </w:behaviors>
        <w:guid w:val="{CA36E39C-2D52-4053-B5F5-44429F21A364}"/>
      </w:docPartPr>
      <w:docPartBody>
        <w:p w:rsidR="00E13AF9" w:rsidRDefault="0046448D" w:rsidP="0046448D">
          <w:pPr>
            <w:pStyle w:val="B102E447023C4D1395FA51ED8158577C1"/>
          </w:pPr>
          <w:r w:rsidRPr="008A3FCF">
            <w:rPr>
              <w:rStyle w:val="PlaceholderText"/>
            </w:rPr>
            <w:t>Choose an item.</w:t>
          </w:r>
        </w:p>
      </w:docPartBody>
    </w:docPart>
    <w:docPart>
      <w:docPartPr>
        <w:name w:val="DefaultPlaceholder_-1854013438"/>
        <w:category>
          <w:name w:val="General"/>
          <w:gallery w:val="placeholder"/>
        </w:category>
        <w:types>
          <w:type w:val="bbPlcHdr"/>
        </w:types>
        <w:behaviors>
          <w:behavior w:val="content"/>
        </w:behaviors>
        <w:guid w:val="{0F6D98B7-68AE-49AB-B682-CBA93AD23AD0}"/>
      </w:docPartPr>
      <w:docPartBody>
        <w:p w:rsidR="00A81FED" w:rsidRDefault="00A81FED">
          <w:r w:rsidRPr="00C3584A">
            <w:rPr>
              <w:rStyle w:val="PlaceholderText"/>
            </w:rPr>
            <w:t>Choose an item.</w:t>
          </w:r>
        </w:p>
      </w:docPartBody>
    </w:docPart>
    <w:docPart>
      <w:docPartPr>
        <w:name w:val="AA34AC8B89504D40832DBBF4E929C06F"/>
        <w:category>
          <w:name w:val="General"/>
          <w:gallery w:val="placeholder"/>
        </w:category>
        <w:types>
          <w:type w:val="bbPlcHdr"/>
        </w:types>
        <w:behaviors>
          <w:behavior w:val="content"/>
        </w:behaviors>
        <w:guid w:val="{2A84AC87-9D38-4F5C-903F-F591015BE9E6}"/>
      </w:docPartPr>
      <w:docPartBody>
        <w:p w:rsidR="00A81FED" w:rsidRDefault="0046448D" w:rsidP="0046448D">
          <w:pPr>
            <w:pStyle w:val="AA34AC8B89504D40832DBBF4E929C06F1"/>
          </w:pPr>
          <w:r w:rsidRPr="00C3584A">
            <w:rPr>
              <w:rStyle w:val="PlaceholderText"/>
            </w:rPr>
            <w:t>Choose an item.</w:t>
          </w:r>
        </w:p>
      </w:docPartBody>
    </w:docPart>
    <w:docPart>
      <w:docPartPr>
        <w:name w:val="9D13263C84DE4A91AC97C87CCC3D5B76"/>
        <w:category>
          <w:name w:val="General"/>
          <w:gallery w:val="placeholder"/>
        </w:category>
        <w:types>
          <w:type w:val="bbPlcHdr"/>
        </w:types>
        <w:behaviors>
          <w:behavior w:val="content"/>
        </w:behaviors>
        <w:guid w:val="{BD69751E-97AE-4B49-9920-63F27A89D199}"/>
      </w:docPartPr>
      <w:docPartBody>
        <w:p w:rsidR="005330E0" w:rsidRDefault="0046448D" w:rsidP="0046448D">
          <w:pPr>
            <w:pStyle w:val="9D13263C84DE4A91AC97C87CCC3D5B76"/>
          </w:pPr>
          <w:r w:rsidRPr="00C3584A">
            <w:rPr>
              <w:rStyle w:val="PlaceholderText"/>
            </w:rPr>
            <w:t>Choose an item.</w:t>
          </w:r>
        </w:p>
      </w:docPartBody>
    </w:docPart>
    <w:docPart>
      <w:docPartPr>
        <w:name w:val="D2E2C2204CDD4C5BB0BF0576E2D2A9DC"/>
        <w:category>
          <w:name w:val="General"/>
          <w:gallery w:val="placeholder"/>
        </w:category>
        <w:types>
          <w:type w:val="bbPlcHdr"/>
        </w:types>
        <w:behaviors>
          <w:behavior w:val="content"/>
        </w:behaviors>
        <w:guid w:val="{28763D5F-CF03-43FF-AF11-EF947F9E9272}"/>
      </w:docPartPr>
      <w:docPartBody>
        <w:p w:rsidR="005330E0" w:rsidRDefault="0046448D" w:rsidP="0046448D">
          <w:pPr>
            <w:pStyle w:val="D2E2C2204CDD4C5BB0BF0576E2D2A9DC"/>
          </w:pPr>
          <w:r w:rsidRPr="00C3584A">
            <w:rPr>
              <w:rStyle w:val="PlaceholderText"/>
            </w:rPr>
            <w:t>Choose an item.</w:t>
          </w:r>
        </w:p>
      </w:docPartBody>
    </w:docPart>
    <w:docPart>
      <w:docPartPr>
        <w:name w:val="A76FA171632B439DAABDC7663A27488D"/>
        <w:category>
          <w:name w:val="General"/>
          <w:gallery w:val="placeholder"/>
        </w:category>
        <w:types>
          <w:type w:val="bbPlcHdr"/>
        </w:types>
        <w:behaviors>
          <w:behavior w:val="content"/>
        </w:behaviors>
        <w:guid w:val="{FF2934B8-9C73-4E93-B1F4-F09CE98997AC}"/>
      </w:docPartPr>
      <w:docPartBody>
        <w:p w:rsidR="005330E0" w:rsidRDefault="0046448D" w:rsidP="0046448D">
          <w:pPr>
            <w:pStyle w:val="A76FA171632B439DAABDC7663A27488D"/>
          </w:pPr>
          <w:r w:rsidRPr="00C3584A">
            <w:rPr>
              <w:rStyle w:val="PlaceholderText"/>
            </w:rPr>
            <w:t>Choose an item.</w:t>
          </w:r>
        </w:p>
      </w:docPartBody>
    </w:docPart>
    <w:docPart>
      <w:docPartPr>
        <w:name w:val="838DB471554A4814BDEA5919E8BFD752"/>
        <w:category>
          <w:name w:val="General"/>
          <w:gallery w:val="placeholder"/>
        </w:category>
        <w:types>
          <w:type w:val="bbPlcHdr"/>
        </w:types>
        <w:behaviors>
          <w:behavior w:val="content"/>
        </w:behaviors>
        <w:guid w:val="{3D03D0E0-C6B5-4F68-9973-EAC8E676C95B}"/>
      </w:docPartPr>
      <w:docPartBody>
        <w:p w:rsidR="005330E0" w:rsidRDefault="0046448D" w:rsidP="0046448D">
          <w:pPr>
            <w:pStyle w:val="838DB471554A4814BDEA5919E8BFD752"/>
          </w:pPr>
          <w:r w:rsidRPr="00C3584A">
            <w:rPr>
              <w:rStyle w:val="PlaceholderText"/>
            </w:rPr>
            <w:t>Choose an item.</w:t>
          </w:r>
        </w:p>
      </w:docPartBody>
    </w:docPart>
    <w:docPart>
      <w:docPartPr>
        <w:name w:val="FC07BF6609EA4BAAB499E09E0700D5E0"/>
        <w:category>
          <w:name w:val="General"/>
          <w:gallery w:val="placeholder"/>
        </w:category>
        <w:types>
          <w:type w:val="bbPlcHdr"/>
        </w:types>
        <w:behaviors>
          <w:behavior w:val="content"/>
        </w:behaviors>
        <w:guid w:val="{99A79A6E-5DE6-4D3A-B0F7-B8A02384B65A}"/>
      </w:docPartPr>
      <w:docPartBody>
        <w:p w:rsidR="005330E0" w:rsidRDefault="0046448D" w:rsidP="0046448D">
          <w:pPr>
            <w:pStyle w:val="FC07BF6609EA4BAAB499E09E0700D5E0"/>
          </w:pPr>
          <w:r w:rsidRPr="00C3584A">
            <w:rPr>
              <w:rStyle w:val="PlaceholderText"/>
            </w:rPr>
            <w:t>Choose an item.</w:t>
          </w:r>
        </w:p>
      </w:docPartBody>
    </w:docPart>
    <w:docPart>
      <w:docPartPr>
        <w:name w:val="08C4DD8147E542098E19F33F1B6E24A1"/>
        <w:category>
          <w:name w:val="General"/>
          <w:gallery w:val="placeholder"/>
        </w:category>
        <w:types>
          <w:type w:val="bbPlcHdr"/>
        </w:types>
        <w:behaviors>
          <w:behavior w:val="content"/>
        </w:behaviors>
        <w:guid w:val="{5142E66C-DFAB-4377-9645-F42DEF5A9E16}"/>
      </w:docPartPr>
      <w:docPartBody>
        <w:p w:rsidR="005330E0" w:rsidRDefault="0046448D" w:rsidP="0046448D">
          <w:pPr>
            <w:pStyle w:val="08C4DD8147E542098E19F33F1B6E24A1"/>
          </w:pPr>
          <w:r w:rsidRPr="00C3584A">
            <w:rPr>
              <w:rStyle w:val="PlaceholderText"/>
            </w:rPr>
            <w:t>Choose an item.</w:t>
          </w:r>
        </w:p>
      </w:docPartBody>
    </w:docPart>
    <w:docPart>
      <w:docPartPr>
        <w:name w:val="234907A2151244D8B8DEC2676614E330"/>
        <w:category>
          <w:name w:val="General"/>
          <w:gallery w:val="placeholder"/>
        </w:category>
        <w:types>
          <w:type w:val="bbPlcHdr"/>
        </w:types>
        <w:behaviors>
          <w:behavior w:val="content"/>
        </w:behaviors>
        <w:guid w:val="{8B87144F-991B-4B9A-9238-5E15381CD9BE}"/>
      </w:docPartPr>
      <w:docPartBody>
        <w:p w:rsidR="005330E0" w:rsidRDefault="0046448D" w:rsidP="0046448D">
          <w:pPr>
            <w:pStyle w:val="234907A2151244D8B8DEC2676614E330"/>
          </w:pPr>
          <w:r w:rsidRPr="00C3584A">
            <w:rPr>
              <w:rStyle w:val="PlaceholderText"/>
            </w:rPr>
            <w:t>Choose an item.</w:t>
          </w:r>
        </w:p>
      </w:docPartBody>
    </w:docPart>
    <w:docPart>
      <w:docPartPr>
        <w:name w:val="B75C272F305F44F89A53D20DED35C157"/>
        <w:category>
          <w:name w:val="General"/>
          <w:gallery w:val="placeholder"/>
        </w:category>
        <w:types>
          <w:type w:val="bbPlcHdr"/>
        </w:types>
        <w:behaviors>
          <w:behavior w:val="content"/>
        </w:behaviors>
        <w:guid w:val="{336924A8-EEFC-418E-8B21-FFD5847F7CE8}"/>
      </w:docPartPr>
      <w:docPartBody>
        <w:p w:rsidR="005330E0" w:rsidRDefault="0046448D" w:rsidP="0046448D">
          <w:pPr>
            <w:pStyle w:val="B75C272F305F44F89A53D20DED35C157"/>
          </w:pPr>
          <w:r w:rsidRPr="00780E81">
            <w:rPr>
              <w:rStyle w:val="PlaceholderText"/>
            </w:rPr>
            <w:t>Choose an item.</w:t>
          </w:r>
        </w:p>
      </w:docPartBody>
    </w:docPart>
    <w:docPart>
      <w:docPartPr>
        <w:name w:val="D1A92E96747A473DABB9E1616CFE07E6"/>
        <w:category>
          <w:name w:val="General"/>
          <w:gallery w:val="placeholder"/>
        </w:category>
        <w:types>
          <w:type w:val="bbPlcHdr"/>
        </w:types>
        <w:behaviors>
          <w:behavior w:val="content"/>
        </w:behaviors>
        <w:guid w:val="{8D0227A6-5749-43D0-A414-013850BC61DB}"/>
      </w:docPartPr>
      <w:docPartBody>
        <w:p w:rsidR="005330E0" w:rsidRDefault="0046448D" w:rsidP="0046448D">
          <w:pPr>
            <w:pStyle w:val="D1A92E96747A473DABB9E1616CFE07E6"/>
          </w:pPr>
          <w:r w:rsidRPr="00780E81">
            <w:rPr>
              <w:rStyle w:val="PlaceholderText"/>
            </w:rPr>
            <w:t>Choose an item.</w:t>
          </w:r>
        </w:p>
      </w:docPartBody>
    </w:docPart>
    <w:docPart>
      <w:docPartPr>
        <w:name w:val="914CC4C825B54756933F21B016B3E627"/>
        <w:category>
          <w:name w:val="General"/>
          <w:gallery w:val="placeholder"/>
        </w:category>
        <w:types>
          <w:type w:val="bbPlcHdr"/>
        </w:types>
        <w:behaviors>
          <w:behavior w:val="content"/>
        </w:behaviors>
        <w:guid w:val="{7202C015-580C-49D4-93B2-B377E2B87228}"/>
      </w:docPartPr>
      <w:docPartBody>
        <w:p w:rsidR="005330E0" w:rsidRDefault="0046448D" w:rsidP="0046448D">
          <w:pPr>
            <w:pStyle w:val="914CC4C825B54756933F21B016B3E627"/>
          </w:pPr>
          <w:r w:rsidRPr="008A3FCF">
            <w:rPr>
              <w:rStyle w:val="PlaceholderText"/>
            </w:rPr>
            <w:t>Choose an item.</w:t>
          </w:r>
        </w:p>
      </w:docPartBody>
    </w:docPart>
    <w:docPart>
      <w:docPartPr>
        <w:name w:val="59EF5C22A1324E6D9BF5142BCFBC12C4"/>
        <w:category>
          <w:name w:val="General"/>
          <w:gallery w:val="placeholder"/>
        </w:category>
        <w:types>
          <w:type w:val="bbPlcHdr"/>
        </w:types>
        <w:behaviors>
          <w:behavior w:val="content"/>
        </w:behaviors>
        <w:guid w:val="{DD855E93-57E2-425B-AB33-480AF177716B}"/>
      </w:docPartPr>
      <w:docPartBody>
        <w:p w:rsidR="005330E0" w:rsidRDefault="0046448D" w:rsidP="0046448D">
          <w:pPr>
            <w:pStyle w:val="59EF5C22A1324E6D9BF5142BCFBC12C4"/>
          </w:pPr>
          <w:r w:rsidRPr="009F27F5">
            <w:rPr>
              <w:rStyle w:val="PlaceholderText"/>
            </w:rPr>
            <w:t>Choose an item.</w:t>
          </w:r>
        </w:p>
      </w:docPartBody>
    </w:docPart>
    <w:docPart>
      <w:docPartPr>
        <w:name w:val="7DF90CEA03CC435FB36E530A759771F3"/>
        <w:category>
          <w:name w:val="General"/>
          <w:gallery w:val="placeholder"/>
        </w:category>
        <w:types>
          <w:type w:val="bbPlcHdr"/>
        </w:types>
        <w:behaviors>
          <w:behavior w:val="content"/>
        </w:behaviors>
        <w:guid w:val="{4D983207-E595-438E-B26F-4A4658C0D9E6}"/>
      </w:docPartPr>
      <w:docPartBody>
        <w:p w:rsidR="005330E0" w:rsidRDefault="0046448D" w:rsidP="0046448D">
          <w:pPr>
            <w:pStyle w:val="7DF90CEA03CC435FB36E530A759771F3"/>
          </w:pPr>
          <w:r w:rsidRPr="009F27F5">
            <w:rPr>
              <w:rStyle w:val="PlaceholderText"/>
            </w:rPr>
            <w:t>Choose an item.</w:t>
          </w:r>
        </w:p>
      </w:docPartBody>
    </w:docPart>
    <w:docPart>
      <w:docPartPr>
        <w:name w:val="C6306564DF4B4D298FCAB0B5059EA217"/>
        <w:category>
          <w:name w:val="General"/>
          <w:gallery w:val="placeholder"/>
        </w:category>
        <w:types>
          <w:type w:val="bbPlcHdr"/>
        </w:types>
        <w:behaviors>
          <w:behavior w:val="content"/>
        </w:behaviors>
        <w:guid w:val="{F9609895-298D-4D88-938B-10A70B4C3226}"/>
      </w:docPartPr>
      <w:docPartBody>
        <w:p w:rsidR="005330E0" w:rsidRDefault="0046448D" w:rsidP="0046448D">
          <w:pPr>
            <w:pStyle w:val="C6306564DF4B4D298FCAB0B5059EA217"/>
          </w:pPr>
          <w:r w:rsidRPr="002E39C9">
            <w:rPr>
              <w:rStyle w:val="PlaceholderText"/>
              <w:bCs/>
            </w:rPr>
            <w:t>Choose an item.</w:t>
          </w:r>
        </w:p>
      </w:docPartBody>
    </w:docPart>
    <w:docPart>
      <w:docPartPr>
        <w:name w:val="4815143D0C2A459EBAD33D863F59BFCD"/>
        <w:category>
          <w:name w:val="General"/>
          <w:gallery w:val="placeholder"/>
        </w:category>
        <w:types>
          <w:type w:val="bbPlcHdr"/>
        </w:types>
        <w:behaviors>
          <w:behavior w:val="content"/>
        </w:behaviors>
        <w:guid w:val="{063DE863-DE4B-4297-963B-85285AF09B65}"/>
      </w:docPartPr>
      <w:docPartBody>
        <w:p w:rsidR="005330E0" w:rsidRDefault="0046448D" w:rsidP="0046448D">
          <w:pPr>
            <w:pStyle w:val="4815143D0C2A459EBAD33D863F59BFCD"/>
          </w:pPr>
          <w:r w:rsidRPr="009F27F5">
            <w:rPr>
              <w:rStyle w:val="PlaceholderText"/>
            </w:rPr>
            <w:t>Choose an item.</w:t>
          </w:r>
        </w:p>
      </w:docPartBody>
    </w:docPart>
    <w:docPart>
      <w:docPartPr>
        <w:name w:val="33A9B0C4E6144DB5B8AF739FD3318D71"/>
        <w:category>
          <w:name w:val="General"/>
          <w:gallery w:val="placeholder"/>
        </w:category>
        <w:types>
          <w:type w:val="bbPlcHdr"/>
        </w:types>
        <w:behaviors>
          <w:behavior w:val="content"/>
        </w:behaviors>
        <w:guid w:val="{17507E39-CC29-4103-8D3C-632671010F9F}"/>
      </w:docPartPr>
      <w:docPartBody>
        <w:p w:rsidR="005330E0" w:rsidRDefault="0046448D" w:rsidP="0046448D">
          <w:pPr>
            <w:pStyle w:val="33A9B0C4E6144DB5B8AF739FD3318D71"/>
          </w:pPr>
          <w:r w:rsidRPr="009F27F5">
            <w:rPr>
              <w:rStyle w:val="PlaceholderText"/>
            </w:rPr>
            <w:t>Choose an item.</w:t>
          </w:r>
        </w:p>
      </w:docPartBody>
    </w:docPart>
    <w:docPart>
      <w:docPartPr>
        <w:name w:val="A590907A8AC049D684009742A4DFE8E9"/>
        <w:category>
          <w:name w:val="General"/>
          <w:gallery w:val="placeholder"/>
        </w:category>
        <w:types>
          <w:type w:val="bbPlcHdr"/>
        </w:types>
        <w:behaviors>
          <w:behavior w:val="content"/>
        </w:behaviors>
        <w:guid w:val="{5BE4E522-8005-4164-9B83-71823C9EAF55}"/>
      </w:docPartPr>
      <w:docPartBody>
        <w:p w:rsidR="005330E0" w:rsidRDefault="0046448D" w:rsidP="0046448D">
          <w:pPr>
            <w:pStyle w:val="A590907A8AC049D684009742A4DFE8E9"/>
          </w:pPr>
          <w:r w:rsidRPr="00C3584A">
            <w:rPr>
              <w:rStyle w:val="PlaceholderText"/>
            </w:rPr>
            <w:t>Choose an item.</w:t>
          </w:r>
        </w:p>
      </w:docPartBody>
    </w:docPart>
    <w:docPart>
      <w:docPartPr>
        <w:name w:val="910C5C1BCA184A8E8347E1570EE174C8"/>
        <w:category>
          <w:name w:val="General"/>
          <w:gallery w:val="placeholder"/>
        </w:category>
        <w:types>
          <w:type w:val="bbPlcHdr"/>
        </w:types>
        <w:behaviors>
          <w:behavior w:val="content"/>
        </w:behaviors>
        <w:guid w:val="{4E3BADC7-4807-4F0A-B480-AD2E313945E8}"/>
      </w:docPartPr>
      <w:docPartBody>
        <w:p w:rsidR="005330E0" w:rsidRDefault="0046448D" w:rsidP="0046448D">
          <w:pPr>
            <w:pStyle w:val="910C5C1BCA184A8E8347E1570EE174C8"/>
          </w:pPr>
          <w:r w:rsidRPr="00780E81">
            <w:rPr>
              <w:rStyle w:val="PlaceholderText"/>
            </w:rPr>
            <w:t>Choose an item.</w:t>
          </w:r>
        </w:p>
      </w:docPartBody>
    </w:docPart>
    <w:docPart>
      <w:docPartPr>
        <w:name w:val="4F4CA89E369D4C2C806BF43B49322FC3"/>
        <w:category>
          <w:name w:val="General"/>
          <w:gallery w:val="placeholder"/>
        </w:category>
        <w:types>
          <w:type w:val="bbPlcHdr"/>
        </w:types>
        <w:behaviors>
          <w:behavior w:val="content"/>
        </w:behaviors>
        <w:guid w:val="{BBF5F43C-FE59-4EBD-B68A-B613B15432EE}"/>
      </w:docPartPr>
      <w:docPartBody>
        <w:p w:rsidR="005330E0" w:rsidRDefault="005330E0" w:rsidP="005330E0">
          <w:pPr>
            <w:pStyle w:val="4F4CA89E369D4C2C806BF43B49322FC3"/>
          </w:pPr>
          <w:r w:rsidRPr="00780E81">
            <w:rPr>
              <w:rStyle w:val="PlaceholderText"/>
            </w:rPr>
            <w:t>Choose an item.</w:t>
          </w:r>
        </w:p>
      </w:docPartBody>
    </w:docPart>
    <w:docPart>
      <w:docPartPr>
        <w:name w:val="0071543C25C74FAB863E5A0EF820C40D"/>
        <w:category>
          <w:name w:val="General"/>
          <w:gallery w:val="placeholder"/>
        </w:category>
        <w:types>
          <w:type w:val="bbPlcHdr"/>
        </w:types>
        <w:behaviors>
          <w:behavior w:val="content"/>
        </w:behaviors>
        <w:guid w:val="{75C8A07B-4A83-44EF-A1F4-F795309FC6EB}"/>
      </w:docPartPr>
      <w:docPartBody>
        <w:p w:rsidR="005330E0" w:rsidRDefault="005330E0" w:rsidP="005330E0">
          <w:pPr>
            <w:pStyle w:val="0071543C25C74FAB863E5A0EF820C40D"/>
          </w:pPr>
          <w:r w:rsidRPr="00780E81">
            <w:rPr>
              <w:rStyle w:val="PlaceholderText"/>
            </w:rPr>
            <w:t>Choose an item.</w:t>
          </w:r>
        </w:p>
      </w:docPartBody>
    </w:docPart>
    <w:docPart>
      <w:docPartPr>
        <w:name w:val="D5773097A1B3406BB3A79444789446DF"/>
        <w:category>
          <w:name w:val="General"/>
          <w:gallery w:val="placeholder"/>
        </w:category>
        <w:types>
          <w:type w:val="bbPlcHdr"/>
        </w:types>
        <w:behaviors>
          <w:behavior w:val="content"/>
        </w:behaviors>
        <w:guid w:val="{394B401B-EE3A-4EB8-A725-DE88673CB0FE}"/>
      </w:docPartPr>
      <w:docPartBody>
        <w:p w:rsidR="005330E0" w:rsidRDefault="005330E0" w:rsidP="005330E0">
          <w:pPr>
            <w:pStyle w:val="D5773097A1B3406BB3A79444789446DF"/>
          </w:pPr>
          <w:r w:rsidRPr="00780E81">
            <w:rPr>
              <w:rStyle w:val="PlaceholderText"/>
            </w:rPr>
            <w:t>Choose an item.</w:t>
          </w:r>
        </w:p>
      </w:docPartBody>
    </w:docPart>
    <w:docPart>
      <w:docPartPr>
        <w:name w:val="8E1EB9828ADA43BAB350B3018C64CB3D"/>
        <w:category>
          <w:name w:val="General"/>
          <w:gallery w:val="placeholder"/>
        </w:category>
        <w:types>
          <w:type w:val="bbPlcHdr"/>
        </w:types>
        <w:behaviors>
          <w:behavior w:val="content"/>
        </w:behaviors>
        <w:guid w:val="{A9D40CC8-15FB-4980-8EA5-C4B2BED5047A}"/>
      </w:docPartPr>
      <w:docPartBody>
        <w:p w:rsidR="005330E0" w:rsidRDefault="005330E0" w:rsidP="005330E0">
          <w:pPr>
            <w:pStyle w:val="8E1EB9828ADA43BAB350B3018C64CB3D"/>
          </w:pPr>
          <w:r w:rsidRPr="00780E81">
            <w:rPr>
              <w:rStyle w:val="PlaceholderText"/>
            </w:rPr>
            <w:t>Choose an item.</w:t>
          </w:r>
        </w:p>
      </w:docPartBody>
    </w:docPart>
    <w:docPart>
      <w:docPartPr>
        <w:name w:val="D1EBABECFB1340FB9DF3D8E55277FF59"/>
        <w:category>
          <w:name w:val="General"/>
          <w:gallery w:val="placeholder"/>
        </w:category>
        <w:types>
          <w:type w:val="bbPlcHdr"/>
        </w:types>
        <w:behaviors>
          <w:behavior w:val="content"/>
        </w:behaviors>
        <w:guid w:val="{6AB534B1-7ADC-4627-B46F-31D226DEE7D7}"/>
      </w:docPartPr>
      <w:docPartBody>
        <w:p w:rsidR="005330E0" w:rsidRDefault="005330E0" w:rsidP="005330E0">
          <w:pPr>
            <w:pStyle w:val="D1EBABECFB1340FB9DF3D8E55277FF59"/>
          </w:pPr>
          <w:r w:rsidRPr="00780E81">
            <w:rPr>
              <w:rStyle w:val="PlaceholderText"/>
            </w:rPr>
            <w:t>Choose an item.</w:t>
          </w:r>
        </w:p>
      </w:docPartBody>
    </w:docPart>
    <w:docPart>
      <w:docPartPr>
        <w:name w:val="78DCCD2D206541EA948106EDF878FA8B"/>
        <w:category>
          <w:name w:val="General"/>
          <w:gallery w:val="placeholder"/>
        </w:category>
        <w:types>
          <w:type w:val="bbPlcHdr"/>
        </w:types>
        <w:behaviors>
          <w:behavior w:val="content"/>
        </w:behaviors>
        <w:guid w:val="{844D88BC-2D94-4106-819F-BAEBB6E8A0A5}"/>
      </w:docPartPr>
      <w:docPartBody>
        <w:p w:rsidR="005330E0" w:rsidRDefault="005330E0" w:rsidP="005330E0">
          <w:pPr>
            <w:pStyle w:val="78DCCD2D206541EA948106EDF878FA8B"/>
          </w:pPr>
          <w:r w:rsidRPr="00780E81">
            <w:rPr>
              <w:rStyle w:val="PlaceholderText"/>
            </w:rPr>
            <w:t>Choose an item.</w:t>
          </w:r>
        </w:p>
      </w:docPartBody>
    </w:docPart>
    <w:docPart>
      <w:docPartPr>
        <w:name w:val="C4B536B4A42A4E42927A8628E5645AF5"/>
        <w:category>
          <w:name w:val="General"/>
          <w:gallery w:val="placeholder"/>
        </w:category>
        <w:types>
          <w:type w:val="bbPlcHdr"/>
        </w:types>
        <w:behaviors>
          <w:behavior w:val="content"/>
        </w:behaviors>
        <w:guid w:val="{03BC2A00-5B12-42CF-8375-C03F25DF4187}"/>
      </w:docPartPr>
      <w:docPartBody>
        <w:p w:rsidR="005330E0" w:rsidRDefault="005330E0" w:rsidP="005330E0">
          <w:pPr>
            <w:pStyle w:val="C4B536B4A42A4E42927A8628E5645AF5"/>
          </w:pPr>
          <w:r w:rsidRPr="00780E81">
            <w:rPr>
              <w:rStyle w:val="PlaceholderText"/>
            </w:rPr>
            <w:t>Choose an item.</w:t>
          </w:r>
        </w:p>
      </w:docPartBody>
    </w:docPart>
    <w:docPart>
      <w:docPartPr>
        <w:name w:val="5AF3DCAD338146159D66A21C118DCB5C"/>
        <w:category>
          <w:name w:val="General"/>
          <w:gallery w:val="placeholder"/>
        </w:category>
        <w:types>
          <w:type w:val="bbPlcHdr"/>
        </w:types>
        <w:behaviors>
          <w:behavior w:val="content"/>
        </w:behaviors>
        <w:guid w:val="{D8E257C7-CB88-4E0A-88DA-BD36DC406478}"/>
      </w:docPartPr>
      <w:docPartBody>
        <w:p w:rsidR="005330E0" w:rsidRDefault="005330E0" w:rsidP="005330E0">
          <w:pPr>
            <w:pStyle w:val="5AF3DCAD338146159D66A21C118DCB5C"/>
          </w:pPr>
          <w:r w:rsidRPr="00780E81">
            <w:rPr>
              <w:rStyle w:val="PlaceholderText"/>
            </w:rPr>
            <w:t>Choose an item.</w:t>
          </w:r>
        </w:p>
      </w:docPartBody>
    </w:docPart>
    <w:docPart>
      <w:docPartPr>
        <w:name w:val="47357EDB351D48B7BEA32D62A701EBDF"/>
        <w:category>
          <w:name w:val="General"/>
          <w:gallery w:val="placeholder"/>
        </w:category>
        <w:types>
          <w:type w:val="bbPlcHdr"/>
        </w:types>
        <w:behaviors>
          <w:behavior w:val="content"/>
        </w:behaviors>
        <w:guid w:val="{A5990257-02B3-4951-B7F2-7DAAB66B91EC}"/>
      </w:docPartPr>
      <w:docPartBody>
        <w:p w:rsidR="005330E0" w:rsidRDefault="005330E0" w:rsidP="005330E0">
          <w:pPr>
            <w:pStyle w:val="47357EDB351D48B7BEA32D62A701EBDF"/>
          </w:pPr>
          <w:r w:rsidRPr="00780E81">
            <w:rPr>
              <w:rStyle w:val="PlaceholderText"/>
            </w:rPr>
            <w:t>Choose an item.</w:t>
          </w:r>
        </w:p>
      </w:docPartBody>
    </w:docPart>
    <w:docPart>
      <w:docPartPr>
        <w:name w:val="523C7C01F08E47EBBFFD1A92FE6070F2"/>
        <w:category>
          <w:name w:val="General"/>
          <w:gallery w:val="placeholder"/>
        </w:category>
        <w:types>
          <w:type w:val="bbPlcHdr"/>
        </w:types>
        <w:behaviors>
          <w:behavior w:val="content"/>
        </w:behaviors>
        <w:guid w:val="{21B61D8F-4927-4E5A-8C37-488AD68DD17D}"/>
      </w:docPartPr>
      <w:docPartBody>
        <w:p w:rsidR="005330E0" w:rsidRDefault="005330E0" w:rsidP="005330E0">
          <w:pPr>
            <w:pStyle w:val="523C7C01F08E47EBBFFD1A92FE6070F2"/>
          </w:pPr>
          <w:r w:rsidRPr="00780E81">
            <w:rPr>
              <w:rStyle w:val="PlaceholderText"/>
            </w:rPr>
            <w:t>Choose an item.</w:t>
          </w:r>
        </w:p>
      </w:docPartBody>
    </w:docPart>
    <w:docPart>
      <w:docPartPr>
        <w:name w:val="399A871CB10E4678ACA56C69FFECB9AF"/>
        <w:category>
          <w:name w:val="General"/>
          <w:gallery w:val="placeholder"/>
        </w:category>
        <w:types>
          <w:type w:val="bbPlcHdr"/>
        </w:types>
        <w:behaviors>
          <w:behavior w:val="content"/>
        </w:behaviors>
        <w:guid w:val="{F1237273-86FD-4880-BFC2-1CBFF24E9A57}"/>
      </w:docPartPr>
      <w:docPartBody>
        <w:p w:rsidR="005330E0" w:rsidRDefault="005330E0" w:rsidP="005330E0">
          <w:pPr>
            <w:pStyle w:val="399A871CB10E4678ACA56C69FFECB9AF"/>
          </w:pPr>
          <w:r w:rsidRPr="00780E81">
            <w:rPr>
              <w:rStyle w:val="PlaceholderText"/>
            </w:rPr>
            <w:t>Choose an item.</w:t>
          </w:r>
        </w:p>
      </w:docPartBody>
    </w:docPart>
    <w:docPart>
      <w:docPartPr>
        <w:name w:val="4847F9D903364C728A7D0A16B7FA53DC"/>
        <w:category>
          <w:name w:val="General"/>
          <w:gallery w:val="placeholder"/>
        </w:category>
        <w:types>
          <w:type w:val="bbPlcHdr"/>
        </w:types>
        <w:behaviors>
          <w:behavior w:val="content"/>
        </w:behaviors>
        <w:guid w:val="{ED4104FE-C2F1-42AF-9E38-83141BBB4156}"/>
      </w:docPartPr>
      <w:docPartBody>
        <w:p w:rsidR="005330E0" w:rsidRDefault="005330E0" w:rsidP="005330E0">
          <w:pPr>
            <w:pStyle w:val="4847F9D903364C728A7D0A16B7FA53DC"/>
          </w:pPr>
          <w:r w:rsidRPr="00780E81">
            <w:rPr>
              <w:rStyle w:val="PlaceholderText"/>
            </w:rPr>
            <w:t>Choose an item.</w:t>
          </w:r>
        </w:p>
      </w:docPartBody>
    </w:docPart>
    <w:docPart>
      <w:docPartPr>
        <w:name w:val="2F6D4E9A7C26418186683E7849AE9692"/>
        <w:category>
          <w:name w:val="General"/>
          <w:gallery w:val="placeholder"/>
        </w:category>
        <w:types>
          <w:type w:val="bbPlcHdr"/>
        </w:types>
        <w:behaviors>
          <w:behavior w:val="content"/>
        </w:behaviors>
        <w:guid w:val="{0E0D318E-5E58-4824-AB9E-19F43A804E54}"/>
      </w:docPartPr>
      <w:docPartBody>
        <w:p w:rsidR="005330E0" w:rsidRDefault="005330E0" w:rsidP="005330E0">
          <w:pPr>
            <w:pStyle w:val="2F6D4E9A7C26418186683E7849AE9692"/>
          </w:pPr>
          <w:r w:rsidRPr="00780E81">
            <w:rPr>
              <w:rStyle w:val="PlaceholderText"/>
            </w:rPr>
            <w:t>Choose an item.</w:t>
          </w:r>
        </w:p>
      </w:docPartBody>
    </w:docPart>
    <w:docPart>
      <w:docPartPr>
        <w:name w:val="39D365DA33E042E9B8970388C2B5D526"/>
        <w:category>
          <w:name w:val="General"/>
          <w:gallery w:val="placeholder"/>
        </w:category>
        <w:types>
          <w:type w:val="bbPlcHdr"/>
        </w:types>
        <w:behaviors>
          <w:behavior w:val="content"/>
        </w:behaviors>
        <w:guid w:val="{E68B7898-32CF-4368-8FB1-20928B3BF707}"/>
      </w:docPartPr>
      <w:docPartBody>
        <w:p w:rsidR="005330E0" w:rsidRDefault="005330E0" w:rsidP="005330E0">
          <w:pPr>
            <w:pStyle w:val="39D365DA33E042E9B8970388C2B5D526"/>
          </w:pPr>
          <w:r w:rsidRPr="00780E81">
            <w:rPr>
              <w:rStyle w:val="PlaceholderText"/>
            </w:rPr>
            <w:t>Choose an item.</w:t>
          </w:r>
        </w:p>
      </w:docPartBody>
    </w:docPart>
    <w:docPart>
      <w:docPartPr>
        <w:name w:val="DCAD0A0EFAC2491BB16274CDC3C85F90"/>
        <w:category>
          <w:name w:val="General"/>
          <w:gallery w:val="placeholder"/>
        </w:category>
        <w:types>
          <w:type w:val="bbPlcHdr"/>
        </w:types>
        <w:behaviors>
          <w:behavior w:val="content"/>
        </w:behaviors>
        <w:guid w:val="{0F9826A7-0B3D-4997-AB37-BC7BE50106A1}"/>
      </w:docPartPr>
      <w:docPartBody>
        <w:p w:rsidR="005330E0" w:rsidRDefault="005330E0" w:rsidP="005330E0">
          <w:pPr>
            <w:pStyle w:val="DCAD0A0EFAC2491BB16274CDC3C85F90"/>
          </w:pPr>
          <w:r w:rsidRPr="00780E81">
            <w:rPr>
              <w:rStyle w:val="PlaceholderText"/>
            </w:rPr>
            <w:t>Choose an item.</w:t>
          </w:r>
        </w:p>
      </w:docPartBody>
    </w:docPart>
    <w:docPart>
      <w:docPartPr>
        <w:name w:val="8C3EDAA50ED6438D803969DB9FA1FB9E"/>
        <w:category>
          <w:name w:val="General"/>
          <w:gallery w:val="placeholder"/>
        </w:category>
        <w:types>
          <w:type w:val="bbPlcHdr"/>
        </w:types>
        <w:behaviors>
          <w:behavior w:val="content"/>
        </w:behaviors>
        <w:guid w:val="{35A9A451-24D4-4EAC-A05F-0C483C88A7CF}"/>
      </w:docPartPr>
      <w:docPartBody>
        <w:p w:rsidR="005330E0" w:rsidRDefault="005330E0" w:rsidP="005330E0">
          <w:pPr>
            <w:pStyle w:val="8C3EDAA50ED6438D803969DB9FA1FB9E"/>
          </w:pPr>
          <w:r w:rsidRPr="00780E81">
            <w:rPr>
              <w:rStyle w:val="PlaceholderText"/>
            </w:rPr>
            <w:t>Choose an item.</w:t>
          </w:r>
        </w:p>
      </w:docPartBody>
    </w:docPart>
    <w:docPart>
      <w:docPartPr>
        <w:name w:val="2088996B75704EA0AA9BEE0DB51942A5"/>
        <w:category>
          <w:name w:val="General"/>
          <w:gallery w:val="placeholder"/>
        </w:category>
        <w:types>
          <w:type w:val="bbPlcHdr"/>
        </w:types>
        <w:behaviors>
          <w:behavior w:val="content"/>
        </w:behaviors>
        <w:guid w:val="{3D5CEEFB-9505-4697-9C6F-C2538C32AF59}"/>
      </w:docPartPr>
      <w:docPartBody>
        <w:p w:rsidR="005330E0" w:rsidRDefault="005330E0" w:rsidP="005330E0">
          <w:pPr>
            <w:pStyle w:val="2088996B75704EA0AA9BEE0DB51942A5"/>
          </w:pPr>
          <w:r w:rsidRPr="00780E81">
            <w:rPr>
              <w:rStyle w:val="PlaceholderText"/>
            </w:rPr>
            <w:t>Choose an item.</w:t>
          </w:r>
        </w:p>
      </w:docPartBody>
    </w:docPart>
    <w:docPart>
      <w:docPartPr>
        <w:name w:val="E6E4F6218A664CEC9FC77C29363E0927"/>
        <w:category>
          <w:name w:val="General"/>
          <w:gallery w:val="placeholder"/>
        </w:category>
        <w:types>
          <w:type w:val="bbPlcHdr"/>
        </w:types>
        <w:behaviors>
          <w:behavior w:val="content"/>
        </w:behaviors>
        <w:guid w:val="{63B5E03D-8185-4DD7-BDE6-77C587EF6187}"/>
      </w:docPartPr>
      <w:docPartBody>
        <w:p w:rsidR="005330E0" w:rsidRDefault="005330E0" w:rsidP="005330E0">
          <w:pPr>
            <w:pStyle w:val="E6E4F6218A664CEC9FC77C29363E0927"/>
          </w:pPr>
          <w:r w:rsidRPr="00780E81">
            <w:rPr>
              <w:rStyle w:val="PlaceholderText"/>
            </w:rPr>
            <w:t>Choose an item.</w:t>
          </w:r>
        </w:p>
      </w:docPartBody>
    </w:docPart>
    <w:docPart>
      <w:docPartPr>
        <w:name w:val="8B48A7F9187C41C0A99AC76D8996079A"/>
        <w:category>
          <w:name w:val="General"/>
          <w:gallery w:val="placeholder"/>
        </w:category>
        <w:types>
          <w:type w:val="bbPlcHdr"/>
        </w:types>
        <w:behaviors>
          <w:behavior w:val="content"/>
        </w:behaviors>
        <w:guid w:val="{49FAC098-8602-4C5F-87E4-0B1442D2A13E}"/>
      </w:docPartPr>
      <w:docPartBody>
        <w:p w:rsidR="005330E0" w:rsidRDefault="005330E0" w:rsidP="005330E0">
          <w:pPr>
            <w:pStyle w:val="8B48A7F9187C41C0A99AC76D8996079A"/>
          </w:pPr>
          <w:r w:rsidRPr="00780E81">
            <w:rPr>
              <w:rStyle w:val="PlaceholderText"/>
            </w:rPr>
            <w:t>Choose an item.</w:t>
          </w:r>
        </w:p>
      </w:docPartBody>
    </w:docPart>
    <w:docPart>
      <w:docPartPr>
        <w:name w:val="69F402744B764F92B933B127DB90D5BA"/>
        <w:category>
          <w:name w:val="General"/>
          <w:gallery w:val="placeholder"/>
        </w:category>
        <w:types>
          <w:type w:val="bbPlcHdr"/>
        </w:types>
        <w:behaviors>
          <w:behavior w:val="content"/>
        </w:behaviors>
        <w:guid w:val="{7B3D1A77-5CF6-4B15-B580-C889F56EA621}"/>
      </w:docPartPr>
      <w:docPartBody>
        <w:p w:rsidR="005330E0" w:rsidRDefault="005330E0" w:rsidP="005330E0">
          <w:pPr>
            <w:pStyle w:val="69F402744B764F92B933B127DB90D5BA"/>
          </w:pPr>
          <w:r w:rsidRPr="00780E81">
            <w:rPr>
              <w:rStyle w:val="PlaceholderText"/>
            </w:rPr>
            <w:t>Choose an item.</w:t>
          </w:r>
        </w:p>
      </w:docPartBody>
    </w:docPart>
    <w:docPart>
      <w:docPartPr>
        <w:name w:val="4DF9B23B996A4380B0A2C69BFBC9FBF1"/>
        <w:category>
          <w:name w:val="General"/>
          <w:gallery w:val="placeholder"/>
        </w:category>
        <w:types>
          <w:type w:val="bbPlcHdr"/>
        </w:types>
        <w:behaviors>
          <w:behavior w:val="content"/>
        </w:behaviors>
        <w:guid w:val="{B68A28DF-9C29-43B8-B917-AE974E26887C}"/>
      </w:docPartPr>
      <w:docPartBody>
        <w:p w:rsidR="005330E0" w:rsidRDefault="005330E0" w:rsidP="005330E0">
          <w:pPr>
            <w:pStyle w:val="4DF9B23B996A4380B0A2C69BFBC9FBF1"/>
          </w:pPr>
          <w:r w:rsidRPr="00780E81">
            <w:rPr>
              <w:rStyle w:val="PlaceholderText"/>
            </w:rPr>
            <w:t>Choose an item.</w:t>
          </w:r>
        </w:p>
      </w:docPartBody>
    </w:docPart>
    <w:docPart>
      <w:docPartPr>
        <w:name w:val="83CA0A3FF99448B381D763D6E91868CF"/>
        <w:category>
          <w:name w:val="General"/>
          <w:gallery w:val="placeholder"/>
        </w:category>
        <w:types>
          <w:type w:val="bbPlcHdr"/>
        </w:types>
        <w:behaviors>
          <w:behavior w:val="content"/>
        </w:behaviors>
        <w:guid w:val="{2179D5AF-71EC-43B7-BA55-6C27E450DE00}"/>
      </w:docPartPr>
      <w:docPartBody>
        <w:p w:rsidR="005330E0" w:rsidRDefault="005330E0" w:rsidP="005330E0">
          <w:pPr>
            <w:pStyle w:val="83CA0A3FF99448B381D763D6E91868CF"/>
          </w:pPr>
          <w:r w:rsidRPr="00780E81">
            <w:rPr>
              <w:rStyle w:val="PlaceholderText"/>
            </w:rPr>
            <w:t>Choose an item.</w:t>
          </w:r>
        </w:p>
      </w:docPartBody>
    </w:docPart>
    <w:docPart>
      <w:docPartPr>
        <w:name w:val="E2D0121C5EE64E88B44F31EE31F35D1F"/>
        <w:category>
          <w:name w:val="General"/>
          <w:gallery w:val="placeholder"/>
        </w:category>
        <w:types>
          <w:type w:val="bbPlcHdr"/>
        </w:types>
        <w:behaviors>
          <w:behavior w:val="content"/>
        </w:behaviors>
        <w:guid w:val="{E44F8E43-6D79-4BA4-8DD7-FFF3F0427D54}"/>
      </w:docPartPr>
      <w:docPartBody>
        <w:p w:rsidR="005330E0" w:rsidRDefault="005330E0" w:rsidP="005330E0">
          <w:pPr>
            <w:pStyle w:val="E2D0121C5EE64E88B44F31EE31F35D1F"/>
          </w:pPr>
          <w:r w:rsidRPr="00780E81">
            <w:rPr>
              <w:rStyle w:val="PlaceholderText"/>
            </w:rPr>
            <w:t>Choose an item.</w:t>
          </w:r>
        </w:p>
      </w:docPartBody>
    </w:docPart>
    <w:docPart>
      <w:docPartPr>
        <w:name w:val="B16412FAA54B4D8D901CF9DF87F9BC16"/>
        <w:category>
          <w:name w:val="General"/>
          <w:gallery w:val="placeholder"/>
        </w:category>
        <w:types>
          <w:type w:val="bbPlcHdr"/>
        </w:types>
        <w:behaviors>
          <w:behavior w:val="content"/>
        </w:behaviors>
        <w:guid w:val="{EB117094-1EA7-4C05-A0D8-BA532D55D0C0}"/>
      </w:docPartPr>
      <w:docPartBody>
        <w:p w:rsidR="005330E0" w:rsidRDefault="005330E0" w:rsidP="005330E0">
          <w:pPr>
            <w:pStyle w:val="B16412FAA54B4D8D901CF9DF87F9BC16"/>
          </w:pPr>
          <w:r w:rsidRPr="00780E81">
            <w:rPr>
              <w:rStyle w:val="PlaceholderText"/>
            </w:rPr>
            <w:t>Choose an item.</w:t>
          </w:r>
        </w:p>
      </w:docPartBody>
    </w:docPart>
    <w:docPart>
      <w:docPartPr>
        <w:name w:val="AEF5E7DC2CCC412C9748486CBAE4C826"/>
        <w:category>
          <w:name w:val="General"/>
          <w:gallery w:val="placeholder"/>
        </w:category>
        <w:types>
          <w:type w:val="bbPlcHdr"/>
        </w:types>
        <w:behaviors>
          <w:behavior w:val="content"/>
        </w:behaviors>
        <w:guid w:val="{1335B84D-94D4-40D1-ABFB-0D16AA06F7D3}"/>
      </w:docPartPr>
      <w:docPartBody>
        <w:p w:rsidR="005330E0" w:rsidRDefault="005330E0" w:rsidP="005330E0">
          <w:pPr>
            <w:pStyle w:val="AEF5E7DC2CCC412C9748486CBAE4C826"/>
          </w:pPr>
          <w:r w:rsidRPr="00780E81">
            <w:rPr>
              <w:rStyle w:val="PlaceholderText"/>
            </w:rPr>
            <w:t>Choose an item.</w:t>
          </w:r>
        </w:p>
      </w:docPartBody>
    </w:docPart>
    <w:docPart>
      <w:docPartPr>
        <w:name w:val="8FF60E102B0E48BDBB8E5464BF5EBC6D"/>
        <w:category>
          <w:name w:val="General"/>
          <w:gallery w:val="placeholder"/>
        </w:category>
        <w:types>
          <w:type w:val="bbPlcHdr"/>
        </w:types>
        <w:behaviors>
          <w:behavior w:val="content"/>
        </w:behaviors>
        <w:guid w:val="{74696162-3AE5-4511-98F2-C2B7C1612F7C}"/>
      </w:docPartPr>
      <w:docPartBody>
        <w:p w:rsidR="005330E0" w:rsidRDefault="005330E0" w:rsidP="005330E0">
          <w:pPr>
            <w:pStyle w:val="8FF60E102B0E48BDBB8E5464BF5EBC6D"/>
          </w:pPr>
          <w:r w:rsidRPr="00780E81">
            <w:rPr>
              <w:rStyle w:val="PlaceholderText"/>
            </w:rPr>
            <w:t>Choose an item.</w:t>
          </w:r>
        </w:p>
      </w:docPartBody>
    </w:docPart>
    <w:docPart>
      <w:docPartPr>
        <w:name w:val="37209B1E99F54EE0B8F0D54BB8B9BB0C"/>
        <w:category>
          <w:name w:val="General"/>
          <w:gallery w:val="placeholder"/>
        </w:category>
        <w:types>
          <w:type w:val="bbPlcHdr"/>
        </w:types>
        <w:behaviors>
          <w:behavior w:val="content"/>
        </w:behaviors>
        <w:guid w:val="{2EEC5805-A5BD-4E58-AF41-818C4377EFE4}"/>
      </w:docPartPr>
      <w:docPartBody>
        <w:p w:rsidR="005330E0" w:rsidRDefault="005330E0" w:rsidP="005330E0">
          <w:pPr>
            <w:pStyle w:val="37209B1E99F54EE0B8F0D54BB8B9BB0C"/>
          </w:pPr>
          <w:r w:rsidRPr="00780E81">
            <w:rPr>
              <w:rStyle w:val="PlaceholderText"/>
            </w:rPr>
            <w:t>Choose an item.</w:t>
          </w:r>
        </w:p>
      </w:docPartBody>
    </w:docPart>
    <w:docPart>
      <w:docPartPr>
        <w:name w:val="D82DBAFE62C04B02BA15EB3AB8D696DD"/>
        <w:category>
          <w:name w:val="General"/>
          <w:gallery w:val="placeholder"/>
        </w:category>
        <w:types>
          <w:type w:val="bbPlcHdr"/>
        </w:types>
        <w:behaviors>
          <w:behavior w:val="content"/>
        </w:behaviors>
        <w:guid w:val="{68867AA6-64FF-4E29-AFEA-39EB47CE7213}"/>
      </w:docPartPr>
      <w:docPartBody>
        <w:p w:rsidR="005330E0" w:rsidRDefault="005330E0" w:rsidP="005330E0">
          <w:pPr>
            <w:pStyle w:val="D82DBAFE62C04B02BA15EB3AB8D696DD"/>
          </w:pPr>
          <w:r w:rsidRPr="00780E81">
            <w:rPr>
              <w:rStyle w:val="PlaceholderText"/>
            </w:rPr>
            <w:t>Choose an item.</w:t>
          </w:r>
        </w:p>
      </w:docPartBody>
    </w:docPart>
    <w:docPart>
      <w:docPartPr>
        <w:name w:val="E626ACD4954645F293C69F8466C976F2"/>
        <w:category>
          <w:name w:val="General"/>
          <w:gallery w:val="placeholder"/>
        </w:category>
        <w:types>
          <w:type w:val="bbPlcHdr"/>
        </w:types>
        <w:behaviors>
          <w:behavior w:val="content"/>
        </w:behaviors>
        <w:guid w:val="{4390A884-DA45-44B7-801F-3D064A782DC1}"/>
      </w:docPartPr>
      <w:docPartBody>
        <w:p w:rsidR="005330E0" w:rsidRDefault="005330E0" w:rsidP="005330E0">
          <w:pPr>
            <w:pStyle w:val="E626ACD4954645F293C69F8466C976F2"/>
          </w:pPr>
          <w:r w:rsidRPr="00780E81">
            <w:rPr>
              <w:rStyle w:val="PlaceholderText"/>
            </w:rPr>
            <w:t>Choose an item.</w:t>
          </w:r>
        </w:p>
      </w:docPartBody>
    </w:docPart>
    <w:docPart>
      <w:docPartPr>
        <w:name w:val="0A5521700FF4475A8406A670646D9FF9"/>
        <w:category>
          <w:name w:val="General"/>
          <w:gallery w:val="placeholder"/>
        </w:category>
        <w:types>
          <w:type w:val="bbPlcHdr"/>
        </w:types>
        <w:behaviors>
          <w:behavior w:val="content"/>
        </w:behaviors>
        <w:guid w:val="{145B5C67-10D1-40CF-BF25-C0C672A83C45}"/>
      </w:docPartPr>
      <w:docPartBody>
        <w:p w:rsidR="005330E0" w:rsidRDefault="005330E0" w:rsidP="005330E0">
          <w:pPr>
            <w:pStyle w:val="0A5521700FF4475A8406A670646D9FF9"/>
          </w:pPr>
          <w:r w:rsidRPr="00780E81">
            <w:rPr>
              <w:rStyle w:val="PlaceholderText"/>
            </w:rPr>
            <w:t>Choose an item.</w:t>
          </w:r>
        </w:p>
      </w:docPartBody>
    </w:docPart>
    <w:docPart>
      <w:docPartPr>
        <w:name w:val="0F04FF923CA946F5A4A5DCD672F1436F"/>
        <w:category>
          <w:name w:val="General"/>
          <w:gallery w:val="placeholder"/>
        </w:category>
        <w:types>
          <w:type w:val="bbPlcHdr"/>
        </w:types>
        <w:behaviors>
          <w:behavior w:val="content"/>
        </w:behaviors>
        <w:guid w:val="{90E1498A-5FE2-4470-9808-B13840F2BAD8}"/>
      </w:docPartPr>
      <w:docPartBody>
        <w:p w:rsidR="005330E0" w:rsidRDefault="005330E0" w:rsidP="005330E0">
          <w:pPr>
            <w:pStyle w:val="0F04FF923CA946F5A4A5DCD672F1436F"/>
          </w:pPr>
          <w:r w:rsidRPr="00780E81">
            <w:rPr>
              <w:rStyle w:val="PlaceholderText"/>
            </w:rPr>
            <w:t>Choose an item.</w:t>
          </w:r>
        </w:p>
      </w:docPartBody>
    </w:docPart>
    <w:docPart>
      <w:docPartPr>
        <w:name w:val="CA344E2F677146FCBCFAB3E6E2211F9D"/>
        <w:category>
          <w:name w:val="General"/>
          <w:gallery w:val="placeholder"/>
        </w:category>
        <w:types>
          <w:type w:val="bbPlcHdr"/>
        </w:types>
        <w:behaviors>
          <w:behavior w:val="content"/>
        </w:behaviors>
        <w:guid w:val="{FA4A9300-65E6-4E3D-B2C5-8C4D2099A8F3}"/>
      </w:docPartPr>
      <w:docPartBody>
        <w:p w:rsidR="005330E0" w:rsidRDefault="005330E0" w:rsidP="005330E0">
          <w:pPr>
            <w:pStyle w:val="CA344E2F677146FCBCFAB3E6E2211F9D"/>
          </w:pPr>
          <w:r w:rsidRPr="00780E81">
            <w:rPr>
              <w:rStyle w:val="PlaceholderText"/>
            </w:rPr>
            <w:t>Choose an item.</w:t>
          </w:r>
        </w:p>
      </w:docPartBody>
    </w:docPart>
    <w:docPart>
      <w:docPartPr>
        <w:name w:val="BFF6FBA87E6C41AB8B1AA633982D96D9"/>
        <w:category>
          <w:name w:val="General"/>
          <w:gallery w:val="placeholder"/>
        </w:category>
        <w:types>
          <w:type w:val="bbPlcHdr"/>
        </w:types>
        <w:behaviors>
          <w:behavior w:val="content"/>
        </w:behaviors>
        <w:guid w:val="{6D4A2E51-47DE-442A-A2E5-26CA251B8EDA}"/>
      </w:docPartPr>
      <w:docPartBody>
        <w:p w:rsidR="005330E0" w:rsidRDefault="005330E0" w:rsidP="005330E0">
          <w:pPr>
            <w:pStyle w:val="BFF6FBA87E6C41AB8B1AA633982D96D9"/>
          </w:pPr>
          <w:r w:rsidRPr="00780E81">
            <w:rPr>
              <w:rStyle w:val="PlaceholderText"/>
            </w:rPr>
            <w:t>Choose an item.</w:t>
          </w:r>
        </w:p>
      </w:docPartBody>
    </w:docPart>
    <w:docPart>
      <w:docPartPr>
        <w:name w:val="6D33C669DBF54F82A80F8EF9F79E31D8"/>
        <w:category>
          <w:name w:val="General"/>
          <w:gallery w:val="placeholder"/>
        </w:category>
        <w:types>
          <w:type w:val="bbPlcHdr"/>
        </w:types>
        <w:behaviors>
          <w:behavior w:val="content"/>
        </w:behaviors>
        <w:guid w:val="{E975CFBC-AA6D-4DA2-BE47-FF26387D599C}"/>
      </w:docPartPr>
      <w:docPartBody>
        <w:p w:rsidR="005330E0" w:rsidRDefault="005330E0" w:rsidP="005330E0">
          <w:pPr>
            <w:pStyle w:val="6D33C669DBF54F82A80F8EF9F79E31D8"/>
          </w:pPr>
          <w:r w:rsidRPr="00780E81">
            <w:rPr>
              <w:rStyle w:val="PlaceholderText"/>
            </w:rPr>
            <w:t>Choose an item.</w:t>
          </w:r>
        </w:p>
      </w:docPartBody>
    </w:docPart>
    <w:docPart>
      <w:docPartPr>
        <w:name w:val="4FC27D855EEB4CBEB364B38E82D18DDA"/>
        <w:category>
          <w:name w:val="General"/>
          <w:gallery w:val="placeholder"/>
        </w:category>
        <w:types>
          <w:type w:val="bbPlcHdr"/>
        </w:types>
        <w:behaviors>
          <w:behavior w:val="content"/>
        </w:behaviors>
        <w:guid w:val="{9D1E076D-6B9C-42BB-A467-728E49E8BE3B}"/>
      </w:docPartPr>
      <w:docPartBody>
        <w:p w:rsidR="005330E0" w:rsidRDefault="005330E0" w:rsidP="005330E0">
          <w:pPr>
            <w:pStyle w:val="4FC27D855EEB4CBEB364B38E82D18DDA"/>
          </w:pPr>
          <w:r w:rsidRPr="00780E81">
            <w:rPr>
              <w:rStyle w:val="PlaceholderText"/>
            </w:rPr>
            <w:t>Choose an item.</w:t>
          </w:r>
        </w:p>
      </w:docPartBody>
    </w:docPart>
    <w:docPart>
      <w:docPartPr>
        <w:name w:val="59280155E65947C6A98D1B35AB732F00"/>
        <w:category>
          <w:name w:val="General"/>
          <w:gallery w:val="placeholder"/>
        </w:category>
        <w:types>
          <w:type w:val="bbPlcHdr"/>
        </w:types>
        <w:behaviors>
          <w:behavior w:val="content"/>
        </w:behaviors>
        <w:guid w:val="{A73D0831-8778-41F5-A366-3370D925B9F5}"/>
      </w:docPartPr>
      <w:docPartBody>
        <w:p w:rsidR="005330E0" w:rsidRDefault="005330E0" w:rsidP="005330E0">
          <w:pPr>
            <w:pStyle w:val="59280155E65947C6A98D1B35AB732F00"/>
          </w:pPr>
          <w:r w:rsidRPr="00780E81">
            <w:rPr>
              <w:rStyle w:val="PlaceholderText"/>
            </w:rPr>
            <w:t>Choose an item.</w:t>
          </w:r>
        </w:p>
      </w:docPartBody>
    </w:docPart>
    <w:docPart>
      <w:docPartPr>
        <w:name w:val="27F02E30285648C0B676985AF45426A6"/>
        <w:category>
          <w:name w:val="General"/>
          <w:gallery w:val="placeholder"/>
        </w:category>
        <w:types>
          <w:type w:val="bbPlcHdr"/>
        </w:types>
        <w:behaviors>
          <w:behavior w:val="content"/>
        </w:behaviors>
        <w:guid w:val="{02F3438C-6848-4F18-B9B7-6F0F4E89D3C2}"/>
      </w:docPartPr>
      <w:docPartBody>
        <w:p w:rsidR="005330E0" w:rsidRDefault="005330E0" w:rsidP="005330E0">
          <w:pPr>
            <w:pStyle w:val="27F02E30285648C0B676985AF45426A6"/>
          </w:pPr>
          <w:r w:rsidRPr="00780E81">
            <w:rPr>
              <w:rStyle w:val="PlaceholderText"/>
            </w:rPr>
            <w:t>Choose an item.</w:t>
          </w:r>
        </w:p>
      </w:docPartBody>
    </w:docPart>
    <w:docPart>
      <w:docPartPr>
        <w:name w:val="BA5ACCB0684343F99D0323692A8D173B"/>
        <w:category>
          <w:name w:val="General"/>
          <w:gallery w:val="placeholder"/>
        </w:category>
        <w:types>
          <w:type w:val="bbPlcHdr"/>
        </w:types>
        <w:behaviors>
          <w:behavior w:val="content"/>
        </w:behaviors>
        <w:guid w:val="{23ADE6DD-13B6-4B4F-860D-58CB00B59763}"/>
      </w:docPartPr>
      <w:docPartBody>
        <w:p w:rsidR="005330E0" w:rsidRDefault="005330E0" w:rsidP="005330E0">
          <w:pPr>
            <w:pStyle w:val="BA5ACCB0684343F99D0323692A8D173B"/>
          </w:pPr>
          <w:r w:rsidRPr="00780E81">
            <w:rPr>
              <w:rStyle w:val="PlaceholderText"/>
            </w:rPr>
            <w:t>Choose an item.</w:t>
          </w:r>
        </w:p>
      </w:docPartBody>
    </w:docPart>
    <w:docPart>
      <w:docPartPr>
        <w:name w:val="715E5CE5558E424488811BA1BD80DFDD"/>
        <w:category>
          <w:name w:val="General"/>
          <w:gallery w:val="placeholder"/>
        </w:category>
        <w:types>
          <w:type w:val="bbPlcHdr"/>
        </w:types>
        <w:behaviors>
          <w:behavior w:val="content"/>
        </w:behaviors>
        <w:guid w:val="{078AAA8F-E8AE-4ADD-A205-88DDE281EA24}"/>
      </w:docPartPr>
      <w:docPartBody>
        <w:p w:rsidR="005330E0" w:rsidRDefault="005330E0" w:rsidP="005330E0">
          <w:pPr>
            <w:pStyle w:val="715E5CE5558E424488811BA1BD80DFDD"/>
          </w:pPr>
          <w:r w:rsidRPr="00780E81">
            <w:rPr>
              <w:rStyle w:val="PlaceholderText"/>
            </w:rPr>
            <w:t>Choose an item.</w:t>
          </w:r>
        </w:p>
      </w:docPartBody>
    </w:docPart>
    <w:docPart>
      <w:docPartPr>
        <w:name w:val="11057187F7D543AD9B016E115F34D105"/>
        <w:category>
          <w:name w:val="General"/>
          <w:gallery w:val="placeholder"/>
        </w:category>
        <w:types>
          <w:type w:val="bbPlcHdr"/>
        </w:types>
        <w:behaviors>
          <w:behavior w:val="content"/>
        </w:behaviors>
        <w:guid w:val="{ABDC9411-6A9D-494B-B249-3741B278F0E1}"/>
      </w:docPartPr>
      <w:docPartBody>
        <w:p w:rsidR="005330E0" w:rsidRDefault="005330E0" w:rsidP="005330E0">
          <w:pPr>
            <w:pStyle w:val="11057187F7D543AD9B016E115F34D105"/>
          </w:pPr>
          <w:r w:rsidRPr="00780E81">
            <w:rPr>
              <w:rStyle w:val="PlaceholderText"/>
            </w:rPr>
            <w:t>Choose an item.</w:t>
          </w:r>
        </w:p>
      </w:docPartBody>
    </w:docPart>
    <w:docPart>
      <w:docPartPr>
        <w:name w:val="E470EDF462AA4420BCD429E5899CC4BA"/>
        <w:category>
          <w:name w:val="General"/>
          <w:gallery w:val="placeholder"/>
        </w:category>
        <w:types>
          <w:type w:val="bbPlcHdr"/>
        </w:types>
        <w:behaviors>
          <w:behavior w:val="content"/>
        </w:behaviors>
        <w:guid w:val="{21280D60-CD3A-4A97-A61C-3EDA0DDA84BE}"/>
      </w:docPartPr>
      <w:docPartBody>
        <w:p w:rsidR="005330E0" w:rsidRDefault="005330E0" w:rsidP="005330E0">
          <w:pPr>
            <w:pStyle w:val="E470EDF462AA4420BCD429E5899CC4BA"/>
          </w:pPr>
          <w:r w:rsidRPr="00780E81">
            <w:rPr>
              <w:rStyle w:val="PlaceholderText"/>
            </w:rPr>
            <w:t>Choose an item.</w:t>
          </w:r>
        </w:p>
      </w:docPartBody>
    </w:docPart>
    <w:docPart>
      <w:docPartPr>
        <w:name w:val="DE87E13CAF954F4F944AE310FF0ACAA1"/>
        <w:category>
          <w:name w:val="General"/>
          <w:gallery w:val="placeholder"/>
        </w:category>
        <w:types>
          <w:type w:val="bbPlcHdr"/>
        </w:types>
        <w:behaviors>
          <w:behavior w:val="content"/>
        </w:behaviors>
        <w:guid w:val="{4EF3D4E1-68ED-4B90-A052-5D948DD81C80}"/>
      </w:docPartPr>
      <w:docPartBody>
        <w:p w:rsidR="005330E0" w:rsidRDefault="005330E0" w:rsidP="005330E0">
          <w:pPr>
            <w:pStyle w:val="DE87E13CAF954F4F944AE310FF0ACAA1"/>
          </w:pPr>
          <w:r w:rsidRPr="00780E81">
            <w:rPr>
              <w:rStyle w:val="PlaceholderText"/>
            </w:rPr>
            <w:t>Choose an item.</w:t>
          </w:r>
        </w:p>
      </w:docPartBody>
    </w:docPart>
    <w:docPart>
      <w:docPartPr>
        <w:name w:val="2912FB2198964017B7CEE0AF9DE2BE9B"/>
        <w:category>
          <w:name w:val="General"/>
          <w:gallery w:val="placeholder"/>
        </w:category>
        <w:types>
          <w:type w:val="bbPlcHdr"/>
        </w:types>
        <w:behaviors>
          <w:behavior w:val="content"/>
        </w:behaviors>
        <w:guid w:val="{BEF9C54B-A646-457E-9595-9C57BCDA28CF}"/>
      </w:docPartPr>
      <w:docPartBody>
        <w:p w:rsidR="005330E0" w:rsidRDefault="005330E0" w:rsidP="005330E0">
          <w:pPr>
            <w:pStyle w:val="2912FB2198964017B7CEE0AF9DE2BE9B"/>
          </w:pPr>
          <w:r w:rsidRPr="00780E81">
            <w:rPr>
              <w:rStyle w:val="PlaceholderText"/>
            </w:rPr>
            <w:t>Choose an item.</w:t>
          </w:r>
        </w:p>
      </w:docPartBody>
    </w:docPart>
    <w:docPart>
      <w:docPartPr>
        <w:name w:val="96C79DCE4A86464FBDC3A0A17F5393C5"/>
        <w:category>
          <w:name w:val="General"/>
          <w:gallery w:val="placeholder"/>
        </w:category>
        <w:types>
          <w:type w:val="bbPlcHdr"/>
        </w:types>
        <w:behaviors>
          <w:behavior w:val="content"/>
        </w:behaviors>
        <w:guid w:val="{459099FC-8A6C-42AF-9AE1-39CB485A8CBD}"/>
      </w:docPartPr>
      <w:docPartBody>
        <w:p w:rsidR="005330E0" w:rsidRDefault="005330E0" w:rsidP="005330E0">
          <w:pPr>
            <w:pStyle w:val="96C79DCE4A86464FBDC3A0A17F5393C5"/>
          </w:pPr>
          <w:r w:rsidRPr="00780E81">
            <w:rPr>
              <w:rStyle w:val="PlaceholderText"/>
            </w:rPr>
            <w:t>Choose an item.</w:t>
          </w:r>
        </w:p>
      </w:docPartBody>
    </w:docPart>
    <w:docPart>
      <w:docPartPr>
        <w:name w:val="44A9A1AB317340398B14B1EFA72FFC93"/>
        <w:category>
          <w:name w:val="General"/>
          <w:gallery w:val="placeholder"/>
        </w:category>
        <w:types>
          <w:type w:val="bbPlcHdr"/>
        </w:types>
        <w:behaviors>
          <w:behavior w:val="content"/>
        </w:behaviors>
        <w:guid w:val="{487B2E05-3A71-4BE8-A6FD-2AED09A9AF47}"/>
      </w:docPartPr>
      <w:docPartBody>
        <w:p w:rsidR="005330E0" w:rsidRDefault="005330E0" w:rsidP="005330E0">
          <w:pPr>
            <w:pStyle w:val="44A9A1AB317340398B14B1EFA72FFC93"/>
          </w:pPr>
          <w:r w:rsidRPr="00780E81">
            <w:rPr>
              <w:rStyle w:val="PlaceholderText"/>
            </w:rPr>
            <w:t>Choose an item.</w:t>
          </w:r>
        </w:p>
      </w:docPartBody>
    </w:docPart>
    <w:docPart>
      <w:docPartPr>
        <w:name w:val="84A123A839E94016B9CC9540FA998B6D"/>
        <w:category>
          <w:name w:val="General"/>
          <w:gallery w:val="placeholder"/>
        </w:category>
        <w:types>
          <w:type w:val="bbPlcHdr"/>
        </w:types>
        <w:behaviors>
          <w:behavior w:val="content"/>
        </w:behaviors>
        <w:guid w:val="{FC32D15F-8A8E-4C4C-91F7-3FE73558FD3B}"/>
      </w:docPartPr>
      <w:docPartBody>
        <w:p w:rsidR="005330E0" w:rsidRDefault="005330E0" w:rsidP="005330E0">
          <w:pPr>
            <w:pStyle w:val="84A123A839E94016B9CC9540FA998B6D"/>
          </w:pPr>
          <w:r w:rsidRPr="00780E81">
            <w:rPr>
              <w:rStyle w:val="PlaceholderText"/>
            </w:rPr>
            <w:t>Choose an item.</w:t>
          </w:r>
        </w:p>
      </w:docPartBody>
    </w:docPart>
    <w:docPart>
      <w:docPartPr>
        <w:name w:val="38F37CF382CC4912898779A989F5C3C8"/>
        <w:category>
          <w:name w:val="General"/>
          <w:gallery w:val="placeholder"/>
        </w:category>
        <w:types>
          <w:type w:val="bbPlcHdr"/>
        </w:types>
        <w:behaviors>
          <w:behavior w:val="content"/>
        </w:behaviors>
        <w:guid w:val="{7244763B-85FA-4EBA-9214-9D7C37EBA279}"/>
      </w:docPartPr>
      <w:docPartBody>
        <w:p w:rsidR="005330E0" w:rsidRDefault="005330E0" w:rsidP="005330E0">
          <w:pPr>
            <w:pStyle w:val="38F37CF382CC4912898779A989F5C3C8"/>
          </w:pPr>
          <w:r w:rsidRPr="00780E81">
            <w:rPr>
              <w:rStyle w:val="PlaceholderText"/>
            </w:rPr>
            <w:t>Choose an item.</w:t>
          </w:r>
        </w:p>
      </w:docPartBody>
    </w:docPart>
    <w:docPart>
      <w:docPartPr>
        <w:name w:val="FC1847D78B9E443FA155FAD2A1F5B69E"/>
        <w:category>
          <w:name w:val="General"/>
          <w:gallery w:val="placeholder"/>
        </w:category>
        <w:types>
          <w:type w:val="bbPlcHdr"/>
        </w:types>
        <w:behaviors>
          <w:behavior w:val="content"/>
        </w:behaviors>
        <w:guid w:val="{B08EDFF5-88EC-4281-AE22-9C572CC67244}"/>
      </w:docPartPr>
      <w:docPartBody>
        <w:p w:rsidR="005330E0" w:rsidRDefault="005330E0" w:rsidP="005330E0">
          <w:pPr>
            <w:pStyle w:val="FC1847D78B9E443FA155FAD2A1F5B69E"/>
          </w:pPr>
          <w:r w:rsidRPr="00780E81">
            <w:rPr>
              <w:rStyle w:val="PlaceholderText"/>
            </w:rPr>
            <w:t>Choose an item.</w:t>
          </w:r>
        </w:p>
      </w:docPartBody>
    </w:docPart>
    <w:docPart>
      <w:docPartPr>
        <w:name w:val="7DED19ED2FE040168FA26EA407E42F19"/>
        <w:category>
          <w:name w:val="General"/>
          <w:gallery w:val="placeholder"/>
        </w:category>
        <w:types>
          <w:type w:val="bbPlcHdr"/>
        </w:types>
        <w:behaviors>
          <w:behavior w:val="content"/>
        </w:behaviors>
        <w:guid w:val="{E5524FE5-C618-400A-853A-C401887CF3CE}"/>
      </w:docPartPr>
      <w:docPartBody>
        <w:p w:rsidR="005330E0" w:rsidRDefault="005330E0" w:rsidP="005330E0">
          <w:pPr>
            <w:pStyle w:val="7DED19ED2FE040168FA26EA407E42F19"/>
          </w:pPr>
          <w:r w:rsidRPr="00780E81">
            <w:rPr>
              <w:rStyle w:val="PlaceholderText"/>
            </w:rPr>
            <w:t>Choose an item.</w:t>
          </w:r>
        </w:p>
      </w:docPartBody>
    </w:docPart>
    <w:docPart>
      <w:docPartPr>
        <w:name w:val="DA5CCBDAF11D4FE1BD20E69BEAE56B31"/>
        <w:category>
          <w:name w:val="General"/>
          <w:gallery w:val="placeholder"/>
        </w:category>
        <w:types>
          <w:type w:val="bbPlcHdr"/>
        </w:types>
        <w:behaviors>
          <w:behavior w:val="content"/>
        </w:behaviors>
        <w:guid w:val="{1FD22A05-7E63-4F9C-9C8D-19D17D0ED607}"/>
      </w:docPartPr>
      <w:docPartBody>
        <w:p w:rsidR="005330E0" w:rsidRDefault="005330E0" w:rsidP="005330E0">
          <w:pPr>
            <w:pStyle w:val="DA5CCBDAF11D4FE1BD20E69BEAE56B31"/>
          </w:pPr>
          <w:r w:rsidRPr="00780E81">
            <w:rPr>
              <w:rStyle w:val="PlaceholderText"/>
            </w:rPr>
            <w:t>Choose an item.</w:t>
          </w:r>
        </w:p>
      </w:docPartBody>
    </w:docPart>
    <w:docPart>
      <w:docPartPr>
        <w:name w:val="BED80E51CD68423D93FDD7DB494635AE"/>
        <w:category>
          <w:name w:val="General"/>
          <w:gallery w:val="placeholder"/>
        </w:category>
        <w:types>
          <w:type w:val="bbPlcHdr"/>
        </w:types>
        <w:behaviors>
          <w:behavior w:val="content"/>
        </w:behaviors>
        <w:guid w:val="{69888CE3-39FA-4C5C-A0C1-A9219D339F16}"/>
      </w:docPartPr>
      <w:docPartBody>
        <w:p w:rsidR="005330E0" w:rsidRDefault="005330E0" w:rsidP="005330E0">
          <w:pPr>
            <w:pStyle w:val="BED80E51CD68423D93FDD7DB494635AE"/>
          </w:pPr>
          <w:r w:rsidRPr="00780E81">
            <w:rPr>
              <w:rStyle w:val="PlaceholderText"/>
            </w:rPr>
            <w:t>Choose an item.</w:t>
          </w:r>
        </w:p>
      </w:docPartBody>
    </w:docPart>
    <w:docPart>
      <w:docPartPr>
        <w:name w:val="962EDACAC44C4D52B47F6E50CB89598B"/>
        <w:category>
          <w:name w:val="General"/>
          <w:gallery w:val="placeholder"/>
        </w:category>
        <w:types>
          <w:type w:val="bbPlcHdr"/>
        </w:types>
        <w:behaviors>
          <w:behavior w:val="content"/>
        </w:behaviors>
        <w:guid w:val="{8A7B8C4A-BF70-442A-9F06-DB8A96C903D9}"/>
      </w:docPartPr>
      <w:docPartBody>
        <w:p w:rsidR="005330E0" w:rsidRDefault="005330E0" w:rsidP="005330E0">
          <w:pPr>
            <w:pStyle w:val="962EDACAC44C4D52B47F6E50CB89598B"/>
          </w:pPr>
          <w:r w:rsidRPr="00780E81">
            <w:rPr>
              <w:rStyle w:val="PlaceholderText"/>
            </w:rPr>
            <w:t>Choose an item.</w:t>
          </w:r>
        </w:p>
      </w:docPartBody>
    </w:docPart>
    <w:docPart>
      <w:docPartPr>
        <w:name w:val="4AAC6FCFEB7546618B41CEC6D113DD78"/>
        <w:category>
          <w:name w:val="General"/>
          <w:gallery w:val="placeholder"/>
        </w:category>
        <w:types>
          <w:type w:val="bbPlcHdr"/>
        </w:types>
        <w:behaviors>
          <w:behavior w:val="content"/>
        </w:behaviors>
        <w:guid w:val="{91CDE33D-E4E7-4E16-9858-64B69C04671A}"/>
      </w:docPartPr>
      <w:docPartBody>
        <w:p w:rsidR="005330E0" w:rsidRDefault="005330E0" w:rsidP="005330E0">
          <w:pPr>
            <w:pStyle w:val="4AAC6FCFEB7546618B41CEC6D113DD78"/>
          </w:pPr>
          <w:r w:rsidRPr="00780E81">
            <w:rPr>
              <w:rStyle w:val="PlaceholderText"/>
            </w:rPr>
            <w:t>Choose an item.</w:t>
          </w:r>
        </w:p>
      </w:docPartBody>
    </w:docPart>
    <w:docPart>
      <w:docPartPr>
        <w:name w:val="EE225B09938B46D99E63A693665512F7"/>
        <w:category>
          <w:name w:val="General"/>
          <w:gallery w:val="placeholder"/>
        </w:category>
        <w:types>
          <w:type w:val="bbPlcHdr"/>
        </w:types>
        <w:behaviors>
          <w:behavior w:val="content"/>
        </w:behaviors>
        <w:guid w:val="{7A8519B0-4B57-417A-B027-EEEC5A2DF1CC}"/>
      </w:docPartPr>
      <w:docPartBody>
        <w:p w:rsidR="005330E0" w:rsidRDefault="005330E0" w:rsidP="005330E0">
          <w:pPr>
            <w:pStyle w:val="EE225B09938B46D99E63A693665512F7"/>
          </w:pPr>
          <w:r w:rsidRPr="00780E81">
            <w:rPr>
              <w:rStyle w:val="PlaceholderText"/>
            </w:rPr>
            <w:t>Choose an item.</w:t>
          </w:r>
        </w:p>
      </w:docPartBody>
    </w:docPart>
    <w:docPart>
      <w:docPartPr>
        <w:name w:val="526A83127E0047528AEC98F5F8FF67A2"/>
        <w:category>
          <w:name w:val="General"/>
          <w:gallery w:val="placeholder"/>
        </w:category>
        <w:types>
          <w:type w:val="bbPlcHdr"/>
        </w:types>
        <w:behaviors>
          <w:behavior w:val="content"/>
        </w:behaviors>
        <w:guid w:val="{FEAA84A8-F096-4CC3-B5FE-4DA9032CC917}"/>
      </w:docPartPr>
      <w:docPartBody>
        <w:p w:rsidR="005330E0" w:rsidRDefault="005330E0" w:rsidP="005330E0">
          <w:pPr>
            <w:pStyle w:val="526A83127E0047528AEC98F5F8FF67A2"/>
          </w:pPr>
          <w:r w:rsidRPr="00780E81">
            <w:rPr>
              <w:rStyle w:val="PlaceholderText"/>
            </w:rPr>
            <w:t>Choose an item.</w:t>
          </w:r>
        </w:p>
      </w:docPartBody>
    </w:docPart>
    <w:docPart>
      <w:docPartPr>
        <w:name w:val="A22D1908257D44FC9C99994AEC673891"/>
        <w:category>
          <w:name w:val="General"/>
          <w:gallery w:val="placeholder"/>
        </w:category>
        <w:types>
          <w:type w:val="bbPlcHdr"/>
        </w:types>
        <w:behaviors>
          <w:behavior w:val="content"/>
        </w:behaviors>
        <w:guid w:val="{B90A71B6-5513-4452-AC43-9FE415C5D93C}"/>
      </w:docPartPr>
      <w:docPartBody>
        <w:p w:rsidR="005330E0" w:rsidRDefault="005330E0" w:rsidP="005330E0">
          <w:pPr>
            <w:pStyle w:val="A22D1908257D44FC9C99994AEC673891"/>
          </w:pPr>
          <w:r w:rsidRPr="00780E81">
            <w:rPr>
              <w:rStyle w:val="PlaceholderText"/>
            </w:rPr>
            <w:t>Choose an item.</w:t>
          </w:r>
        </w:p>
      </w:docPartBody>
    </w:docPart>
    <w:docPart>
      <w:docPartPr>
        <w:name w:val="335BBDEE140242BDBD837C39377A2C1A"/>
        <w:category>
          <w:name w:val="General"/>
          <w:gallery w:val="placeholder"/>
        </w:category>
        <w:types>
          <w:type w:val="bbPlcHdr"/>
        </w:types>
        <w:behaviors>
          <w:behavior w:val="content"/>
        </w:behaviors>
        <w:guid w:val="{68D85EAC-97B1-41E8-B98B-B9719768FD34}"/>
      </w:docPartPr>
      <w:docPartBody>
        <w:p w:rsidR="005330E0" w:rsidRDefault="005330E0" w:rsidP="005330E0">
          <w:pPr>
            <w:pStyle w:val="335BBDEE140242BDBD837C39377A2C1A"/>
          </w:pPr>
          <w:r w:rsidRPr="00780E81">
            <w:rPr>
              <w:rStyle w:val="PlaceholderText"/>
            </w:rPr>
            <w:t>Choose an item.</w:t>
          </w:r>
        </w:p>
      </w:docPartBody>
    </w:docPart>
    <w:docPart>
      <w:docPartPr>
        <w:name w:val="8A808CDA8F6F4842AA10F19105454BB2"/>
        <w:category>
          <w:name w:val="General"/>
          <w:gallery w:val="placeholder"/>
        </w:category>
        <w:types>
          <w:type w:val="bbPlcHdr"/>
        </w:types>
        <w:behaviors>
          <w:behavior w:val="content"/>
        </w:behaviors>
        <w:guid w:val="{83F00838-55B8-4379-BB89-6D8510B4458A}"/>
      </w:docPartPr>
      <w:docPartBody>
        <w:p w:rsidR="005330E0" w:rsidRDefault="005330E0" w:rsidP="005330E0">
          <w:pPr>
            <w:pStyle w:val="8A808CDA8F6F4842AA10F19105454BB2"/>
          </w:pPr>
          <w:r w:rsidRPr="00780E81">
            <w:rPr>
              <w:rStyle w:val="PlaceholderText"/>
            </w:rPr>
            <w:t>Choose an item.</w:t>
          </w:r>
        </w:p>
      </w:docPartBody>
    </w:docPart>
    <w:docPart>
      <w:docPartPr>
        <w:name w:val="360BB99C01AC4345911CD881820D5C00"/>
        <w:category>
          <w:name w:val="General"/>
          <w:gallery w:val="placeholder"/>
        </w:category>
        <w:types>
          <w:type w:val="bbPlcHdr"/>
        </w:types>
        <w:behaviors>
          <w:behavior w:val="content"/>
        </w:behaviors>
        <w:guid w:val="{9C398C86-66F6-4F40-8D71-7AA1B014A78D}"/>
      </w:docPartPr>
      <w:docPartBody>
        <w:p w:rsidR="005330E0" w:rsidRDefault="005330E0" w:rsidP="005330E0">
          <w:pPr>
            <w:pStyle w:val="360BB99C01AC4345911CD881820D5C00"/>
          </w:pPr>
          <w:r w:rsidRPr="00780E81">
            <w:rPr>
              <w:rStyle w:val="PlaceholderText"/>
            </w:rPr>
            <w:t>Choose an item.</w:t>
          </w:r>
        </w:p>
      </w:docPartBody>
    </w:docPart>
    <w:docPart>
      <w:docPartPr>
        <w:name w:val="881854357B294607BD380B32468DAEA5"/>
        <w:category>
          <w:name w:val="General"/>
          <w:gallery w:val="placeholder"/>
        </w:category>
        <w:types>
          <w:type w:val="bbPlcHdr"/>
        </w:types>
        <w:behaviors>
          <w:behavior w:val="content"/>
        </w:behaviors>
        <w:guid w:val="{1937D249-DDD9-497C-810A-4523ECF46157}"/>
      </w:docPartPr>
      <w:docPartBody>
        <w:p w:rsidR="005330E0" w:rsidRDefault="005330E0" w:rsidP="005330E0">
          <w:pPr>
            <w:pStyle w:val="881854357B294607BD380B32468DAEA5"/>
          </w:pPr>
          <w:r w:rsidRPr="00780E81">
            <w:rPr>
              <w:rStyle w:val="PlaceholderText"/>
            </w:rPr>
            <w:t>Choose an item.</w:t>
          </w:r>
        </w:p>
      </w:docPartBody>
    </w:docPart>
    <w:docPart>
      <w:docPartPr>
        <w:name w:val="E0E4141EA29B45D09C4B865CA34F26DB"/>
        <w:category>
          <w:name w:val="General"/>
          <w:gallery w:val="placeholder"/>
        </w:category>
        <w:types>
          <w:type w:val="bbPlcHdr"/>
        </w:types>
        <w:behaviors>
          <w:behavior w:val="content"/>
        </w:behaviors>
        <w:guid w:val="{15A8D261-0473-488D-AA7A-B8493B646937}"/>
      </w:docPartPr>
      <w:docPartBody>
        <w:p w:rsidR="005330E0" w:rsidRDefault="005330E0" w:rsidP="005330E0">
          <w:pPr>
            <w:pStyle w:val="E0E4141EA29B45D09C4B865CA34F26DB"/>
          </w:pPr>
          <w:r w:rsidRPr="00780E81">
            <w:rPr>
              <w:rStyle w:val="PlaceholderText"/>
            </w:rPr>
            <w:t>Choose an item.</w:t>
          </w:r>
        </w:p>
      </w:docPartBody>
    </w:docPart>
    <w:docPart>
      <w:docPartPr>
        <w:name w:val="ABBEB3ADA17D48B5BC0A334EAC21CC01"/>
        <w:category>
          <w:name w:val="General"/>
          <w:gallery w:val="placeholder"/>
        </w:category>
        <w:types>
          <w:type w:val="bbPlcHdr"/>
        </w:types>
        <w:behaviors>
          <w:behavior w:val="content"/>
        </w:behaviors>
        <w:guid w:val="{4D059CED-241D-4BFF-A14E-F51DFAFF6DE9}"/>
      </w:docPartPr>
      <w:docPartBody>
        <w:p w:rsidR="005330E0" w:rsidRDefault="005330E0" w:rsidP="005330E0">
          <w:pPr>
            <w:pStyle w:val="ABBEB3ADA17D48B5BC0A334EAC21CC01"/>
          </w:pPr>
          <w:r w:rsidRPr="00780E81">
            <w:rPr>
              <w:rStyle w:val="PlaceholderText"/>
            </w:rPr>
            <w:t>Choose an item.</w:t>
          </w:r>
        </w:p>
      </w:docPartBody>
    </w:docPart>
    <w:docPart>
      <w:docPartPr>
        <w:name w:val="830C956A29794E1CAE373A361FF99B4C"/>
        <w:category>
          <w:name w:val="General"/>
          <w:gallery w:val="placeholder"/>
        </w:category>
        <w:types>
          <w:type w:val="bbPlcHdr"/>
        </w:types>
        <w:behaviors>
          <w:behavior w:val="content"/>
        </w:behaviors>
        <w:guid w:val="{8A43F788-4DB4-4690-BBFC-3873EB8988DA}"/>
      </w:docPartPr>
      <w:docPartBody>
        <w:p w:rsidR="005330E0" w:rsidRDefault="005330E0" w:rsidP="005330E0">
          <w:pPr>
            <w:pStyle w:val="830C956A29794E1CAE373A361FF99B4C"/>
          </w:pPr>
          <w:r w:rsidRPr="00780E81">
            <w:rPr>
              <w:rStyle w:val="PlaceholderText"/>
            </w:rPr>
            <w:t>Choose an item.</w:t>
          </w:r>
        </w:p>
      </w:docPartBody>
    </w:docPart>
    <w:docPart>
      <w:docPartPr>
        <w:name w:val="7EC91B22BECC4D9E9502C212E009240D"/>
        <w:category>
          <w:name w:val="General"/>
          <w:gallery w:val="placeholder"/>
        </w:category>
        <w:types>
          <w:type w:val="bbPlcHdr"/>
        </w:types>
        <w:behaviors>
          <w:behavior w:val="content"/>
        </w:behaviors>
        <w:guid w:val="{151585FB-19AA-494F-A84E-B318E749664A}"/>
      </w:docPartPr>
      <w:docPartBody>
        <w:p w:rsidR="005330E0" w:rsidRDefault="005330E0" w:rsidP="005330E0">
          <w:pPr>
            <w:pStyle w:val="7EC91B22BECC4D9E9502C212E009240D"/>
          </w:pPr>
          <w:r w:rsidRPr="00780E81">
            <w:rPr>
              <w:rStyle w:val="PlaceholderText"/>
            </w:rPr>
            <w:t>Choose an item.</w:t>
          </w:r>
        </w:p>
      </w:docPartBody>
    </w:docPart>
    <w:docPart>
      <w:docPartPr>
        <w:name w:val="2658EA0E343040A5AEA6ADCC5A622413"/>
        <w:category>
          <w:name w:val="General"/>
          <w:gallery w:val="placeholder"/>
        </w:category>
        <w:types>
          <w:type w:val="bbPlcHdr"/>
        </w:types>
        <w:behaviors>
          <w:behavior w:val="content"/>
        </w:behaviors>
        <w:guid w:val="{0A297A58-CA1A-4DE5-AEC8-46FC5D8674B1}"/>
      </w:docPartPr>
      <w:docPartBody>
        <w:p w:rsidR="005330E0" w:rsidRDefault="005330E0" w:rsidP="005330E0">
          <w:pPr>
            <w:pStyle w:val="2658EA0E343040A5AEA6ADCC5A622413"/>
          </w:pPr>
          <w:r w:rsidRPr="00780E81">
            <w:rPr>
              <w:rStyle w:val="PlaceholderText"/>
            </w:rPr>
            <w:t>Choose an item.</w:t>
          </w:r>
        </w:p>
      </w:docPartBody>
    </w:docPart>
    <w:docPart>
      <w:docPartPr>
        <w:name w:val="55C17E5350B14F3B968FBFE98A3FD457"/>
        <w:category>
          <w:name w:val="General"/>
          <w:gallery w:val="placeholder"/>
        </w:category>
        <w:types>
          <w:type w:val="bbPlcHdr"/>
        </w:types>
        <w:behaviors>
          <w:behavior w:val="content"/>
        </w:behaviors>
        <w:guid w:val="{F9E9AA95-CB21-447D-8ED1-1FC4A7EE5E57}"/>
      </w:docPartPr>
      <w:docPartBody>
        <w:p w:rsidR="005330E0" w:rsidRDefault="005330E0" w:rsidP="005330E0">
          <w:pPr>
            <w:pStyle w:val="55C17E5350B14F3B968FBFE98A3FD457"/>
          </w:pPr>
          <w:r w:rsidRPr="00780E81">
            <w:rPr>
              <w:rStyle w:val="PlaceholderText"/>
            </w:rPr>
            <w:t>Choose an item.</w:t>
          </w:r>
        </w:p>
      </w:docPartBody>
    </w:docPart>
    <w:docPart>
      <w:docPartPr>
        <w:name w:val="8E3AFC611D9D4F8D9CACCCDF6241EC6D"/>
        <w:category>
          <w:name w:val="General"/>
          <w:gallery w:val="placeholder"/>
        </w:category>
        <w:types>
          <w:type w:val="bbPlcHdr"/>
        </w:types>
        <w:behaviors>
          <w:behavior w:val="content"/>
        </w:behaviors>
        <w:guid w:val="{3B738BB4-6657-4A14-A0CF-BD406BE9D2BB}"/>
      </w:docPartPr>
      <w:docPartBody>
        <w:p w:rsidR="005330E0" w:rsidRDefault="005330E0" w:rsidP="005330E0">
          <w:pPr>
            <w:pStyle w:val="8E3AFC611D9D4F8D9CACCCDF6241EC6D"/>
          </w:pPr>
          <w:r w:rsidRPr="00780E81">
            <w:rPr>
              <w:rStyle w:val="PlaceholderText"/>
            </w:rPr>
            <w:t>Choose an item.</w:t>
          </w:r>
        </w:p>
      </w:docPartBody>
    </w:docPart>
    <w:docPart>
      <w:docPartPr>
        <w:name w:val="3591C79AAC4249ACBFD18D69FC0F01B2"/>
        <w:category>
          <w:name w:val="General"/>
          <w:gallery w:val="placeholder"/>
        </w:category>
        <w:types>
          <w:type w:val="bbPlcHdr"/>
        </w:types>
        <w:behaviors>
          <w:behavior w:val="content"/>
        </w:behaviors>
        <w:guid w:val="{5658EDC1-329C-47FC-8126-C4B0684F4A25}"/>
      </w:docPartPr>
      <w:docPartBody>
        <w:p w:rsidR="005330E0" w:rsidRDefault="005330E0" w:rsidP="005330E0">
          <w:pPr>
            <w:pStyle w:val="3591C79AAC4249ACBFD18D69FC0F01B2"/>
          </w:pPr>
          <w:r w:rsidRPr="00780E81">
            <w:rPr>
              <w:rStyle w:val="PlaceholderText"/>
            </w:rPr>
            <w:t>Choose an item.</w:t>
          </w:r>
        </w:p>
      </w:docPartBody>
    </w:docPart>
    <w:docPart>
      <w:docPartPr>
        <w:name w:val="C77C850F4C77406CB15B4B1A8B69AA5C"/>
        <w:category>
          <w:name w:val="General"/>
          <w:gallery w:val="placeholder"/>
        </w:category>
        <w:types>
          <w:type w:val="bbPlcHdr"/>
        </w:types>
        <w:behaviors>
          <w:behavior w:val="content"/>
        </w:behaviors>
        <w:guid w:val="{D3304CE5-1AFC-496D-BAB2-05F5C09DF13F}"/>
      </w:docPartPr>
      <w:docPartBody>
        <w:p w:rsidR="005330E0" w:rsidRDefault="005330E0" w:rsidP="005330E0">
          <w:pPr>
            <w:pStyle w:val="C77C850F4C77406CB15B4B1A8B69AA5C"/>
          </w:pPr>
          <w:r w:rsidRPr="00780E81">
            <w:rPr>
              <w:rStyle w:val="PlaceholderText"/>
            </w:rPr>
            <w:t>Choose an item.</w:t>
          </w:r>
        </w:p>
      </w:docPartBody>
    </w:docPart>
    <w:docPart>
      <w:docPartPr>
        <w:name w:val="E39460E3AECD46CCB89DF8B45CAD5FF7"/>
        <w:category>
          <w:name w:val="General"/>
          <w:gallery w:val="placeholder"/>
        </w:category>
        <w:types>
          <w:type w:val="bbPlcHdr"/>
        </w:types>
        <w:behaviors>
          <w:behavior w:val="content"/>
        </w:behaviors>
        <w:guid w:val="{E55B1A1E-7A5B-4D2E-AB09-E7B8A097B0F9}"/>
      </w:docPartPr>
      <w:docPartBody>
        <w:p w:rsidR="005330E0" w:rsidRDefault="005330E0" w:rsidP="005330E0">
          <w:pPr>
            <w:pStyle w:val="E39460E3AECD46CCB89DF8B45CAD5FF7"/>
          </w:pPr>
          <w:r w:rsidRPr="00780E81">
            <w:rPr>
              <w:rStyle w:val="PlaceholderText"/>
            </w:rPr>
            <w:t>Choose an item.</w:t>
          </w:r>
        </w:p>
      </w:docPartBody>
    </w:docPart>
    <w:docPart>
      <w:docPartPr>
        <w:name w:val="BD74C3AAFD3844AD90210E837A4BB448"/>
        <w:category>
          <w:name w:val="General"/>
          <w:gallery w:val="placeholder"/>
        </w:category>
        <w:types>
          <w:type w:val="bbPlcHdr"/>
        </w:types>
        <w:behaviors>
          <w:behavior w:val="content"/>
        </w:behaviors>
        <w:guid w:val="{7DC37756-0A4A-4687-BF3D-8740F47E1DB3}"/>
      </w:docPartPr>
      <w:docPartBody>
        <w:p w:rsidR="005330E0" w:rsidRDefault="005330E0" w:rsidP="005330E0">
          <w:pPr>
            <w:pStyle w:val="BD74C3AAFD3844AD90210E837A4BB448"/>
          </w:pPr>
          <w:r w:rsidRPr="00780E81">
            <w:rPr>
              <w:rStyle w:val="PlaceholderText"/>
            </w:rPr>
            <w:t>Choose an item.</w:t>
          </w:r>
        </w:p>
      </w:docPartBody>
    </w:docPart>
    <w:docPart>
      <w:docPartPr>
        <w:name w:val="968303C7428542F8A28166E8E6F81D4A"/>
        <w:category>
          <w:name w:val="General"/>
          <w:gallery w:val="placeholder"/>
        </w:category>
        <w:types>
          <w:type w:val="bbPlcHdr"/>
        </w:types>
        <w:behaviors>
          <w:behavior w:val="content"/>
        </w:behaviors>
        <w:guid w:val="{1F19F845-F97F-44F9-B492-C03DFE9F46AF}"/>
      </w:docPartPr>
      <w:docPartBody>
        <w:p w:rsidR="005330E0" w:rsidRDefault="005330E0" w:rsidP="005330E0">
          <w:pPr>
            <w:pStyle w:val="968303C7428542F8A28166E8E6F81D4A"/>
          </w:pPr>
          <w:r w:rsidRPr="00780E81">
            <w:rPr>
              <w:rStyle w:val="PlaceholderText"/>
            </w:rPr>
            <w:t>Choose an item.</w:t>
          </w:r>
        </w:p>
      </w:docPartBody>
    </w:docPart>
    <w:docPart>
      <w:docPartPr>
        <w:name w:val="DA7A712873274A10B6A9BD90FC87D71B"/>
        <w:category>
          <w:name w:val="General"/>
          <w:gallery w:val="placeholder"/>
        </w:category>
        <w:types>
          <w:type w:val="bbPlcHdr"/>
        </w:types>
        <w:behaviors>
          <w:behavior w:val="content"/>
        </w:behaviors>
        <w:guid w:val="{5AEDA7E0-23FB-413E-91BA-227FBC06C7CD}"/>
      </w:docPartPr>
      <w:docPartBody>
        <w:p w:rsidR="005330E0" w:rsidRDefault="005330E0" w:rsidP="005330E0">
          <w:pPr>
            <w:pStyle w:val="DA7A712873274A10B6A9BD90FC87D71B"/>
          </w:pPr>
          <w:r w:rsidRPr="00780E81">
            <w:rPr>
              <w:rStyle w:val="PlaceholderText"/>
            </w:rPr>
            <w:t>Choose an item.</w:t>
          </w:r>
        </w:p>
      </w:docPartBody>
    </w:docPart>
    <w:docPart>
      <w:docPartPr>
        <w:name w:val="2D0242C3D2564BA2AF212DC817F50188"/>
        <w:category>
          <w:name w:val="General"/>
          <w:gallery w:val="placeholder"/>
        </w:category>
        <w:types>
          <w:type w:val="bbPlcHdr"/>
        </w:types>
        <w:behaviors>
          <w:behavior w:val="content"/>
        </w:behaviors>
        <w:guid w:val="{9229A827-8138-4607-9BAB-49FDE2F3A3B1}"/>
      </w:docPartPr>
      <w:docPartBody>
        <w:p w:rsidR="005330E0" w:rsidRDefault="005330E0" w:rsidP="005330E0">
          <w:pPr>
            <w:pStyle w:val="2D0242C3D2564BA2AF212DC817F50188"/>
          </w:pPr>
          <w:r w:rsidRPr="00780E81">
            <w:rPr>
              <w:rStyle w:val="PlaceholderText"/>
            </w:rPr>
            <w:t>Choose an item.</w:t>
          </w:r>
        </w:p>
      </w:docPartBody>
    </w:docPart>
    <w:docPart>
      <w:docPartPr>
        <w:name w:val="A46C1AEEFDAE47F7BB3FCC411E90C4A9"/>
        <w:category>
          <w:name w:val="General"/>
          <w:gallery w:val="placeholder"/>
        </w:category>
        <w:types>
          <w:type w:val="bbPlcHdr"/>
        </w:types>
        <w:behaviors>
          <w:behavior w:val="content"/>
        </w:behaviors>
        <w:guid w:val="{B7F3A4F8-9C9C-4161-A99D-4243E4F000C7}"/>
      </w:docPartPr>
      <w:docPartBody>
        <w:p w:rsidR="005330E0" w:rsidRDefault="005330E0" w:rsidP="005330E0">
          <w:pPr>
            <w:pStyle w:val="A46C1AEEFDAE47F7BB3FCC411E90C4A9"/>
          </w:pPr>
          <w:r w:rsidRPr="00780E81">
            <w:rPr>
              <w:rStyle w:val="PlaceholderText"/>
            </w:rPr>
            <w:t>Choose an item.</w:t>
          </w:r>
        </w:p>
      </w:docPartBody>
    </w:docPart>
    <w:docPart>
      <w:docPartPr>
        <w:name w:val="B604592D0E8F46239A2C85C8C0BAAD99"/>
        <w:category>
          <w:name w:val="General"/>
          <w:gallery w:val="placeholder"/>
        </w:category>
        <w:types>
          <w:type w:val="bbPlcHdr"/>
        </w:types>
        <w:behaviors>
          <w:behavior w:val="content"/>
        </w:behaviors>
        <w:guid w:val="{1D3B853D-BC1A-4B3C-8D3D-381B89652098}"/>
      </w:docPartPr>
      <w:docPartBody>
        <w:p w:rsidR="005330E0" w:rsidRDefault="005330E0" w:rsidP="005330E0">
          <w:pPr>
            <w:pStyle w:val="B604592D0E8F46239A2C85C8C0BAAD99"/>
          </w:pPr>
          <w:r w:rsidRPr="00780E81">
            <w:rPr>
              <w:rStyle w:val="PlaceholderText"/>
            </w:rPr>
            <w:t>Choose an item.</w:t>
          </w:r>
        </w:p>
      </w:docPartBody>
    </w:docPart>
    <w:docPart>
      <w:docPartPr>
        <w:name w:val="D1F9E3A678064CF3BB201252D9F88702"/>
        <w:category>
          <w:name w:val="General"/>
          <w:gallery w:val="placeholder"/>
        </w:category>
        <w:types>
          <w:type w:val="bbPlcHdr"/>
        </w:types>
        <w:behaviors>
          <w:behavior w:val="content"/>
        </w:behaviors>
        <w:guid w:val="{8D9CEDFC-B6D4-4F24-9D98-EC549BBA6F1A}"/>
      </w:docPartPr>
      <w:docPartBody>
        <w:p w:rsidR="005330E0" w:rsidRDefault="005330E0" w:rsidP="005330E0">
          <w:pPr>
            <w:pStyle w:val="D1F9E3A678064CF3BB201252D9F88702"/>
          </w:pPr>
          <w:r w:rsidRPr="00780E81">
            <w:rPr>
              <w:rStyle w:val="PlaceholderText"/>
            </w:rPr>
            <w:t>Choose an item.</w:t>
          </w:r>
        </w:p>
      </w:docPartBody>
    </w:docPart>
    <w:docPart>
      <w:docPartPr>
        <w:name w:val="46478871B9F64070A0E99DFF6AF6839E"/>
        <w:category>
          <w:name w:val="General"/>
          <w:gallery w:val="placeholder"/>
        </w:category>
        <w:types>
          <w:type w:val="bbPlcHdr"/>
        </w:types>
        <w:behaviors>
          <w:behavior w:val="content"/>
        </w:behaviors>
        <w:guid w:val="{9EABB711-D9F9-4AA4-ABB9-3896303805FD}"/>
      </w:docPartPr>
      <w:docPartBody>
        <w:p w:rsidR="005330E0" w:rsidRDefault="005330E0" w:rsidP="005330E0">
          <w:pPr>
            <w:pStyle w:val="46478871B9F64070A0E99DFF6AF6839E"/>
          </w:pPr>
          <w:r w:rsidRPr="00780E81">
            <w:rPr>
              <w:rStyle w:val="PlaceholderText"/>
            </w:rPr>
            <w:t>Choose an item.</w:t>
          </w:r>
        </w:p>
      </w:docPartBody>
    </w:docPart>
    <w:docPart>
      <w:docPartPr>
        <w:name w:val="A9CD30F06F914E5C8201CF85C8079990"/>
        <w:category>
          <w:name w:val="General"/>
          <w:gallery w:val="placeholder"/>
        </w:category>
        <w:types>
          <w:type w:val="bbPlcHdr"/>
        </w:types>
        <w:behaviors>
          <w:behavior w:val="content"/>
        </w:behaviors>
        <w:guid w:val="{10DC6616-F99E-4833-A95B-3E29859C0180}"/>
      </w:docPartPr>
      <w:docPartBody>
        <w:p w:rsidR="005330E0" w:rsidRDefault="005330E0" w:rsidP="005330E0">
          <w:pPr>
            <w:pStyle w:val="A9CD30F06F914E5C8201CF85C8079990"/>
          </w:pPr>
          <w:r w:rsidRPr="00780E81">
            <w:rPr>
              <w:rStyle w:val="PlaceholderText"/>
            </w:rPr>
            <w:t>Choose an item.</w:t>
          </w:r>
        </w:p>
      </w:docPartBody>
    </w:docPart>
    <w:docPart>
      <w:docPartPr>
        <w:name w:val="6564809522EF4BBF85AD61A935AC98C9"/>
        <w:category>
          <w:name w:val="General"/>
          <w:gallery w:val="placeholder"/>
        </w:category>
        <w:types>
          <w:type w:val="bbPlcHdr"/>
        </w:types>
        <w:behaviors>
          <w:behavior w:val="content"/>
        </w:behaviors>
        <w:guid w:val="{AF6A781F-DC05-4298-A149-5E76CE0BB6C6}"/>
      </w:docPartPr>
      <w:docPartBody>
        <w:p w:rsidR="005330E0" w:rsidRDefault="005330E0" w:rsidP="005330E0">
          <w:pPr>
            <w:pStyle w:val="6564809522EF4BBF85AD61A935AC98C9"/>
          </w:pPr>
          <w:r w:rsidRPr="00780E81">
            <w:rPr>
              <w:rStyle w:val="PlaceholderText"/>
            </w:rPr>
            <w:t>Choose an item.</w:t>
          </w:r>
        </w:p>
      </w:docPartBody>
    </w:docPart>
    <w:docPart>
      <w:docPartPr>
        <w:name w:val="59D6B2786A5C418F96DBF543C4B13124"/>
        <w:category>
          <w:name w:val="General"/>
          <w:gallery w:val="placeholder"/>
        </w:category>
        <w:types>
          <w:type w:val="bbPlcHdr"/>
        </w:types>
        <w:behaviors>
          <w:behavior w:val="content"/>
        </w:behaviors>
        <w:guid w:val="{8EBD7C6E-4D5B-4D43-BA7F-E9593DB7822E}"/>
      </w:docPartPr>
      <w:docPartBody>
        <w:p w:rsidR="005330E0" w:rsidRDefault="005330E0" w:rsidP="005330E0">
          <w:pPr>
            <w:pStyle w:val="59D6B2786A5C418F96DBF543C4B13124"/>
          </w:pPr>
          <w:r w:rsidRPr="00780E81">
            <w:rPr>
              <w:rStyle w:val="PlaceholderText"/>
            </w:rPr>
            <w:t>Choose an item.</w:t>
          </w:r>
        </w:p>
      </w:docPartBody>
    </w:docPart>
    <w:docPart>
      <w:docPartPr>
        <w:name w:val="B16B76F686CE4F228268DB339389FF4F"/>
        <w:category>
          <w:name w:val="General"/>
          <w:gallery w:val="placeholder"/>
        </w:category>
        <w:types>
          <w:type w:val="bbPlcHdr"/>
        </w:types>
        <w:behaviors>
          <w:behavior w:val="content"/>
        </w:behaviors>
        <w:guid w:val="{388DDB8A-40E6-4BF0-921E-86FF0EBB76D2}"/>
      </w:docPartPr>
      <w:docPartBody>
        <w:p w:rsidR="005330E0" w:rsidRDefault="005330E0" w:rsidP="005330E0">
          <w:pPr>
            <w:pStyle w:val="B16B76F686CE4F228268DB339389FF4F"/>
          </w:pPr>
          <w:r w:rsidRPr="00780E81">
            <w:rPr>
              <w:rStyle w:val="PlaceholderText"/>
            </w:rPr>
            <w:t>Choose an item.</w:t>
          </w:r>
        </w:p>
      </w:docPartBody>
    </w:docPart>
    <w:docPart>
      <w:docPartPr>
        <w:name w:val="07A4B50452104526AC7119060C5897E0"/>
        <w:category>
          <w:name w:val="General"/>
          <w:gallery w:val="placeholder"/>
        </w:category>
        <w:types>
          <w:type w:val="bbPlcHdr"/>
        </w:types>
        <w:behaviors>
          <w:behavior w:val="content"/>
        </w:behaviors>
        <w:guid w:val="{ABFDAF67-CB40-40D2-A064-0530A40FAFA1}"/>
      </w:docPartPr>
      <w:docPartBody>
        <w:p w:rsidR="005330E0" w:rsidRDefault="005330E0" w:rsidP="005330E0">
          <w:pPr>
            <w:pStyle w:val="07A4B50452104526AC7119060C5897E0"/>
          </w:pPr>
          <w:r w:rsidRPr="00780E81">
            <w:rPr>
              <w:rStyle w:val="PlaceholderText"/>
            </w:rPr>
            <w:t>Choose an item.</w:t>
          </w:r>
        </w:p>
      </w:docPartBody>
    </w:docPart>
    <w:docPart>
      <w:docPartPr>
        <w:name w:val="6C61CDD4C8EE4DBE830D0DF73E68AA3A"/>
        <w:category>
          <w:name w:val="General"/>
          <w:gallery w:val="placeholder"/>
        </w:category>
        <w:types>
          <w:type w:val="bbPlcHdr"/>
        </w:types>
        <w:behaviors>
          <w:behavior w:val="content"/>
        </w:behaviors>
        <w:guid w:val="{3D51F720-53AD-47A9-9F11-9985AA56EFF5}"/>
      </w:docPartPr>
      <w:docPartBody>
        <w:p w:rsidR="005330E0" w:rsidRDefault="005330E0" w:rsidP="005330E0">
          <w:pPr>
            <w:pStyle w:val="6C61CDD4C8EE4DBE830D0DF73E68AA3A"/>
          </w:pPr>
          <w:r w:rsidRPr="00780E81">
            <w:rPr>
              <w:rStyle w:val="PlaceholderText"/>
            </w:rPr>
            <w:t>Choose an item.</w:t>
          </w:r>
        </w:p>
      </w:docPartBody>
    </w:docPart>
    <w:docPart>
      <w:docPartPr>
        <w:name w:val="7C7003E81961460086B1AA0C1D56B4A6"/>
        <w:category>
          <w:name w:val="General"/>
          <w:gallery w:val="placeholder"/>
        </w:category>
        <w:types>
          <w:type w:val="bbPlcHdr"/>
        </w:types>
        <w:behaviors>
          <w:behavior w:val="content"/>
        </w:behaviors>
        <w:guid w:val="{6CC5D5DF-55E8-4435-B261-1F0D0F5BE61E}"/>
      </w:docPartPr>
      <w:docPartBody>
        <w:p w:rsidR="005330E0" w:rsidRDefault="005330E0" w:rsidP="005330E0">
          <w:pPr>
            <w:pStyle w:val="7C7003E81961460086B1AA0C1D56B4A6"/>
          </w:pPr>
          <w:r w:rsidRPr="00780E81">
            <w:rPr>
              <w:rStyle w:val="PlaceholderText"/>
            </w:rPr>
            <w:t>Choose an item.</w:t>
          </w:r>
        </w:p>
      </w:docPartBody>
    </w:docPart>
    <w:docPart>
      <w:docPartPr>
        <w:name w:val="E2C9BEBBC5724DD284E0476D6BF77224"/>
        <w:category>
          <w:name w:val="General"/>
          <w:gallery w:val="placeholder"/>
        </w:category>
        <w:types>
          <w:type w:val="bbPlcHdr"/>
        </w:types>
        <w:behaviors>
          <w:behavior w:val="content"/>
        </w:behaviors>
        <w:guid w:val="{0D63FAE4-4C71-40F0-8EFD-ABFF3CAC61A0}"/>
      </w:docPartPr>
      <w:docPartBody>
        <w:p w:rsidR="005330E0" w:rsidRDefault="005330E0" w:rsidP="005330E0">
          <w:pPr>
            <w:pStyle w:val="E2C9BEBBC5724DD284E0476D6BF77224"/>
          </w:pPr>
          <w:r w:rsidRPr="00780E81">
            <w:rPr>
              <w:rStyle w:val="PlaceholderText"/>
            </w:rPr>
            <w:t>Choose an item.</w:t>
          </w:r>
        </w:p>
      </w:docPartBody>
    </w:docPart>
    <w:docPart>
      <w:docPartPr>
        <w:name w:val="B69379E6F19A46A989819377BE865E29"/>
        <w:category>
          <w:name w:val="General"/>
          <w:gallery w:val="placeholder"/>
        </w:category>
        <w:types>
          <w:type w:val="bbPlcHdr"/>
        </w:types>
        <w:behaviors>
          <w:behavior w:val="content"/>
        </w:behaviors>
        <w:guid w:val="{2158EC80-3FD8-456E-9C9B-098486C5967C}"/>
      </w:docPartPr>
      <w:docPartBody>
        <w:p w:rsidR="005330E0" w:rsidRDefault="005330E0" w:rsidP="005330E0">
          <w:pPr>
            <w:pStyle w:val="B69379E6F19A46A989819377BE865E29"/>
          </w:pPr>
          <w:r w:rsidRPr="00780E81">
            <w:rPr>
              <w:rStyle w:val="PlaceholderText"/>
            </w:rPr>
            <w:t>Choose an item.</w:t>
          </w:r>
        </w:p>
      </w:docPartBody>
    </w:docPart>
    <w:docPart>
      <w:docPartPr>
        <w:name w:val="6EB2482D255F40B99E781CE949F39822"/>
        <w:category>
          <w:name w:val="General"/>
          <w:gallery w:val="placeholder"/>
        </w:category>
        <w:types>
          <w:type w:val="bbPlcHdr"/>
        </w:types>
        <w:behaviors>
          <w:behavior w:val="content"/>
        </w:behaviors>
        <w:guid w:val="{F6C11D03-F641-44FE-A148-5CA77E103C98}"/>
      </w:docPartPr>
      <w:docPartBody>
        <w:p w:rsidR="005330E0" w:rsidRDefault="005330E0" w:rsidP="005330E0">
          <w:pPr>
            <w:pStyle w:val="6EB2482D255F40B99E781CE949F39822"/>
          </w:pPr>
          <w:r w:rsidRPr="00780E81">
            <w:rPr>
              <w:rStyle w:val="PlaceholderText"/>
            </w:rPr>
            <w:t>Choose an item.</w:t>
          </w:r>
        </w:p>
      </w:docPartBody>
    </w:docPart>
    <w:docPart>
      <w:docPartPr>
        <w:name w:val="E22D4BB7F33F48159918BE2AE5494393"/>
        <w:category>
          <w:name w:val="General"/>
          <w:gallery w:val="placeholder"/>
        </w:category>
        <w:types>
          <w:type w:val="bbPlcHdr"/>
        </w:types>
        <w:behaviors>
          <w:behavior w:val="content"/>
        </w:behaviors>
        <w:guid w:val="{70C5135B-B716-49BE-AE4F-863740D98512}"/>
      </w:docPartPr>
      <w:docPartBody>
        <w:p w:rsidR="005330E0" w:rsidRDefault="005330E0" w:rsidP="005330E0">
          <w:pPr>
            <w:pStyle w:val="E22D4BB7F33F48159918BE2AE5494393"/>
          </w:pPr>
          <w:r w:rsidRPr="00780E81">
            <w:rPr>
              <w:rStyle w:val="PlaceholderText"/>
            </w:rPr>
            <w:t>Choose an item.</w:t>
          </w:r>
        </w:p>
      </w:docPartBody>
    </w:docPart>
    <w:docPart>
      <w:docPartPr>
        <w:name w:val="4BE0A72C7E314B519A08DFABD661437D"/>
        <w:category>
          <w:name w:val="General"/>
          <w:gallery w:val="placeholder"/>
        </w:category>
        <w:types>
          <w:type w:val="bbPlcHdr"/>
        </w:types>
        <w:behaviors>
          <w:behavior w:val="content"/>
        </w:behaviors>
        <w:guid w:val="{1EFF8393-B6AF-4EDF-96FE-CE9661971BED}"/>
      </w:docPartPr>
      <w:docPartBody>
        <w:p w:rsidR="005330E0" w:rsidRDefault="005330E0" w:rsidP="005330E0">
          <w:pPr>
            <w:pStyle w:val="4BE0A72C7E314B519A08DFABD661437D"/>
          </w:pPr>
          <w:r w:rsidRPr="00780E81">
            <w:rPr>
              <w:rStyle w:val="PlaceholderText"/>
            </w:rPr>
            <w:t>Choose an item.</w:t>
          </w:r>
        </w:p>
      </w:docPartBody>
    </w:docPart>
    <w:docPart>
      <w:docPartPr>
        <w:name w:val="1308EFE62B84430B85A8869DE2E48A91"/>
        <w:category>
          <w:name w:val="General"/>
          <w:gallery w:val="placeholder"/>
        </w:category>
        <w:types>
          <w:type w:val="bbPlcHdr"/>
        </w:types>
        <w:behaviors>
          <w:behavior w:val="content"/>
        </w:behaviors>
        <w:guid w:val="{09B4A98E-29C7-45B1-9A14-729979BDBD28}"/>
      </w:docPartPr>
      <w:docPartBody>
        <w:p w:rsidR="005330E0" w:rsidRDefault="005330E0" w:rsidP="005330E0">
          <w:pPr>
            <w:pStyle w:val="1308EFE62B84430B85A8869DE2E48A91"/>
          </w:pPr>
          <w:r w:rsidRPr="00780E81">
            <w:rPr>
              <w:rStyle w:val="PlaceholderText"/>
            </w:rPr>
            <w:t>Choose an item.</w:t>
          </w:r>
        </w:p>
      </w:docPartBody>
    </w:docPart>
    <w:docPart>
      <w:docPartPr>
        <w:name w:val="62BBEC77F3324B9EAAC5F93C698C8748"/>
        <w:category>
          <w:name w:val="General"/>
          <w:gallery w:val="placeholder"/>
        </w:category>
        <w:types>
          <w:type w:val="bbPlcHdr"/>
        </w:types>
        <w:behaviors>
          <w:behavior w:val="content"/>
        </w:behaviors>
        <w:guid w:val="{BA636247-3664-4595-8D87-F7A1A412928A}"/>
      </w:docPartPr>
      <w:docPartBody>
        <w:p w:rsidR="005330E0" w:rsidRDefault="005330E0" w:rsidP="005330E0">
          <w:pPr>
            <w:pStyle w:val="62BBEC77F3324B9EAAC5F93C698C8748"/>
          </w:pPr>
          <w:r w:rsidRPr="00780E81">
            <w:rPr>
              <w:rStyle w:val="PlaceholderText"/>
            </w:rPr>
            <w:t>Choose an item.</w:t>
          </w:r>
        </w:p>
      </w:docPartBody>
    </w:docPart>
    <w:docPart>
      <w:docPartPr>
        <w:name w:val="F873DCA1F4B44C67BE6FAED77C5CF978"/>
        <w:category>
          <w:name w:val="General"/>
          <w:gallery w:val="placeholder"/>
        </w:category>
        <w:types>
          <w:type w:val="bbPlcHdr"/>
        </w:types>
        <w:behaviors>
          <w:behavior w:val="content"/>
        </w:behaviors>
        <w:guid w:val="{D3C1957E-BD17-42FE-A2F7-A23D831B6C13}"/>
      </w:docPartPr>
      <w:docPartBody>
        <w:p w:rsidR="005330E0" w:rsidRDefault="005330E0" w:rsidP="005330E0">
          <w:pPr>
            <w:pStyle w:val="F873DCA1F4B44C67BE6FAED77C5CF978"/>
          </w:pPr>
          <w:r w:rsidRPr="00780E81">
            <w:rPr>
              <w:rStyle w:val="PlaceholderText"/>
            </w:rPr>
            <w:t>Choose an item.</w:t>
          </w:r>
        </w:p>
      </w:docPartBody>
    </w:docPart>
    <w:docPart>
      <w:docPartPr>
        <w:name w:val="FE01062C66974626A071B18DF8D8C11C"/>
        <w:category>
          <w:name w:val="General"/>
          <w:gallery w:val="placeholder"/>
        </w:category>
        <w:types>
          <w:type w:val="bbPlcHdr"/>
        </w:types>
        <w:behaviors>
          <w:behavior w:val="content"/>
        </w:behaviors>
        <w:guid w:val="{EF4BFF1C-9D46-4CA8-A3CF-6F005D3949FC}"/>
      </w:docPartPr>
      <w:docPartBody>
        <w:p w:rsidR="005330E0" w:rsidRDefault="005330E0" w:rsidP="005330E0">
          <w:pPr>
            <w:pStyle w:val="FE01062C66974626A071B18DF8D8C11C"/>
          </w:pPr>
          <w:r w:rsidRPr="00780E81">
            <w:rPr>
              <w:rStyle w:val="PlaceholderText"/>
            </w:rPr>
            <w:t>Choose an item.</w:t>
          </w:r>
        </w:p>
      </w:docPartBody>
    </w:docPart>
    <w:docPart>
      <w:docPartPr>
        <w:name w:val="9C7EDA408B0244709619EF37020F0832"/>
        <w:category>
          <w:name w:val="General"/>
          <w:gallery w:val="placeholder"/>
        </w:category>
        <w:types>
          <w:type w:val="bbPlcHdr"/>
        </w:types>
        <w:behaviors>
          <w:behavior w:val="content"/>
        </w:behaviors>
        <w:guid w:val="{A0AC90EE-F39D-4027-B92E-0EC4DA0865B2}"/>
      </w:docPartPr>
      <w:docPartBody>
        <w:p w:rsidR="005330E0" w:rsidRDefault="005330E0" w:rsidP="005330E0">
          <w:pPr>
            <w:pStyle w:val="9C7EDA408B0244709619EF37020F0832"/>
          </w:pPr>
          <w:r w:rsidRPr="00780E81">
            <w:rPr>
              <w:rStyle w:val="PlaceholderText"/>
            </w:rPr>
            <w:t>Choose an item.</w:t>
          </w:r>
        </w:p>
      </w:docPartBody>
    </w:docPart>
    <w:docPart>
      <w:docPartPr>
        <w:name w:val="9A8C24DACA8C41F4BBAA3C15BFF6F3FF"/>
        <w:category>
          <w:name w:val="General"/>
          <w:gallery w:val="placeholder"/>
        </w:category>
        <w:types>
          <w:type w:val="bbPlcHdr"/>
        </w:types>
        <w:behaviors>
          <w:behavior w:val="content"/>
        </w:behaviors>
        <w:guid w:val="{AC075F70-1AE3-462E-AA90-65BFCA5F16D4}"/>
      </w:docPartPr>
      <w:docPartBody>
        <w:p w:rsidR="005330E0" w:rsidRDefault="005330E0" w:rsidP="005330E0">
          <w:pPr>
            <w:pStyle w:val="9A8C24DACA8C41F4BBAA3C15BFF6F3FF"/>
          </w:pPr>
          <w:r w:rsidRPr="00780E81">
            <w:rPr>
              <w:rStyle w:val="PlaceholderText"/>
            </w:rPr>
            <w:t>Choose an item.</w:t>
          </w:r>
        </w:p>
      </w:docPartBody>
    </w:docPart>
    <w:docPart>
      <w:docPartPr>
        <w:name w:val="DE8E286A1CA3402E91FDF9987165DBD8"/>
        <w:category>
          <w:name w:val="General"/>
          <w:gallery w:val="placeholder"/>
        </w:category>
        <w:types>
          <w:type w:val="bbPlcHdr"/>
        </w:types>
        <w:behaviors>
          <w:behavior w:val="content"/>
        </w:behaviors>
        <w:guid w:val="{5ACFF75F-2AEC-4530-8E32-744B7A436953}"/>
      </w:docPartPr>
      <w:docPartBody>
        <w:p w:rsidR="005330E0" w:rsidRDefault="005330E0" w:rsidP="005330E0">
          <w:pPr>
            <w:pStyle w:val="DE8E286A1CA3402E91FDF9987165DBD8"/>
          </w:pPr>
          <w:r w:rsidRPr="00780E81">
            <w:rPr>
              <w:rStyle w:val="PlaceholderText"/>
            </w:rPr>
            <w:t>Choose an item.</w:t>
          </w:r>
        </w:p>
      </w:docPartBody>
    </w:docPart>
    <w:docPart>
      <w:docPartPr>
        <w:name w:val="4E5A4ECCC6464D6B94B35B9A1ED5E69F"/>
        <w:category>
          <w:name w:val="General"/>
          <w:gallery w:val="placeholder"/>
        </w:category>
        <w:types>
          <w:type w:val="bbPlcHdr"/>
        </w:types>
        <w:behaviors>
          <w:behavior w:val="content"/>
        </w:behaviors>
        <w:guid w:val="{210CEE38-05C4-46B9-B296-49231CC43A65}"/>
      </w:docPartPr>
      <w:docPartBody>
        <w:p w:rsidR="005330E0" w:rsidRDefault="005330E0" w:rsidP="005330E0">
          <w:pPr>
            <w:pStyle w:val="4E5A4ECCC6464D6B94B35B9A1ED5E69F"/>
          </w:pPr>
          <w:r w:rsidRPr="00780E81">
            <w:rPr>
              <w:rStyle w:val="PlaceholderText"/>
            </w:rPr>
            <w:t>Choose an item.</w:t>
          </w:r>
        </w:p>
      </w:docPartBody>
    </w:docPart>
    <w:docPart>
      <w:docPartPr>
        <w:name w:val="8C1D9B94569A4F4F87E7A526B1D22115"/>
        <w:category>
          <w:name w:val="General"/>
          <w:gallery w:val="placeholder"/>
        </w:category>
        <w:types>
          <w:type w:val="bbPlcHdr"/>
        </w:types>
        <w:behaviors>
          <w:behavior w:val="content"/>
        </w:behaviors>
        <w:guid w:val="{4D8CDCBF-A0C2-497C-A638-2FB661747AF7}"/>
      </w:docPartPr>
      <w:docPartBody>
        <w:p w:rsidR="005330E0" w:rsidRDefault="005330E0" w:rsidP="005330E0">
          <w:pPr>
            <w:pStyle w:val="8C1D9B94569A4F4F87E7A526B1D22115"/>
          </w:pPr>
          <w:r w:rsidRPr="00780E81">
            <w:rPr>
              <w:rStyle w:val="PlaceholderText"/>
            </w:rPr>
            <w:t>Choose an item.</w:t>
          </w:r>
        </w:p>
      </w:docPartBody>
    </w:docPart>
    <w:docPart>
      <w:docPartPr>
        <w:name w:val="E672207DA96D430B8F1C8B0380EAA006"/>
        <w:category>
          <w:name w:val="General"/>
          <w:gallery w:val="placeholder"/>
        </w:category>
        <w:types>
          <w:type w:val="bbPlcHdr"/>
        </w:types>
        <w:behaviors>
          <w:behavior w:val="content"/>
        </w:behaviors>
        <w:guid w:val="{902FE428-F14B-4591-A042-8E04CDB9E0C8}"/>
      </w:docPartPr>
      <w:docPartBody>
        <w:p w:rsidR="005330E0" w:rsidRDefault="005330E0" w:rsidP="005330E0">
          <w:pPr>
            <w:pStyle w:val="E672207DA96D430B8F1C8B0380EAA006"/>
          </w:pPr>
          <w:r w:rsidRPr="00780E81">
            <w:rPr>
              <w:rStyle w:val="PlaceholderText"/>
            </w:rPr>
            <w:t>Choose an item.</w:t>
          </w:r>
        </w:p>
      </w:docPartBody>
    </w:docPart>
    <w:docPart>
      <w:docPartPr>
        <w:name w:val="CC43C54C4AAD4621AA40355BE451A08C"/>
        <w:category>
          <w:name w:val="General"/>
          <w:gallery w:val="placeholder"/>
        </w:category>
        <w:types>
          <w:type w:val="bbPlcHdr"/>
        </w:types>
        <w:behaviors>
          <w:behavior w:val="content"/>
        </w:behaviors>
        <w:guid w:val="{2DE8A98D-EE27-4F01-8951-518BFE284B3B}"/>
      </w:docPartPr>
      <w:docPartBody>
        <w:p w:rsidR="005330E0" w:rsidRDefault="005330E0" w:rsidP="005330E0">
          <w:pPr>
            <w:pStyle w:val="CC43C54C4AAD4621AA40355BE451A08C"/>
          </w:pPr>
          <w:r w:rsidRPr="00780E81">
            <w:rPr>
              <w:rStyle w:val="PlaceholderText"/>
            </w:rPr>
            <w:t>Choose an item.</w:t>
          </w:r>
        </w:p>
      </w:docPartBody>
    </w:docPart>
    <w:docPart>
      <w:docPartPr>
        <w:name w:val="669CD0D91C0B4E71A83FDC5CF6D48648"/>
        <w:category>
          <w:name w:val="General"/>
          <w:gallery w:val="placeholder"/>
        </w:category>
        <w:types>
          <w:type w:val="bbPlcHdr"/>
        </w:types>
        <w:behaviors>
          <w:behavior w:val="content"/>
        </w:behaviors>
        <w:guid w:val="{872868AE-ECC0-4327-845B-EF9D33AA4B97}"/>
      </w:docPartPr>
      <w:docPartBody>
        <w:p w:rsidR="005330E0" w:rsidRDefault="005330E0" w:rsidP="005330E0">
          <w:pPr>
            <w:pStyle w:val="669CD0D91C0B4E71A83FDC5CF6D48648"/>
          </w:pPr>
          <w:r w:rsidRPr="00780E81">
            <w:rPr>
              <w:rStyle w:val="PlaceholderText"/>
            </w:rPr>
            <w:t>Choose an item.</w:t>
          </w:r>
        </w:p>
      </w:docPartBody>
    </w:docPart>
    <w:docPart>
      <w:docPartPr>
        <w:name w:val="F6BCAE21213B488B98CEC72BEEBB0DA9"/>
        <w:category>
          <w:name w:val="General"/>
          <w:gallery w:val="placeholder"/>
        </w:category>
        <w:types>
          <w:type w:val="bbPlcHdr"/>
        </w:types>
        <w:behaviors>
          <w:behavior w:val="content"/>
        </w:behaviors>
        <w:guid w:val="{B2DEDC20-692C-419A-A073-B3FE2CF2B914}"/>
      </w:docPartPr>
      <w:docPartBody>
        <w:p w:rsidR="005330E0" w:rsidRDefault="005330E0" w:rsidP="005330E0">
          <w:pPr>
            <w:pStyle w:val="F6BCAE21213B488B98CEC72BEEBB0DA9"/>
          </w:pPr>
          <w:r w:rsidRPr="00780E81">
            <w:rPr>
              <w:rStyle w:val="PlaceholderText"/>
            </w:rPr>
            <w:t>Choose an item.</w:t>
          </w:r>
        </w:p>
      </w:docPartBody>
    </w:docPart>
    <w:docPart>
      <w:docPartPr>
        <w:name w:val="0E54942D87544B9CBC44D7A75F94A608"/>
        <w:category>
          <w:name w:val="General"/>
          <w:gallery w:val="placeholder"/>
        </w:category>
        <w:types>
          <w:type w:val="bbPlcHdr"/>
        </w:types>
        <w:behaviors>
          <w:behavior w:val="content"/>
        </w:behaviors>
        <w:guid w:val="{FD5ED0FF-10B8-4127-A139-BEE3924D7824}"/>
      </w:docPartPr>
      <w:docPartBody>
        <w:p w:rsidR="005330E0" w:rsidRDefault="005330E0" w:rsidP="005330E0">
          <w:pPr>
            <w:pStyle w:val="0E54942D87544B9CBC44D7A75F94A608"/>
          </w:pPr>
          <w:r w:rsidRPr="00780E81">
            <w:rPr>
              <w:rStyle w:val="PlaceholderText"/>
            </w:rPr>
            <w:t>Choose an item.</w:t>
          </w:r>
        </w:p>
      </w:docPartBody>
    </w:docPart>
    <w:docPart>
      <w:docPartPr>
        <w:name w:val="E1DA4D85BBA44F6D986AE4A8EB1958A3"/>
        <w:category>
          <w:name w:val="General"/>
          <w:gallery w:val="placeholder"/>
        </w:category>
        <w:types>
          <w:type w:val="bbPlcHdr"/>
        </w:types>
        <w:behaviors>
          <w:behavior w:val="content"/>
        </w:behaviors>
        <w:guid w:val="{0B070333-CF8E-4CE6-82C0-3E3C73286C58}"/>
      </w:docPartPr>
      <w:docPartBody>
        <w:p w:rsidR="005330E0" w:rsidRDefault="005330E0" w:rsidP="005330E0">
          <w:pPr>
            <w:pStyle w:val="E1DA4D85BBA44F6D986AE4A8EB1958A3"/>
          </w:pPr>
          <w:r w:rsidRPr="00780E81">
            <w:rPr>
              <w:rStyle w:val="PlaceholderText"/>
            </w:rPr>
            <w:t>Choose an item.</w:t>
          </w:r>
        </w:p>
      </w:docPartBody>
    </w:docPart>
    <w:docPart>
      <w:docPartPr>
        <w:name w:val="05F420A080C844AD912266DE1DC97688"/>
        <w:category>
          <w:name w:val="General"/>
          <w:gallery w:val="placeholder"/>
        </w:category>
        <w:types>
          <w:type w:val="bbPlcHdr"/>
        </w:types>
        <w:behaviors>
          <w:behavior w:val="content"/>
        </w:behaviors>
        <w:guid w:val="{120D9D14-D1FC-4647-8D85-EF4B71725F30}"/>
      </w:docPartPr>
      <w:docPartBody>
        <w:p w:rsidR="005330E0" w:rsidRDefault="005330E0" w:rsidP="005330E0">
          <w:pPr>
            <w:pStyle w:val="05F420A080C844AD912266DE1DC97688"/>
          </w:pPr>
          <w:r w:rsidRPr="00780E81">
            <w:rPr>
              <w:rStyle w:val="PlaceholderText"/>
            </w:rPr>
            <w:t>Choose an item.</w:t>
          </w:r>
        </w:p>
      </w:docPartBody>
    </w:docPart>
    <w:docPart>
      <w:docPartPr>
        <w:name w:val="72F189545F3648F69E9954ECB07C9466"/>
        <w:category>
          <w:name w:val="General"/>
          <w:gallery w:val="placeholder"/>
        </w:category>
        <w:types>
          <w:type w:val="bbPlcHdr"/>
        </w:types>
        <w:behaviors>
          <w:behavior w:val="content"/>
        </w:behaviors>
        <w:guid w:val="{00927B28-FA69-4394-B65C-BBAC5A2111CD}"/>
      </w:docPartPr>
      <w:docPartBody>
        <w:p w:rsidR="005330E0" w:rsidRDefault="005330E0" w:rsidP="005330E0">
          <w:pPr>
            <w:pStyle w:val="72F189545F3648F69E9954ECB07C9466"/>
          </w:pPr>
          <w:r w:rsidRPr="00780E81">
            <w:rPr>
              <w:rStyle w:val="PlaceholderText"/>
            </w:rPr>
            <w:t>Choose an item.</w:t>
          </w:r>
        </w:p>
      </w:docPartBody>
    </w:docPart>
    <w:docPart>
      <w:docPartPr>
        <w:name w:val="C170E5E6083F48D8B46071DC57F8E183"/>
        <w:category>
          <w:name w:val="General"/>
          <w:gallery w:val="placeholder"/>
        </w:category>
        <w:types>
          <w:type w:val="bbPlcHdr"/>
        </w:types>
        <w:behaviors>
          <w:behavior w:val="content"/>
        </w:behaviors>
        <w:guid w:val="{B516CA8F-D970-4349-9055-2E2B9618B037}"/>
      </w:docPartPr>
      <w:docPartBody>
        <w:p w:rsidR="005330E0" w:rsidRDefault="005330E0" w:rsidP="005330E0">
          <w:pPr>
            <w:pStyle w:val="C170E5E6083F48D8B46071DC57F8E183"/>
          </w:pPr>
          <w:r w:rsidRPr="00780E81">
            <w:rPr>
              <w:rStyle w:val="PlaceholderText"/>
            </w:rPr>
            <w:t>Choose an item.</w:t>
          </w:r>
        </w:p>
      </w:docPartBody>
    </w:docPart>
    <w:docPart>
      <w:docPartPr>
        <w:name w:val="18A4E9E52D3F45D0BC002E7F83FAA03A"/>
        <w:category>
          <w:name w:val="General"/>
          <w:gallery w:val="placeholder"/>
        </w:category>
        <w:types>
          <w:type w:val="bbPlcHdr"/>
        </w:types>
        <w:behaviors>
          <w:behavior w:val="content"/>
        </w:behaviors>
        <w:guid w:val="{C255008D-64E8-4B12-8A70-3756A1E00012}"/>
      </w:docPartPr>
      <w:docPartBody>
        <w:p w:rsidR="005330E0" w:rsidRDefault="005330E0" w:rsidP="005330E0">
          <w:pPr>
            <w:pStyle w:val="18A4E9E52D3F45D0BC002E7F83FAA03A"/>
          </w:pPr>
          <w:r w:rsidRPr="00780E81">
            <w:rPr>
              <w:rStyle w:val="PlaceholderText"/>
            </w:rPr>
            <w:t>Choose an item.</w:t>
          </w:r>
        </w:p>
      </w:docPartBody>
    </w:docPart>
    <w:docPart>
      <w:docPartPr>
        <w:name w:val="922FC7D0CD724C3FAB38F8EDFDDBBED1"/>
        <w:category>
          <w:name w:val="General"/>
          <w:gallery w:val="placeholder"/>
        </w:category>
        <w:types>
          <w:type w:val="bbPlcHdr"/>
        </w:types>
        <w:behaviors>
          <w:behavior w:val="content"/>
        </w:behaviors>
        <w:guid w:val="{EDA37E25-F8AD-4079-93F2-637D5CEB7377}"/>
      </w:docPartPr>
      <w:docPartBody>
        <w:p w:rsidR="005330E0" w:rsidRDefault="005330E0" w:rsidP="005330E0">
          <w:pPr>
            <w:pStyle w:val="922FC7D0CD724C3FAB38F8EDFDDBBED1"/>
          </w:pPr>
          <w:r w:rsidRPr="00780E81">
            <w:rPr>
              <w:rStyle w:val="PlaceholderText"/>
            </w:rPr>
            <w:t>Choose an item.</w:t>
          </w:r>
        </w:p>
      </w:docPartBody>
    </w:docPart>
    <w:docPart>
      <w:docPartPr>
        <w:name w:val="936CA9DF676F492E8742A2BA54AECB80"/>
        <w:category>
          <w:name w:val="General"/>
          <w:gallery w:val="placeholder"/>
        </w:category>
        <w:types>
          <w:type w:val="bbPlcHdr"/>
        </w:types>
        <w:behaviors>
          <w:behavior w:val="content"/>
        </w:behaviors>
        <w:guid w:val="{B48CB0C6-151F-4D5E-BA47-697715063850}"/>
      </w:docPartPr>
      <w:docPartBody>
        <w:p w:rsidR="005330E0" w:rsidRDefault="005330E0" w:rsidP="005330E0">
          <w:pPr>
            <w:pStyle w:val="936CA9DF676F492E8742A2BA54AECB80"/>
          </w:pPr>
          <w:r w:rsidRPr="00780E81">
            <w:rPr>
              <w:rStyle w:val="PlaceholderText"/>
            </w:rPr>
            <w:t>Choose an item.</w:t>
          </w:r>
        </w:p>
      </w:docPartBody>
    </w:docPart>
    <w:docPart>
      <w:docPartPr>
        <w:name w:val="3824084B9BC54EF480B93EF49FE2F4A2"/>
        <w:category>
          <w:name w:val="General"/>
          <w:gallery w:val="placeholder"/>
        </w:category>
        <w:types>
          <w:type w:val="bbPlcHdr"/>
        </w:types>
        <w:behaviors>
          <w:behavior w:val="content"/>
        </w:behaviors>
        <w:guid w:val="{E491F350-88AC-43C4-9CF8-343A27A9830A}"/>
      </w:docPartPr>
      <w:docPartBody>
        <w:p w:rsidR="005330E0" w:rsidRDefault="005330E0" w:rsidP="005330E0">
          <w:pPr>
            <w:pStyle w:val="3824084B9BC54EF480B93EF49FE2F4A2"/>
          </w:pPr>
          <w:r w:rsidRPr="00780E81">
            <w:rPr>
              <w:rStyle w:val="PlaceholderText"/>
            </w:rPr>
            <w:t>Choose an item.</w:t>
          </w:r>
        </w:p>
      </w:docPartBody>
    </w:docPart>
    <w:docPart>
      <w:docPartPr>
        <w:name w:val="149A05500DEB4B10B8020763C01A87C5"/>
        <w:category>
          <w:name w:val="General"/>
          <w:gallery w:val="placeholder"/>
        </w:category>
        <w:types>
          <w:type w:val="bbPlcHdr"/>
        </w:types>
        <w:behaviors>
          <w:behavior w:val="content"/>
        </w:behaviors>
        <w:guid w:val="{2BE664B4-B9BB-4A1A-8EFC-C74949EDC5F0}"/>
      </w:docPartPr>
      <w:docPartBody>
        <w:p w:rsidR="005330E0" w:rsidRDefault="005330E0" w:rsidP="005330E0">
          <w:pPr>
            <w:pStyle w:val="149A05500DEB4B10B8020763C01A87C5"/>
          </w:pPr>
          <w:r w:rsidRPr="00780E81">
            <w:rPr>
              <w:rStyle w:val="PlaceholderText"/>
            </w:rPr>
            <w:t>Choose an item.</w:t>
          </w:r>
        </w:p>
      </w:docPartBody>
    </w:docPart>
    <w:docPart>
      <w:docPartPr>
        <w:name w:val="4A9AE43A8F704E55AE33845366225AE5"/>
        <w:category>
          <w:name w:val="General"/>
          <w:gallery w:val="placeholder"/>
        </w:category>
        <w:types>
          <w:type w:val="bbPlcHdr"/>
        </w:types>
        <w:behaviors>
          <w:behavior w:val="content"/>
        </w:behaviors>
        <w:guid w:val="{383A7BCF-162C-48EF-B7F8-BA09F9401C46}"/>
      </w:docPartPr>
      <w:docPartBody>
        <w:p w:rsidR="005330E0" w:rsidRDefault="005330E0" w:rsidP="005330E0">
          <w:pPr>
            <w:pStyle w:val="4A9AE43A8F704E55AE33845366225AE5"/>
          </w:pPr>
          <w:r w:rsidRPr="00780E81">
            <w:rPr>
              <w:rStyle w:val="PlaceholderText"/>
            </w:rPr>
            <w:t>Choose an item.</w:t>
          </w:r>
        </w:p>
      </w:docPartBody>
    </w:docPart>
    <w:docPart>
      <w:docPartPr>
        <w:name w:val="85BFF536ED9640DE86BE00C3E7030694"/>
        <w:category>
          <w:name w:val="General"/>
          <w:gallery w:val="placeholder"/>
        </w:category>
        <w:types>
          <w:type w:val="bbPlcHdr"/>
        </w:types>
        <w:behaviors>
          <w:behavior w:val="content"/>
        </w:behaviors>
        <w:guid w:val="{6A4B4E25-9509-4346-BDCD-09D026C3CA27}"/>
      </w:docPartPr>
      <w:docPartBody>
        <w:p w:rsidR="005330E0" w:rsidRDefault="005330E0" w:rsidP="005330E0">
          <w:pPr>
            <w:pStyle w:val="85BFF536ED9640DE86BE00C3E7030694"/>
          </w:pPr>
          <w:r w:rsidRPr="00780E81">
            <w:rPr>
              <w:rStyle w:val="PlaceholderText"/>
            </w:rPr>
            <w:t>Choose an item.</w:t>
          </w:r>
        </w:p>
      </w:docPartBody>
    </w:docPart>
    <w:docPart>
      <w:docPartPr>
        <w:name w:val="42D4EC1AE8ED4056B832E0CC0123DF31"/>
        <w:category>
          <w:name w:val="General"/>
          <w:gallery w:val="placeholder"/>
        </w:category>
        <w:types>
          <w:type w:val="bbPlcHdr"/>
        </w:types>
        <w:behaviors>
          <w:behavior w:val="content"/>
        </w:behaviors>
        <w:guid w:val="{718BC79C-FF6C-4AE8-A492-D00E7E9783A9}"/>
      </w:docPartPr>
      <w:docPartBody>
        <w:p w:rsidR="005330E0" w:rsidRDefault="005330E0" w:rsidP="005330E0">
          <w:pPr>
            <w:pStyle w:val="42D4EC1AE8ED4056B832E0CC0123DF31"/>
          </w:pPr>
          <w:r w:rsidRPr="00780E81">
            <w:rPr>
              <w:rStyle w:val="PlaceholderText"/>
            </w:rPr>
            <w:t>Choose an item.</w:t>
          </w:r>
        </w:p>
      </w:docPartBody>
    </w:docPart>
    <w:docPart>
      <w:docPartPr>
        <w:name w:val="CD8FAD9864E0421A864DF421F6D889C1"/>
        <w:category>
          <w:name w:val="General"/>
          <w:gallery w:val="placeholder"/>
        </w:category>
        <w:types>
          <w:type w:val="bbPlcHdr"/>
        </w:types>
        <w:behaviors>
          <w:behavior w:val="content"/>
        </w:behaviors>
        <w:guid w:val="{CD52FA94-7625-4411-B8CD-1E63B2C3B57B}"/>
      </w:docPartPr>
      <w:docPartBody>
        <w:p w:rsidR="005330E0" w:rsidRDefault="005330E0" w:rsidP="005330E0">
          <w:pPr>
            <w:pStyle w:val="CD8FAD9864E0421A864DF421F6D889C1"/>
          </w:pPr>
          <w:r w:rsidRPr="00780E81">
            <w:rPr>
              <w:rStyle w:val="PlaceholderText"/>
            </w:rPr>
            <w:t>Choose an item.</w:t>
          </w:r>
        </w:p>
      </w:docPartBody>
    </w:docPart>
    <w:docPart>
      <w:docPartPr>
        <w:name w:val="7D7137DF75E84B9A8713D438D4A87BAF"/>
        <w:category>
          <w:name w:val="General"/>
          <w:gallery w:val="placeholder"/>
        </w:category>
        <w:types>
          <w:type w:val="bbPlcHdr"/>
        </w:types>
        <w:behaviors>
          <w:behavior w:val="content"/>
        </w:behaviors>
        <w:guid w:val="{E195B84B-7742-4D20-B3A2-97FCF1DBD07B}"/>
      </w:docPartPr>
      <w:docPartBody>
        <w:p w:rsidR="005330E0" w:rsidRDefault="005330E0" w:rsidP="005330E0">
          <w:pPr>
            <w:pStyle w:val="7D7137DF75E84B9A8713D438D4A87BAF"/>
          </w:pPr>
          <w:r w:rsidRPr="00780E81">
            <w:rPr>
              <w:rStyle w:val="PlaceholderText"/>
            </w:rPr>
            <w:t>Choose an item.</w:t>
          </w:r>
        </w:p>
      </w:docPartBody>
    </w:docPart>
    <w:docPart>
      <w:docPartPr>
        <w:name w:val="51F17E994B3640B4A2C0A69A4CA29ED5"/>
        <w:category>
          <w:name w:val="General"/>
          <w:gallery w:val="placeholder"/>
        </w:category>
        <w:types>
          <w:type w:val="bbPlcHdr"/>
        </w:types>
        <w:behaviors>
          <w:behavior w:val="content"/>
        </w:behaviors>
        <w:guid w:val="{4383C293-6433-4689-BCD7-43984304AABC}"/>
      </w:docPartPr>
      <w:docPartBody>
        <w:p w:rsidR="005330E0" w:rsidRDefault="005330E0" w:rsidP="005330E0">
          <w:pPr>
            <w:pStyle w:val="51F17E994B3640B4A2C0A69A4CA29ED5"/>
          </w:pPr>
          <w:r w:rsidRPr="00780E81">
            <w:rPr>
              <w:rStyle w:val="PlaceholderText"/>
            </w:rPr>
            <w:t>Choose an item.</w:t>
          </w:r>
        </w:p>
      </w:docPartBody>
    </w:docPart>
    <w:docPart>
      <w:docPartPr>
        <w:name w:val="DFA446D081C6464DAB7F9750847211F9"/>
        <w:category>
          <w:name w:val="General"/>
          <w:gallery w:val="placeholder"/>
        </w:category>
        <w:types>
          <w:type w:val="bbPlcHdr"/>
        </w:types>
        <w:behaviors>
          <w:behavior w:val="content"/>
        </w:behaviors>
        <w:guid w:val="{1BFBDA24-B6B6-4C83-98AC-F41E582A8A38}"/>
      </w:docPartPr>
      <w:docPartBody>
        <w:p w:rsidR="005330E0" w:rsidRDefault="005330E0" w:rsidP="005330E0">
          <w:pPr>
            <w:pStyle w:val="DFA446D081C6464DAB7F9750847211F9"/>
          </w:pPr>
          <w:r w:rsidRPr="00780E81">
            <w:rPr>
              <w:rStyle w:val="PlaceholderText"/>
            </w:rPr>
            <w:t>Choose an item.</w:t>
          </w:r>
        </w:p>
      </w:docPartBody>
    </w:docPart>
    <w:docPart>
      <w:docPartPr>
        <w:name w:val="C1F47EEC4FDC4C1682A9B648DB53D054"/>
        <w:category>
          <w:name w:val="General"/>
          <w:gallery w:val="placeholder"/>
        </w:category>
        <w:types>
          <w:type w:val="bbPlcHdr"/>
        </w:types>
        <w:behaviors>
          <w:behavior w:val="content"/>
        </w:behaviors>
        <w:guid w:val="{E1A7E46D-4957-472C-8CFE-3716D0C46B34}"/>
      </w:docPartPr>
      <w:docPartBody>
        <w:p w:rsidR="005330E0" w:rsidRDefault="005330E0" w:rsidP="005330E0">
          <w:pPr>
            <w:pStyle w:val="C1F47EEC4FDC4C1682A9B648DB53D054"/>
          </w:pPr>
          <w:r w:rsidRPr="00780E81">
            <w:rPr>
              <w:rStyle w:val="PlaceholderText"/>
            </w:rPr>
            <w:t>Choose an item.</w:t>
          </w:r>
        </w:p>
      </w:docPartBody>
    </w:docPart>
    <w:docPart>
      <w:docPartPr>
        <w:name w:val="A422721A01E046B482C6CAF3056909B7"/>
        <w:category>
          <w:name w:val="General"/>
          <w:gallery w:val="placeholder"/>
        </w:category>
        <w:types>
          <w:type w:val="bbPlcHdr"/>
        </w:types>
        <w:behaviors>
          <w:behavior w:val="content"/>
        </w:behaviors>
        <w:guid w:val="{3C37731B-0112-498D-8EA1-83267F68AB74}"/>
      </w:docPartPr>
      <w:docPartBody>
        <w:p w:rsidR="005330E0" w:rsidRDefault="005330E0" w:rsidP="005330E0">
          <w:pPr>
            <w:pStyle w:val="A422721A01E046B482C6CAF3056909B7"/>
          </w:pPr>
          <w:r w:rsidRPr="00780E81">
            <w:rPr>
              <w:rStyle w:val="PlaceholderText"/>
            </w:rPr>
            <w:t>Choose an item.</w:t>
          </w:r>
        </w:p>
      </w:docPartBody>
    </w:docPart>
    <w:docPart>
      <w:docPartPr>
        <w:name w:val="CC0857B53A1E4BB595BAB9F102D0884C"/>
        <w:category>
          <w:name w:val="General"/>
          <w:gallery w:val="placeholder"/>
        </w:category>
        <w:types>
          <w:type w:val="bbPlcHdr"/>
        </w:types>
        <w:behaviors>
          <w:behavior w:val="content"/>
        </w:behaviors>
        <w:guid w:val="{ADEA5CD1-855C-46F1-AC62-D610D29B453F}"/>
      </w:docPartPr>
      <w:docPartBody>
        <w:p w:rsidR="005330E0" w:rsidRDefault="005330E0" w:rsidP="005330E0">
          <w:pPr>
            <w:pStyle w:val="CC0857B53A1E4BB595BAB9F102D0884C"/>
          </w:pPr>
          <w:r w:rsidRPr="00780E81">
            <w:rPr>
              <w:rStyle w:val="PlaceholderText"/>
            </w:rPr>
            <w:t>Choose an item.</w:t>
          </w:r>
        </w:p>
      </w:docPartBody>
    </w:docPart>
    <w:docPart>
      <w:docPartPr>
        <w:name w:val="E48261A1BBBC4666B6917E4E9FEFD038"/>
        <w:category>
          <w:name w:val="General"/>
          <w:gallery w:val="placeholder"/>
        </w:category>
        <w:types>
          <w:type w:val="bbPlcHdr"/>
        </w:types>
        <w:behaviors>
          <w:behavior w:val="content"/>
        </w:behaviors>
        <w:guid w:val="{78F54DF4-EC12-423E-A2B6-11159B7AA9A7}"/>
      </w:docPartPr>
      <w:docPartBody>
        <w:p w:rsidR="005330E0" w:rsidRDefault="005330E0" w:rsidP="005330E0">
          <w:pPr>
            <w:pStyle w:val="E48261A1BBBC4666B6917E4E9FEFD038"/>
          </w:pPr>
          <w:r w:rsidRPr="00780E81">
            <w:rPr>
              <w:rStyle w:val="PlaceholderText"/>
            </w:rPr>
            <w:t>Choose an item.</w:t>
          </w:r>
        </w:p>
      </w:docPartBody>
    </w:docPart>
    <w:docPart>
      <w:docPartPr>
        <w:name w:val="3A38732805FC4DF08379EFDB7F8250CC"/>
        <w:category>
          <w:name w:val="General"/>
          <w:gallery w:val="placeholder"/>
        </w:category>
        <w:types>
          <w:type w:val="bbPlcHdr"/>
        </w:types>
        <w:behaviors>
          <w:behavior w:val="content"/>
        </w:behaviors>
        <w:guid w:val="{32EBDF08-BA42-4665-9298-AD6F466530CC}"/>
      </w:docPartPr>
      <w:docPartBody>
        <w:p w:rsidR="005330E0" w:rsidRDefault="005330E0" w:rsidP="005330E0">
          <w:pPr>
            <w:pStyle w:val="3A38732805FC4DF08379EFDB7F8250CC"/>
          </w:pPr>
          <w:r w:rsidRPr="00780E81">
            <w:rPr>
              <w:rStyle w:val="PlaceholderText"/>
            </w:rPr>
            <w:t>Choose an item.</w:t>
          </w:r>
        </w:p>
      </w:docPartBody>
    </w:docPart>
    <w:docPart>
      <w:docPartPr>
        <w:name w:val="FE80EEA5B1964B42BC65F109560F1AB5"/>
        <w:category>
          <w:name w:val="General"/>
          <w:gallery w:val="placeholder"/>
        </w:category>
        <w:types>
          <w:type w:val="bbPlcHdr"/>
        </w:types>
        <w:behaviors>
          <w:behavior w:val="content"/>
        </w:behaviors>
        <w:guid w:val="{DD4F598F-22BC-4999-82CF-2BEB07FF66AA}"/>
      </w:docPartPr>
      <w:docPartBody>
        <w:p w:rsidR="005330E0" w:rsidRDefault="005330E0" w:rsidP="005330E0">
          <w:pPr>
            <w:pStyle w:val="FE80EEA5B1964B42BC65F109560F1AB5"/>
          </w:pPr>
          <w:r w:rsidRPr="00780E81">
            <w:rPr>
              <w:rStyle w:val="PlaceholderText"/>
            </w:rPr>
            <w:t>Choose an item.</w:t>
          </w:r>
        </w:p>
      </w:docPartBody>
    </w:docPart>
    <w:docPart>
      <w:docPartPr>
        <w:name w:val="B1319ACF3A174A228568F5CA6BC7745F"/>
        <w:category>
          <w:name w:val="General"/>
          <w:gallery w:val="placeholder"/>
        </w:category>
        <w:types>
          <w:type w:val="bbPlcHdr"/>
        </w:types>
        <w:behaviors>
          <w:behavior w:val="content"/>
        </w:behaviors>
        <w:guid w:val="{5064F1E9-AE1A-4102-8E70-B29A203CA8A4}"/>
      </w:docPartPr>
      <w:docPartBody>
        <w:p w:rsidR="005330E0" w:rsidRDefault="005330E0" w:rsidP="005330E0">
          <w:pPr>
            <w:pStyle w:val="B1319ACF3A174A228568F5CA6BC7745F"/>
          </w:pPr>
          <w:r w:rsidRPr="00780E81">
            <w:rPr>
              <w:rStyle w:val="PlaceholderText"/>
            </w:rPr>
            <w:t>Choose an item.</w:t>
          </w:r>
        </w:p>
      </w:docPartBody>
    </w:docPart>
    <w:docPart>
      <w:docPartPr>
        <w:name w:val="4C7DB9B0C6234706B95F7950FA221B0C"/>
        <w:category>
          <w:name w:val="General"/>
          <w:gallery w:val="placeholder"/>
        </w:category>
        <w:types>
          <w:type w:val="bbPlcHdr"/>
        </w:types>
        <w:behaviors>
          <w:behavior w:val="content"/>
        </w:behaviors>
        <w:guid w:val="{C8BB8AD4-BCEB-4F79-B265-6378A8FEAC3C}"/>
      </w:docPartPr>
      <w:docPartBody>
        <w:p w:rsidR="005330E0" w:rsidRDefault="005330E0" w:rsidP="005330E0">
          <w:pPr>
            <w:pStyle w:val="4C7DB9B0C6234706B95F7950FA221B0C"/>
          </w:pPr>
          <w:r w:rsidRPr="00780E81">
            <w:rPr>
              <w:rStyle w:val="PlaceholderText"/>
            </w:rPr>
            <w:t>Choose an item.</w:t>
          </w:r>
        </w:p>
      </w:docPartBody>
    </w:docPart>
    <w:docPart>
      <w:docPartPr>
        <w:name w:val="0F78C4A1DBE04740953FE576070DDFD0"/>
        <w:category>
          <w:name w:val="General"/>
          <w:gallery w:val="placeholder"/>
        </w:category>
        <w:types>
          <w:type w:val="bbPlcHdr"/>
        </w:types>
        <w:behaviors>
          <w:behavior w:val="content"/>
        </w:behaviors>
        <w:guid w:val="{16C53348-BCB1-46BD-BBF9-B1613A58FE95}"/>
      </w:docPartPr>
      <w:docPartBody>
        <w:p w:rsidR="005330E0" w:rsidRDefault="005330E0" w:rsidP="005330E0">
          <w:pPr>
            <w:pStyle w:val="0F78C4A1DBE04740953FE576070DDFD0"/>
          </w:pPr>
          <w:r w:rsidRPr="00780E81">
            <w:rPr>
              <w:rStyle w:val="PlaceholderText"/>
            </w:rPr>
            <w:t>Choose an item.</w:t>
          </w:r>
        </w:p>
      </w:docPartBody>
    </w:docPart>
    <w:docPart>
      <w:docPartPr>
        <w:name w:val="BDB122B533EA4015B20C7ABDF552CE5C"/>
        <w:category>
          <w:name w:val="General"/>
          <w:gallery w:val="placeholder"/>
        </w:category>
        <w:types>
          <w:type w:val="bbPlcHdr"/>
        </w:types>
        <w:behaviors>
          <w:behavior w:val="content"/>
        </w:behaviors>
        <w:guid w:val="{00BE570C-6E93-4CAD-9561-B691180FC6FC}"/>
      </w:docPartPr>
      <w:docPartBody>
        <w:p w:rsidR="005330E0" w:rsidRDefault="005330E0" w:rsidP="005330E0">
          <w:pPr>
            <w:pStyle w:val="BDB122B533EA4015B20C7ABDF552CE5C"/>
          </w:pPr>
          <w:r w:rsidRPr="00780E81">
            <w:rPr>
              <w:rStyle w:val="PlaceholderText"/>
            </w:rPr>
            <w:t>Choose an item.</w:t>
          </w:r>
        </w:p>
      </w:docPartBody>
    </w:docPart>
    <w:docPart>
      <w:docPartPr>
        <w:name w:val="639D809577B34864968D265DD2C2345B"/>
        <w:category>
          <w:name w:val="General"/>
          <w:gallery w:val="placeholder"/>
        </w:category>
        <w:types>
          <w:type w:val="bbPlcHdr"/>
        </w:types>
        <w:behaviors>
          <w:behavior w:val="content"/>
        </w:behaviors>
        <w:guid w:val="{D8DDDD7B-21AC-4B88-ACB2-555A27428C5C}"/>
      </w:docPartPr>
      <w:docPartBody>
        <w:p w:rsidR="005330E0" w:rsidRDefault="005330E0" w:rsidP="005330E0">
          <w:pPr>
            <w:pStyle w:val="639D809577B34864968D265DD2C2345B"/>
          </w:pPr>
          <w:r w:rsidRPr="00780E81">
            <w:rPr>
              <w:rStyle w:val="PlaceholderText"/>
            </w:rPr>
            <w:t>Choose an item.</w:t>
          </w:r>
        </w:p>
      </w:docPartBody>
    </w:docPart>
    <w:docPart>
      <w:docPartPr>
        <w:name w:val="3837E1BA81C7456C948D94375C4B3308"/>
        <w:category>
          <w:name w:val="General"/>
          <w:gallery w:val="placeholder"/>
        </w:category>
        <w:types>
          <w:type w:val="bbPlcHdr"/>
        </w:types>
        <w:behaviors>
          <w:behavior w:val="content"/>
        </w:behaviors>
        <w:guid w:val="{7ED6D06C-DC2F-437D-A29E-309DBEFAE88B}"/>
      </w:docPartPr>
      <w:docPartBody>
        <w:p w:rsidR="005330E0" w:rsidRDefault="005330E0" w:rsidP="005330E0">
          <w:pPr>
            <w:pStyle w:val="3837E1BA81C7456C948D94375C4B3308"/>
          </w:pPr>
          <w:r w:rsidRPr="00780E81">
            <w:rPr>
              <w:rStyle w:val="PlaceholderText"/>
            </w:rPr>
            <w:t>Choose an item.</w:t>
          </w:r>
        </w:p>
      </w:docPartBody>
    </w:docPart>
    <w:docPart>
      <w:docPartPr>
        <w:name w:val="774B1A545A814A9D8334BBEC66724B01"/>
        <w:category>
          <w:name w:val="General"/>
          <w:gallery w:val="placeholder"/>
        </w:category>
        <w:types>
          <w:type w:val="bbPlcHdr"/>
        </w:types>
        <w:behaviors>
          <w:behavior w:val="content"/>
        </w:behaviors>
        <w:guid w:val="{53ACA786-96C6-4D3E-BB55-D9C3167528F5}"/>
      </w:docPartPr>
      <w:docPartBody>
        <w:p w:rsidR="005330E0" w:rsidRDefault="005330E0" w:rsidP="005330E0">
          <w:pPr>
            <w:pStyle w:val="774B1A545A814A9D8334BBEC66724B01"/>
          </w:pPr>
          <w:r w:rsidRPr="00780E81">
            <w:rPr>
              <w:rStyle w:val="PlaceholderText"/>
            </w:rPr>
            <w:t>Choose an item.</w:t>
          </w:r>
        </w:p>
      </w:docPartBody>
    </w:docPart>
    <w:docPart>
      <w:docPartPr>
        <w:name w:val="F521AE00C5F9401588C05A311C43326C"/>
        <w:category>
          <w:name w:val="General"/>
          <w:gallery w:val="placeholder"/>
        </w:category>
        <w:types>
          <w:type w:val="bbPlcHdr"/>
        </w:types>
        <w:behaviors>
          <w:behavior w:val="content"/>
        </w:behaviors>
        <w:guid w:val="{B93BBEB0-0E2A-4014-ACE4-5557DBD80F80}"/>
      </w:docPartPr>
      <w:docPartBody>
        <w:p w:rsidR="005330E0" w:rsidRDefault="005330E0" w:rsidP="005330E0">
          <w:pPr>
            <w:pStyle w:val="F521AE00C5F9401588C05A311C43326C"/>
          </w:pPr>
          <w:r w:rsidRPr="00780E81">
            <w:rPr>
              <w:rStyle w:val="PlaceholderText"/>
            </w:rPr>
            <w:t>Choose an item.</w:t>
          </w:r>
        </w:p>
      </w:docPartBody>
    </w:docPart>
    <w:docPart>
      <w:docPartPr>
        <w:name w:val="27CF1AB1B0F44031BDA4F430A14232AC"/>
        <w:category>
          <w:name w:val="General"/>
          <w:gallery w:val="placeholder"/>
        </w:category>
        <w:types>
          <w:type w:val="bbPlcHdr"/>
        </w:types>
        <w:behaviors>
          <w:behavior w:val="content"/>
        </w:behaviors>
        <w:guid w:val="{253C5169-CCA5-44C3-814B-2B5D8E3C418D}"/>
      </w:docPartPr>
      <w:docPartBody>
        <w:p w:rsidR="005330E0" w:rsidRDefault="005330E0" w:rsidP="005330E0">
          <w:pPr>
            <w:pStyle w:val="27CF1AB1B0F44031BDA4F430A14232AC"/>
          </w:pPr>
          <w:r w:rsidRPr="00780E81">
            <w:rPr>
              <w:rStyle w:val="PlaceholderText"/>
            </w:rPr>
            <w:t>Choose an item.</w:t>
          </w:r>
        </w:p>
      </w:docPartBody>
    </w:docPart>
    <w:docPart>
      <w:docPartPr>
        <w:name w:val="4889A1EC30584148A6AED591974913E2"/>
        <w:category>
          <w:name w:val="General"/>
          <w:gallery w:val="placeholder"/>
        </w:category>
        <w:types>
          <w:type w:val="bbPlcHdr"/>
        </w:types>
        <w:behaviors>
          <w:behavior w:val="content"/>
        </w:behaviors>
        <w:guid w:val="{6151CA5D-0C3C-4298-95AD-57B7C2ACF5CA}"/>
      </w:docPartPr>
      <w:docPartBody>
        <w:p w:rsidR="005330E0" w:rsidRDefault="005330E0" w:rsidP="005330E0">
          <w:pPr>
            <w:pStyle w:val="4889A1EC30584148A6AED591974913E2"/>
          </w:pPr>
          <w:r w:rsidRPr="00780E81">
            <w:rPr>
              <w:rStyle w:val="PlaceholderText"/>
            </w:rPr>
            <w:t>Choose an item.</w:t>
          </w:r>
        </w:p>
      </w:docPartBody>
    </w:docPart>
    <w:docPart>
      <w:docPartPr>
        <w:name w:val="FB6E370716BD46B5AB8909EB0F0FE4C6"/>
        <w:category>
          <w:name w:val="General"/>
          <w:gallery w:val="placeholder"/>
        </w:category>
        <w:types>
          <w:type w:val="bbPlcHdr"/>
        </w:types>
        <w:behaviors>
          <w:behavior w:val="content"/>
        </w:behaviors>
        <w:guid w:val="{894962F8-981C-406A-BBE6-755BD283BCB2}"/>
      </w:docPartPr>
      <w:docPartBody>
        <w:p w:rsidR="005330E0" w:rsidRDefault="005330E0" w:rsidP="005330E0">
          <w:pPr>
            <w:pStyle w:val="FB6E370716BD46B5AB8909EB0F0FE4C6"/>
          </w:pPr>
          <w:r w:rsidRPr="00780E81">
            <w:rPr>
              <w:rStyle w:val="PlaceholderText"/>
            </w:rPr>
            <w:t>Choose an item.</w:t>
          </w:r>
        </w:p>
      </w:docPartBody>
    </w:docPart>
    <w:docPart>
      <w:docPartPr>
        <w:name w:val="87DAC3397BE84AD8BAB86F01C604F3BB"/>
        <w:category>
          <w:name w:val="General"/>
          <w:gallery w:val="placeholder"/>
        </w:category>
        <w:types>
          <w:type w:val="bbPlcHdr"/>
        </w:types>
        <w:behaviors>
          <w:behavior w:val="content"/>
        </w:behaviors>
        <w:guid w:val="{D928F392-56B4-4CD7-981D-AF9DD0EDA0F5}"/>
      </w:docPartPr>
      <w:docPartBody>
        <w:p w:rsidR="005330E0" w:rsidRDefault="005330E0" w:rsidP="005330E0">
          <w:pPr>
            <w:pStyle w:val="87DAC3397BE84AD8BAB86F01C604F3BB"/>
          </w:pPr>
          <w:r w:rsidRPr="00780E81">
            <w:rPr>
              <w:rStyle w:val="PlaceholderText"/>
            </w:rPr>
            <w:t>Choose an item.</w:t>
          </w:r>
        </w:p>
      </w:docPartBody>
    </w:docPart>
    <w:docPart>
      <w:docPartPr>
        <w:name w:val="A812B08D00CA4532B0461EB2D4A464C1"/>
        <w:category>
          <w:name w:val="General"/>
          <w:gallery w:val="placeholder"/>
        </w:category>
        <w:types>
          <w:type w:val="bbPlcHdr"/>
        </w:types>
        <w:behaviors>
          <w:behavior w:val="content"/>
        </w:behaviors>
        <w:guid w:val="{8580C386-D41C-453A-8A6E-5D82FCF8D792}"/>
      </w:docPartPr>
      <w:docPartBody>
        <w:p w:rsidR="005330E0" w:rsidRDefault="005330E0" w:rsidP="005330E0">
          <w:pPr>
            <w:pStyle w:val="A812B08D00CA4532B0461EB2D4A464C1"/>
          </w:pPr>
          <w:r w:rsidRPr="00780E81">
            <w:rPr>
              <w:rStyle w:val="PlaceholderText"/>
            </w:rPr>
            <w:t>Choose an item.</w:t>
          </w:r>
        </w:p>
      </w:docPartBody>
    </w:docPart>
    <w:docPart>
      <w:docPartPr>
        <w:name w:val="AC3361313E0949B2B147BA8DFE5E3575"/>
        <w:category>
          <w:name w:val="General"/>
          <w:gallery w:val="placeholder"/>
        </w:category>
        <w:types>
          <w:type w:val="bbPlcHdr"/>
        </w:types>
        <w:behaviors>
          <w:behavior w:val="content"/>
        </w:behaviors>
        <w:guid w:val="{072BE0A2-2528-472A-B0F1-03A5A615E8E6}"/>
      </w:docPartPr>
      <w:docPartBody>
        <w:p w:rsidR="005330E0" w:rsidRDefault="005330E0" w:rsidP="005330E0">
          <w:pPr>
            <w:pStyle w:val="AC3361313E0949B2B147BA8DFE5E3575"/>
          </w:pPr>
          <w:r w:rsidRPr="00780E81">
            <w:rPr>
              <w:rStyle w:val="PlaceholderText"/>
            </w:rPr>
            <w:t>Choose an item.</w:t>
          </w:r>
        </w:p>
      </w:docPartBody>
    </w:docPart>
    <w:docPart>
      <w:docPartPr>
        <w:name w:val="8C7C2DEB8C1D4D89A532F425E962F4DE"/>
        <w:category>
          <w:name w:val="General"/>
          <w:gallery w:val="placeholder"/>
        </w:category>
        <w:types>
          <w:type w:val="bbPlcHdr"/>
        </w:types>
        <w:behaviors>
          <w:behavior w:val="content"/>
        </w:behaviors>
        <w:guid w:val="{B7031915-C015-44BE-8ECB-8784DFCD608B}"/>
      </w:docPartPr>
      <w:docPartBody>
        <w:p w:rsidR="005330E0" w:rsidRDefault="005330E0" w:rsidP="005330E0">
          <w:pPr>
            <w:pStyle w:val="8C7C2DEB8C1D4D89A532F425E962F4DE"/>
          </w:pPr>
          <w:r w:rsidRPr="00780E81">
            <w:rPr>
              <w:rStyle w:val="PlaceholderText"/>
            </w:rPr>
            <w:t>Choose an item.</w:t>
          </w:r>
        </w:p>
      </w:docPartBody>
    </w:docPart>
    <w:docPart>
      <w:docPartPr>
        <w:name w:val="99D3DCAE334948C1ADBDF0EAD0E1B2C4"/>
        <w:category>
          <w:name w:val="General"/>
          <w:gallery w:val="placeholder"/>
        </w:category>
        <w:types>
          <w:type w:val="bbPlcHdr"/>
        </w:types>
        <w:behaviors>
          <w:behavior w:val="content"/>
        </w:behaviors>
        <w:guid w:val="{99EC5980-CF2F-4D7A-88D2-2AAE049D2519}"/>
      </w:docPartPr>
      <w:docPartBody>
        <w:p w:rsidR="005330E0" w:rsidRDefault="005330E0" w:rsidP="005330E0">
          <w:pPr>
            <w:pStyle w:val="99D3DCAE334948C1ADBDF0EAD0E1B2C4"/>
          </w:pPr>
          <w:r w:rsidRPr="00780E81">
            <w:rPr>
              <w:rStyle w:val="PlaceholderText"/>
            </w:rPr>
            <w:t>Choose an item.</w:t>
          </w:r>
        </w:p>
      </w:docPartBody>
    </w:docPart>
    <w:docPart>
      <w:docPartPr>
        <w:name w:val="84A4DCC83770420F960FC9E532848E16"/>
        <w:category>
          <w:name w:val="General"/>
          <w:gallery w:val="placeholder"/>
        </w:category>
        <w:types>
          <w:type w:val="bbPlcHdr"/>
        </w:types>
        <w:behaviors>
          <w:behavior w:val="content"/>
        </w:behaviors>
        <w:guid w:val="{96E1B266-6CE2-4F59-9119-60E04DA20D0E}"/>
      </w:docPartPr>
      <w:docPartBody>
        <w:p w:rsidR="005330E0" w:rsidRDefault="005330E0" w:rsidP="005330E0">
          <w:pPr>
            <w:pStyle w:val="84A4DCC83770420F960FC9E532848E16"/>
          </w:pPr>
          <w:r w:rsidRPr="00780E81">
            <w:rPr>
              <w:rStyle w:val="PlaceholderText"/>
            </w:rPr>
            <w:t>Choose an item.</w:t>
          </w:r>
        </w:p>
      </w:docPartBody>
    </w:docPart>
    <w:docPart>
      <w:docPartPr>
        <w:name w:val="5ADE6C58E3DA40D9B1D6FEDBB2BF4425"/>
        <w:category>
          <w:name w:val="General"/>
          <w:gallery w:val="placeholder"/>
        </w:category>
        <w:types>
          <w:type w:val="bbPlcHdr"/>
        </w:types>
        <w:behaviors>
          <w:behavior w:val="content"/>
        </w:behaviors>
        <w:guid w:val="{1BD3342B-1AAE-4FEA-98C7-E69529E3F0CA}"/>
      </w:docPartPr>
      <w:docPartBody>
        <w:p w:rsidR="005330E0" w:rsidRDefault="005330E0" w:rsidP="005330E0">
          <w:pPr>
            <w:pStyle w:val="5ADE6C58E3DA40D9B1D6FEDBB2BF4425"/>
          </w:pPr>
          <w:r w:rsidRPr="00780E81">
            <w:rPr>
              <w:rStyle w:val="PlaceholderText"/>
            </w:rPr>
            <w:t>Choose an item.</w:t>
          </w:r>
        </w:p>
      </w:docPartBody>
    </w:docPart>
    <w:docPart>
      <w:docPartPr>
        <w:name w:val="435F580CB2C84271AEE5E79D3F663605"/>
        <w:category>
          <w:name w:val="General"/>
          <w:gallery w:val="placeholder"/>
        </w:category>
        <w:types>
          <w:type w:val="bbPlcHdr"/>
        </w:types>
        <w:behaviors>
          <w:behavior w:val="content"/>
        </w:behaviors>
        <w:guid w:val="{C88EB921-BC33-4719-82DF-48480E950DDA}"/>
      </w:docPartPr>
      <w:docPartBody>
        <w:p w:rsidR="005330E0" w:rsidRDefault="005330E0" w:rsidP="005330E0">
          <w:pPr>
            <w:pStyle w:val="435F580CB2C84271AEE5E79D3F663605"/>
          </w:pPr>
          <w:r w:rsidRPr="00780E81">
            <w:rPr>
              <w:rStyle w:val="PlaceholderText"/>
            </w:rPr>
            <w:t>Choose an item.</w:t>
          </w:r>
        </w:p>
      </w:docPartBody>
    </w:docPart>
    <w:docPart>
      <w:docPartPr>
        <w:name w:val="2F9E26C920B54D8DA47BE49633F6E641"/>
        <w:category>
          <w:name w:val="General"/>
          <w:gallery w:val="placeholder"/>
        </w:category>
        <w:types>
          <w:type w:val="bbPlcHdr"/>
        </w:types>
        <w:behaviors>
          <w:behavior w:val="content"/>
        </w:behaviors>
        <w:guid w:val="{CA8E3862-7B62-41B0-802D-722E03848864}"/>
      </w:docPartPr>
      <w:docPartBody>
        <w:p w:rsidR="005330E0" w:rsidRDefault="005330E0" w:rsidP="005330E0">
          <w:pPr>
            <w:pStyle w:val="2F9E26C920B54D8DA47BE49633F6E641"/>
          </w:pPr>
          <w:r w:rsidRPr="00780E81">
            <w:rPr>
              <w:rStyle w:val="PlaceholderText"/>
            </w:rPr>
            <w:t>Choose an item.</w:t>
          </w:r>
        </w:p>
      </w:docPartBody>
    </w:docPart>
    <w:docPart>
      <w:docPartPr>
        <w:name w:val="1CC4390118DD43118147ADE606836715"/>
        <w:category>
          <w:name w:val="General"/>
          <w:gallery w:val="placeholder"/>
        </w:category>
        <w:types>
          <w:type w:val="bbPlcHdr"/>
        </w:types>
        <w:behaviors>
          <w:behavior w:val="content"/>
        </w:behaviors>
        <w:guid w:val="{7139C620-F931-4375-9E0F-25821FD4BA7F}"/>
      </w:docPartPr>
      <w:docPartBody>
        <w:p w:rsidR="005330E0" w:rsidRDefault="005330E0" w:rsidP="005330E0">
          <w:pPr>
            <w:pStyle w:val="1CC4390118DD43118147ADE606836715"/>
          </w:pPr>
          <w:r w:rsidRPr="00780E81">
            <w:rPr>
              <w:rStyle w:val="PlaceholderText"/>
            </w:rPr>
            <w:t>Choose an item.</w:t>
          </w:r>
        </w:p>
      </w:docPartBody>
    </w:docPart>
    <w:docPart>
      <w:docPartPr>
        <w:name w:val="E8C5A38F22BA485ABCA16699CA2AF648"/>
        <w:category>
          <w:name w:val="General"/>
          <w:gallery w:val="placeholder"/>
        </w:category>
        <w:types>
          <w:type w:val="bbPlcHdr"/>
        </w:types>
        <w:behaviors>
          <w:behavior w:val="content"/>
        </w:behaviors>
        <w:guid w:val="{87CC90C6-91AC-454E-A7B6-EB43A03A74B5}"/>
      </w:docPartPr>
      <w:docPartBody>
        <w:p w:rsidR="005330E0" w:rsidRDefault="005330E0" w:rsidP="005330E0">
          <w:pPr>
            <w:pStyle w:val="E8C5A38F22BA485ABCA16699CA2AF648"/>
          </w:pPr>
          <w:r w:rsidRPr="00780E81">
            <w:rPr>
              <w:rStyle w:val="PlaceholderText"/>
            </w:rPr>
            <w:t>Choose an item.</w:t>
          </w:r>
        </w:p>
      </w:docPartBody>
    </w:docPart>
    <w:docPart>
      <w:docPartPr>
        <w:name w:val="161B0EE37835469F960707A5CF9F3073"/>
        <w:category>
          <w:name w:val="General"/>
          <w:gallery w:val="placeholder"/>
        </w:category>
        <w:types>
          <w:type w:val="bbPlcHdr"/>
        </w:types>
        <w:behaviors>
          <w:behavior w:val="content"/>
        </w:behaviors>
        <w:guid w:val="{91815AA1-16DC-410B-BCA2-640594B27C49}"/>
      </w:docPartPr>
      <w:docPartBody>
        <w:p w:rsidR="005330E0" w:rsidRDefault="005330E0" w:rsidP="005330E0">
          <w:pPr>
            <w:pStyle w:val="161B0EE37835469F960707A5CF9F3073"/>
          </w:pPr>
          <w:r w:rsidRPr="00780E81">
            <w:rPr>
              <w:rStyle w:val="PlaceholderText"/>
            </w:rPr>
            <w:t>Choose an item.</w:t>
          </w:r>
        </w:p>
      </w:docPartBody>
    </w:docPart>
    <w:docPart>
      <w:docPartPr>
        <w:name w:val="7CEB2179752C45B686FCC9D99026D284"/>
        <w:category>
          <w:name w:val="General"/>
          <w:gallery w:val="placeholder"/>
        </w:category>
        <w:types>
          <w:type w:val="bbPlcHdr"/>
        </w:types>
        <w:behaviors>
          <w:behavior w:val="content"/>
        </w:behaviors>
        <w:guid w:val="{B7E47638-0A25-4AF4-9ADB-54AE66A323F3}"/>
      </w:docPartPr>
      <w:docPartBody>
        <w:p w:rsidR="005330E0" w:rsidRDefault="005330E0" w:rsidP="005330E0">
          <w:pPr>
            <w:pStyle w:val="7CEB2179752C45B686FCC9D99026D284"/>
          </w:pPr>
          <w:r w:rsidRPr="00780E81">
            <w:rPr>
              <w:rStyle w:val="PlaceholderText"/>
            </w:rPr>
            <w:t>Choose an item.</w:t>
          </w:r>
        </w:p>
      </w:docPartBody>
    </w:docPart>
    <w:docPart>
      <w:docPartPr>
        <w:name w:val="ABA235D4B8E14B95BABB5E71D27E8AF5"/>
        <w:category>
          <w:name w:val="General"/>
          <w:gallery w:val="placeholder"/>
        </w:category>
        <w:types>
          <w:type w:val="bbPlcHdr"/>
        </w:types>
        <w:behaviors>
          <w:behavior w:val="content"/>
        </w:behaviors>
        <w:guid w:val="{F8B83176-4835-4525-9399-C21E9232688C}"/>
      </w:docPartPr>
      <w:docPartBody>
        <w:p w:rsidR="005330E0" w:rsidRDefault="005330E0" w:rsidP="005330E0">
          <w:pPr>
            <w:pStyle w:val="ABA235D4B8E14B95BABB5E71D27E8AF5"/>
          </w:pPr>
          <w:r w:rsidRPr="00780E81">
            <w:rPr>
              <w:rStyle w:val="PlaceholderText"/>
            </w:rPr>
            <w:t>Choose an item.</w:t>
          </w:r>
        </w:p>
      </w:docPartBody>
    </w:docPart>
    <w:docPart>
      <w:docPartPr>
        <w:name w:val="185F4D68EBD8439DB1628F1FB98E9DC9"/>
        <w:category>
          <w:name w:val="General"/>
          <w:gallery w:val="placeholder"/>
        </w:category>
        <w:types>
          <w:type w:val="bbPlcHdr"/>
        </w:types>
        <w:behaviors>
          <w:behavior w:val="content"/>
        </w:behaviors>
        <w:guid w:val="{8BCEEC55-AC6A-4E38-A86F-E08FFD4CEDB1}"/>
      </w:docPartPr>
      <w:docPartBody>
        <w:p w:rsidR="005330E0" w:rsidRDefault="005330E0" w:rsidP="005330E0">
          <w:pPr>
            <w:pStyle w:val="185F4D68EBD8439DB1628F1FB98E9DC9"/>
          </w:pPr>
          <w:r w:rsidRPr="00780E81">
            <w:rPr>
              <w:rStyle w:val="PlaceholderText"/>
            </w:rPr>
            <w:t>Choose an item.</w:t>
          </w:r>
        </w:p>
      </w:docPartBody>
    </w:docPart>
    <w:docPart>
      <w:docPartPr>
        <w:name w:val="85A19BBD488A47A39B68C44DB8D0B9E3"/>
        <w:category>
          <w:name w:val="General"/>
          <w:gallery w:val="placeholder"/>
        </w:category>
        <w:types>
          <w:type w:val="bbPlcHdr"/>
        </w:types>
        <w:behaviors>
          <w:behavior w:val="content"/>
        </w:behaviors>
        <w:guid w:val="{FE323BC0-1E51-4411-A1EF-B124FB37BCF0}"/>
      </w:docPartPr>
      <w:docPartBody>
        <w:p w:rsidR="005330E0" w:rsidRDefault="005330E0" w:rsidP="005330E0">
          <w:pPr>
            <w:pStyle w:val="85A19BBD488A47A39B68C44DB8D0B9E3"/>
          </w:pPr>
          <w:r w:rsidRPr="00780E81">
            <w:rPr>
              <w:rStyle w:val="PlaceholderText"/>
            </w:rPr>
            <w:t>Choose an item.</w:t>
          </w:r>
        </w:p>
      </w:docPartBody>
    </w:docPart>
    <w:docPart>
      <w:docPartPr>
        <w:name w:val="C12A64E8298A4B30AE13AF07A2251666"/>
        <w:category>
          <w:name w:val="General"/>
          <w:gallery w:val="placeholder"/>
        </w:category>
        <w:types>
          <w:type w:val="bbPlcHdr"/>
        </w:types>
        <w:behaviors>
          <w:behavior w:val="content"/>
        </w:behaviors>
        <w:guid w:val="{2CFDD53D-B474-4641-8689-1BBAD4D8B735}"/>
      </w:docPartPr>
      <w:docPartBody>
        <w:p w:rsidR="005330E0" w:rsidRDefault="005330E0" w:rsidP="005330E0">
          <w:pPr>
            <w:pStyle w:val="C12A64E8298A4B30AE13AF07A2251666"/>
          </w:pPr>
          <w:r w:rsidRPr="00780E81">
            <w:rPr>
              <w:rStyle w:val="PlaceholderText"/>
            </w:rPr>
            <w:t>Choose an item.</w:t>
          </w:r>
        </w:p>
      </w:docPartBody>
    </w:docPart>
    <w:docPart>
      <w:docPartPr>
        <w:name w:val="A508FBFB613B49CAB6AD4C6C940123F9"/>
        <w:category>
          <w:name w:val="General"/>
          <w:gallery w:val="placeholder"/>
        </w:category>
        <w:types>
          <w:type w:val="bbPlcHdr"/>
        </w:types>
        <w:behaviors>
          <w:behavior w:val="content"/>
        </w:behaviors>
        <w:guid w:val="{C436E7A4-8486-401B-BE54-36050B714357}"/>
      </w:docPartPr>
      <w:docPartBody>
        <w:p w:rsidR="005330E0" w:rsidRDefault="005330E0" w:rsidP="005330E0">
          <w:pPr>
            <w:pStyle w:val="A508FBFB613B49CAB6AD4C6C940123F9"/>
          </w:pPr>
          <w:r w:rsidRPr="00780E81">
            <w:rPr>
              <w:rStyle w:val="PlaceholderText"/>
            </w:rPr>
            <w:t>Choose an item.</w:t>
          </w:r>
        </w:p>
      </w:docPartBody>
    </w:docPart>
    <w:docPart>
      <w:docPartPr>
        <w:name w:val="24E06CFAE852400A8B58C4303387720F"/>
        <w:category>
          <w:name w:val="General"/>
          <w:gallery w:val="placeholder"/>
        </w:category>
        <w:types>
          <w:type w:val="bbPlcHdr"/>
        </w:types>
        <w:behaviors>
          <w:behavior w:val="content"/>
        </w:behaviors>
        <w:guid w:val="{1CCBD879-52D4-4831-963F-AE8103A2B6D6}"/>
      </w:docPartPr>
      <w:docPartBody>
        <w:p w:rsidR="005330E0" w:rsidRDefault="005330E0" w:rsidP="005330E0">
          <w:pPr>
            <w:pStyle w:val="24E06CFAE852400A8B58C4303387720F"/>
          </w:pPr>
          <w:r w:rsidRPr="00780E81">
            <w:rPr>
              <w:rStyle w:val="PlaceholderText"/>
            </w:rPr>
            <w:t>Choose an item.</w:t>
          </w:r>
        </w:p>
      </w:docPartBody>
    </w:docPart>
    <w:docPart>
      <w:docPartPr>
        <w:name w:val="625EB08A77B44697B96374B9559E90BC"/>
        <w:category>
          <w:name w:val="General"/>
          <w:gallery w:val="placeholder"/>
        </w:category>
        <w:types>
          <w:type w:val="bbPlcHdr"/>
        </w:types>
        <w:behaviors>
          <w:behavior w:val="content"/>
        </w:behaviors>
        <w:guid w:val="{E1176F40-FB3A-4745-B22A-E02DFC9BD686}"/>
      </w:docPartPr>
      <w:docPartBody>
        <w:p w:rsidR="005330E0" w:rsidRDefault="005330E0" w:rsidP="005330E0">
          <w:pPr>
            <w:pStyle w:val="625EB08A77B44697B96374B9559E90BC"/>
          </w:pPr>
          <w:r w:rsidRPr="00780E81">
            <w:rPr>
              <w:rStyle w:val="PlaceholderText"/>
            </w:rPr>
            <w:t>Choose an item.</w:t>
          </w:r>
        </w:p>
      </w:docPartBody>
    </w:docPart>
    <w:docPart>
      <w:docPartPr>
        <w:name w:val="A1489BA859664022A8FCB833EA1F5D42"/>
        <w:category>
          <w:name w:val="General"/>
          <w:gallery w:val="placeholder"/>
        </w:category>
        <w:types>
          <w:type w:val="bbPlcHdr"/>
        </w:types>
        <w:behaviors>
          <w:behavior w:val="content"/>
        </w:behaviors>
        <w:guid w:val="{0D9440D1-B2B1-48E8-9DA0-4F68894EB6C0}"/>
      </w:docPartPr>
      <w:docPartBody>
        <w:p w:rsidR="005330E0" w:rsidRDefault="005330E0" w:rsidP="005330E0">
          <w:pPr>
            <w:pStyle w:val="A1489BA859664022A8FCB833EA1F5D42"/>
          </w:pPr>
          <w:r w:rsidRPr="00780E81">
            <w:rPr>
              <w:rStyle w:val="PlaceholderText"/>
            </w:rPr>
            <w:t>Choose an item.</w:t>
          </w:r>
        </w:p>
      </w:docPartBody>
    </w:docPart>
    <w:docPart>
      <w:docPartPr>
        <w:name w:val="3B6443AA9FDD4A049576F77D56A203C9"/>
        <w:category>
          <w:name w:val="General"/>
          <w:gallery w:val="placeholder"/>
        </w:category>
        <w:types>
          <w:type w:val="bbPlcHdr"/>
        </w:types>
        <w:behaviors>
          <w:behavior w:val="content"/>
        </w:behaviors>
        <w:guid w:val="{AE0942A6-0F4C-4BDA-B1B6-9A918F8515B2}"/>
      </w:docPartPr>
      <w:docPartBody>
        <w:p w:rsidR="005330E0" w:rsidRDefault="005330E0" w:rsidP="005330E0">
          <w:pPr>
            <w:pStyle w:val="3B6443AA9FDD4A049576F77D56A203C9"/>
          </w:pPr>
          <w:r w:rsidRPr="00780E81">
            <w:rPr>
              <w:rStyle w:val="PlaceholderText"/>
            </w:rPr>
            <w:t>Choose an item.</w:t>
          </w:r>
        </w:p>
      </w:docPartBody>
    </w:docPart>
    <w:docPart>
      <w:docPartPr>
        <w:name w:val="8195B84D835E48BCAFE29609E8E56909"/>
        <w:category>
          <w:name w:val="General"/>
          <w:gallery w:val="placeholder"/>
        </w:category>
        <w:types>
          <w:type w:val="bbPlcHdr"/>
        </w:types>
        <w:behaviors>
          <w:behavior w:val="content"/>
        </w:behaviors>
        <w:guid w:val="{A1DCC562-BB71-42B1-BA77-4A79981CA009}"/>
      </w:docPartPr>
      <w:docPartBody>
        <w:p w:rsidR="005330E0" w:rsidRDefault="005330E0" w:rsidP="005330E0">
          <w:pPr>
            <w:pStyle w:val="8195B84D835E48BCAFE29609E8E56909"/>
          </w:pPr>
          <w:r w:rsidRPr="00780E81">
            <w:rPr>
              <w:rStyle w:val="PlaceholderText"/>
            </w:rPr>
            <w:t>Choose an item.</w:t>
          </w:r>
        </w:p>
      </w:docPartBody>
    </w:docPart>
    <w:docPart>
      <w:docPartPr>
        <w:name w:val="5D7746DF219A4253994215DE42535EC2"/>
        <w:category>
          <w:name w:val="General"/>
          <w:gallery w:val="placeholder"/>
        </w:category>
        <w:types>
          <w:type w:val="bbPlcHdr"/>
        </w:types>
        <w:behaviors>
          <w:behavior w:val="content"/>
        </w:behaviors>
        <w:guid w:val="{73D92D9B-8D41-456D-8468-BD6E36EDB207}"/>
      </w:docPartPr>
      <w:docPartBody>
        <w:p w:rsidR="005330E0" w:rsidRDefault="005330E0" w:rsidP="005330E0">
          <w:pPr>
            <w:pStyle w:val="5D7746DF219A4253994215DE42535EC2"/>
          </w:pPr>
          <w:r w:rsidRPr="00780E81">
            <w:rPr>
              <w:rStyle w:val="PlaceholderText"/>
            </w:rPr>
            <w:t>Choose an item.</w:t>
          </w:r>
        </w:p>
      </w:docPartBody>
    </w:docPart>
    <w:docPart>
      <w:docPartPr>
        <w:name w:val="DB8B391D5676467D8CD271E0A714A165"/>
        <w:category>
          <w:name w:val="General"/>
          <w:gallery w:val="placeholder"/>
        </w:category>
        <w:types>
          <w:type w:val="bbPlcHdr"/>
        </w:types>
        <w:behaviors>
          <w:behavior w:val="content"/>
        </w:behaviors>
        <w:guid w:val="{32A9670C-E77B-46B9-BB78-B4C20AD80E3B}"/>
      </w:docPartPr>
      <w:docPartBody>
        <w:p w:rsidR="005330E0" w:rsidRDefault="005330E0" w:rsidP="005330E0">
          <w:pPr>
            <w:pStyle w:val="DB8B391D5676467D8CD271E0A714A165"/>
          </w:pPr>
          <w:r w:rsidRPr="00780E81">
            <w:rPr>
              <w:rStyle w:val="PlaceholderText"/>
            </w:rPr>
            <w:t>Choose an item.</w:t>
          </w:r>
        </w:p>
      </w:docPartBody>
    </w:docPart>
    <w:docPart>
      <w:docPartPr>
        <w:name w:val="4D251952FBD5452893821194AC383BB1"/>
        <w:category>
          <w:name w:val="General"/>
          <w:gallery w:val="placeholder"/>
        </w:category>
        <w:types>
          <w:type w:val="bbPlcHdr"/>
        </w:types>
        <w:behaviors>
          <w:behavior w:val="content"/>
        </w:behaviors>
        <w:guid w:val="{A0C5187F-B522-4807-B7BF-AD8727E0AAC7}"/>
      </w:docPartPr>
      <w:docPartBody>
        <w:p w:rsidR="005330E0" w:rsidRDefault="005330E0" w:rsidP="005330E0">
          <w:pPr>
            <w:pStyle w:val="4D251952FBD5452893821194AC383BB1"/>
          </w:pPr>
          <w:r w:rsidRPr="00780E81">
            <w:rPr>
              <w:rStyle w:val="PlaceholderText"/>
            </w:rPr>
            <w:t>Choose an item.</w:t>
          </w:r>
        </w:p>
      </w:docPartBody>
    </w:docPart>
    <w:docPart>
      <w:docPartPr>
        <w:name w:val="E93BFBE9E11744CCB750F03DECB6E231"/>
        <w:category>
          <w:name w:val="General"/>
          <w:gallery w:val="placeholder"/>
        </w:category>
        <w:types>
          <w:type w:val="bbPlcHdr"/>
        </w:types>
        <w:behaviors>
          <w:behavior w:val="content"/>
        </w:behaviors>
        <w:guid w:val="{DEA88A3F-EDF0-44B9-BAE5-B57CC88F7689}"/>
      </w:docPartPr>
      <w:docPartBody>
        <w:p w:rsidR="005330E0" w:rsidRDefault="005330E0" w:rsidP="005330E0">
          <w:pPr>
            <w:pStyle w:val="E93BFBE9E11744CCB750F03DECB6E231"/>
          </w:pPr>
          <w:r w:rsidRPr="00780E81">
            <w:rPr>
              <w:rStyle w:val="PlaceholderText"/>
            </w:rPr>
            <w:t>Choose an item.</w:t>
          </w:r>
        </w:p>
      </w:docPartBody>
    </w:docPart>
    <w:docPart>
      <w:docPartPr>
        <w:name w:val="19633713750A4AE08E7C6DFB4502181E"/>
        <w:category>
          <w:name w:val="General"/>
          <w:gallery w:val="placeholder"/>
        </w:category>
        <w:types>
          <w:type w:val="bbPlcHdr"/>
        </w:types>
        <w:behaviors>
          <w:behavior w:val="content"/>
        </w:behaviors>
        <w:guid w:val="{21E85983-CD7B-44D4-8633-155369AF8285}"/>
      </w:docPartPr>
      <w:docPartBody>
        <w:p w:rsidR="005330E0" w:rsidRDefault="005330E0" w:rsidP="005330E0">
          <w:pPr>
            <w:pStyle w:val="19633713750A4AE08E7C6DFB4502181E"/>
          </w:pPr>
          <w:r w:rsidRPr="00780E81">
            <w:rPr>
              <w:rStyle w:val="PlaceholderText"/>
            </w:rPr>
            <w:t>Choose an item.</w:t>
          </w:r>
        </w:p>
      </w:docPartBody>
    </w:docPart>
    <w:docPart>
      <w:docPartPr>
        <w:name w:val="C43E860A3D5642B7891587A874D2E514"/>
        <w:category>
          <w:name w:val="General"/>
          <w:gallery w:val="placeholder"/>
        </w:category>
        <w:types>
          <w:type w:val="bbPlcHdr"/>
        </w:types>
        <w:behaviors>
          <w:behavior w:val="content"/>
        </w:behaviors>
        <w:guid w:val="{EB02C8D3-102E-43AB-A779-861A18A3E34C}"/>
      </w:docPartPr>
      <w:docPartBody>
        <w:p w:rsidR="005330E0" w:rsidRDefault="005330E0" w:rsidP="005330E0">
          <w:pPr>
            <w:pStyle w:val="C43E860A3D5642B7891587A874D2E514"/>
          </w:pPr>
          <w:r w:rsidRPr="00780E81">
            <w:rPr>
              <w:rStyle w:val="PlaceholderText"/>
            </w:rPr>
            <w:t>Choose an item.</w:t>
          </w:r>
        </w:p>
      </w:docPartBody>
    </w:docPart>
    <w:docPart>
      <w:docPartPr>
        <w:name w:val="C443E86A4FF64E11858B9F854583F65F"/>
        <w:category>
          <w:name w:val="General"/>
          <w:gallery w:val="placeholder"/>
        </w:category>
        <w:types>
          <w:type w:val="bbPlcHdr"/>
        </w:types>
        <w:behaviors>
          <w:behavior w:val="content"/>
        </w:behaviors>
        <w:guid w:val="{FC9EB7B3-F62F-4B45-BBF7-0F3737C82A83}"/>
      </w:docPartPr>
      <w:docPartBody>
        <w:p w:rsidR="005330E0" w:rsidRDefault="005330E0" w:rsidP="005330E0">
          <w:pPr>
            <w:pStyle w:val="C443E86A4FF64E11858B9F854583F65F"/>
          </w:pPr>
          <w:r w:rsidRPr="00780E81">
            <w:rPr>
              <w:rStyle w:val="PlaceholderText"/>
            </w:rPr>
            <w:t>Choose an item.</w:t>
          </w:r>
        </w:p>
      </w:docPartBody>
    </w:docPart>
    <w:docPart>
      <w:docPartPr>
        <w:name w:val="BE7CBFEB7C464C6084963CB3AB62A538"/>
        <w:category>
          <w:name w:val="General"/>
          <w:gallery w:val="placeholder"/>
        </w:category>
        <w:types>
          <w:type w:val="bbPlcHdr"/>
        </w:types>
        <w:behaviors>
          <w:behavior w:val="content"/>
        </w:behaviors>
        <w:guid w:val="{4E88968B-E7F9-4A1D-AF6A-B30A9BB2D817}"/>
      </w:docPartPr>
      <w:docPartBody>
        <w:p w:rsidR="005330E0" w:rsidRDefault="005330E0" w:rsidP="005330E0">
          <w:pPr>
            <w:pStyle w:val="BE7CBFEB7C464C6084963CB3AB62A538"/>
          </w:pPr>
          <w:r w:rsidRPr="00780E81">
            <w:rPr>
              <w:rStyle w:val="PlaceholderText"/>
            </w:rPr>
            <w:t>Choose an item.</w:t>
          </w:r>
        </w:p>
      </w:docPartBody>
    </w:docPart>
    <w:docPart>
      <w:docPartPr>
        <w:name w:val="1CA79C24B3F449779AAA19C5B60A5B29"/>
        <w:category>
          <w:name w:val="General"/>
          <w:gallery w:val="placeholder"/>
        </w:category>
        <w:types>
          <w:type w:val="bbPlcHdr"/>
        </w:types>
        <w:behaviors>
          <w:behavior w:val="content"/>
        </w:behaviors>
        <w:guid w:val="{36B16CA1-79B5-46B3-A68D-026B678E9829}"/>
      </w:docPartPr>
      <w:docPartBody>
        <w:p w:rsidR="005330E0" w:rsidRDefault="005330E0" w:rsidP="005330E0">
          <w:pPr>
            <w:pStyle w:val="1CA79C24B3F449779AAA19C5B60A5B29"/>
          </w:pPr>
          <w:r w:rsidRPr="00780E81">
            <w:rPr>
              <w:rStyle w:val="PlaceholderText"/>
            </w:rPr>
            <w:t>Choose an item.</w:t>
          </w:r>
        </w:p>
      </w:docPartBody>
    </w:docPart>
    <w:docPart>
      <w:docPartPr>
        <w:name w:val="C719614E13EA4A97836661DB49542673"/>
        <w:category>
          <w:name w:val="General"/>
          <w:gallery w:val="placeholder"/>
        </w:category>
        <w:types>
          <w:type w:val="bbPlcHdr"/>
        </w:types>
        <w:behaviors>
          <w:behavior w:val="content"/>
        </w:behaviors>
        <w:guid w:val="{B5E4FC70-4DA9-4CF7-893C-528AFF3F5454}"/>
      </w:docPartPr>
      <w:docPartBody>
        <w:p w:rsidR="005330E0" w:rsidRDefault="005330E0" w:rsidP="005330E0">
          <w:pPr>
            <w:pStyle w:val="C719614E13EA4A97836661DB49542673"/>
          </w:pPr>
          <w:r w:rsidRPr="00780E81">
            <w:rPr>
              <w:rStyle w:val="PlaceholderText"/>
            </w:rPr>
            <w:t>Choose an item.</w:t>
          </w:r>
        </w:p>
      </w:docPartBody>
    </w:docPart>
    <w:docPart>
      <w:docPartPr>
        <w:name w:val="7A038C39169C4D65A58E6E8EE38D947C"/>
        <w:category>
          <w:name w:val="General"/>
          <w:gallery w:val="placeholder"/>
        </w:category>
        <w:types>
          <w:type w:val="bbPlcHdr"/>
        </w:types>
        <w:behaviors>
          <w:behavior w:val="content"/>
        </w:behaviors>
        <w:guid w:val="{B9C13061-1ADD-4AA4-A074-5154D2360C00}"/>
      </w:docPartPr>
      <w:docPartBody>
        <w:p w:rsidR="005330E0" w:rsidRDefault="005330E0" w:rsidP="005330E0">
          <w:pPr>
            <w:pStyle w:val="7A038C39169C4D65A58E6E8EE38D947C"/>
          </w:pPr>
          <w:r w:rsidRPr="00780E81">
            <w:rPr>
              <w:rStyle w:val="PlaceholderText"/>
            </w:rPr>
            <w:t>Choose an item.</w:t>
          </w:r>
        </w:p>
      </w:docPartBody>
    </w:docPart>
    <w:docPart>
      <w:docPartPr>
        <w:name w:val="05F14BA29CE24CC8B358F2CF456BEF2D"/>
        <w:category>
          <w:name w:val="General"/>
          <w:gallery w:val="placeholder"/>
        </w:category>
        <w:types>
          <w:type w:val="bbPlcHdr"/>
        </w:types>
        <w:behaviors>
          <w:behavior w:val="content"/>
        </w:behaviors>
        <w:guid w:val="{F66D9ADD-B59B-4CE6-993B-95C3017A3B2F}"/>
      </w:docPartPr>
      <w:docPartBody>
        <w:p w:rsidR="005330E0" w:rsidRDefault="005330E0" w:rsidP="005330E0">
          <w:pPr>
            <w:pStyle w:val="05F14BA29CE24CC8B358F2CF456BEF2D"/>
          </w:pPr>
          <w:r w:rsidRPr="00780E81">
            <w:rPr>
              <w:rStyle w:val="PlaceholderText"/>
            </w:rPr>
            <w:t>Choose an item.</w:t>
          </w:r>
        </w:p>
      </w:docPartBody>
    </w:docPart>
    <w:docPart>
      <w:docPartPr>
        <w:name w:val="0A0AB32942D7428CA8681276C8FFB219"/>
        <w:category>
          <w:name w:val="General"/>
          <w:gallery w:val="placeholder"/>
        </w:category>
        <w:types>
          <w:type w:val="bbPlcHdr"/>
        </w:types>
        <w:behaviors>
          <w:behavior w:val="content"/>
        </w:behaviors>
        <w:guid w:val="{B8DCD58E-EED1-49C8-BC15-B7639B3A259E}"/>
      </w:docPartPr>
      <w:docPartBody>
        <w:p w:rsidR="005330E0" w:rsidRDefault="005330E0" w:rsidP="005330E0">
          <w:pPr>
            <w:pStyle w:val="0A0AB32942D7428CA8681276C8FFB219"/>
          </w:pPr>
          <w:r w:rsidRPr="00780E81">
            <w:rPr>
              <w:rStyle w:val="PlaceholderText"/>
            </w:rPr>
            <w:t>Choose an item.</w:t>
          </w:r>
        </w:p>
      </w:docPartBody>
    </w:docPart>
    <w:docPart>
      <w:docPartPr>
        <w:name w:val="6CC8362D190C46E89C2D453C248C4473"/>
        <w:category>
          <w:name w:val="General"/>
          <w:gallery w:val="placeholder"/>
        </w:category>
        <w:types>
          <w:type w:val="bbPlcHdr"/>
        </w:types>
        <w:behaviors>
          <w:behavior w:val="content"/>
        </w:behaviors>
        <w:guid w:val="{B28EFDC9-2463-475B-9AB5-52DBD8B2160C}"/>
      </w:docPartPr>
      <w:docPartBody>
        <w:p w:rsidR="005330E0" w:rsidRDefault="005330E0" w:rsidP="005330E0">
          <w:pPr>
            <w:pStyle w:val="6CC8362D190C46E89C2D453C248C4473"/>
          </w:pPr>
          <w:r w:rsidRPr="00780E81">
            <w:rPr>
              <w:rStyle w:val="PlaceholderText"/>
            </w:rPr>
            <w:t>Choose an item.</w:t>
          </w:r>
        </w:p>
      </w:docPartBody>
    </w:docPart>
    <w:docPart>
      <w:docPartPr>
        <w:name w:val="F89F1D2A06B440BFB7147765FDB0D9E1"/>
        <w:category>
          <w:name w:val="General"/>
          <w:gallery w:val="placeholder"/>
        </w:category>
        <w:types>
          <w:type w:val="bbPlcHdr"/>
        </w:types>
        <w:behaviors>
          <w:behavior w:val="content"/>
        </w:behaviors>
        <w:guid w:val="{ED632FE7-5DC2-46FA-ADB1-4D011E9C28D0}"/>
      </w:docPartPr>
      <w:docPartBody>
        <w:p w:rsidR="005330E0" w:rsidRDefault="005330E0" w:rsidP="005330E0">
          <w:pPr>
            <w:pStyle w:val="F89F1D2A06B440BFB7147765FDB0D9E1"/>
          </w:pPr>
          <w:r w:rsidRPr="00780E81">
            <w:rPr>
              <w:rStyle w:val="PlaceholderText"/>
            </w:rPr>
            <w:t>Choose an item.</w:t>
          </w:r>
        </w:p>
      </w:docPartBody>
    </w:docPart>
    <w:docPart>
      <w:docPartPr>
        <w:name w:val="ACE790CA7F4F45498A029505111247B6"/>
        <w:category>
          <w:name w:val="General"/>
          <w:gallery w:val="placeholder"/>
        </w:category>
        <w:types>
          <w:type w:val="bbPlcHdr"/>
        </w:types>
        <w:behaviors>
          <w:behavior w:val="content"/>
        </w:behaviors>
        <w:guid w:val="{4ED4129C-FCB0-4777-95FF-CE25485D2F86}"/>
      </w:docPartPr>
      <w:docPartBody>
        <w:p w:rsidR="005330E0" w:rsidRDefault="005330E0" w:rsidP="005330E0">
          <w:pPr>
            <w:pStyle w:val="ACE790CA7F4F45498A029505111247B6"/>
          </w:pPr>
          <w:r w:rsidRPr="00780E81">
            <w:rPr>
              <w:rStyle w:val="PlaceholderText"/>
            </w:rPr>
            <w:t>Choose an item.</w:t>
          </w:r>
        </w:p>
      </w:docPartBody>
    </w:docPart>
    <w:docPart>
      <w:docPartPr>
        <w:name w:val="2A6CDD84F1ED4A75A38CD93C11AAB803"/>
        <w:category>
          <w:name w:val="General"/>
          <w:gallery w:val="placeholder"/>
        </w:category>
        <w:types>
          <w:type w:val="bbPlcHdr"/>
        </w:types>
        <w:behaviors>
          <w:behavior w:val="content"/>
        </w:behaviors>
        <w:guid w:val="{50087958-1590-4A84-BF1A-C7529B012937}"/>
      </w:docPartPr>
      <w:docPartBody>
        <w:p w:rsidR="005330E0" w:rsidRDefault="005330E0" w:rsidP="005330E0">
          <w:pPr>
            <w:pStyle w:val="2A6CDD84F1ED4A75A38CD93C11AAB803"/>
          </w:pPr>
          <w:r w:rsidRPr="00780E81">
            <w:rPr>
              <w:rStyle w:val="PlaceholderText"/>
            </w:rPr>
            <w:t>Choose an item.</w:t>
          </w:r>
        </w:p>
      </w:docPartBody>
    </w:docPart>
    <w:docPart>
      <w:docPartPr>
        <w:name w:val="A7F52A1C5BC2491BA705811D1B433EAA"/>
        <w:category>
          <w:name w:val="General"/>
          <w:gallery w:val="placeholder"/>
        </w:category>
        <w:types>
          <w:type w:val="bbPlcHdr"/>
        </w:types>
        <w:behaviors>
          <w:behavior w:val="content"/>
        </w:behaviors>
        <w:guid w:val="{5EF9D62C-0896-455E-8F6C-451552CF3831}"/>
      </w:docPartPr>
      <w:docPartBody>
        <w:p w:rsidR="005330E0" w:rsidRDefault="005330E0" w:rsidP="005330E0">
          <w:pPr>
            <w:pStyle w:val="A7F52A1C5BC2491BA705811D1B433EAA"/>
          </w:pPr>
          <w:r w:rsidRPr="00780E81">
            <w:rPr>
              <w:rStyle w:val="PlaceholderText"/>
            </w:rPr>
            <w:t>Choose an item.</w:t>
          </w:r>
        </w:p>
      </w:docPartBody>
    </w:docPart>
    <w:docPart>
      <w:docPartPr>
        <w:name w:val="C2B2101EED8F46A4A7217BAB3B8F3E36"/>
        <w:category>
          <w:name w:val="General"/>
          <w:gallery w:val="placeholder"/>
        </w:category>
        <w:types>
          <w:type w:val="bbPlcHdr"/>
        </w:types>
        <w:behaviors>
          <w:behavior w:val="content"/>
        </w:behaviors>
        <w:guid w:val="{3F0F677B-ED44-4393-B019-713FD19E0A75}"/>
      </w:docPartPr>
      <w:docPartBody>
        <w:p w:rsidR="005330E0" w:rsidRDefault="005330E0" w:rsidP="005330E0">
          <w:pPr>
            <w:pStyle w:val="C2B2101EED8F46A4A7217BAB3B8F3E36"/>
          </w:pPr>
          <w:r w:rsidRPr="00780E81">
            <w:rPr>
              <w:rStyle w:val="PlaceholderText"/>
            </w:rPr>
            <w:t>Choose an item.</w:t>
          </w:r>
        </w:p>
      </w:docPartBody>
    </w:docPart>
    <w:docPart>
      <w:docPartPr>
        <w:name w:val="4DD4B5B9558D4C11A4147A3E64BAC5DB"/>
        <w:category>
          <w:name w:val="General"/>
          <w:gallery w:val="placeholder"/>
        </w:category>
        <w:types>
          <w:type w:val="bbPlcHdr"/>
        </w:types>
        <w:behaviors>
          <w:behavior w:val="content"/>
        </w:behaviors>
        <w:guid w:val="{64D98AAD-EEF5-4ED1-98E1-E1F746F60090}"/>
      </w:docPartPr>
      <w:docPartBody>
        <w:p w:rsidR="005330E0" w:rsidRDefault="005330E0" w:rsidP="005330E0">
          <w:pPr>
            <w:pStyle w:val="4DD4B5B9558D4C11A4147A3E64BAC5DB"/>
          </w:pPr>
          <w:r w:rsidRPr="00780E81">
            <w:rPr>
              <w:rStyle w:val="PlaceholderText"/>
            </w:rPr>
            <w:t>Choose an item.</w:t>
          </w:r>
        </w:p>
      </w:docPartBody>
    </w:docPart>
    <w:docPart>
      <w:docPartPr>
        <w:name w:val="3C3462E7640341B0B577D1EE919DB764"/>
        <w:category>
          <w:name w:val="General"/>
          <w:gallery w:val="placeholder"/>
        </w:category>
        <w:types>
          <w:type w:val="bbPlcHdr"/>
        </w:types>
        <w:behaviors>
          <w:behavior w:val="content"/>
        </w:behaviors>
        <w:guid w:val="{C205213E-BEB8-4A46-A793-D106E9E7006F}"/>
      </w:docPartPr>
      <w:docPartBody>
        <w:p w:rsidR="005330E0" w:rsidRDefault="005330E0" w:rsidP="005330E0">
          <w:pPr>
            <w:pStyle w:val="3C3462E7640341B0B577D1EE919DB764"/>
          </w:pPr>
          <w:r w:rsidRPr="00780E81">
            <w:rPr>
              <w:rStyle w:val="PlaceholderText"/>
            </w:rPr>
            <w:t>Choose an item.</w:t>
          </w:r>
        </w:p>
      </w:docPartBody>
    </w:docPart>
    <w:docPart>
      <w:docPartPr>
        <w:name w:val="76D00EF732004FF18784454CAD54E81F"/>
        <w:category>
          <w:name w:val="General"/>
          <w:gallery w:val="placeholder"/>
        </w:category>
        <w:types>
          <w:type w:val="bbPlcHdr"/>
        </w:types>
        <w:behaviors>
          <w:behavior w:val="content"/>
        </w:behaviors>
        <w:guid w:val="{8D7BBBF8-09E3-48EB-AC29-73502486D5B6}"/>
      </w:docPartPr>
      <w:docPartBody>
        <w:p w:rsidR="005330E0" w:rsidRDefault="005330E0" w:rsidP="005330E0">
          <w:pPr>
            <w:pStyle w:val="76D00EF732004FF18784454CAD54E81F"/>
          </w:pPr>
          <w:r w:rsidRPr="00780E81">
            <w:rPr>
              <w:rStyle w:val="PlaceholderText"/>
            </w:rPr>
            <w:t>Choose an item.</w:t>
          </w:r>
        </w:p>
      </w:docPartBody>
    </w:docPart>
    <w:docPart>
      <w:docPartPr>
        <w:name w:val="9530C6DECF264AF4B3B98524F4F8AC91"/>
        <w:category>
          <w:name w:val="General"/>
          <w:gallery w:val="placeholder"/>
        </w:category>
        <w:types>
          <w:type w:val="bbPlcHdr"/>
        </w:types>
        <w:behaviors>
          <w:behavior w:val="content"/>
        </w:behaviors>
        <w:guid w:val="{5012EAF4-30D3-437B-9526-F6D3F6D1C2F2}"/>
      </w:docPartPr>
      <w:docPartBody>
        <w:p w:rsidR="005330E0" w:rsidRDefault="005330E0" w:rsidP="005330E0">
          <w:pPr>
            <w:pStyle w:val="9530C6DECF264AF4B3B98524F4F8AC91"/>
          </w:pPr>
          <w:r w:rsidRPr="00780E81">
            <w:rPr>
              <w:rStyle w:val="PlaceholderText"/>
            </w:rPr>
            <w:t>Choose an item.</w:t>
          </w:r>
        </w:p>
      </w:docPartBody>
    </w:docPart>
    <w:docPart>
      <w:docPartPr>
        <w:name w:val="3EBC389C97D5462182D5065B9F40FF8D"/>
        <w:category>
          <w:name w:val="General"/>
          <w:gallery w:val="placeholder"/>
        </w:category>
        <w:types>
          <w:type w:val="bbPlcHdr"/>
        </w:types>
        <w:behaviors>
          <w:behavior w:val="content"/>
        </w:behaviors>
        <w:guid w:val="{26861B9B-28DB-4F80-BB27-C087E78BCB9D}"/>
      </w:docPartPr>
      <w:docPartBody>
        <w:p w:rsidR="005330E0" w:rsidRDefault="005330E0" w:rsidP="005330E0">
          <w:pPr>
            <w:pStyle w:val="3EBC389C97D5462182D5065B9F40FF8D"/>
          </w:pPr>
          <w:r w:rsidRPr="00780E81">
            <w:rPr>
              <w:rStyle w:val="PlaceholderText"/>
            </w:rPr>
            <w:t>Choose an item.</w:t>
          </w:r>
        </w:p>
      </w:docPartBody>
    </w:docPart>
    <w:docPart>
      <w:docPartPr>
        <w:name w:val="26F319E6A42546E7981C136463FBD75F"/>
        <w:category>
          <w:name w:val="General"/>
          <w:gallery w:val="placeholder"/>
        </w:category>
        <w:types>
          <w:type w:val="bbPlcHdr"/>
        </w:types>
        <w:behaviors>
          <w:behavior w:val="content"/>
        </w:behaviors>
        <w:guid w:val="{BC3F5D1C-9189-41DB-8BFC-2193879EF3B4}"/>
      </w:docPartPr>
      <w:docPartBody>
        <w:p w:rsidR="005330E0" w:rsidRDefault="005330E0" w:rsidP="005330E0">
          <w:pPr>
            <w:pStyle w:val="26F319E6A42546E7981C136463FBD75F"/>
          </w:pPr>
          <w:r w:rsidRPr="00780E81">
            <w:rPr>
              <w:rStyle w:val="PlaceholderText"/>
            </w:rPr>
            <w:t>Choose an item.</w:t>
          </w:r>
        </w:p>
      </w:docPartBody>
    </w:docPart>
    <w:docPart>
      <w:docPartPr>
        <w:name w:val="0F96BE30F8C54B88B859DE8B32D90E2E"/>
        <w:category>
          <w:name w:val="General"/>
          <w:gallery w:val="placeholder"/>
        </w:category>
        <w:types>
          <w:type w:val="bbPlcHdr"/>
        </w:types>
        <w:behaviors>
          <w:behavior w:val="content"/>
        </w:behaviors>
        <w:guid w:val="{8B34BDA1-3F05-4A40-BC49-4613FB31402B}"/>
      </w:docPartPr>
      <w:docPartBody>
        <w:p w:rsidR="005330E0" w:rsidRDefault="005330E0" w:rsidP="005330E0">
          <w:pPr>
            <w:pStyle w:val="0F96BE30F8C54B88B859DE8B32D90E2E"/>
          </w:pPr>
          <w:r w:rsidRPr="00780E81">
            <w:rPr>
              <w:rStyle w:val="PlaceholderText"/>
            </w:rPr>
            <w:t>Choose an item.</w:t>
          </w:r>
        </w:p>
      </w:docPartBody>
    </w:docPart>
    <w:docPart>
      <w:docPartPr>
        <w:name w:val="0F99336C265C4B41BA22723CD421319A"/>
        <w:category>
          <w:name w:val="General"/>
          <w:gallery w:val="placeholder"/>
        </w:category>
        <w:types>
          <w:type w:val="bbPlcHdr"/>
        </w:types>
        <w:behaviors>
          <w:behavior w:val="content"/>
        </w:behaviors>
        <w:guid w:val="{780D2B86-4359-434F-9249-DA68F6E9E737}"/>
      </w:docPartPr>
      <w:docPartBody>
        <w:p w:rsidR="005330E0" w:rsidRDefault="005330E0" w:rsidP="005330E0">
          <w:pPr>
            <w:pStyle w:val="0F99336C265C4B41BA22723CD421319A"/>
          </w:pPr>
          <w:r w:rsidRPr="00780E81">
            <w:rPr>
              <w:rStyle w:val="PlaceholderText"/>
            </w:rPr>
            <w:t>Choose an item.</w:t>
          </w:r>
        </w:p>
      </w:docPartBody>
    </w:docPart>
    <w:docPart>
      <w:docPartPr>
        <w:name w:val="5FA760CDC92E49B395EB1F2E07493A32"/>
        <w:category>
          <w:name w:val="General"/>
          <w:gallery w:val="placeholder"/>
        </w:category>
        <w:types>
          <w:type w:val="bbPlcHdr"/>
        </w:types>
        <w:behaviors>
          <w:behavior w:val="content"/>
        </w:behaviors>
        <w:guid w:val="{BE307413-12B0-4075-9AAC-C16F9B9A6F16}"/>
      </w:docPartPr>
      <w:docPartBody>
        <w:p w:rsidR="005330E0" w:rsidRDefault="005330E0" w:rsidP="005330E0">
          <w:pPr>
            <w:pStyle w:val="5FA760CDC92E49B395EB1F2E07493A32"/>
          </w:pPr>
          <w:r w:rsidRPr="00780E81">
            <w:rPr>
              <w:rStyle w:val="PlaceholderText"/>
            </w:rPr>
            <w:t>Choose an item.</w:t>
          </w:r>
        </w:p>
      </w:docPartBody>
    </w:docPart>
    <w:docPart>
      <w:docPartPr>
        <w:name w:val="D525222063EE453396007A413D0957F4"/>
        <w:category>
          <w:name w:val="General"/>
          <w:gallery w:val="placeholder"/>
        </w:category>
        <w:types>
          <w:type w:val="bbPlcHdr"/>
        </w:types>
        <w:behaviors>
          <w:behavior w:val="content"/>
        </w:behaviors>
        <w:guid w:val="{DC7B82D8-5B75-4F8D-8966-797ED306F554}"/>
      </w:docPartPr>
      <w:docPartBody>
        <w:p w:rsidR="005330E0" w:rsidRDefault="005330E0" w:rsidP="005330E0">
          <w:pPr>
            <w:pStyle w:val="D525222063EE453396007A413D0957F4"/>
          </w:pPr>
          <w:r w:rsidRPr="00780E81">
            <w:rPr>
              <w:rStyle w:val="PlaceholderText"/>
            </w:rPr>
            <w:t>Choose an item.</w:t>
          </w:r>
        </w:p>
      </w:docPartBody>
    </w:docPart>
    <w:docPart>
      <w:docPartPr>
        <w:name w:val="D838A0EEDB8C409EB6521D90DD0ABEBB"/>
        <w:category>
          <w:name w:val="General"/>
          <w:gallery w:val="placeholder"/>
        </w:category>
        <w:types>
          <w:type w:val="bbPlcHdr"/>
        </w:types>
        <w:behaviors>
          <w:behavior w:val="content"/>
        </w:behaviors>
        <w:guid w:val="{42A83761-B813-4333-9005-C432433247AE}"/>
      </w:docPartPr>
      <w:docPartBody>
        <w:p w:rsidR="005330E0" w:rsidRDefault="005330E0" w:rsidP="005330E0">
          <w:pPr>
            <w:pStyle w:val="D838A0EEDB8C409EB6521D90DD0ABEBB"/>
          </w:pPr>
          <w:r w:rsidRPr="00780E81">
            <w:rPr>
              <w:rStyle w:val="PlaceholderText"/>
            </w:rPr>
            <w:t>Choose an item.</w:t>
          </w:r>
        </w:p>
      </w:docPartBody>
    </w:docPart>
    <w:docPart>
      <w:docPartPr>
        <w:name w:val="ECAE3A5DC82040C6BB996D6D8F25D0CC"/>
        <w:category>
          <w:name w:val="General"/>
          <w:gallery w:val="placeholder"/>
        </w:category>
        <w:types>
          <w:type w:val="bbPlcHdr"/>
        </w:types>
        <w:behaviors>
          <w:behavior w:val="content"/>
        </w:behaviors>
        <w:guid w:val="{26111F0E-8B35-4361-B7FF-2267E371119B}"/>
      </w:docPartPr>
      <w:docPartBody>
        <w:p w:rsidR="005330E0" w:rsidRDefault="005330E0" w:rsidP="005330E0">
          <w:pPr>
            <w:pStyle w:val="ECAE3A5DC82040C6BB996D6D8F25D0CC"/>
          </w:pPr>
          <w:r w:rsidRPr="00780E81">
            <w:rPr>
              <w:rStyle w:val="PlaceholderText"/>
            </w:rPr>
            <w:t>Choose an item.</w:t>
          </w:r>
        </w:p>
      </w:docPartBody>
    </w:docPart>
    <w:docPart>
      <w:docPartPr>
        <w:name w:val="AE0345044C2F4285AA859F4B52C5B437"/>
        <w:category>
          <w:name w:val="General"/>
          <w:gallery w:val="placeholder"/>
        </w:category>
        <w:types>
          <w:type w:val="bbPlcHdr"/>
        </w:types>
        <w:behaviors>
          <w:behavior w:val="content"/>
        </w:behaviors>
        <w:guid w:val="{0EBF3BAB-7799-4A17-A68E-DDF0A4F64314}"/>
      </w:docPartPr>
      <w:docPartBody>
        <w:p w:rsidR="005330E0" w:rsidRDefault="005330E0" w:rsidP="005330E0">
          <w:pPr>
            <w:pStyle w:val="AE0345044C2F4285AA859F4B52C5B437"/>
          </w:pPr>
          <w:r w:rsidRPr="00780E81">
            <w:rPr>
              <w:rStyle w:val="PlaceholderText"/>
            </w:rPr>
            <w:t>Choose an item.</w:t>
          </w:r>
        </w:p>
      </w:docPartBody>
    </w:docPart>
    <w:docPart>
      <w:docPartPr>
        <w:name w:val="6167BFE4324E4C7DB809C01C848A0DF5"/>
        <w:category>
          <w:name w:val="General"/>
          <w:gallery w:val="placeholder"/>
        </w:category>
        <w:types>
          <w:type w:val="bbPlcHdr"/>
        </w:types>
        <w:behaviors>
          <w:behavior w:val="content"/>
        </w:behaviors>
        <w:guid w:val="{DC4209F5-3CB7-4E6C-A3A7-05358AAB2C6E}"/>
      </w:docPartPr>
      <w:docPartBody>
        <w:p w:rsidR="005330E0" w:rsidRDefault="005330E0" w:rsidP="005330E0">
          <w:pPr>
            <w:pStyle w:val="6167BFE4324E4C7DB809C01C848A0DF5"/>
          </w:pPr>
          <w:r w:rsidRPr="00780E81">
            <w:rPr>
              <w:rStyle w:val="PlaceholderText"/>
            </w:rPr>
            <w:t>Choose an item.</w:t>
          </w:r>
        </w:p>
      </w:docPartBody>
    </w:docPart>
    <w:docPart>
      <w:docPartPr>
        <w:name w:val="FE506DD558F14AF380CE39600DBD5F65"/>
        <w:category>
          <w:name w:val="General"/>
          <w:gallery w:val="placeholder"/>
        </w:category>
        <w:types>
          <w:type w:val="bbPlcHdr"/>
        </w:types>
        <w:behaviors>
          <w:behavior w:val="content"/>
        </w:behaviors>
        <w:guid w:val="{502315BF-9EBD-499B-8923-8FB791CB9EEA}"/>
      </w:docPartPr>
      <w:docPartBody>
        <w:p w:rsidR="005330E0" w:rsidRDefault="005330E0" w:rsidP="005330E0">
          <w:pPr>
            <w:pStyle w:val="FE506DD558F14AF380CE39600DBD5F65"/>
          </w:pPr>
          <w:r w:rsidRPr="00780E81">
            <w:rPr>
              <w:rStyle w:val="PlaceholderText"/>
            </w:rPr>
            <w:t>Choose an item.</w:t>
          </w:r>
        </w:p>
      </w:docPartBody>
    </w:docPart>
    <w:docPart>
      <w:docPartPr>
        <w:name w:val="DFDF4E32814242B3A93EE8D2009810BF"/>
        <w:category>
          <w:name w:val="General"/>
          <w:gallery w:val="placeholder"/>
        </w:category>
        <w:types>
          <w:type w:val="bbPlcHdr"/>
        </w:types>
        <w:behaviors>
          <w:behavior w:val="content"/>
        </w:behaviors>
        <w:guid w:val="{448FB077-EEEA-46B4-BEFD-D21512E83CE4}"/>
      </w:docPartPr>
      <w:docPartBody>
        <w:p w:rsidR="005330E0" w:rsidRDefault="005330E0" w:rsidP="005330E0">
          <w:pPr>
            <w:pStyle w:val="DFDF4E32814242B3A93EE8D2009810BF"/>
          </w:pPr>
          <w:r w:rsidRPr="00780E81">
            <w:rPr>
              <w:rStyle w:val="PlaceholderText"/>
            </w:rPr>
            <w:t>Choose an item.</w:t>
          </w:r>
        </w:p>
      </w:docPartBody>
    </w:docPart>
    <w:docPart>
      <w:docPartPr>
        <w:name w:val="37529D57FC1943BCB1F6F8F03E68037B"/>
        <w:category>
          <w:name w:val="General"/>
          <w:gallery w:val="placeholder"/>
        </w:category>
        <w:types>
          <w:type w:val="bbPlcHdr"/>
        </w:types>
        <w:behaviors>
          <w:behavior w:val="content"/>
        </w:behaviors>
        <w:guid w:val="{0FBF4CFB-E11C-4FED-9008-799AA7E5E621}"/>
      </w:docPartPr>
      <w:docPartBody>
        <w:p w:rsidR="005330E0" w:rsidRDefault="005330E0" w:rsidP="005330E0">
          <w:pPr>
            <w:pStyle w:val="37529D57FC1943BCB1F6F8F03E68037B"/>
          </w:pPr>
          <w:r w:rsidRPr="00780E81">
            <w:rPr>
              <w:rStyle w:val="PlaceholderText"/>
            </w:rPr>
            <w:t>Choose an item.</w:t>
          </w:r>
        </w:p>
      </w:docPartBody>
    </w:docPart>
    <w:docPart>
      <w:docPartPr>
        <w:name w:val="1979A8ADA1B94AC1862E52CA964E3BFF"/>
        <w:category>
          <w:name w:val="General"/>
          <w:gallery w:val="placeholder"/>
        </w:category>
        <w:types>
          <w:type w:val="bbPlcHdr"/>
        </w:types>
        <w:behaviors>
          <w:behavior w:val="content"/>
        </w:behaviors>
        <w:guid w:val="{5A7C5B71-03E2-43F2-9EA6-86B4CA94DF1E}"/>
      </w:docPartPr>
      <w:docPartBody>
        <w:p w:rsidR="005330E0" w:rsidRDefault="005330E0" w:rsidP="005330E0">
          <w:pPr>
            <w:pStyle w:val="1979A8ADA1B94AC1862E52CA964E3BFF"/>
          </w:pPr>
          <w:r w:rsidRPr="00780E81">
            <w:rPr>
              <w:rStyle w:val="PlaceholderText"/>
            </w:rPr>
            <w:t>Choose an item.</w:t>
          </w:r>
        </w:p>
      </w:docPartBody>
    </w:docPart>
    <w:docPart>
      <w:docPartPr>
        <w:name w:val="C4BC5C79453E4F9F9A76B07C739DEA41"/>
        <w:category>
          <w:name w:val="General"/>
          <w:gallery w:val="placeholder"/>
        </w:category>
        <w:types>
          <w:type w:val="bbPlcHdr"/>
        </w:types>
        <w:behaviors>
          <w:behavior w:val="content"/>
        </w:behaviors>
        <w:guid w:val="{BC1A99F9-C714-4832-B760-F4389707A0D5}"/>
      </w:docPartPr>
      <w:docPartBody>
        <w:p w:rsidR="005330E0" w:rsidRDefault="005330E0" w:rsidP="005330E0">
          <w:pPr>
            <w:pStyle w:val="C4BC5C79453E4F9F9A76B07C739DEA41"/>
          </w:pPr>
          <w:r w:rsidRPr="00780E81">
            <w:rPr>
              <w:rStyle w:val="PlaceholderText"/>
            </w:rPr>
            <w:t>Choose an item.</w:t>
          </w:r>
        </w:p>
      </w:docPartBody>
    </w:docPart>
    <w:docPart>
      <w:docPartPr>
        <w:name w:val="67163C8BF0564B7890895C717CF0EF39"/>
        <w:category>
          <w:name w:val="General"/>
          <w:gallery w:val="placeholder"/>
        </w:category>
        <w:types>
          <w:type w:val="bbPlcHdr"/>
        </w:types>
        <w:behaviors>
          <w:behavior w:val="content"/>
        </w:behaviors>
        <w:guid w:val="{CBD516FF-56DE-4047-813D-BF20572085FB}"/>
      </w:docPartPr>
      <w:docPartBody>
        <w:p w:rsidR="005330E0" w:rsidRDefault="005330E0" w:rsidP="005330E0">
          <w:pPr>
            <w:pStyle w:val="67163C8BF0564B7890895C717CF0EF39"/>
          </w:pPr>
          <w:r w:rsidRPr="00780E81">
            <w:rPr>
              <w:rStyle w:val="PlaceholderText"/>
            </w:rPr>
            <w:t>Choose an item.</w:t>
          </w:r>
        </w:p>
      </w:docPartBody>
    </w:docPart>
    <w:docPart>
      <w:docPartPr>
        <w:name w:val="D3D5247D12064FBBB5BE12523C711444"/>
        <w:category>
          <w:name w:val="General"/>
          <w:gallery w:val="placeholder"/>
        </w:category>
        <w:types>
          <w:type w:val="bbPlcHdr"/>
        </w:types>
        <w:behaviors>
          <w:behavior w:val="content"/>
        </w:behaviors>
        <w:guid w:val="{80247444-A816-42DC-A292-F9CC8143286E}"/>
      </w:docPartPr>
      <w:docPartBody>
        <w:p w:rsidR="005330E0" w:rsidRDefault="005330E0" w:rsidP="005330E0">
          <w:pPr>
            <w:pStyle w:val="D3D5247D12064FBBB5BE12523C711444"/>
          </w:pPr>
          <w:r w:rsidRPr="00780E81">
            <w:rPr>
              <w:rStyle w:val="PlaceholderText"/>
            </w:rPr>
            <w:t>Choose an item.</w:t>
          </w:r>
        </w:p>
      </w:docPartBody>
    </w:docPart>
    <w:docPart>
      <w:docPartPr>
        <w:name w:val="2BEDB655A7474E048827E077D2F97372"/>
        <w:category>
          <w:name w:val="General"/>
          <w:gallery w:val="placeholder"/>
        </w:category>
        <w:types>
          <w:type w:val="bbPlcHdr"/>
        </w:types>
        <w:behaviors>
          <w:behavior w:val="content"/>
        </w:behaviors>
        <w:guid w:val="{73368F98-D570-4A74-A856-047E0CD8E135}"/>
      </w:docPartPr>
      <w:docPartBody>
        <w:p w:rsidR="005330E0" w:rsidRDefault="005330E0" w:rsidP="005330E0">
          <w:pPr>
            <w:pStyle w:val="2BEDB655A7474E048827E077D2F97372"/>
          </w:pPr>
          <w:r w:rsidRPr="00780E81">
            <w:rPr>
              <w:rStyle w:val="PlaceholderText"/>
            </w:rPr>
            <w:t>Choose an item.</w:t>
          </w:r>
        </w:p>
      </w:docPartBody>
    </w:docPart>
    <w:docPart>
      <w:docPartPr>
        <w:name w:val="AEA029CF59FF4DE8AF9DAC6DB581955A"/>
        <w:category>
          <w:name w:val="General"/>
          <w:gallery w:val="placeholder"/>
        </w:category>
        <w:types>
          <w:type w:val="bbPlcHdr"/>
        </w:types>
        <w:behaviors>
          <w:behavior w:val="content"/>
        </w:behaviors>
        <w:guid w:val="{0A8410CD-755C-466B-AAE5-6F33E3852A43}"/>
      </w:docPartPr>
      <w:docPartBody>
        <w:p w:rsidR="005330E0" w:rsidRDefault="005330E0" w:rsidP="005330E0">
          <w:pPr>
            <w:pStyle w:val="AEA029CF59FF4DE8AF9DAC6DB581955A"/>
          </w:pPr>
          <w:r w:rsidRPr="00780E81">
            <w:rPr>
              <w:rStyle w:val="PlaceholderText"/>
            </w:rPr>
            <w:t>Choose an item.</w:t>
          </w:r>
        </w:p>
      </w:docPartBody>
    </w:docPart>
    <w:docPart>
      <w:docPartPr>
        <w:name w:val="B87EBEBBA26840AAAC208640DE20EBA7"/>
        <w:category>
          <w:name w:val="General"/>
          <w:gallery w:val="placeholder"/>
        </w:category>
        <w:types>
          <w:type w:val="bbPlcHdr"/>
        </w:types>
        <w:behaviors>
          <w:behavior w:val="content"/>
        </w:behaviors>
        <w:guid w:val="{1D774D3C-E3E8-4A98-BAFD-E35FB8CFAA34}"/>
      </w:docPartPr>
      <w:docPartBody>
        <w:p w:rsidR="005330E0" w:rsidRDefault="005330E0" w:rsidP="005330E0">
          <w:pPr>
            <w:pStyle w:val="B87EBEBBA26840AAAC208640DE20EBA7"/>
          </w:pPr>
          <w:r w:rsidRPr="00780E81">
            <w:rPr>
              <w:rStyle w:val="PlaceholderText"/>
            </w:rPr>
            <w:t>Choose an item.</w:t>
          </w:r>
        </w:p>
      </w:docPartBody>
    </w:docPart>
    <w:docPart>
      <w:docPartPr>
        <w:name w:val="1EBB6D9E574D4D5B86191BC5A143E693"/>
        <w:category>
          <w:name w:val="General"/>
          <w:gallery w:val="placeholder"/>
        </w:category>
        <w:types>
          <w:type w:val="bbPlcHdr"/>
        </w:types>
        <w:behaviors>
          <w:behavior w:val="content"/>
        </w:behaviors>
        <w:guid w:val="{723A5D5D-7E08-4666-A7B3-C35C95FB56AF}"/>
      </w:docPartPr>
      <w:docPartBody>
        <w:p w:rsidR="005330E0" w:rsidRDefault="005330E0" w:rsidP="005330E0">
          <w:pPr>
            <w:pStyle w:val="1EBB6D9E574D4D5B86191BC5A143E693"/>
          </w:pPr>
          <w:r w:rsidRPr="00780E81">
            <w:rPr>
              <w:rStyle w:val="PlaceholderText"/>
            </w:rPr>
            <w:t>Choose an item.</w:t>
          </w:r>
        </w:p>
      </w:docPartBody>
    </w:docPart>
    <w:docPart>
      <w:docPartPr>
        <w:name w:val="9C1A264E86DC405BAFD27457C170BE73"/>
        <w:category>
          <w:name w:val="General"/>
          <w:gallery w:val="placeholder"/>
        </w:category>
        <w:types>
          <w:type w:val="bbPlcHdr"/>
        </w:types>
        <w:behaviors>
          <w:behavior w:val="content"/>
        </w:behaviors>
        <w:guid w:val="{E9089ED3-7F04-4E88-8F64-11E20BD9F9D9}"/>
      </w:docPartPr>
      <w:docPartBody>
        <w:p w:rsidR="005330E0" w:rsidRDefault="005330E0" w:rsidP="005330E0">
          <w:pPr>
            <w:pStyle w:val="9C1A264E86DC405BAFD27457C170BE73"/>
          </w:pPr>
          <w:r w:rsidRPr="00780E81">
            <w:rPr>
              <w:rStyle w:val="PlaceholderText"/>
            </w:rPr>
            <w:t>Choose an item.</w:t>
          </w:r>
        </w:p>
      </w:docPartBody>
    </w:docPart>
    <w:docPart>
      <w:docPartPr>
        <w:name w:val="AA421ED7690748E0B64AEC2CAF971137"/>
        <w:category>
          <w:name w:val="General"/>
          <w:gallery w:val="placeholder"/>
        </w:category>
        <w:types>
          <w:type w:val="bbPlcHdr"/>
        </w:types>
        <w:behaviors>
          <w:behavior w:val="content"/>
        </w:behaviors>
        <w:guid w:val="{E9466B0A-1773-44DB-9872-121E36B9CC0A}"/>
      </w:docPartPr>
      <w:docPartBody>
        <w:p w:rsidR="005330E0" w:rsidRDefault="005330E0" w:rsidP="005330E0">
          <w:pPr>
            <w:pStyle w:val="AA421ED7690748E0B64AEC2CAF971137"/>
          </w:pPr>
          <w:r w:rsidRPr="00780E81">
            <w:rPr>
              <w:rStyle w:val="PlaceholderText"/>
            </w:rPr>
            <w:t>Choose an item.</w:t>
          </w:r>
        </w:p>
      </w:docPartBody>
    </w:docPart>
    <w:docPart>
      <w:docPartPr>
        <w:name w:val="4EABC60E7A1C4A7F9669BF82208087A0"/>
        <w:category>
          <w:name w:val="General"/>
          <w:gallery w:val="placeholder"/>
        </w:category>
        <w:types>
          <w:type w:val="bbPlcHdr"/>
        </w:types>
        <w:behaviors>
          <w:behavior w:val="content"/>
        </w:behaviors>
        <w:guid w:val="{6A37A16F-026C-4745-A547-5737A6FB9803}"/>
      </w:docPartPr>
      <w:docPartBody>
        <w:p w:rsidR="005330E0" w:rsidRDefault="005330E0" w:rsidP="005330E0">
          <w:pPr>
            <w:pStyle w:val="4EABC60E7A1C4A7F9669BF82208087A0"/>
          </w:pPr>
          <w:r w:rsidRPr="00780E81">
            <w:rPr>
              <w:rStyle w:val="PlaceholderText"/>
            </w:rPr>
            <w:t>Choose an item.</w:t>
          </w:r>
        </w:p>
      </w:docPartBody>
    </w:docPart>
    <w:docPart>
      <w:docPartPr>
        <w:name w:val="CA63F7FEFFF0412788F5BD9838992562"/>
        <w:category>
          <w:name w:val="General"/>
          <w:gallery w:val="placeholder"/>
        </w:category>
        <w:types>
          <w:type w:val="bbPlcHdr"/>
        </w:types>
        <w:behaviors>
          <w:behavior w:val="content"/>
        </w:behaviors>
        <w:guid w:val="{23EF5180-F11E-40B8-998A-C9BBCFCF256A}"/>
      </w:docPartPr>
      <w:docPartBody>
        <w:p w:rsidR="005330E0" w:rsidRDefault="005330E0" w:rsidP="005330E0">
          <w:pPr>
            <w:pStyle w:val="CA63F7FEFFF0412788F5BD9838992562"/>
          </w:pPr>
          <w:r w:rsidRPr="00780E81">
            <w:rPr>
              <w:rStyle w:val="PlaceholderText"/>
            </w:rPr>
            <w:t>Choose an item.</w:t>
          </w:r>
        </w:p>
      </w:docPartBody>
    </w:docPart>
    <w:docPart>
      <w:docPartPr>
        <w:name w:val="CE65786B84D647B2A08FE89FE4ADAE4A"/>
        <w:category>
          <w:name w:val="General"/>
          <w:gallery w:val="placeholder"/>
        </w:category>
        <w:types>
          <w:type w:val="bbPlcHdr"/>
        </w:types>
        <w:behaviors>
          <w:behavior w:val="content"/>
        </w:behaviors>
        <w:guid w:val="{A88FAEB7-86E0-4EEC-A92B-9876DA086702}"/>
      </w:docPartPr>
      <w:docPartBody>
        <w:p w:rsidR="005330E0" w:rsidRDefault="005330E0" w:rsidP="005330E0">
          <w:pPr>
            <w:pStyle w:val="CE65786B84D647B2A08FE89FE4ADAE4A"/>
          </w:pPr>
          <w:r w:rsidRPr="00780E81">
            <w:rPr>
              <w:rStyle w:val="PlaceholderText"/>
            </w:rPr>
            <w:t>Choose an item.</w:t>
          </w:r>
        </w:p>
      </w:docPartBody>
    </w:docPart>
    <w:docPart>
      <w:docPartPr>
        <w:name w:val="C71C839915D046D995FBF8CE7498363C"/>
        <w:category>
          <w:name w:val="General"/>
          <w:gallery w:val="placeholder"/>
        </w:category>
        <w:types>
          <w:type w:val="bbPlcHdr"/>
        </w:types>
        <w:behaviors>
          <w:behavior w:val="content"/>
        </w:behaviors>
        <w:guid w:val="{C2C58264-9394-4AD5-B8DE-49015C7A32A8}"/>
      </w:docPartPr>
      <w:docPartBody>
        <w:p w:rsidR="005330E0" w:rsidRDefault="005330E0" w:rsidP="005330E0">
          <w:pPr>
            <w:pStyle w:val="C71C839915D046D995FBF8CE7498363C"/>
          </w:pPr>
          <w:r w:rsidRPr="00780E81">
            <w:rPr>
              <w:rStyle w:val="PlaceholderText"/>
            </w:rPr>
            <w:t>Choose an item.</w:t>
          </w:r>
        </w:p>
      </w:docPartBody>
    </w:docPart>
    <w:docPart>
      <w:docPartPr>
        <w:name w:val="47485A5982A84E7C8DD4D6D796B559CD"/>
        <w:category>
          <w:name w:val="General"/>
          <w:gallery w:val="placeholder"/>
        </w:category>
        <w:types>
          <w:type w:val="bbPlcHdr"/>
        </w:types>
        <w:behaviors>
          <w:behavior w:val="content"/>
        </w:behaviors>
        <w:guid w:val="{FC1669FF-884F-427F-919E-4AC40D380566}"/>
      </w:docPartPr>
      <w:docPartBody>
        <w:p w:rsidR="005330E0" w:rsidRDefault="005330E0" w:rsidP="005330E0">
          <w:pPr>
            <w:pStyle w:val="47485A5982A84E7C8DD4D6D796B559CD"/>
          </w:pPr>
          <w:r w:rsidRPr="00780E81">
            <w:rPr>
              <w:rStyle w:val="PlaceholderText"/>
            </w:rPr>
            <w:t>Choose an item.</w:t>
          </w:r>
        </w:p>
      </w:docPartBody>
    </w:docPart>
    <w:docPart>
      <w:docPartPr>
        <w:name w:val="F78E0822AB5A4129801932894F2F9ECA"/>
        <w:category>
          <w:name w:val="General"/>
          <w:gallery w:val="placeholder"/>
        </w:category>
        <w:types>
          <w:type w:val="bbPlcHdr"/>
        </w:types>
        <w:behaviors>
          <w:behavior w:val="content"/>
        </w:behaviors>
        <w:guid w:val="{C570A235-3A39-4B6D-A017-E5399C02969B}"/>
      </w:docPartPr>
      <w:docPartBody>
        <w:p w:rsidR="005330E0" w:rsidRDefault="005330E0" w:rsidP="005330E0">
          <w:pPr>
            <w:pStyle w:val="F78E0822AB5A4129801932894F2F9ECA"/>
          </w:pPr>
          <w:r w:rsidRPr="00780E81">
            <w:rPr>
              <w:rStyle w:val="PlaceholderText"/>
            </w:rPr>
            <w:t>Choose an item.</w:t>
          </w:r>
        </w:p>
      </w:docPartBody>
    </w:docPart>
    <w:docPart>
      <w:docPartPr>
        <w:name w:val="E17711351D79474F8A8A9903043DAA7D"/>
        <w:category>
          <w:name w:val="General"/>
          <w:gallery w:val="placeholder"/>
        </w:category>
        <w:types>
          <w:type w:val="bbPlcHdr"/>
        </w:types>
        <w:behaviors>
          <w:behavior w:val="content"/>
        </w:behaviors>
        <w:guid w:val="{DB9E63AE-F05F-4848-B2DA-3D827FA7366F}"/>
      </w:docPartPr>
      <w:docPartBody>
        <w:p w:rsidR="005330E0" w:rsidRDefault="005330E0" w:rsidP="005330E0">
          <w:pPr>
            <w:pStyle w:val="E17711351D79474F8A8A9903043DAA7D"/>
          </w:pPr>
          <w:r w:rsidRPr="00780E81">
            <w:rPr>
              <w:rStyle w:val="PlaceholderText"/>
            </w:rPr>
            <w:t>Choose an item.</w:t>
          </w:r>
        </w:p>
      </w:docPartBody>
    </w:docPart>
    <w:docPart>
      <w:docPartPr>
        <w:name w:val="EE6B5BD295734B7697C6349AA805852D"/>
        <w:category>
          <w:name w:val="General"/>
          <w:gallery w:val="placeholder"/>
        </w:category>
        <w:types>
          <w:type w:val="bbPlcHdr"/>
        </w:types>
        <w:behaviors>
          <w:behavior w:val="content"/>
        </w:behaviors>
        <w:guid w:val="{E09BAA74-C853-4069-94ED-5B54903A6B9E}"/>
      </w:docPartPr>
      <w:docPartBody>
        <w:p w:rsidR="005330E0" w:rsidRDefault="005330E0" w:rsidP="005330E0">
          <w:pPr>
            <w:pStyle w:val="EE6B5BD295734B7697C6349AA805852D"/>
          </w:pPr>
          <w:r w:rsidRPr="00780E81">
            <w:rPr>
              <w:rStyle w:val="PlaceholderText"/>
            </w:rPr>
            <w:t>Choose an item.</w:t>
          </w:r>
        </w:p>
      </w:docPartBody>
    </w:docPart>
    <w:docPart>
      <w:docPartPr>
        <w:name w:val="44025C0EF3D249A29C6FC91642DDC0E3"/>
        <w:category>
          <w:name w:val="General"/>
          <w:gallery w:val="placeholder"/>
        </w:category>
        <w:types>
          <w:type w:val="bbPlcHdr"/>
        </w:types>
        <w:behaviors>
          <w:behavior w:val="content"/>
        </w:behaviors>
        <w:guid w:val="{AF399D02-9E38-478B-8BBF-7D56B1D6887D}"/>
      </w:docPartPr>
      <w:docPartBody>
        <w:p w:rsidR="005330E0" w:rsidRDefault="005330E0" w:rsidP="005330E0">
          <w:pPr>
            <w:pStyle w:val="44025C0EF3D249A29C6FC91642DDC0E3"/>
          </w:pPr>
          <w:r w:rsidRPr="00780E81">
            <w:rPr>
              <w:rStyle w:val="PlaceholderText"/>
            </w:rPr>
            <w:t>Choose an item.</w:t>
          </w:r>
        </w:p>
      </w:docPartBody>
    </w:docPart>
    <w:docPart>
      <w:docPartPr>
        <w:name w:val="F41E87E947304AEA8EFBC099528B9048"/>
        <w:category>
          <w:name w:val="General"/>
          <w:gallery w:val="placeholder"/>
        </w:category>
        <w:types>
          <w:type w:val="bbPlcHdr"/>
        </w:types>
        <w:behaviors>
          <w:behavior w:val="content"/>
        </w:behaviors>
        <w:guid w:val="{CD239A49-0E5F-4A0E-8379-F51281CF42E6}"/>
      </w:docPartPr>
      <w:docPartBody>
        <w:p w:rsidR="005330E0" w:rsidRDefault="005330E0" w:rsidP="005330E0">
          <w:pPr>
            <w:pStyle w:val="F41E87E947304AEA8EFBC099528B9048"/>
          </w:pPr>
          <w:r w:rsidRPr="00780E81">
            <w:rPr>
              <w:rStyle w:val="PlaceholderText"/>
            </w:rPr>
            <w:t>Choose an item.</w:t>
          </w:r>
        </w:p>
      </w:docPartBody>
    </w:docPart>
    <w:docPart>
      <w:docPartPr>
        <w:name w:val="483E364377394596A658DC7B5622A522"/>
        <w:category>
          <w:name w:val="General"/>
          <w:gallery w:val="placeholder"/>
        </w:category>
        <w:types>
          <w:type w:val="bbPlcHdr"/>
        </w:types>
        <w:behaviors>
          <w:behavior w:val="content"/>
        </w:behaviors>
        <w:guid w:val="{6A70C4E3-F92C-4C1A-930A-0BA80E40A417}"/>
      </w:docPartPr>
      <w:docPartBody>
        <w:p w:rsidR="005330E0" w:rsidRDefault="005330E0" w:rsidP="005330E0">
          <w:pPr>
            <w:pStyle w:val="483E364377394596A658DC7B5622A522"/>
          </w:pPr>
          <w:r w:rsidRPr="00780E81">
            <w:rPr>
              <w:rStyle w:val="PlaceholderText"/>
            </w:rPr>
            <w:t>Choose an item.</w:t>
          </w:r>
        </w:p>
      </w:docPartBody>
    </w:docPart>
    <w:docPart>
      <w:docPartPr>
        <w:name w:val="1770E7999B904C5C89265FF48690B897"/>
        <w:category>
          <w:name w:val="General"/>
          <w:gallery w:val="placeholder"/>
        </w:category>
        <w:types>
          <w:type w:val="bbPlcHdr"/>
        </w:types>
        <w:behaviors>
          <w:behavior w:val="content"/>
        </w:behaviors>
        <w:guid w:val="{F9033662-08B7-475D-990F-06789C239964}"/>
      </w:docPartPr>
      <w:docPartBody>
        <w:p w:rsidR="005330E0" w:rsidRDefault="005330E0" w:rsidP="005330E0">
          <w:pPr>
            <w:pStyle w:val="1770E7999B904C5C89265FF48690B897"/>
          </w:pPr>
          <w:r w:rsidRPr="00780E81">
            <w:rPr>
              <w:rStyle w:val="PlaceholderText"/>
            </w:rPr>
            <w:t>Choose an item.</w:t>
          </w:r>
        </w:p>
      </w:docPartBody>
    </w:docPart>
    <w:docPart>
      <w:docPartPr>
        <w:name w:val="548354BEF4C846E9A4D3E5F74DB1D45C"/>
        <w:category>
          <w:name w:val="General"/>
          <w:gallery w:val="placeholder"/>
        </w:category>
        <w:types>
          <w:type w:val="bbPlcHdr"/>
        </w:types>
        <w:behaviors>
          <w:behavior w:val="content"/>
        </w:behaviors>
        <w:guid w:val="{E4DE50D2-E553-442A-820D-264F94C0BF85}"/>
      </w:docPartPr>
      <w:docPartBody>
        <w:p w:rsidR="005330E0" w:rsidRDefault="005330E0" w:rsidP="005330E0">
          <w:pPr>
            <w:pStyle w:val="548354BEF4C846E9A4D3E5F74DB1D45C"/>
          </w:pPr>
          <w:r w:rsidRPr="00780E81">
            <w:rPr>
              <w:rStyle w:val="PlaceholderText"/>
            </w:rPr>
            <w:t>Choose an item.</w:t>
          </w:r>
        </w:p>
      </w:docPartBody>
    </w:docPart>
    <w:docPart>
      <w:docPartPr>
        <w:name w:val="FDEE4AB5DD2F42DF8F980F2BFB886515"/>
        <w:category>
          <w:name w:val="General"/>
          <w:gallery w:val="placeholder"/>
        </w:category>
        <w:types>
          <w:type w:val="bbPlcHdr"/>
        </w:types>
        <w:behaviors>
          <w:behavior w:val="content"/>
        </w:behaviors>
        <w:guid w:val="{620CE979-0A10-4ACC-BAEF-73AE3BD1FC27}"/>
      </w:docPartPr>
      <w:docPartBody>
        <w:p w:rsidR="005330E0" w:rsidRDefault="005330E0" w:rsidP="005330E0">
          <w:pPr>
            <w:pStyle w:val="FDEE4AB5DD2F42DF8F980F2BFB886515"/>
          </w:pPr>
          <w:r w:rsidRPr="00780E81">
            <w:rPr>
              <w:rStyle w:val="PlaceholderText"/>
            </w:rPr>
            <w:t>Choose an item.</w:t>
          </w:r>
        </w:p>
      </w:docPartBody>
    </w:docPart>
    <w:docPart>
      <w:docPartPr>
        <w:name w:val="9EB274419A104856BDC1CB442A35094B"/>
        <w:category>
          <w:name w:val="General"/>
          <w:gallery w:val="placeholder"/>
        </w:category>
        <w:types>
          <w:type w:val="bbPlcHdr"/>
        </w:types>
        <w:behaviors>
          <w:behavior w:val="content"/>
        </w:behaviors>
        <w:guid w:val="{EB6CEE83-9082-4A44-B9E4-B8B77AD6CBD5}"/>
      </w:docPartPr>
      <w:docPartBody>
        <w:p w:rsidR="005330E0" w:rsidRDefault="005330E0" w:rsidP="005330E0">
          <w:pPr>
            <w:pStyle w:val="9EB274419A104856BDC1CB442A35094B"/>
          </w:pPr>
          <w:r w:rsidRPr="00780E81">
            <w:rPr>
              <w:rStyle w:val="PlaceholderText"/>
            </w:rPr>
            <w:t>Choose an item.</w:t>
          </w:r>
        </w:p>
      </w:docPartBody>
    </w:docPart>
    <w:docPart>
      <w:docPartPr>
        <w:name w:val="EFC5215D016B479D982A0DA394D791BD"/>
        <w:category>
          <w:name w:val="General"/>
          <w:gallery w:val="placeholder"/>
        </w:category>
        <w:types>
          <w:type w:val="bbPlcHdr"/>
        </w:types>
        <w:behaviors>
          <w:behavior w:val="content"/>
        </w:behaviors>
        <w:guid w:val="{4AD68D77-5BAE-4208-BF20-EA94E9D31190}"/>
      </w:docPartPr>
      <w:docPartBody>
        <w:p w:rsidR="005330E0" w:rsidRDefault="005330E0" w:rsidP="005330E0">
          <w:pPr>
            <w:pStyle w:val="EFC5215D016B479D982A0DA394D791BD"/>
          </w:pPr>
          <w:r w:rsidRPr="00780E81">
            <w:rPr>
              <w:rStyle w:val="PlaceholderText"/>
            </w:rPr>
            <w:t>Choose an item.</w:t>
          </w:r>
        </w:p>
      </w:docPartBody>
    </w:docPart>
    <w:docPart>
      <w:docPartPr>
        <w:name w:val="603284A76BF94ADDA80D27A83821088C"/>
        <w:category>
          <w:name w:val="General"/>
          <w:gallery w:val="placeholder"/>
        </w:category>
        <w:types>
          <w:type w:val="bbPlcHdr"/>
        </w:types>
        <w:behaviors>
          <w:behavior w:val="content"/>
        </w:behaviors>
        <w:guid w:val="{EACDA5E5-E886-46CB-BE78-9D78AE212172}"/>
      </w:docPartPr>
      <w:docPartBody>
        <w:p w:rsidR="005330E0" w:rsidRDefault="005330E0" w:rsidP="005330E0">
          <w:pPr>
            <w:pStyle w:val="603284A76BF94ADDA80D27A83821088C"/>
          </w:pPr>
          <w:r w:rsidRPr="00780E81">
            <w:rPr>
              <w:rStyle w:val="PlaceholderText"/>
            </w:rPr>
            <w:t>Choose an item.</w:t>
          </w:r>
        </w:p>
      </w:docPartBody>
    </w:docPart>
    <w:docPart>
      <w:docPartPr>
        <w:name w:val="FB49E5F424794DA8B9C2629291023861"/>
        <w:category>
          <w:name w:val="General"/>
          <w:gallery w:val="placeholder"/>
        </w:category>
        <w:types>
          <w:type w:val="bbPlcHdr"/>
        </w:types>
        <w:behaviors>
          <w:behavior w:val="content"/>
        </w:behaviors>
        <w:guid w:val="{6788D4A6-BC3D-48AA-AB0C-90D9277F0FA4}"/>
      </w:docPartPr>
      <w:docPartBody>
        <w:p w:rsidR="005330E0" w:rsidRDefault="005330E0" w:rsidP="005330E0">
          <w:pPr>
            <w:pStyle w:val="FB49E5F424794DA8B9C2629291023861"/>
          </w:pPr>
          <w:r w:rsidRPr="00780E81">
            <w:rPr>
              <w:rStyle w:val="PlaceholderText"/>
            </w:rPr>
            <w:t>Choose an item.</w:t>
          </w:r>
        </w:p>
      </w:docPartBody>
    </w:docPart>
    <w:docPart>
      <w:docPartPr>
        <w:name w:val="39899D06D7FD45AB8733A2BB4999E4EB"/>
        <w:category>
          <w:name w:val="General"/>
          <w:gallery w:val="placeholder"/>
        </w:category>
        <w:types>
          <w:type w:val="bbPlcHdr"/>
        </w:types>
        <w:behaviors>
          <w:behavior w:val="content"/>
        </w:behaviors>
        <w:guid w:val="{539AD14F-5D24-448E-8063-51231FACB07F}"/>
      </w:docPartPr>
      <w:docPartBody>
        <w:p w:rsidR="005330E0" w:rsidRDefault="005330E0" w:rsidP="005330E0">
          <w:pPr>
            <w:pStyle w:val="39899D06D7FD45AB8733A2BB4999E4EB"/>
          </w:pPr>
          <w:r w:rsidRPr="00780E81">
            <w:rPr>
              <w:rStyle w:val="PlaceholderText"/>
            </w:rPr>
            <w:t>Choose an item.</w:t>
          </w:r>
        </w:p>
      </w:docPartBody>
    </w:docPart>
    <w:docPart>
      <w:docPartPr>
        <w:name w:val="5FE1D67E030B46C38079891B6E6F124A"/>
        <w:category>
          <w:name w:val="General"/>
          <w:gallery w:val="placeholder"/>
        </w:category>
        <w:types>
          <w:type w:val="bbPlcHdr"/>
        </w:types>
        <w:behaviors>
          <w:behavior w:val="content"/>
        </w:behaviors>
        <w:guid w:val="{3715FDC3-2F1B-4741-B89E-05125101C43C}"/>
      </w:docPartPr>
      <w:docPartBody>
        <w:p w:rsidR="005330E0" w:rsidRDefault="005330E0" w:rsidP="005330E0">
          <w:pPr>
            <w:pStyle w:val="5FE1D67E030B46C38079891B6E6F124A"/>
          </w:pPr>
          <w:r w:rsidRPr="00780E81">
            <w:rPr>
              <w:rStyle w:val="PlaceholderText"/>
            </w:rPr>
            <w:t>Choose an item.</w:t>
          </w:r>
        </w:p>
      </w:docPartBody>
    </w:docPart>
    <w:docPart>
      <w:docPartPr>
        <w:name w:val="C79EBD6B126C46EBA109E5325BC46CBF"/>
        <w:category>
          <w:name w:val="General"/>
          <w:gallery w:val="placeholder"/>
        </w:category>
        <w:types>
          <w:type w:val="bbPlcHdr"/>
        </w:types>
        <w:behaviors>
          <w:behavior w:val="content"/>
        </w:behaviors>
        <w:guid w:val="{B0A1EFC0-08E3-4ECC-820A-5970928AA6C4}"/>
      </w:docPartPr>
      <w:docPartBody>
        <w:p w:rsidR="005330E0" w:rsidRDefault="005330E0" w:rsidP="005330E0">
          <w:pPr>
            <w:pStyle w:val="C79EBD6B126C46EBA109E5325BC46CBF"/>
          </w:pPr>
          <w:r w:rsidRPr="00780E81">
            <w:rPr>
              <w:rStyle w:val="PlaceholderText"/>
            </w:rPr>
            <w:t>Choose an item.</w:t>
          </w:r>
        </w:p>
      </w:docPartBody>
    </w:docPart>
    <w:docPart>
      <w:docPartPr>
        <w:name w:val="3A9D41F979BA42D594CCB63DAFA68D10"/>
        <w:category>
          <w:name w:val="General"/>
          <w:gallery w:val="placeholder"/>
        </w:category>
        <w:types>
          <w:type w:val="bbPlcHdr"/>
        </w:types>
        <w:behaviors>
          <w:behavior w:val="content"/>
        </w:behaviors>
        <w:guid w:val="{01658EA6-FCB7-4E31-B302-659D5DDBA2AF}"/>
      </w:docPartPr>
      <w:docPartBody>
        <w:p w:rsidR="005330E0" w:rsidRDefault="005330E0" w:rsidP="005330E0">
          <w:pPr>
            <w:pStyle w:val="3A9D41F979BA42D594CCB63DAFA68D10"/>
          </w:pPr>
          <w:r w:rsidRPr="00780E81">
            <w:rPr>
              <w:rStyle w:val="PlaceholderText"/>
            </w:rPr>
            <w:t>Choose an item.</w:t>
          </w:r>
        </w:p>
      </w:docPartBody>
    </w:docPart>
    <w:docPart>
      <w:docPartPr>
        <w:name w:val="02AEBAD3B9034E428A2860C4BF92EF1B"/>
        <w:category>
          <w:name w:val="General"/>
          <w:gallery w:val="placeholder"/>
        </w:category>
        <w:types>
          <w:type w:val="bbPlcHdr"/>
        </w:types>
        <w:behaviors>
          <w:behavior w:val="content"/>
        </w:behaviors>
        <w:guid w:val="{52EB3DA6-3D52-4B47-BE10-5CE92024FF32}"/>
      </w:docPartPr>
      <w:docPartBody>
        <w:p w:rsidR="005330E0" w:rsidRDefault="005330E0" w:rsidP="005330E0">
          <w:pPr>
            <w:pStyle w:val="02AEBAD3B9034E428A2860C4BF92EF1B"/>
          </w:pPr>
          <w:r w:rsidRPr="00780E81">
            <w:rPr>
              <w:rStyle w:val="PlaceholderText"/>
            </w:rPr>
            <w:t>Choose an item.</w:t>
          </w:r>
        </w:p>
      </w:docPartBody>
    </w:docPart>
    <w:docPart>
      <w:docPartPr>
        <w:name w:val="83AF821C7C3243B98FD01DB37DF08706"/>
        <w:category>
          <w:name w:val="General"/>
          <w:gallery w:val="placeholder"/>
        </w:category>
        <w:types>
          <w:type w:val="bbPlcHdr"/>
        </w:types>
        <w:behaviors>
          <w:behavior w:val="content"/>
        </w:behaviors>
        <w:guid w:val="{7B4D1FD3-541B-448B-972A-FB36C8245808}"/>
      </w:docPartPr>
      <w:docPartBody>
        <w:p w:rsidR="005330E0" w:rsidRDefault="005330E0" w:rsidP="005330E0">
          <w:pPr>
            <w:pStyle w:val="83AF821C7C3243B98FD01DB37DF08706"/>
          </w:pPr>
          <w:r w:rsidRPr="00780E81">
            <w:rPr>
              <w:rStyle w:val="PlaceholderText"/>
            </w:rPr>
            <w:t>Choose an item.</w:t>
          </w:r>
        </w:p>
      </w:docPartBody>
    </w:docPart>
    <w:docPart>
      <w:docPartPr>
        <w:name w:val="9CB47F0F7F9F4E40BB7382194942EB4A"/>
        <w:category>
          <w:name w:val="General"/>
          <w:gallery w:val="placeholder"/>
        </w:category>
        <w:types>
          <w:type w:val="bbPlcHdr"/>
        </w:types>
        <w:behaviors>
          <w:behavior w:val="content"/>
        </w:behaviors>
        <w:guid w:val="{A66B0803-A7D7-49FA-B1D6-1763230BF792}"/>
      </w:docPartPr>
      <w:docPartBody>
        <w:p w:rsidR="005330E0" w:rsidRDefault="005330E0" w:rsidP="005330E0">
          <w:pPr>
            <w:pStyle w:val="9CB47F0F7F9F4E40BB7382194942EB4A"/>
          </w:pPr>
          <w:r w:rsidRPr="00780E81">
            <w:rPr>
              <w:rStyle w:val="PlaceholderText"/>
            </w:rPr>
            <w:t>Choose an item.</w:t>
          </w:r>
        </w:p>
      </w:docPartBody>
    </w:docPart>
    <w:docPart>
      <w:docPartPr>
        <w:name w:val="C3F3E5BCD2F4489E96505EC9543F3EB7"/>
        <w:category>
          <w:name w:val="General"/>
          <w:gallery w:val="placeholder"/>
        </w:category>
        <w:types>
          <w:type w:val="bbPlcHdr"/>
        </w:types>
        <w:behaviors>
          <w:behavior w:val="content"/>
        </w:behaviors>
        <w:guid w:val="{DD658BDC-876B-41EF-9FF6-10987B6BC8C7}"/>
      </w:docPartPr>
      <w:docPartBody>
        <w:p w:rsidR="005330E0" w:rsidRDefault="005330E0" w:rsidP="005330E0">
          <w:pPr>
            <w:pStyle w:val="C3F3E5BCD2F4489E96505EC9543F3EB7"/>
          </w:pPr>
          <w:r w:rsidRPr="00780E81">
            <w:rPr>
              <w:rStyle w:val="PlaceholderText"/>
            </w:rPr>
            <w:t>Choose an item.</w:t>
          </w:r>
        </w:p>
      </w:docPartBody>
    </w:docPart>
    <w:docPart>
      <w:docPartPr>
        <w:name w:val="11D50A744A3E424B9B7F9B710DB6AD62"/>
        <w:category>
          <w:name w:val="General"/>
          <w:gallery w:val="placeholder"/>
        </w:category>
        <w:types>
          <w:type w:val="bbPlcHdr"/>
        </w:types>
        <w:behaviors>
          <w:behavior w:val="content"/>
        </w:behaviors>
        <w:guid w:val="{0293C5C7-1619-4F12-BAE3-FD7E34986F56}"/>
      </w:docPartPr>
      <w:docPartBody>
        <w:p w:rsidR="005330E0" w:rsidRDefault="005330E0" w:rsidP="005330E0">
          <w:pPr>
            <w:pStyle w:val="11D50A744A3E424B9B7F9B710DB6AD62"/>
          </w:pPr>
          <w:r w:rsidRPr="00780E81">
            <w:rPr>
              <w:rStyle w:val="PlaceholderText"/>
            </w:rPr>
            <w:t>Choose an item.</w:t>
          </w:r>
        </w:p>
      </w:docPartBody>
    </w:docPart>
    <w:docPart>
      <w:docPartPr>
        <w:name w:val="A1B007C3B0B34BEDA4CAA32ACF0B926B"/>
        <w:category>
          <w:name w:val="General"/>
          <w:gallery w:val="placeholder"/>
        </w:category>
        <w:types>
          <w:type w:val="bbPlcHdr"/>
        </w:types>
        <w:behaviors>
          <w:behavior w:val="content"/>
        </w:behaviors>
        <w:guid w:val="{F1786ACD-2EB7-441C-8BB7-277914CC9068}"/>
      </w:docPartPr>
      <w:docPartBody>
        <w:p w:rsidR="005330E0" w:rsidRDefault="005330E0" w:rsidP="005330E0">
          <w:pPr>
            <w:pStyle w:val="A1B007C3B0B34BEDA4CAA32ACF0B926B"/>
          </w:pPr>
          <w:r w:rsidRPr="00780E81">
            <w:rPr>
              <w:rStyle w:val="PlaceholderText"/>
            </w:rPr>
            <w:t>Choose an item.</w:t>
          </w:r>
        </w:p>
      </w:docPartBody>
    </w:docPart>
    <w:docPart>
      <w:docPartPr>
        <w:name w:val="0F1D491795594AE68F353E93CA87D494"/>
        <w:category>
          <w:name w:val="General"/>
          <w:gallery w:val="placeholder"/>
        </w:category>
        <w:types>
          <w:type w:val="bbPlcHdr"/>
        </w:types>
        <w:behaviors>
          <w:behavior w:val="content"/>
        </w:behaviors>
        <w:guid w:val="{FBD4DB3D-D33F-45C4-B203-3FE1A6803890}"/>
      </w:docPartPr>
      <w:docPartBody>
        <w:p w:rsidR="005330E0" w:rsidRDefault="005330E0" w:rsidP="005330E0">
          <w:pPr>
            <w:pStyle w:val="0F1D491795594AE68F353E93CA87D494"/>
          </w:pPr>
          <w:r w:rsidRPr="00780E81">
            <w:rPr>
              <w:rStyle w:val="PlaceholderText"/>
            </w:rPr>
            <w:t>Choose an item.</w:t>
          </w:r>
        </w:p>
      </w:docPartBody>
    </w:docPart>
    <w:docPart>
      <w:docPartPr>
        <w:name w:val="60061ADEB5AA41D79AA90143CD3ED68F"/>
        <w:category>
          <w:name w:val="General"/>
          <w:gallery w:val="placeholder"/>
        </w:category>
        <w:types>
          <w:type w:val="bbPlcHdr"/>
        </w:types>
        <w:behaviors>
          <w:behavior w:val="content"/>
        </w:behaviors>
        <w:guid w:val="{A9B41A0C-85A7-4AEA-A2D6-7DB3A6F3AEAE}"/>
      </w:docPartPr>
      <w:docPartBody>
        <w:p w:rsidR="005330E0" w:rsidRDefault="005330E0" w:rsidP="005330E0">
          <w:pPr>
            <w:pStyle w:val="60061ADEB5AA41D79AA90143CD3ED68F"/>
          </w:pPr>
          <w:r w:rsidRPr="00780E81">
            <w:rPr>
              <w:rStyle w:val="PlaceholderText"/>
            </w:rPr>
            <w:t>Choose an item.</w:t>
          </w:r>
        </w:p>
      </w:docPartBody>
    </w:docPart>
    <w:docPart>
      <w:docPartPr>
        <w:name w:val="9E7B080A205F43CC83037958FFC28DD6"/>
        <w:category>
          <w:name w:val="General"/>
          <w:gallery w:val="placeholder"/>
        </w:category>
        <w:types>
          <w:type w:val="bbPlcHdr"/>
        </w:types>
        <w:behaviors>
          <w:behavior w:val="content"/>
        </w:behaviors>
        <w:guid w:val="{DE213253-7097-4298-87D1-FD345149BC7B}"/>
      </w:docPartPr>
      <w:docPartBody>
        <w:p w:rsidR="005330E0" w:rsidRDefault="005330E0" w:rsidP="005330E0">
          <w:pPr>
            <w:pStyle w:val="9E7B080A205F43CC83037958FFC28DD6"/>
          </w:pPr>
          <w:r w:rsidRPr="00780E81">
            <w:rPr>
              <w:rStyle w:val="PlaceholderText"/>
            </w:rPr>
            <w:t>Choose an item.</w:t>
          </w:r>
        </w:p>
      </w:docPartBody>
    </w:docPart>
    <w:docPart>
      <w:docPartPr>
        <w:name w:val="E68756C5300446D6811D3C6917E0EF9C"/>
        <w:category>
          <w:name w:val="General"/>
          <w:gallery w:val="placeholder"/>
        </w:category>
        <w:types>
          <w:type w:val="bbPlcHdr"/>
        </w:types>
        <w:behaviors>
          <w:behavior w:val="content"/>
        </w:behaviors>
        <w:guid w:val="{B84A6571-0E0D-4E57-BC72-CBC53C404E1F}"/>
      </w:docPartPr>
      <w:docPartBody>
        <w:p w:rsidR="005330E0" w:rsidRDefault="005330E0" w:rsidP="005330E0">
          <w:pPr>
            <w:pStyle w:val="E68756C5300446D6811D3C6917E0EF9C"/>
          </w:pPr>
          <w:r w:rsidRPr="00780E81">
            <w:rPr>
              <w:rStyle w:val="PlaceholderText"/>
            </w:rPr>
            <w:t>Choose an item.</w:t>
          </w:r>
        </w:p>
      </w:docPartBody>
    </w:docPart>
    <w:docPart>
      <w:docPartPr>
        <w:name w:val="3CC27AB0B93B43D9900450864C8BC501"/>
        <w:category>
          <w:name w:val="General"/>
          <w:gallery w:val="placeholder"/>
        </w:category>
        <w:types>
          <w:type w:val="bbPlcHdr"/>
        </w:types>
        <w:behaviors>
          <w:behavior w:val="content"/>
        </w:behaviors>
        <w:guid w:val="{29A923E2-428B-4FC0-9C44-92144340A5DE}"/>
      </w:docPartPr>
      <w:docPartBody>
        <w:p w:rsidR="005330E0" w:rsidRDefault="005330E0" w:rsidP="005330E0">
          <w:pPr>
            <w:pStyle w:val="3CC27AB0B93B43D9900450864C8BC501"/>
          </w:pPr>
          <w:r w:rsidRPr="00780E81">
            <w:rPr>
              <w:rStyle w:val="PlaceholderText"/>
            </w:rPr>
            <w:t>Choose an item.</w:t>
          </w:r>
        </w:p>
      </w:docPartBody>
    </w:docPart>
    <w:docPart>
      <w:docPartPr>
        <w:name w:val="3573C63A6DA54E25BD787D3AF538F704"/>
        <w:category>
          <w:name w:val="General"/>
          <w:gallery w:val="placeholder"/>
        </w:category>
        <w:types>
          <w:type w:val="bbPlcHdr"/>
        </w:types>
        <w:behaviors>
          <w:behavior w:val="content"/>
        </w:behaviors>
        <w:guid w:val="{9065239E-6B86-499B-9D84-B079C7090137}"/>
      </w:docPartPr>
      <w:docPartBody>
        <w:p w:rsidR="005330E0" w:rsidRDefault="005330E0" w:rsidP="005330E0">
          <w:pPr>
            <w:pStyle w:val="3573C63A6DA54E25BD787D3AF538F704"/>
          </w:pPr>
          <w:r w:rsidRPr="00780E81">
            <w:rPr>
              <w:rStyle w:val="PlaceholderText"/>
            </w:rPr>
            <w:t>Choose an item.</w:t>
          </w:r>
        </w:p>
      </w:docPartBody>
    </w:docPart>
    <w:docPart>
      <w:docPartPr>
        <w:name w:val="235688C3B40E4D62B5EFB359D16A3FDD"/>
        <w:category>
          <w:name w:val="General"/>
          <w:gallery w:val="placeholder"/>
        </w:category>
        <w:types>
          <w:type w:val="bbPlcHdr"/>
        </w:types>
        <w:behaviors>
          <w:behavior w:val="content"/>
        </w:behaviors>
        <w:guid w:val="{C26F4733-5563-494D-86BF-0DE17CBDF3E3}"/>
      </w:docPartPr>
      <w:docPartBody>
        <w:p w:rsidR="005330E0" w:rsidRDefault="005330E0" w:rsidP="005330E0">
          <w:pPr>
            <w:pStyle w:val="235688C3B40E4D62B5EFB359D16A3FDD"/>
          </w:pPr>
          <w:r w:rsidRPr="00780E81">
            <w:rPr>
              <w:rStyle w:val="PlaceholderText"/>
            </w:rPr>
            <w:t>Choose an item.</w:t>
          </w:r>
        </w:p>
      </w:docPartBody>
    </w:docPart>
    <w:docPart>
      <w:docPartPr>
        <w:name w:val="8847E5AB91C84A629CD6B0C60C5BC46C"/>
        <w:category>
          <w:name w:val="General"/>
          <w:gallery w:val="placeholder"/>
        </w:category>
        <w:types>
          <w:type w:val="bbPlcHdr"/>
        </w:types>
        <w:behaviors>
          <w:behavior w:val="content"/>
        </w:behaviors>
        <w:guid w:val="{64A8CAD8-4DBB-4E00-8495-D9C44BA854AE}"/>
      </w:docPartPr>
      <w:docPartBody>
        <w:p w:rsidR="005330E0" w:rsidRDefault="005330E0" w:rsidP="005330E0">
          <w:pPr>
            <w:pStyle w:val="8847E5AB91C84A629CD6B0C60C5BC46C"/>
          </w:pPr>
          <w:r w:rsidRPr="00780E81">
            <w:rPr>
              <w:rStyle w:val="PlaceholderText"/>
            </w:rPr>
            <w:t>Choose an item.</w:t>
          </w:r>
        </w:p>
      </w:docPartBody>
    </w:docPart>
    <w:docPart>
      <w:docPartPr>
        <w:name w:val="166D542C4D5A4B0386CAB83EF4724615"/>
        <w:category>
          <w:name w:val="General"/>
          <w:gallery w:val="placeholder"/>
        </w:category>
        <w:types>
          <w:type w:val="bbPlcHdr"/>
        </w:types>
        <w:behaviors>
          <w:behavior w:val="content"/>
        </w:behaviors>
        <w:guid w:val="{DA7BF864-1102-4ADF-9831-DDA4C0D798A1}"/>
      </w:docPartPr>
      <w:docPartBody>
        <w:p w:rsidR="005330E0" w:rsidRDefault="005330E0" w:rsidP="005330E0">
          <w:pPr>
            <w:pStyle w:val="166D542C4D5A4B0386CAB83EF4724615"/>
          </w:pPr>
          <w:r w:rsidRPr="00780E81">
            <w:rPr>
              <w:rStyle w:val="PlaceholderText"/>
            </w:rPr>
            <w:t>Choose an item.</w:t>
          </w:r>
        </w:p>
      </w:docPartBody>
    </w:docPart>
    <w:docPart>
      <w:docPartPr>
        <w:name w:val="7348CCED915A4C48B8F589A76259BF48"/>
        <w:category>
          <w:name w:val="General"/>
          <w:gallery w:val="placeholder"/>
        </w:category>
        <w:types>
          <w:type w:val="bbPlcHdr"/>
        </w:types>
        <w:behaviors>
          <w:behavior w:val="content"/>
        </w:behaviors>
        <w:guid w:val="{86421A12-8BC1-4EA7-9FD9-4F10E4B89A5C}"/>
      </w:docPartPr>
      <w:docPartBody>
        <w:p w:rsidR="005330E0" w:rsidRDefault="005330E0" w:rsidP="005330E0">
          <w:pPr>
            <w:pStyle w:val="7348CCED915A4C48B8F589A76259BF48"/>
          </w:pPr>
          <w:r w:rsidRPr="00780E81">
            <w:rPr>
              <w:rStyle w:val="PlaceholderText"/>
            </w:rPr>
            <w:t>Choose an item.</w:t>
          </w:r>
        </w:p>
      </w:docPartBody>
    </w:docPart>
    <w:docPart>
      <w:docPartPr>
        <w:name w:val="913EC52D90A14D47B2D7E4A8204887B8"/>
        <w:category>
          <w:name w:val="General"/>
          <w:gallery w:val="placeholder"/>
        </w:category>
        <w:types>
          <w:type w:val="bbPlcHdr"/>
        </w:types>
        <w:behaviors>
          <w:behavior w:val="content"/>
        </w:behaviors>
        <w:guid w:val="{F55D0E2E-ABE7-4AAC-B9F6-C8DCAD2D3ACA}"/>
      </w:docPartPr>
      <w:docPartBody>
        <w:p w:rsidR="005330E0" w:rsidRDefault="005330E0" w:rsidP="005330E0">
          <w:pPr>
            <w:pStyle w:val="913EC52D90A14D47B2D7E4A8204887B8"/>
          </w:pPr>
          <w:r w:rsidRPr="00780E81">
            <w:rPr>
              <w:rStyle w:val="PlaceholderText"/>
            </w:rPr>
            <w:t>Choose an item.</w:t>
          </w:r>
        </w:p>
      </w:docPartBody>
    </w:docPart>
    <w:docPart>
      <w:docPartPr>
        <w:name w:val="89D4DD21EBB144DB8B076C43B7AA0FE5"/>
        <w:category>
          <w:name w:val="General"/>
          <w:gallery w:val="placeholder"/>
        </w:category>
        <w:types>
          <w:type w:val="bbPlcHdr"/>
        </w:types>
        <w:behaviors>
          <w:behavior w:val="content"/>
        </w:behaviors>
        <w:guid w:val="{9B5458BA-7166-4FD3-9A94-C2CC1D90218E}"/>
      </w:docPartPr>
      <w:docPartBody>
        <w:p w:rsidR="005330E0" w:rsidRDefault="005330E0" w:rsidP="005330E0">
          <w:pPr>
            <w:pStyle w:val="89D4DD21EBB144DB8B076C43B7AA0FE5"/>
          </w:pPr>
          <w:r w:rsidRPr="00780E81">
            <w:rPr>
              <w:rStyle w:val="PlaceholderText"/>
            </w:rPr>
            <w:t>Choose an item.</w:t>
          </w:r>
        </w:p>
      </w:docPartBody>
    </w:docPart>
    <w:docPart>
      <w:docPartPr>
        <w:name w:val="89267E82018646DB9B0DC9562AC71F16"/>
        <w:category>
          <w:name w:val="General"/>
          <w:gallery w:val="placeholder"/>
        </w:category>
        <w:types>
          <w:type w:val="bbPlcHdr"/>
        </w:types>
        <w:behaviors>
          <w:behavior w:val="content"/>
        </w:behaviors>
        <w:guid w:val="{6FA09EFC-FE04-4590-9B15-4045160B0768}"/>
      </w:docPartPr>
      <w:docPartBody>
        <w:p w:rsidR="005330E0" w:rsidRDefault="005330E0" w:rsidP="005330E0">
          <w:pPr>
            <w:pStyle w:val="89267E82018646DB9B0DC9562AC71F16"/>
          </w:pPr>
          <w:r w:rsidRPr="00780E81">
            <w:rPr>
              <w:rStyle w:val="PlaceholderText"/>
            </w:rPr>
            <w:t>Choose an item.</w:t>
          </w:r>
        </w:p>
      </w:docPartBody>
    </w:docPart>
    <w:docPart>
      <w:docPartPr>
        <w:name w:val="69FB4F9912774A0EA972F8ED70E8B893"/>
        <w:category>
          <w:name w:val="General"/>
          <w:gallery w:val="placeholder"/>
        </w:category>
        <w:types>
          <w:type w:val="bbPlcHdr"/>
        </w:types>
        <w:behaviors>
          <w:behavior w:val="content"/>
        </w:behaviors>
        <w:guid w:val="{8F3BE53D-DA6A-4972-8591-4685BCA6AC6E}"/>
      </w:docPartPr>
      <w:docPartBody>
        <w:p w:rsidR="005330E0" w:rsidRDefault="005330E0" w:rsidP="005330E0">
          <w:pPr>
            <w:pStyle w:val="69FB4F9912774A0EA972F8ED70E8B893"/>
          </w:pPr>
          <w:r w:rsidRPr="00780E81">
            <w:rPr>
              <w:rStyle w:val="PlaceholderText"/>
            </w:rPr>
            <w:t>Choose an item.</w:t>
          </w:r>
        </w:p>
      </w:docPartBody>
    </w:docPart>
    <w:docPart>
      <w:docPartPr>
        <w:name w:val="F01D19ABD77040CC972C7A174C88E1F5"/>
        <w:category>
          <w:name w:val="General"/>
          <w:gallery w:val="placeholder"/>
        </w:category>
        <w:types>
          <w:type w:val="bbPlcHdr"/>
        </w:types>
        <w:behaviors>
          <w:behavior w:val="content"/>
        </w:behaviors>
        <w:guid w:val="{545C447C-DEA1-4076-A904-029CD5601630}"/>
      </w:docPartPr>
      <w:docPartBody>
        <w:p w:rsidR="005330E0" w:rsidRDefault="005330E0" w:rsidP="005330E0">
          <w:pPr>
            <w:pStyle w:val="F01D19ABD77040CC972C7A174C88E1F5"/>
          </w:pPr>
          <w:r w:rsidRPr="00780E81">
            <w:rPr>
              <w:rStyle w:val="PlaceholderText"/>
            </w:rPr>
            <w:t>Choose an item.</w:t>
          </w:r>
        </w:p>
      </w:docPartBody>
    </w:docPart>
    <w:docPart>
      <w:docPartPr>
        <w:name w:val="8F93ADAAEAFF44F29E95AD6F0BB7ECE5"/>
        <w:category>
          <w:name w:val="General"/>
          <w:gallery w:val="placeholder"/>
        </w:category>
        <w:types>
          <w:type w:val="bbPlcHdr"/>
        </w:types>
        <w:behaviors>
          <w:behavior w:val="content"/>
        </w:behaviors>
        <w:guid w:val="{89B3A6BF-13B1-42CB-AA0A-F3A0EE57C33E}"/>
      </w:docPartPr>
      <w:docPartBody>
        <w:p w:rsidR="005330E0" w:rsidRDefault="005330E0" w:rsidP="005330E0">
          <w:pPr>
            <w:pStyle w:val="8F93ADAAEAFF44F29E95AD6F0BB7ECE5"/>
          </w:pPr>
          <w:r w:rsidRPr="00780E81">
            <w:rPr>
              <w:rStyle w:val="PlaceholderText"/>
            </w:rPr>
            <w:t>Choose an item.</w:t>
          </w:r>
        </w:p>
      </w:docPartBody>
    </w:docPart>
    <w:docPart>
      <w:docPartPr>
        <w:name w:val="97D87C2FEA9741E299BBD17331B12412"/>
        <w:category>
          <w:name w:val="General"/>
          <w:gallery w:val="placeholder"/>
        </w:category>
        <w:types>
          <w:type w:val="bbPlcHdr"/>
        </w:types>
        <w:behaviors>
          <w:behavior w:val="content"/>
        </w:behaviors>
        <w:guid w:val="{E3FFF76B-5449-4D00-9B42-49CE9B20CE46}"/>
      </w:docPartPr>
      <w:docPartBody>
        <w:p w:rsidR="005330E0" w:rsidRDefault="005330E0" w:rsidP="005330E0">
          <w:pPr>
            <w:pStyle w:val="97D87C2FEA9741E299BBD17331B12412"/>
          </w:pPr>
          <w:r w:rsidRPr="00780E81">
            <w:rPr>
              <w:rStyle w:val="PlaceholderText"/>
            </w:rPr>
            <w:t>Choose an item.</w:t>
          </w:r>
        </w:p>
      </w:docPartBody>
    </w:docPart>
    <w:docPart>
      <w:docPartPr>
        <w:name w:val="5CA8720CABA24DA5A986DC75135A81F3"/>
        <w:category>
          <w:name w:val="General"/>
          <w:gallery w:val="placeholder"/>
        </w:category>
        <w:types>
          <w:type w:val="bbPlcHdr"/>
        </w:types>
        <w:behaviors>
          <w:behavior w:val="content"/>
        </w:behaviors>
        <w:guid w:val="{0B0A0A5D-BC11-4729-B329-687F45067C53}"/>
      </w:docPartPr>
      <w:docPartBody>
        <w:p w:rsidR="005330E0" w:rsidRDefault="005330E0" w:rsidP="005330E0">
          <w:pPr>
            <w:pStyle w:val="5CA8720CABA24DA5A986DC75135A81F3"/>
          </w:pPr>
          <w:r w:rsidRPr="00780E81">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Letter Gothic">
    <w:altName w:val="Courier New"/>
    <w:charset w:val="00"/>
    <w:family w:val="modern"/>
    <w:pitch w:val="fixed"/>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halkduster">
    <w:altName w:val="Comic Sans MS"/>
    <w:charset w:val="4D"/>
    <w:family w:val="script"/>
    <w:pitch w:val="variable"/>
    <w:sig w:usb0="80000023" w:usb1="00000000" w:usb2="00000000" w:usb3="00000000" w:csb0="00000001" w:csb1="00000000"/>
  </w:font>
  <w:font w:name="Yu Mincho">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97DFD"/>
    <w:rsid w:val="000A7370"/>
    <w:rsid w:val="00141801"/>
    <w:rsid w:val="002949DA"/>
    <w:rsid w:val="002E4E33"/>
    <w:rsid w:val="003068A9"/>
    <w:rsid w:val="00451A5E"/>
    <w:rsid w:val="0046448D"/>
    <w:rsid w:val="00503848"/>
    <w:rsid w:val="00530992"/>
    <w:rsid w:val="005330E0"/>
    <w:rsid w:val="005E26E5"/>
    <w:rsid w:val="006A727B"/>
    <w:rsid w:val="008C0D06"/>
    <w:rsid w:val="00A07B47"/>
    <w:rsid w:val="00A81FED"/>
    <w:rsid w:val="00B27DCF"/>
    <w:rsid w:val="00D97DFD"/>
    <w:rsid w:val="00DF2A14"/>
    <w:rsid w:val="00E13A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30E0"/>
    <w:rPr>
      <w:color w:val="808080"/>
    </w:rPr>
  </w:style>
  <w:style w:type="paragraph" w:customStyle="1" w:styleId="6970536ACAC140E8B01E28DDE08C5C8A5">
    <w:name w:val="6970536ACAC140E8B01E28DDE08C5C8A5"/>
    <w:rsid w:val="006A727B"/>
    <w:pPr>
      <w:spacing w:after="0" w:line="360" w:lineRule="auto"/>
    </w:pPr>
    <w:rPr>
      <w:rFonts w:eastAsiaTheme="minorHAnsi"/>
      <w:kern w:val="0"/>
      <w:sz w:val="24"/>
      <w:lang w:eastAsia="en-US"/>
    </w:rPr>
  </w:style>
  <w:style w:type="paragraph" w:customStyle="1" w:styleId="4F4CA89E369D4C2C806BF43B49322FC3">
    <w:name w:val="4F4CA89E369D4C2C806BF43B49322FC3"/>
    <w:rsid w:val="005330E0"/>
  </w:style>
  <w:style w:type="paragraph" w:customStyle="1" w:styleId="0071543C25C74FAB863E5A0EF820C40D">
    <w:name w:val="0071543C25C74FAB863E5A0EF820C40D"/>
    <w:rsid w:val="005330E0"/>
  </w:style>
  <w:style w:type="paragraph" w:customStyle="1" w:styleId="D5773097A1B3406BB3A79444789446DF">
    <w:name w:val="D5773097A1B3406BB3A79444789446DF"/>
    <w:rsid w:val="005330E0"/>
  </w:style>
  <w:style w:type="paragraph" w:customStyle="1" w:styleId="8E1EB9828ADA43BAB350B3018C64CB3D">
    <w:name w:val="8E1EB9828ADA43BAB350B3018C64CB3D"/>
    <w:rsid w:val="005330E0"/>
  </w:style>
  <w:style w:type="paragraph" w:customStyle="1" w:styleId="D1EBABECFB1340FB9DF3D8E55277FF59">
    <w:name w:val="D1EBABECFB1340FB9DF3D8E55277FF59"/>
    <w:rsid w:val="005330E0"/>
  </w:style>
  <w:style w:type="paragraph" w:customStyle="1" w:styleId="78DCCD2D206541EA948106EDF878FA8B">
    <w:name w:val="78DCCD2D206541EA948106EDF878FA8B"/>
    <w:rsid w:val="005330E0"/>
  </w:style>
  <w:style w:type="paragraph" w:customStyle="1" w:styleId="C4B536B4A42A4E42927A8628E5645AF5">
    <w:name w:val="C4B536B4A42A4E42927A8628E5645AF5"/>
    <w:rsid w:val="005330E0"/>
  </w:style>
  <w:style w:type="paragraph" w:customStyle="1" w:styleId="5AF3DCAD338146159D66A21C118DCB5C">
    <w:name w:val="5AF3DCAD338146159D66A21C118DCB5C"/>
    <w:rsid w:val="005330E0"/>
  </w:style>
  <w:style w:type="paragraph" w:customStyle="1" w:styleId="47357EDB351D48B7BEA32D62A701EBDF">
    <w:name w:val="47357EDB351D48B7BEA32D62A701EBDF"/>
    <w:rsid w:val="005330E0"/>
  </w:style>
  <w:style w:type="paragraph" w:customStyle="1" w:styleId="523C7C01F08E47EBBFFD1A92FE6070F2">
    <w:name w:val="523C7C01F08E47EBBFFD1A92FE6070F2"/>
    <w:rsid w:val="005330E0"/>
  </w:style>
  <w:style w:type="paragraph" w:customStyle="1" w:styleId="399A871CB10E4678ACA56C69FFECB9AF">
    <w:name w:val="399A871CB10E4678ACA56C69FFECB9AF"/>
    <w:rsid w:val="005330E0"/>
  </w:style>
  <w:style w:type="paragraph" w:customStyle="1" w:styleId="4847F9D903364C728A7D0A16B7FA53DC">
    <w:name w:val="4847F9D903364C728A7D0A16B7FA53DC"/>
    <w:rsid w:val="005330E0"/>
  </w:style>
  <w:style w:type="paragraph" w:customStyle="1" w:styleId="2F6D4E9A7C26418186683E7849AE9692">
    <w:name w:val="2F6D4E9A7C26418186683E7849AE9692"/>
    <w:rsid w:val="005330E0"/>
  </w:style>
  <w:style w:type="paragraph" w:customStyle="1" w:styleId="39D365DA33E042E9B8970388C2B5D526">
    <w:name w:val="39D365DA33E042E9B8970388C2B5D526"/>
    <w:rsid w:val="005330E0"/>
  </w:style>
  <w:style w:type="paragraph" w:customStyle="1" w:styleId="DCAD0A0EFAC2491BB16274CDC3C85F90">
    <w:name w:val="DCAD0A0EFAC2491BB16274CDC3C85F90"/>
    <w:rsid w:val="005330E0"/>
  </w:style>
  <w:style w:type="paragraph" w:customStyle="1" w:styleId="8C3EDAA50ED6438D803969DB9FA1FB9E">
    <w:name w:val="8C3EDAA50ED6438D803969DB9FA1FB9E"/>
    <w:rsid w:val="005330E0"/>
  </w:style>
  <w:style w:type="paragraph" w:customStyle="1" w:styleId="2088996B75704EA0AA9BEE0DB51942A5">
    <w:name w:val="2088996B75704EA0AA9BEE0DB51942A5"/>
    <w:rsid w:val="005330E0"/>
  </w:style>
  <w:style w:type="paragraph" w:customStyle="1" w:styleId="E6E4F6218A664CEC9FC77C29363E0927">
    <w:name w:val="E6E4F6218A664CEC9FC77C29363E0927"/>
    <w:rsid w:val="005330E0"/>
  </w:style>
  <w:style w:type="paragraph" w:customStyle="1" w:styleId="8B48A7F9187C41C0A99AC76D8996079A">
    <w:name w:val="8B48A7F9187C41C0A99AC76D8996079A"/>
    <w:rsid w:val="005330E0"/>
  </w:style>
  <w:style w:type="paragraph" w:customStyle="1" w:styleId="69F402744B764F92B933B127DB90D5BA">
    <w:name w:val="69F402744B764F92B933B127DB90D5BA"/>
    <w:rsid w:val="005330E0"/>
  </w:style>
  <w:style w:type="paragraph" w:customStyle="1" w:styleId="4DF9B23B996A4380B0A2C69BFBC9FBF1">
    <w:name w:val="4DF9B23B996A4380B0A2C69BFBC9FBF1"/>
    <w:rsid w:val="005330E0"/>
  </w:style>
  <w:style w:type="paragraph" w:customStyle="1" w:styleId="83CA0A3FF99448B381D763D6E91868CF">
    <w:name w:val="83CA0A3FF99448B381D763D6E91868CF"/>
    <w:rsid w:val="005330E0"/>
  </w:style>
  <w:style w:type="paragraph" w:customStyle="1" w:styleId="E2D0121C5EE64E88B44F31EE31F35D1F">
    <w:name w:val="E2D0121C5EE64E88B44F31EE31F35D1F"/>
    <w:rsid w:val="005330E0"/>
  </w:style>
  <w:style w:type="paragraph" w:customStyle="1" w:styleId="B16412FAA54B4D8D901CF9DF87F9BC16">
    <w:name w:val="B16412FAA54B4D8D901CF9DF87F9BC16"/>
    <w:rsid w:val="005330E0"/>
  </w:style>
  <w:style w:type="paragraph" w:customStyle="1" w:styleId="AEF5E7DC2CCC412C9748486CBAE4C826">
    <w:name w:val="AEF5E7DC2CCC412C9748486CBAE4C826"/>
    <w:rsid w:val="005330E0"/>
  </w:style>
  <w:style w:type="paragraph" w:customStyle="1" w:styleId="8FF60E102B0E48BDBB8E5464BF5EBC6D">
    <w:name w:val="8FF60E102B0E48BDBB8E5464BF5EBC6D"/>
    <w:rsid w:val="005330E0"/>
  </w:style>
  <w:style w:type="paragraph" w:customStyle="1" w:styleId="37209B1E99F54EE0B8F0D54BB8B9BB0C">
    <w:name w:val="37209B1E99F54EE0B8F0D54BB8B9BB0C"/>
    <w:rsid w:val="005330E0"/>
  </w:style>
  <w:style w:type="paragraph" w:customStyle="1" w:styleId="D82DBAFE62C04B02BA15EB3AB8D696DD">
    <w:name w:val="D82DBAFE62C04B02BA15EB3AB8D696DD"/>
    <w:rsid w:val="005330E0"/>
  </w:style>
  <w:style w:type="paragraph" w:customStyle="1" w:styleId="E626ACD4954645F293C69F8466C976F2">
    <w:name w:val="E626ACD4954645F293C69F8466C976F2"/>
    <w:rsid w:val="005330E0"/>
  </w:style>
  <w:style w:type="paragraph" w:customStyle="1" w:styleId="0A5521700FF4475A8406A670646D9FF9">
    <w:name w:val="0A5521700FF4475A8406A670646D9FF9"/>
    <w:rsid w:val="005330E0"/>
  </w:style>
  <w:style w:type="paragraph" w:customStyle="1" w:styleId="0F04FF923CA946F5A4A5DCD672F1436F">
    <w:name w:val="0F04FF923CA946F5A4A5DCD672F1436F"/>
    <w:rsid w:val="005330E0"/>
  </w:style>
  <w:style w:type="paragraph" w:customStyle="1" w:styleId="CA344E2F677146FCBCFAB3E6E2211F9D">
    <w:name w:val="CA344E2F677146FCBCFAB3E6E2211F9D"/>
    <w:rsid w:val="005330E0"/>
  </w:style>
  <w:style w:type="paragraph" w:customStyle="1" w:styleId="BFF6FBA87E6C41AB8B1AA633982D96D9">
    <w:name w:val="BFF6FBA87E6C41AB8B1AA633982D96D9"/>
    <w:rsid w:val="005330E0"/>
  </w:style>
  <w:style w:type="paragraph" w:customStyle="1" w:styleId="6D33C669DBF54F82A80F8EF9F79E31D8">
    <w:name w:val="6D33C669DBF54F82A80F8EF9F79E31D8"/>
    <w:rsid w:val="005330E0"/>
  </w:style>
  <w:style w:type="paragraph" w:customStyle="1" w:styleId="4FC27D855EEB4CBEB364B38E82D18DDA">
    <w:name w:val="4FC27D855EEB4CBEB364B38E82D18DDA"/>
    <w:rsid w:val="005330E0"/>
  </w:style>
  <w:style w:type="paragraph" w:customStyle="1" w:styleId="59280155E65947C6A98D1B35AB732F00">
    <w:name w:val="59280155E65947C6A98D1B35AB732F00"/>
    <w:rsid w:val="005330E0"/>
  </w:style>
  <w:style w:type="paragraph" w:customStyle="1" w:styleId="27F02E30285648C0B676985AF45426A6">
    <w:name w:val="27F02E30285648C0B676985AF45426A6"/>
    <w:rsid w:val="005330E0"/>
  </w:style>
  <w:style w:type="paragraph" w:customStyle="1" w:styleId="BA5ACCB0684343F99D0323692A8D173B">
    <w:name w:val="BA5ACCB0684343F99D0323692A8D173B"/>
    <w:rsid w:val="005330E0"/>
  </w:style>
  <w:style w:type="paragraph" w:customStyle="1" w:styleId="715E5CE5558E424488811BA1BD80DFDD">
    <w:name w:val="715E5CE5558E424488811BA1BD80DFDD"/>
    <w:rsid w:val="005330E0"/>
  </w:style>
  <w:style w:type="paragraph" w:customStyle="1" w:styleId="11057187F7D543AD9B016E115F34D105">
    <w:name w:val="11057187F7D543AD9B016E115F34D105"/>
    <w:rsid w:val="005330E0"/>
  </w:style>
  <w:style w:type="paragraph" w:customStyle="1" w:styleId="E470EDF462AA4420BCD429E5899CC4BA">
    <w:name w:val="E470EDF462AA4420BCD429E5899CC4BA"/>
    <w:rsid w:val="005330E0"/>
  </w:style>
  <w:style w:type="paragraph" w:customStyle="1" w:styleId="DE87E13CAF954F4F944AE310FF0ACAA1">
    <w:name w:val="DE87E13CAF954F4F944AE310FF0ACAA1"/>
    <w:rsid w:val="005330E0"/>
  </w:style>
  <w:style w:type="paragraph" w:customStyle="1" w:styleId="2912FB2198964017B7CEE0AF9DE2BE9B">
    <w:name w:val="2912FB2198964017B7CEE0AF9DE2BE9B"/>
    <w:rsid w:val="005330E0"/>
  </w:style>
  <w:style w:type="paragraph" w:customStyle="1" w:styleId="96C79DCE4A86464FBDC3A0A17F5393C5">
    <w:name w:val="96C79DCE4A86464FBDC3A0A17F5393C5"/>
    <w:rsid w:val="005330E0"/>
  </w:style>
  <w:style w:type="paragraph" w:customStyle="1" w:styleId="44A9A1AB317340398B14B1EFA72FFC93">
    <w:name w:val="44A9A1AB317340398B14B1EFA72FFC93"/>
    <w:rsid w:val="005330E0"/>
  </w:style>
  <w:style w:type="paragraph" w:customStyle="1" w:styleId="84A123A839E94016B9CC9540FA998B6D">
    <w:name w:val="84A123A839E94016B9CC9540FA998B6D"/>
    <w:rsid w:val="005330E0"/>
  </w:style>
  <w:style w:type="paragraph" w:customStyle="1" w:styleId="38F37CF382CC4912898779A989F5C3C8">
    <w:name w:val="38F37CF382CC4912898779A989F5C3C8"/>
    <w:rsid w:val="005330E0"/>
  </w:style>
  <w:style w:type="paragraph" w:customStyle="1" w:styleId="FC1847D78B9E443FA155FAD2A1F5B69E">
    <w:name w:val="FC1847D78B9E443FA155FAD2A1F5B69E"/>
    <w:rsid w:val="005330E0"/>
  </w:style>
  <w:style w:type="paragraph" w:customStyle="1" w:styleId="7DED19ED2FE040168FA26EA407E42F19">
    <w:name w:val="7DED19ED2FE040168FA26EA407E42F19"/>
    <w:rsid w:val="005330E0"/>
  </w:style>
  <w:style w:type="paragraph" w:customStyle="1" w:styleId="DA5CCBDAF11D4FE1BD20E69BEAE56B31">
    <w:name w:val="DA5CCBDAF11D4FE1BD20E69BEAE56B31"/>
    <w:rsid w:val="005330E0"/>
  </w:style>
  <w:style w:type="paragraph" w:customStyle="1" w:styleId="BED80E51CD68423D93FDD7DB494635AE">
    <w:name w:val="BED80E51CD68423D93FDD7DB494635AE"/>
    <w:rsid w:val="005330E0"/>
  </w:style>
  <w:style w:type="paragraph" w:customStyle="1" w:styleId="962EDACAC44C4D52B47F6E50CB89598B">
    <w:name w:val="962EDACAC44C4D52B47F6E50CB89598B"/>
    <w:rsid w:val="005330E0"/>
  </w:style>
  <w:style w:type="paragraph" w:customStyle="1" w:styleId="4AAC6FCFEB7546618B41CEC6D113DD78">
    <w:name w:val="4AAC6FCFEB7546618B41CEC6D113DD78"/>
    <w:rsid w:val="005330E0"/>
  </w:style>
  <w:style w:type="paragraph" w:customStyle="1" w:styleId="EE225B09938B46D99E63A693665512F7">
    <w:name w:val="EE225B09938B46D99E63A693665512F7"/>
    <w:rsid w:val="005330E0"/>
  </w:style>
  <w:style w:type="paragraph" w:customStyle="1" w:styleId="526A83127E0047528AEC98F5F8FF67A2">
    <w:name w:val="526A83127E0047528AEC98F5F8FF67A2"/>
    <w:rsid w:val="005330E0"/>
  </w:style>
  <w:style w:type="paragraph" w:customStyle="1" w:styleId="A22D1908257D44FC9C99994AEC673891">
    <w:name w:val="A22D1908257D44FC9C99994AEC673891"/>
    <w:rsid w:val="005330E0"/>
  </w:style>
  <w:style w:type="paragraph" w:customStyle="1" w:styleId="335BBDEE140242BDBD837C39377A2C1A">
    <w:name w:val="335BBDEE140242BDBD837C39377A2C1A"/>
    <w:rsid w:val="005330E0"/>
  </w:style>
  <w:style w:type="paragraph" w:customStyle="1" w:styleId="8A808CDA8F6F4842AA10F19105454BB2">
    <w:name w:val="8A808CDA8F6F4842AA10F19105454BB2"/>
    <w:rsid w:val="005330E0"/>
  </w:style>
  <w:style w:type="paragraph" w:customStyle="1" w:styleId="360BB99C01AC4345911CD881820D5C00">
    <w:name w:val="360BB99C01AC4345911CD881820D5C00"/>
    <w:rsid w:val="005330E0"/>
  </w:style>
  <w:style w:type="paragraph" w:customStyle="1" w:styleId="881854357B294607BD380B32468DAEA5">
    <w:name w:val="881854357B294607BD380B32468DAEA5"/>
    <w:rsid w:val="005330E0"/>
  </w:style>
  <w:style w:type="paragraph" w:customStyle="1" w:styleId="E0E4141EA29B45D09C4B865CA34F26DB">
    <w:name w:val="E0E4141EA29B45D09C4B865CA34F26DB"/>
    <w:rsid w:val="005330E0"/>
  </w:style>
  <w:style w:type="paragraph" w:customStyle="1" w:styleId="1873317C37FC4B53A718E58E49AF6A1D">
    <w:name w:val="1873317C37FC4B53A718E58E49AF6A1D"/>
    <w:rsid w:val="006A727B"/>
  </w:style>
  <w:style w:type="paragraph" w:customStyle="1" w:styleId="ABBEB3ADA17D48B5BC0A334EAC21CC01">
    <w:name w:val="ABBEB3ADA17D48B5BC0A334EAC21CC01"/>
    <w:rsid w:val="005330E0"/>
  </w:style>
  <w:style w:type="paragraph" w:customStyle="1" w:styleId="830C956A29794E1CAE373A361FF99B4C">
    <w:name w:val="830C956A29794E1CAE373A361FF99B4C"/>
    <w:rsid w:val="005330E0"/>
  </w:style>
  <w:style w:type="paragraph" w:customStyle="1" w:styleId="7EC91B22BECC4D9E9502C212E009240D">
    <w:name w:val="7EC91B22BECC4D9E9502C212E009240D"/>
    <w:rsid w:val="005330E0"/>
  </w:style>
  <w:style w:type="paragraph" w:customStyle="1" w:styleId="2658EA0E343040A5AEA6ADCC5A622413">
    <w:name w:val="2658EA0E343040A5AEA6ADCC5A622413"/>
    <w:rsid w:val="005330E0"/>
  </w:style>
  <w:style w:type="paragraph" w:customStyle="1" w:styleId="9D13263C84DE4A91AC97C87CCC3D5B76">
    <w:name w:val="9D13263C84DE4A91AC97C87CCC3D5B76"/>
    <w:rsid w:val="0046448D"/>
    <w:pPr>
      <w:spacing w:after="0" w:line="360" w:lineRule="auto"/>
    </w:pPr>
    <w:rPr>
      <w:rFonts w:eastAsiaTheme="minorHAnsi"/>
      <w:kern w:val="0"/>
      <w:sz w:val="24"/>
      <w:lang w:eastAsia="en-US"/>
    </w:rPr>
  </w:style>
  <w:style w:type="paragraph" w:customStyle="1" w:styleId="55C17E5350B14F3B968FBFE98A3FD457">
    <w:name w:val="55C17E5350B14F3B968FBFE98A3FD457"/>
    <w:rsid w:val="005330E0"/>
  </w:style>
  <w:style w:type="paragraph" w:customStyle="1" w:styleId="D2E2C2204CDD4C5BB0BF0576E2D2A9DC">
    <w:name w:val="D2E2C2204CDD4C5BB0BF0576E2D2A9DC"/>
    <w:rsid w:val="0046448D"/>
    <w:pPr>
      <w:spacing w:after="0" w:line="360" w:lineRule="auto"/>
    </w:pPr>
    <w:rPr>
      <w:rFonts w:eastAsiaTheme="minorHAnsi"/>
      <w:kern w:val="0"/>
      <w:sz w:val="24"/>
      <w:lang w:eastAsia="en-US"/>
    </w:rPr>
  </w:style>
  <w:style w:type="paragraph" w:customStyle="1" w:styleId="8E3AFC611D9D4F8D9CACCCDF6241EC6D">
    <w:name w:val="8E3AFC611D9D4F8D9CACCCDF6241EC6D"/>
    <w:rsid w:val="005330E0"/>
  </w:style>
  <w:style w:type="paragraph" w:customStyle="1" w:styleId="3591C79AAC4249ACBFD18D69FC0F01B2">
    <w:name w:val="3591C79AAC4249ACBFD18D69FC0F01B2"/>
    <w:rsid w:val="005330E0"/>
  </w:style>
  <w:style w:type="paragraph" w:customStyle="1" w:styleId="C77C850F4C77406CB15B4B1A8B69AA5C">
    <w:name w:val="C77C850F4C77406CB15B4B1A8B69AA5C"/>
    <w:rsid w:val="005330E0"/>
  </w:style>
  <w:style w:type="paragraph" w:customStyle="1" w:styleId="D04FD47946864687BB6C9D2D8A10A106">
    <w:name w:val="D04FD47946864687BB6C9D2D8A10A106"/>
    <w:rsid w:val="0046448D"/>
    <w:pPr>
      <w:spacing w:after="0" w:line="360" w:lineRule="auto"/>
    </w:pPr>
    <w:rPr>
      <w:rFonts w:eastAsiaTheme="minorHAnsi"/>
      <w:kern w:val="0"/>
      <w:sz w:val="24"/>
      <w:lang w:eastAsia="en-US"/>
    </w:rPr>
  </w:style>
  <w:style w:type="paragraph" w:customStyle="1" w:styleId="B102E447023C4D1395FA51ED8158577C1">
    <w:name w:val="B102E447023C4D1395FA51ED8158577C1"/>
    <w:rsid w:val="0046448D"/>
    <w:pPr>
      <w:spacing w:after="0" w:line="360" w:lineRule="auto"/>
    </w:pPr>
    <w:rPr>
      <w:rFonts w:eastAsiaTheme="minorHAnsi"/>
      <w:kern w:val="0"/>
      <w:sz w:val="24"/>
      <w:lang w:eastAsia="en-US"/>
    </w:rPr>
  </w:style>
  <w:style w:type="paragraph" w:customStyle="1" w:styleId="AA71FAB03363405995A24ABAA767B005">
    <w:name w:val="AA71FAB03363405995A24ABAA767B005"/>
    <w:rsid w:val="0046448D"/>
    <w:pPr>
      <w:spacing w:after="0" w:line="360" w:lineRule="auto"/>
    </w:pPr>
    <w:rPr>
      <w:rFonts w:eastAsiaTheme="minorHAnsi"/>
      <w:kern w:val="0"/>
      <w:sz w:val="24"/>
      <w:lang w:eastAsia="en-US"/>
    </w:rPr>
  </w:style>
  <w:style w:type="paragraph" w:customStyle="1" w:styleId="1B50B6C852EA44C4940C6AEBAE0DB147">
    <w:name w:val="1B50B6C852EA44C4940C6AEBAE0DB147"/>
    <w:rsid w:val="0046448D"/>
    <w:pPr>
      <w:spacing w:after="0" w:line="360" w:lineRule="auto"/>
    </w:pPr>
    <w:rPr>
      <w:rFonts w:eastAsiaTheme="minorHAnsi"/>
      <w:kern w:val="0"/>
      <w:sz w:val="24"/>
      <w:lang w:eastAsia="en-US"/>
    </w:rPr>
  </w:style>
  <w:style w:type="paragraph" w:customStyle="1" w:styleId="FDB05D49A04F4274B81394DF3B966BCC">
    <w:name w:val="FDB05D49A04F4274B81394DF3B966BCC"/>
    <w:rsid w:val="0046448D"/>
    <w:pPr>
      <w:spacing w:after="0" w:line="360" w:lineRule="auto"/>
    </w:pPr>
    <w:rPr>
      <w:rFonts w:eastAsiaTheme="minorHAnsi"/>
      <w:kern w:val="0"/>
      <w:sz w:val="24"/>
      <w:lang w:eastAsia="en-US"/>
    </w:rPr>
  </w:style>
  <w:style w:type="paragraph" w:customStyle="1" w:styleId="241D2168516B4AC49419D7473AC0D1DB">
    <w:name w:val="241D2168516B4AC49419D7473AC0D1DB"/>
    <w:rsid w:val="0046448D"/>
    <w:pPr>
      <w:spacing w:after="0" w:line="360" w:lineRule="auto"/>
    </w:pPr>
    <w:rPr>
      <w:rFonts w:eastAsiaTheme="minorHAnsi"/>
      <w:kern w:val="0"/>
      <w:sz w:val="24"/>
      <w:lang w:eastAsia="en-US"/>
    </w:rPr>
  </w:style>
  <w:style w:type="paragraph" w:customStyle="1" w:styleId="853ADBE5431E4893AED1165162902B3F">
    <w:name w:val="853ADBE5431E4893AED1165162902B3F"/>
    <w:rsid w:val="0046448D"/>
    <w:pPr>
      <w:spacing w:after="0" w:line="360" w:lineRule="auto"/>
    </w:pPr>
    <w:rPr>
      <w:rFonts w:eastAsiaTheme="minorHAnsi"/>
      <w:kern w:val="0"/>
      <w:sz w:val="24"/>
      <w:lang w:eastAsia="en-US"/>
    </w:rPr>
  </w:style>
  <w:style w:type="paragraph" w:customStyle="1" w:styleId="E39460E3AECD46CCB89DF8B45CAD5FF7">
    <w:name w:val="E39460E3AECD46CCB89DF8B45CAD5FF7"/>
    <w:rsid w:val="005330E0"/>
  </w:style>
  <w:style w:type="paragraph" w:customStyle="1" w:styleId="BD74C3AAFD3844AD90210E837A4BB448">
    <w:name w:val="BD74C3AAFD3844AD90210E837A4BB448"/>
    <w:rsid w:val="005330E0"/>
  </w:style>
  <w:style w:type="paragraph" w:customStyle="1" w:styleId="968303C7428542F8A28166E8E6F81D4A">
    <w:name w:val="968303C7428542F8A28166E8E6F81D4A"/>
    <w:rsid w:val="005330E0"/>
  </w:style>
  <w:style w:type="paragraph" w:customStyle="1" w:styleId="DA7A712873274A10B6A9BD90FC87D71B">
    <w:name w:val="DA7A712873274A10B6A9BD90FC87D71B"/>
    <w:rsid w:val="005330E0"/>
  </w:style>
  <w:style w:type="paragraph" w:customStyle="1" w:styleId="A76FA171632B439DAABDC7663A27488D">
    <w:name w:val="A76FA171632B439DAABDC7663A27488D"/>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27FC6F0775CB4369987D756680E08BF0">
    <w:name w:val="27FC6F0775CB4369987D756680E08BF0"/>
    <w:rsid w:val="0046448D"/>
    <w:pPr>
      <w:spacing w:before="100" w:beforeAutospacing="1" w:after="100" w:afterAutospacing="1" w:line="240" w:lineRule="auto"/>
    </w:pPr>
    <w:rPr>
      <w:rFonts w:ascii="Times New Roman" w:eastAsiaTheme="minorHAnsi" w:hAnsi="Times New Roman" w:cs="Times New Roman"/>
      <w:kern w:val="0"/>
      <w:sz w:val="24"/>
      <w:szCs w:val="24"/>
    </w:rPr>
  </w:style>
  <w:style w:type="paragraph" w:customStyle="1" w:styleId="3D14D42976104CAABC0670C540EB2A30">
    <w:name w:val="3D14D42976104CAABC0670C540EB2A30"/>
    <w:rsid w:val="0046448D"/>
    <w:pPr>
      <w:spacing w:after="0" w:line="360" w:lineRule="auto"/>
    </w:pPr>
    <w:rPr>
      <w:rFonts w:eastAsiaTheme="minorHAnsi"/>
      <w:kern w:val="0"/>
      <w:sz w:val="24"/>
      <w:lang w:eastAsia="en-US"/>
    </w:rPr>
  </w:style>
  <w:style w:type="paragraph" w:customStyle="1" w:styleId="721EB09D929D4EFB8C1972E8947F100C">
    <w:name w:val="721EB09D929D4EFB8C1972E8947F100C"/>
    <w:rsid w:val="0046448D"/>
    <w:pPr>
      <w:spacing w:after="0" w:line="360" w:lineRule="auto"/>
    </w:pPr>
    <w:rPr>
      <w:rFonts w:eastAsiaTheme="minorHAnsi"/>
      <w:kern w:val="0"/>
      <w:sz w:val="24"/>
      <w:lang w:eastAsia="en-US"/>
    </w:rPr>
  </w:style>
  <w:style w:type="paragraph" w:customStyle="1" w:styleId="2EF39237AC5247ECB1D06E374ED02E08">
    <w:name w:val="2EF39237AC5247ECB1D06E374ED02E08"/>
    <w:rsid w:val="0046448D"/>
    <w:pPr>
      <w:spacing w:after="0" w:line="360" w:lineRule="auto"/>
    </w:pPr>
    <w:rPr>
      <w:rFonts w:eastAsiaTheme="minorHAnsi"/>
      <w:kern w:val="0"/>
      <w:sz w:val="24"/>
      <w:lang w:eastAsia="en-US"/>
    </w:rPr>
  </w:style>
  <w:style w:type="paragraph" w:customStyle="1" w:styleId="33BB8F37770D472EAC720A045B44A4AE">
    <w:name w:val="33BB8F37770D472EAC720A045B44A4AE"/>
    <w:rsid w:val="0046448D"/>
    <w:pPr>
      <w:spacing w:after="0" w:line="360" w:lineRule="auto"/>
    </w:pPr>
    <w:rPr>
      <w:rFonts w:eastAsiaTheme="minorHAnsi"/>
      <w:kern w:val="0"/>
      <w:sz w:val="24"/>
      <w:lang w:eastAsia="en-US"/>
    </w:rPr>
  </w:style>
  <w:style w:type="paragraph" w:customStyle="1" w:styleId="56D4236253A54046A6A6544B6901E7E0">
    <w:name w:val="56D4236253A54046A6A6544B6901E7E0"/>
    <w:rsid w:val="0046448D"/>
    <w:pPr>
      <w:spacing w:after="0" w:line="360" w:lineRule="auto"/>
    </w:pPr>
    <w:rPr>
      <w:rFonts w:eastAsiaTheme="minorHAnsi"/>
      <w:kern w:val="0"/>
      <w:sz w:val="24"/>
      <w:lang w:eastAsia="en-US"/>
    </w:rPr>
  </w:style>
  <w:style w:type="paragraph" w:customStyle="1" w:styleId="F60EAC4D6317476B9F52A0309D41465E">
    <w:name w:val="F60EAC4D6317476B9F52A0309D41465E"/>
    <w:rsid w:val="0046448D"/>
    <w:pPr>
      <w:spacing w:after="0" w:line="360" w:lineRule="auto"/>
    </w:pPr>
    <w:rPr>
      <w:rFonts w:eastAsiaTheme="minorHAnsi"/>
      <w:kern w:val="0"/>
      <w:sz w:val="24"/>
      <w:lang w:eastAsia="en-US"/>
    </w:rPr>
  </w:style>
  <w:style w:type="paragraph" w:customStyle="1" w:styleId="3D8D4DD481BD406B857B798C2FB5590A">
    <w:name w:val="3D8D4DD481BD406B857B798C2FB5590A"/>
    <w:rsid w:val="0046448D"/>
    <w:pPr>
      <w:spacing w:after="0" w:line="360" w:lineRule="auto"/>
    </w:pPr>
    <w:rPr>
      <w:rFonts w:eastAsiaTheme="minorHAnsi"/>
      <w:kern w:val="0"/>
      <w:sz w:val="24"/>
      <w:lang w:eastAsia="en-US"/>
    </w:rPr>
  </w:style>
  <w:style w:type="paragraph" w:customStyle="1" w:styleId="A875A1CF611446C8BFE146A782BE6ED3">
    <w:name w:val="A875A1CF611446C8BFE146A782BE6ED3"/>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E37CAD628FB4981ABB58F28ADE8F9B5">
    <w:name w:val="7E37CAD628FB4981ABB58F28ADE8F9B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27BBE17B8BE45368699CA29F44EDA50">
    <w:name w:val="427BBE17B8BE45368699CA29F44EDA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44E6F1E7F1644829918419549B10F19D">
    <w:name w:val="44E6F1E7F1644829918419549B10F19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9A80DA064844C5D980487E69BC19E1D">
    <w:name w:val="39A80DA064844C5D980487E69BC19E1D"/>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E7BBAC4EAB24E258FEA18DA9D1427F6">
    <w:name w:val="AE7BBAC4EAB24E258FEA18DA9D1427F6"/>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1756BEB9134B4B30A499957C77385D31">
    <w:name w:val="1756BEB9134B4B30A499957C77385D3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0DF9D7B3278C4CC9A3F46C7E3F2B36BF">
    <w:name w:val="0DF9D7B3278C4CC9A3F46C7E3F2B36B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29A200A1222495CBAD8014BA1CE8F5C">
    <w:name w:val="A29A200A1222495CBAD8014BA1CE8F5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23A7436E415744E4A618985609795FE7">
    <w:name w:val="23A7436E415744E4A618985609795FE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38DB471554A4814BDEA5919E8BFD752">
    <w:name w:val="838DB471554A4814BDEA5919E8BFD752"/>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D1ED8DA2CD4A5BA3E2C1B264254145">
    <w:name w:val="BBD1ED8DA2CD4A5BA3E2C1B264254145"/>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3FA83FE8AB3C4867A2606A7DB6B582E0">
    <w:name w:val="3FA83FE8AB3C4867A2606A7DB6B582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27C3BD648B4997B1BA332E7A5DB0FB">
    <w:name w:val="CB27C3BD648B4997B1BA332E7A5DB0FB"/>
    <w:rsid w:val="0046448D"/>
    <w:pPr>
      <w:spacing w:after="0" w:line="360" w:lineRule="auto"/>
    </w:pPr>
    <w:rPr>
      <w:rFonts w:eastAsiaTheme="minorHAnsi"/>
      <w:kern w:val="0"/>
      <w:sz w:val="24"/>
      <w:lang w:eastAsia="en-US"/>
    </w:rPr>
  </w:style>
  <w:style w:type="paragraph" w:customStyle="1" w:styleId="DF1E3A6960734DD6880874A1A386EF55">
    <w:name w:val="DF1E3A6960734DD6880874A1A386EF55"/>
    <w:rsid w:val="0046448D"/>
    <w:pPr>
      <w:spacing w:after="0" w:line="360" w:lineRule="auto"/>
    </w:pPr>
    <w:rPr>
      <w:rFonts w:eastAsiaTheme="minorHAnsi"/>
      <w:kern w:val="0"/>
      <w:sz w:val="24"/>
      <w:lang w:eastAsia="en-US"/>
    </w:rPr>
  </w:style>
  <w:style w:type="paragraph" w:customStyle="1" w:styleId="D27D13C90A11447F8C7F0EE3F92A1BCF">
    <w:name w:val="D27D13C90A11447F8C7F0EE3F92A1BCF"/>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BA8C45B99C148A98061AED46F664244">
    <w:name w:val="BBA8C45B99C148A98061AED46F664244"/>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FC07BF6609EA4BAAB499E09E0700D5E0">
    <w:name w:val="FC07BF6609EA4BAAB499E09E0700D5E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AE83027F3814A37A03C212F9807EE11">
    <w:name w:val="EAE83027F3814A37A03C212F9807EE11"/>
    <w:rsid w:val="0046448D"/>
    <w:pPr>
      <w:spacing w:after="0" w:line="360" w:lineRule="auto"/>
    </w:pPr>
    <w:rPr>
      <w:rFonts w:eastAsiaTheme="minorHAnsi"/>
      <w:kern w:val="0"/>
      <w:sz w:val="24"/>
      <w:lang w:eastAsia="en-US"/>
    </w:rPr>
  </w:style>
  <w:style w:type="paragraph" w:customStyle="1" w:styleId="4E5C36FB3DED462C885D7148551F6560">
    <w:name w:val="4E5C36FB3DED462C885D7148551F6560"/>
    <w:rsid w:val="0046448D"/>
    <w:pPr>
      <w:spacing w:after="0" w:line="360" w:lineRule="auto"/>
    </w:pPr>
    <w:rPr>
      <w:rFonts w:eastAsiaTheme="minorHAnsi"/>
      <w:kern w:val="0"/>
      <w:sz w:val="24"/>
      <w:lang w:eastAsia="en-US"/>
    </w:rPr>
  </w:style>
  <w:style w:type="paragraph" w:customStyle="1" w:styleId="8DCBDA56C6C44E53AFDF8545E823FBFA">
    <w:name w:val="8DCBDA56C6C44E53AFDF8545E823FBFA"/>
    <w:rsid w:val="0046448D"/>
    <w:pPr>
      <w:spacing w:after="0" w:line="360" w:lineRule="auto"/>
    </w:pPr>
    <w:rPr>
      <w:rFonts w:eastAsiaTheme="minorHAnsi"/>
      <w:kern w:val="0"/>
      <w:sz w:val="24"/>
      <w:lang w:eastAsia="en-US"/>
    </w:rPr>
  </w:style>
  <w:style w:type="paragraph" w:customStyle="1" w:styleId="59A70C24F0BC41D09F10E8A36269FCEB">
    <w:name w:val="59A70C24F0BC41D09F10E8A36269FCEB"/>
    <w:rsid w:val="0046448D"/>
    <w:pPr>
      <w:spacing w:after="0" w:line="360" w:lineRule="auto"/>
    </w:pPr>
    <w:rPr>
      <w:rFonts w:eastAsiaTheme="minorHAnsi"/>
      <w:kern w:val="0"/>
      <w:sz w:val="24"/>
      <w:lang w:eastAsia="en-US"/>
    </w:rPr>
  </w:style>
  <w:style w:type="paragraph" w:customStyle="1" w:styleId="2D0242C3D2564BA2AF212DC817F50188">
    <w:name w:val="2D0242C3D2564BA2AF212DC817F50188"/>
    <w:rsid w:val="005330E0"/>
  </w:style>
  <w:style w:type="paragraph" w:customStyle="1" w:styleId="9E82EC9A4B8E451CB4ED4AB082D5C4CA">
    <w:name w:val="9E82EC9A4B8E451CB4ED4AB082D5C4CA"/>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5D6400030DD04EC08CD89F91585AF750">
    <w:name w:val="5D6400030DD04EC08CD89F91585AF750"/>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BF41B21260E04B8DB7083C51AC15F14F">
    <w:name w:val="BF41B21260E04B8DB7083C51AC15F14F"/>
    <w:rsid w:val="0046448D"/>
    <w:pPr>
      <w:spacing w:after="0" w:line="360" w:lineRule="auto"/>
    </w:pPr>
    <w:rPr>
      <w:rFonts w:eastAsiaTheme="minorHAnsi"/>
      <w:kern w:val="0"/>
      <w:sz w:val="24"/>
      <w:lang w:eastAsia="en-US"/>
    </w:rPr>
  </w:style>
  <w:style w:type="paragraph" w:customStyle="1" w:styleId="737F3432572B4AF89B785E3834D59E51">
    <w:name w:val="737F3432572B4AF89B785E3834D59E51"/>
    <w:rsid w:val="0046448D"/>
    <w:pPr>
      <w:spacing w:after="0" w:line="360" w:lineRule="auto"/>
    </w:pPr>
    <w:rPr>
      <w:rFonts w:eastAsiaTheme="minorHAnsi"/>
      <w:kern w:val="0"/>
      <w:sz w:val="24"/>
      <w:lang w:eastAsia="en-US"/>
    </w:rPr>
  </w:style>
  <w:style w:type="paragraph" w:customStyle="1" w:styleId="53335284978443F990C9B2887F0D8119">
    <w:name w:val="53335284978443F990C9B2887F0D8119"/>
    <w:rsid w:val="0046448D"/>
    <w:pPr>
      <w:widowControl w:val="0"/>
      <w:spacing w:after="0" w:line="240" w:lineRule="auto"/>
    </w:pPr>
    <w:rPr>
      <w:rFonts w:eastAsia="Times New Roman" w:cs="Times New Roman"/>
      <w:kern w:val="0"/>
      <w:sz w:val="24"/>
      <w:szCs w:val="20"/>
      <w:lang w:eastAsia="en-US"/>
    </w:rPr>
  </w:style>
  <w:style w:type="paragraph" w:customStyle="1" w:styleId="78C6E639725D480C8B6CCE22FE669893">
    <w:name w:val="78C6E639725D480C8B6CCE22FE669893"/>
    <w:rsid w:val="0046448D"/>
    <w:pPr>
      <w:widowControl w:val="0"/>
      <w:spacing w:after="0" w:line="240" w:lineRule="auto"/>
    </w:pPr>
    <w:rPr>
      <w:rFonts w:eastAsia="Times New Roman" w:cs="Times New Roman"/>
      <w:kern w:val="0"/>
      <w:sz w:val="24"/>
      <w:szCs w:val="20"/>
      <w:lang w:eastAsia="en-US"/>
    </w:rPr>
  </w:style>
  <w:style w:type="paragraph" w:customStyle="1" w:styleId="0658FBD144C4477191CEEA7575A9F1B1">
    <w:name w:val="0658FBD144C4477191CEEA7575A9F1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6C1F8DA9395A40EA82C79E0DDC3FCA37">
    <w:name w:val="6C1F8DA9395A40EA82C79E0DDC3FCA3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8F428744B2CF45CF8CEC8C587B4DFD4B">
    <w:name w:val="8F428744B2CF45CF8CEC8C587B4DFD4B"/>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CB62E25CA30B470FA81176654B159047">
    <w:name w:val="CB62E25CA30B470FA81176654B159047"/>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EEF59BB2549C4FDD95C2830D04E0418C">
    <w:name w:val="EEF59BB2549C4FDD95C2830D04E0418C"/>
    <w:rsid w:val="0046448D"/>
    <w:pPr>
      <w:spacing w:after="0" w:line="360" w:lineRule="auto"/>
    </w:pPr>
    <w:rPr>
      <w:rFonts w:eastAsiaTheme="minorHAnsi"/>
      <w:kern w:val="0"/>
      <w:sz w:val="24"/>
      <w:lang w:eastAsia="en-US"/>
    </w:rPr>
  </w:style>
  <w:style w:type="paragraph" w:customStyle="1" w:styleId="23737CCE0434430E8C0A059620F61750">
    <w:name w:val="23737CCE0434430E8C0A059620F61750"/>
    <w:rsid w:val="0046448D"/>
    <w:pPr>
      <w:spacing w:after="0" w:line="360" w:lineRule="auto"/>
    </w:pPr>
    <w:rPr>
      <w:rFonts w:eastAsiaTheme="minorHAnsi"/>
      <w:kern w:val="0"/>
      <w:sz w:val="24"/>
      <w:lang w:eastAsia="en-US"/>
    </w:rPr>
  </w:style>
  <w:style w:type="paragraph" w:customStyle="1" w:styleId="A7DBCC9CBCA74591A80B1D8B371E812E">
    <w:name w:val="A7DBCC9CBCA74591A80B1D8B371E812E"/>
    <w:rsid w:val="0046448D"/>
    <w:pPr>
      <w:spacing w:after="0" w:line="360" w:lineRule="auto"/>
    </w:pPr>
    <w:rPr>
      <w:rFonts w:eastAsiaTheme="minorHAnsi"/>
      <w:kern w:val="0"/>
      <w:sz w:val="24"/>
      <w:lang w:eastAsia="en-US"/>
    </w:rPr>
  </w:style>
  <w:style w:type="paragraph" w:customStyle="1" w:styleId="47D7A0936E544D6A9F7253E68E95F6DB">
    <w:name w:val="47D7A0936E544D6A9F7253E68E95F6DB"/>
    <w:rsid w:val="0046448D"/>
    <w:pPr>
      <w:spacing w:after="0" w:line="360" w:lineRule="auto"/>
    </w:pPr>
    <w:rPr>
      <w:rFonts w:eastAsiaTheme="minorHAnsi"/>
      <w:kern w:val="0"/>
      <w:sz w:val="24"/>
      <w:lang w:eastAsia="en-US"/>
    </w:rPr>
  </w:style>
  <w:style w:type="paragraph" w:customStyle="1" w:styleId="5AC698D3A26D4A968D703B10DAFE151C">
    <w:name w:val="5AC698D3A26D4A968D703B10DAFE151C"/>
    <w:rsid w:val="0046448D"/>
    <w:pPr>
      <w:spacing w:after="0" w:line="360" w:lineRule="auto"/>
    </w:pPr>
    <w:rPr>
      <w:rFonts w:eastAsiaTheme="minorHAnsi"/>
      <w:kern w:val="0"/>
      <w:sz w:val="24"/>
      <w:lang w:eastAsia="en-US"/>
    </w:rPr>
  </w:style>
  <w:style w:type="paragraph" w:customStyle="1" w:styleId="5D7A629F1F984BACBEB9CA6E6DCE0083">
    <w:name w:val="5D7A629F1F984BACBEB9CA6E6DCE0083"/>
    <w:rsid w:val="0046448D"/>
    <w:pPr>
      <w:spacing w:after="0" w:line="360" w:lineRule="auto"/>
    </w:pPr>
    <w:rPr>
      <w:rFonts w:eastAsiaTheme="minorHAnsi"/>
      <w:kern w:val="0"/>
      <w:sz w:val="24"/>
      <w:lang w:eastAsia="en-US"/>
    </w:rPr>
  </w:style>
  <w:style w:type="paragraph" w:customStyle="1" w:styleId="F2E042B2AC7C4C8984F5B258CA4252EC">
    <w:name w:val="F2E042B2AC7C4C8984F5B258CA4252EC"/>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7FD081AB40CC45CDA40D6D6CF4FF74B1">
    <w:name w:val="7FD081AB40CC45CDA40D6D6CF4FF74B1"/>
    <w:rsid w:val="0046448D"/>
    <w:pPr>
      <w:widowControl w:val="0"/>
      <w:spacing w:after="0" w:line="240" w:lineRule="auto"/>
    </w:pPr>
    <w:rPr>
      <w:rFonts w:ascii="Arial" w:eastAsia="Times New Roman" w:hAnsi="Arial" w:cs="Times New Roman"/>
      <w:kern w:val="0"/>
      <w:sz w:val="24"/>
      <w:szCs w:val="20"/>
      <w:lang w:eastAsia="en-US"/>
    </w:rPr>
  </w:style>
  <w:style w:type="paragraph" w:customStyle="1" w:styleId="AA34AC8B89504D40832DBBF4E929C06F1">
    <w:name w:val="AA34AC8B89504D40832DBBF4E929C06F1"/>
    <w:rsid w:val="0046448D"/>
    <w:pPr>
      <w:spacing w:after="0" w:line="360" w:lineRule="auto"/>
    </w:pPr>
    <w:rPr>
      <w:rFonts w:eastAsiaTheme="minorHAnsi"/>
      <w:kern w:val="0"/>
      <w:sz w:val="24"/>
      <w:lang w:eastAsia="en-US"/>
    </w:rPr>
  </w:style>
  <w:style w:type="paragraph" w:customStyle="1" w:styleId="FF09875786BD4B69BBB26BC5A0C111B2">
    <w:name w:val="FF09875786BD4B69BBB26BC5A0C111B2"/>
    <w:rsid w:val="0046448D"/>
    <w:pPr>
      <w:widowControl w:val="0"/>
      <w:spacing w:after="0" w:line="240" w:lineRule="auto"/>
      <w:ind w:left="720"/>
      <w:contextualSpacing/>
    </w:pPr>
    <w:rPr>
      <w:rFonts w:eastAsia="Times New Roman" w:cs="Times New Roman"/>
      <w:kern w:val="0"/>
      <w:sz w:val="24"/>
      <w:szCs w:val="20"/>
      <w:lang w:eastAsia="en-US"/>
    </w:rPr>
  </w:style>
  <w:style w:type="paragraph" w:customStyle="1" w:styleId="A46C1AEEFDAE47F7BB3FCC411E90C4A9">
    <w:name w:val="A46C1AEEFDAE47F7BB3FCC411E90C4A9"/>
    <w:rsid w:val="005330E0"/>
  </w:style>
  <w:style w:type="paragraph" w:customStyle="1" w:styleId="08C4DD8147E542098E19F33F1B6E24A1">
    <w:name w:val="08C4DD8147E542098E19F33F1B6E24A1"/>
    <w:rsid w:val="0046448D"/>
  </w:style>
  <w:style w:type="paragraph" w:customStyle="1" w:styleId="234907A2151244D8B8DEC2676614E330">
    <w:name w:val="234907A2151244D8B8DEC2676614E330"/>
    <w:rsid w:val="0046448D"/>
  </w:style>
  <w:style w:type="paragraph" w:customStyle="1" w:styleId="B75C272F305F44F89A53D20DED35C157">
    <w:name w:val="B75C272F305F44F89A53D20DED35C157"/>
    <w:rsid w:val="0046448D"/>
  </w:style>
  <w:style w:type="paragraph" w:customStyle="1" w:styleId="D1A92E96747A473DABB9E1616CFE07E6">
    <w:name w:val="D1A92E96747A473DABB9E1616CFE07E6"/>
    <w:rsid w:val="0046448D"/>
  </w:style>
  <w:style w:type="paragraph" w:customStyle="1" w:styleId="914CC4C825B54756933F21B016B3E627">
    <w:name w:val="914CC4C825B54756933F21B016B3E627"/>
    <w:rsid w:val="0046448D"/>
  </w:style>
  <w:style w:type="paragraph" w:customStyle="1" w:styleId="59EF5C22A1324E6D9BF5142BCFBC12C4">
    <w:name w:val="59EF5C22A1324E6D9BF5142BCFBC12C4"/>
    <w:rsid w:val="0046448D"/>
  </w:style>
  <w:style w:type="paragraph" w:customStyle="1" w:styleId="7DF90CEA03CC435FB36E530A759771F3">
    <w:name w:val="7DF90CEA03CC435FB36E530A759771F3"/>
    <w:rsid w:val="0046448D"/>
  </w:style>
  <w:style w:type="paragraph" w:customStyle="1" w:styleId="C6306564DF4B4D298FCAB0B5059EA217">
    <w:name w:val="C6306564DF4B4D298FCAB0B5059EA217"/>
    <w:rsid w:val="0046448D"/>
  </w:style>
  <w:style w:type="paragraph" w:customStyle="1" w:styleId="B604592D0E8F46239A2C85C8C0BAAD99">
    <w:name w:val="B604592D0E8F46239A2C85C8C0BAAD99"/>
    <w:rsid w:val="005330E0"/>
  </w:style>
  <w:style w:type="paragraph" w:customStyle="1" w:styleId="D1F9E3A678064CF3BB201252D9F88702">
    <w:name w:val="D1F9E3A678064CF3BB201252D9F88702"/>
    <w:rsid w:val="005330E0"/>
  </w:style>
  <w:style w:type="paragraph" w:customStyle="1" w:styleId="4815143D0C2A459EBAD33D863F59BFCD">
    <w:name w:val="4815143D0C2A459EBAD33D863F59BFCD"/>
    <w:rsid w:val="0046448D"/>
  </w:style>
  <w:style w:type="paragraph" w:customStyle="1" w:styleId="33A9B0C4E6144DB5B8AF739FD3318D71">
    <w:name w:val="33A9B0C4E6144DB5B8AF739FD3318D71"/>
    <w:rsid w:val="0046448D"/>
  </w:style>
  <w:style w:type="paragraph" w:customStyle="1" w:styleId="46478871B9F64070A0E99DFF6AF6839E">
    <w:name w:val="46478871B9F64070A0E99DFF6AF6839E"/>
    <w:rsid w:val="005330E0"/>
  </w:style>
  <w:style w:type="paragraph" w:customStyle="1" w:styleId="A590907A8AC049D684009742A4DFE8E9">
    <w:name w:val="A590907A8AC049D684009742A4DFE8E9"/>
    <w:rsid w:val="0046448D"/>
  </w:style>
  <w:style w:type="paragraph" w:customStyle="1" w:styleId="910C5C1BCA184A8E8347E1570EE174C8">
    <w:name w:val="910C5C1BCA184A8E8347E1570EE174C8"/>
    <w:rsid w:val="0046448D"/>
  </w:style>
  <w:style w:type="paragraph" w:customStyle="1" w:styleId="A9CD30F06F914E5C8201CF85C8079990">
    <w:name w:val="A9CD30F06F914E5C8201CF85C8079990"/>
    <w:rsid w:val="005330E0"/>
  </w:style>
  <w:style w:type="paragraph" w:customStyle="1" w:styleId="6564809522EF4BBF85AD61A935AC98C9">
    <w:name w:val="6564809522EF4BBF85AD61A935AC98C9"/>
    <w:rsid w:val="005330E0"/>
  </w:style>
  <w:style w:type="paragraph" w:customStyle="1" w:styleId="59D6B2786A5C418F96DBF543C4B13124">
    <w:name w:val="59D6B2786A5C418F96DBF543C4B13124"/>
    <w:rsid w:val="005330E0"/>
  </w:style>
  <w:style w:type="paragraph" w:customStyle="1" w:styleId="B16B76F686CE4F228268DB339389FF4F">
    <w:name w:val="B16B76F686CE4F228268DB339389FF4F"/>
    <w:rsid w:val="005330E0"/>
  </w:style>
  <w:style w:type="paragraph" w:customStyle="1" w:styleId="07A4B50452104526AC7119060C5897E0">
    <w:name w:val="07A4B50452104526AC7119060C5897E0"/>
    <w:rsid w:val="005330E0"/>
  </w:style>
  <w:style w:type="paragraph" w:customStyle="1" w:styleId="6C61CDD4C8EE4DBE830D0DF73E68AA3A">
    <w:name w:val="6C61CDD4C8EE4DBE830D0DF73E68AA3A"/>
    <w:rsid w:val="005330E0"/>
  </w:style>
  <w:style w:type="paragraph" w:customStyle="1" w:styleId="7C7003E81961460086B1AA0C1D56B4A6">
    <w:name w:val="7C7003E81961460086B1AA0C1D56B4A6"/>
    <w:rsid w:val="005330E0"/>
  </w:style>
  <w:style w:type="paragraph" w:customStyle="1" w:styleId="E2C9BEBBC5724DD284E0476D6BF77224">
    <w:name w:val="E2C9BEBBC5724DD284E0476D6BF77224"/>
    <w:rsid w:val="005330E0"/>
  </w:style>
  <w:style w:type="paragraph" w:customStyle="1" w:styleId="B69379E6F19A46A989819377BE865E29">
    <w:name w:val="B69379E6F19A46A989819377BE865E29"/>
    <w:rsid w:val="005330E0"/>
  </w:style>
  <w:style w:type="paragraph" w:customStyle="1" w:styleId="6EB2482D255F40B99E781CE949F39822">
    <w:name w:val="6EB2482D255F40B99E781CE949F39822"/>
    <w:rsid w:val="005330E0"/>
  </w:style>
  <w:style w:type="paragraph" w:customStyle="1" w:styleId="E22D4BB7F33F48159918BE2AE5494393">
    <w:name w:val="E22D4BB7F33F48159918BE2AE5494393"/>
    <w:rsid w:val="005330E0"/>
  </w:style>
  <w:style w:type="paragraph" w:customStyle="1" w:styleId="4BE0A72C7E314B519A08DFABD661437D">
    <w:name w:val="4BE0A72C7E314B519A08DFABD661437D"/>
    <w:rsid w:val="005330E0"/>
  </w:style>
  <w:style w:type="paragraph" w:customStyle="1" w:styleId="1308EFE62B84430B85A8869DE2E48A91">
    <w:name w:val="1308EFE62B84430B85A8869DE2E48A91"/>
    <w:rsid w:val="005330E0"/>
  </w:style>
  <w:style w:type="paragraph" w:customStyle="1" w:styleId="62BBEC77F3324B9EAAC5F93C698C8748">
    <w:name w:val="62BBEC77F3324B9EAAC5F93C698C8748"/>
    <w:rsid w:val="005330E0"/>
  </w:style>
  <w:style w:type="paragraph" w:customStyle="1" w:styleId="F873DCA1F4B44C67BE6FAED77C5CF978">
    <w:name w:val="F873DCA1F4B44C67BE6FAED77C5CF978"/>
    <w:rsid w:val="005330E0"/>
  </w:style>
  <w:style w:type="paragraph" w:customStyle="1" w:styleId="FE01062C66974626A071B18DF8D8C11C">
    <w:name w:val="FE01062C66974626A071B18DF8D8C11C"/>
    <w:rsid w:val="005330E0"/>
  </w:style>
  <w:style w:type="paragraph" w:customStyle="1" w:styleId="9C7EDA408B0244709619EF37020F0832">
    <w:name w:val="9C7EDA408B0244709619EF37020F0832"/>
    <w:rsid w:val="005330E0"/>
  </w:style>
  <w:style w:type="paragraph" w:customStyle="1" w:styleId="9A8C24DACA8C41F4BBAA3C15BFF6F3FF">
    <w:name w:val="9A8C24DACA8C41F4BBAA3C15BFF6F3FF"/>
    <w:rsid w:val="005330E0"/>
  </w:style>
  <w:style w:type="paragraph" w:customStyle="1" w:styleId="DE8E286A1CA3402E91FDF9987165DBD8">
    <w:name w:val="DE8E286A1CA3402E91FDF9987165DBD8"/>
    <w:rsid w:val="005330E0"/>
  </w:style>
  <w:style w:type="paragraph" w:customStyle="1" w:styleId="4E5A4ECCC6464D6B94B35B9A1ED5E69F">
    <w:name w:val="4E5A4ECCC6464D6B94B35B9A1ED5E69F"/>
    <w:rsid w:val="005330E0"/>
  </w:style>
  <w:style w:type="paragraph" w:customStyle="1" w:styleId="8C1D9B94569A4F4F87E7A526B1D22115">
    <w:name w:val="8C1D9B94569A4F4F87E7A526B1D22115"/>
    <w:rsid w:val="005330E0"/>
  </w:style>
  <w:style w:type="paragraph" w:customStyle="1" w:styleId="E672207DA96D430B8F1C8B0380EAA006">
    <w:name w:val="E672207DA96D430B8F1C8B0380EAA006"/>
    <w:rsid w:val="005330E0"/>
  </w:style>
  <w:style w:type="paragraph" w:customStyle="1" w:styleId="CC43C54C4AAD4621AA40355BE451A08C">
    <w:name w:val="CC43C54C4AAD4621AA40355BE451A08C"/>
    <w:rsid w:val="005330E0"/>
  </w:style>
  <w:style w:type="paragraph" w:customStyle="1" w:styleId="669CD0D91C0B4E71A83FDC5CF6D48648">
    <w:name w:val="669CD0D91C0B4E71A83FDC5CF6D48648"/>
    <w:rsid w:val="005330E0"/>
  </w:style>
  <w:style w:type="paragraph" w:customStyle="1" w:styleId="F6BCAE21213B488B98CEC72BEEBB0DA9">
    <w:name w:val="F6BCAE21213B488B98CEC72BEEBB0DA9"/>
    <w:rsid w:val="005330E0"/>
  </w:style>
  <w:style w:type="paragraph" w:customStyle="1" w:styleId="0E54942D87544B9CBC44D7A75F94A608">
    <w:name w:val="0E54942D87544B9CBC44D7A75F94A608"/>
    <w:rsid w:val="005330E0"/>
  </w:style>
  <w:style w:type="paragraph" w:customStyle="1" w:styleId="E1DA4D85BBA44F6D986AE4A8EB1958A3">
    <w:name w:val="E1DA4D85BBA44F6D986AE4A8EB1958A3"/>
    <w:rsid w:val="005330E0"/>
  </w:style>
  <w:style w:type="paragraph" w:customStyle="1" w:styleId="05F420A080C844AD912266DE1DC97688">
    <w:name w:val="05F420A080C844AD912266DE1DC97688"/>
    <w:rsid w:val="005330E0"/>
  </w:style>
  <w:style w:type="paragraph" w:customStyle="1" w:styleId="72F189545F3648F69E9954ECB07C9466">
    <w:name w:val="72F189545F3648F69E9954ECB07C9466"/>
    <w:rsid w:val="005330E0"/>
  </w:style>
  <w:style w:type="paragraph" w:customStyle="1" w:styleId="C170E5E6083F48D8B46071DC57F8E183">
    <w:name w:val="C170E5E6083F48D8B46071DC57F8E183"/>
    <w:rsid w:val="005330E0"/>
  </w:style>
  <w:style w:type="paragraph" w:customStyle="1" w:styleId="18A4E9E52D3F45D0BC002E7F83FAA03A">
    <w:name w:val="18A4E9E52D3F45D0BC002E7F83FAA03A"/>
    <w:rsid w:val="005330E0"/>
  </w:style>
  <w:style w:type="paragraph" w:customStyle="1" w:styleId="922FC7D0CD724C3FAB38F8EDFDDBBED1">
    <w:name w:val="922FC7D0CD724C3FAB38F8EDFDDBBED1"/>
    <w:rsid w:val="005330E0"/>
  </w:style>
  <w:style w:type="paragraph" w:customStyle="1" w:styleId="936CA9DF676F492E8742A2BA54AECB80">
    <w:name w:val="936CA9DF676F492E8742A2BA54AECB80"/>
    <w:rsid w:val="005330E0"/>
  </w:style>
  <w:style w:type="paragraph" w:customStyle="1" w:styleId="3824084B9BC54EF480B93EF49FE2F4A2">
    <w:name w:val="3824084B9BC54EF480B93EF49FE2F4A2"/>
    <w:rsid w:val="005330E0"/>
  </w:style>
  <w:style w:type="paragraph" w:customStyle="1" w:styleId="149A05500DEB4B10B8020763C01A87C5">
    <w:name w:val="149A05500DEB4B10B8020763C01A87C5"/>
    <w:rsid w:val="005330E0"/>
  </w:style>
  <w:style w:type="paragraph" w:customStyle="1" w:styleId="4A9AE43A8F704E55AE33845366225AE5">
    <w:name w:val="4A9AE43A8F704E55AE33845366225AE5"/>
    <w:rsid w:val="005330E0"/>
  </w:style>
  <w:style w:type="paragraph" w:customStyle="1" w:styleId="85BFF536ED9640DE86BE00C3E7030694">
    <w:name w:val="85BFF536ED9640DE86BE00C3E7030694"/>
    <w:rsid w:val="005330E0"/>
  </w:style>
  <w:style w:type="paragraph" w:customStyle="1" w:styleId="42D4EC1AE8ED4056B832E0CC0123DF31">
    <w:name w:val="42D4EC1AE8ED4056B832E0CC0123DF31"/>
    <w:rsid w:val="005330E0"/>
  </w:style>
  <w:style w:type="paragraph" w:customStyle="1" w:styleId="CD8FAD9864E0421A864DF421F6D889C1">
    <w:name w:val="CD8FAD9864E0421A864DF421F6D889C1"/>
    <w:rsid w:val="005330E0"/>
  </w:style>
  <w:style w:type="paragraph" w:customStyle="1" w:styleId="7D7137DF75E84B9A8713D438D4A87BAF">
    <w:name w:val="7D7137DF75E84B9A8713D438D4A87BAF"/>
    <w:rsid w:val="005330E0"/>
  </w:style>
  <w:style w:type="paragraph" w:customStyle="1" w:styleId="51F17E994B3640B4A2C0A69A4CA29ED5">
    <w:name w:val="51F17E994B3640B4A2C0A69A4CA29ED5"/>
    <w:rsid w:val="005330E0"/>
  </w:style>
  <w:style w:type="paragraph" w:customStyle="1" w:styleId="DFA446D081C6464DAB7F9750847211F9">
    <w:name w:val="DFA446D081C6464DAB7F9750847211F9"/>
    <w:rsid w:val="005330E0"/>
  </w:style>
  <w:style w:type="paragraph" w:customStyle="1" w:styleId="C1F47EEC4FDC4C1682A9B648DB53D054">
    <w:name w:val="C1F47EEC4FDC4C1682A9B648DB53D054"/>
    <w:rsid w:val="005330E0"/>
  </w:style>
  <w:style w:type="paragraph" w:customStyle="1" w:styleId="A422721A01E046B482C6CAF3056909B7">
    <w:name w:val="A422721A01E046B482C6CAF3056909B7"/>
    <w:rsid w:val="005330E0"/>
  </w:style>
  <w:style w:type="paragraph" w:customStyle="1" w:styleId="CC0857B53A1E4BB595BAB9F102D0884C">
    <w:name w:val="CC0857B53A1E4BB595BAB9F102D0884C"/>
    <w:rsid w:val="005330E0"/>
  </w:style>
  <w:style w:type="paragraph" w:customStyle="1" w:styleId="E48261A1BBBC4666B6917E4E9FEFD038">
    <w:name w:val="E48261A1BBBC4666B6917E4E9FEFD038"/>
    <w:rsid w:val="005330E0"/>
  </w:style>
  <w:style w:type="paragraph" w:customStyle="1" w:styleId="3A38732805FC4DF08379EFDB7F8250CC">
    <w:name w:val="3A38732805FC4DF08379EFDB7F8250CC"/>
    <w:rsid w:val="005330E0"/>
  </w:style>
  <w:style w:type="paragraph" w:customStyle="1" w:styleId="FE80EEA5B1964B42BC65F109560F1AB5">
    <w:name w:val="FE80EEA5B1964B42BC65F109560F1AB5"/>
    <w:rsid w:val="005330E0"/>
  </w:style>
  <w:style w:type="paragraph" w:customStyle="1" w:styleId="B1319ACF3A174A228568F5CA6BC7745F">
    <w:name w:val="B1319ACF3A174A228568F5CA6BC7745F"/>
    <w:rsid w:val="005330E0"/>
  </w:style>
  <w:style w:type="paragraph" w:customStyle="1" w:styleId="4C7DB9B0C6234706B95F7950FA221B0C">
    <w:name w:val="4C7DB9B0C6234706B95F7950FA221B0C"/>
    <w:rsid w:val="005330E0"/>
  </w:style>
  <w:style w:type="paragraph" w:customStyle="1" w:styleId="0F78C4A1DBE04740953FE576070DDFD0">
    <w:name w:val="0F78C4A1DBE04740953FE576070DDFD0"/>
    <w:rsid w:val="005330E0"/>
  </w:style>
  <w:style w:type="paragraph" w:customStyle="1" w:styleId="BDB122B533EA4015B20C7ABDF552CE5C">
    <w:name w:val="BDB122B533EA4015B20C7ABDF552CE5C"/>
    <w:rsid w:val="005330E0"/>
  </w:style>
  <w:style w:type="paragraph" w:customStyle="1" w:styleId="639D809577B34864968D265DD2C2345B">
    <w:name w:val="639D809577B34864968D265DD2C2345B"/>
    <w:rsid w:val="005330E0"/>
  </w:style>
  <w:style w:type="paragraph" w:customStyle="1" w:styleId="3837E1BA81C7456C948D94375C4B3308">
    <w:name w:val="3837E1BA81C7456C948D94375C4B3308"/>
    <w:rsid w:val="005330E0"/>
  </w:style>
  <w:style w:type="paragraph" w:customStyle="1" w:styleId="774B1A545A814A9D8334BBEC66724B01">
    <w:name w:val="774B1A545A814A9D8334BBEC66724B01"/>
    <w:rsid w:val="005330E0"/>
  </w:style>
  <w:style w:type="paragraph" w:customStyle="1" w:styleId="F521AE00C5F9401588C05A311C43326C">
    <w:name w:val="F521AE00C5F9401588C05A311C43326C"/>
    <w:rsid w:val="005330E0"/>
  </w:style>
  <w:style w:type="paragraph" w:customStyle="1" w:styleId="27CF1AB1B0F44031BDA4F430A14232AC">
    <w:name w:val="27CF1AB1B0F44031BDA4F430A14232AC"/>
    <w:rsid w:val="005330E0"/>
  </w:style>
  <w:style w:type="paragraph" w:customStyle="1" w:styleId="4889A1EC30584148A6AED591974913E2">
    <w:name w:val="4889A1EC30584148A6AED591974913E2"/>
    <w:rsid w:val="005330E0"/>
  </w:style>
  <w:style w:type="paragraph" w:customStyle="1" w:styleId="FB6E370716BD46B5AB8909EB0F0FE4C6">
    <w:name w:val="FB6E370716BD46B5AB8909EB0F0FE4C6"/>
    <w:rsid w:val="005330E0"/>
  </w:style>
  <w:style w:type="paragraph" w:customStyle="1" w:styleId="87DAC3397BE84AD8BAB86F01C604F3BB">
    <w:name w:val="87DAC3397BE84AD8BAB86F01C604F3BB"/>
    <w:rsid w:val="005330E0"/>
  </w:style>
  <w:style w:type="paragraph" w:customStyle="1" w:styleId="A812B08D00CA4532B0461EB2D4A464C1">
    <w:name w:val="A812B08D00CA4532B0461EB2D4A464C1"/>
    <w:rsid w:val="005330E0"/>
  </w:style>
  <w:style w:type="paragraph" w:customStyle="1" w:styleId="AC3361313E0949B2B147BA8DFE5E3575">
    <w:name w:val="AC3361313E0949B2B147BA8DFE5E3575"/>
    <w:rsid w:val="005330E0"/>
  </w:style>
  <w:style w:type="paragraph" w:customStyle="1" w:styleId="8C7C2DEB8C1D4D89A532F425E962F4DE">
    <w:name w:val="8C7C2DEB8C1D4D89A532F425E962F4DE"/>
    <w:rsid w:val="005330E0"/>
  </w:style>
  <w:style w:type="paragraph" w:customStyle="1" w:styleId="99D3DCAE334948C1ADBDF0EAD0E1B2C4">
    <w:name w:val="99D3DCAE334948C1ADBDF0EAD0E1B2C4"/>
    <w:rsid w:val="005330E0"/>
  </w:style>
  <w:style w:type="paragraph" w:customStyle="1" w:styleId="84A4DCC83770420F960FC9E532848E16">
    <w:name w:val="84A4DCC83770420F960FC9E532848E16"/>
    <w:rsid w:val="005330E0"/>
  </w:style>
  <w:style w:type="paragraph" w:customStyle="1" w:styleId="5ADE6C58E3DA40D9B1D6FEDBB2BF4425">
    <w:name w:val="5ADE6C58E3DA40D9B1D6FEDBB2BF4425"/>
    <w:rsid w:val="005330E0"/>
  </w:style>
  <w:style w:type="paragraph" w:customStyle="1" w:styleId="435F580CB2C84271AEE5E79D3F663605">
    <w:name w:val="435F580CB2C84271AEE5E79D3F663605"/>
    <w:rsid w:val="005330E0"/>
  </w:style>
  <w:style w:type="paragraph" w:customStyle="1" w:styleId="2F9E26C920B54D8DA47BE49633F6E641">
    <w:name w:val="2F9E26C920B54D8DA47BE49633F6E641"/>
    <w:rsid w:val="005330E0"/>
  </w:style>
  <w:style w:type="paragraph" w:customStyle="1" w:styleId="1CC4390118DD43118147ADE606836715">
    <w:name w:val="1CC4390118DD43118147ADE606836715"/>
    <w:rsid w:val="005330E0"/>
  </w:style>
  <w:style w:type="paragraph" w:customStyle="1" w:styleId="E8C5A38F22BA485ABCA16699CA2AF648">
    <w:name w:val="E8C5A38F22BA485ABCA16699CA2AF648"/>
    <w:rsid w:val="005330E0"/>
  </w:style>
  <w:style w:type="paragraph" w:customStyle="1" w:styleId="161B0EE37835469F960707A5CF9F3073">
    <w:name w:val="161B0EE37835469F960707A5CF9F3073"/>
    <w:rsid w:val="005330E0"/>
  </w:style>
  <w:style w:type="paragraph" w:customStyle="1" w:styleId="7CEB2179752C45B686FCC9D99026D284">
    <w:name w:val="7CEB2179752C45B686FCC9D99026D284"/>
    <w:rsid w:val="005330E0"/>
  </w:style>
  <w:style w:type="paragraph" w:customStyle="1" w:styleId="ABA235D4B8E14B95BABB5E71D27E8AF5">
    <w:name w:val="ABA235D4B8E14B95BABB5E71D27E8AF5"/>
    <w:rsid w:val="005330E0"/>
  </w:style>
  <w:style w:type="paragraph" w:customStyle="1" w:styleId="185F4D68EBD8439DB1628F1FB98E9DC9">
    <w:name w:val="185F4D68EBD8439DB1628F1FB98E9DC9"/>
    <w:rsid w:val="005330E0"/>
  </w:style>
  <w:style w:type="paragraph" w:customStyle="1" w:styleId="85A19BBD488A47A39B68C44DB8D0B9E3">
    <w:name w:val="85A19BBD488A47A39B68C44DB8D0B9E3"/>
    <w:rsid w:val="005330E0"/>
  </w:style>
  <w:style w:type="paragraph" w:customStyle="1" w:styleId="C12A64E8298A4B30AE13AF07A2251666">
    <w:name w:val="C12A64E8298A4B30AE13AF07A2251666"/>
    <w:rsid w:val="005330E0"/>
  </w:style>
  <w:style w:type="paragraph" w:customStyle="1" w:styleId="A508FBFB613B49CAB6AD4C6C940123F9">
    <w:name w:val="A508FBFB613B49CAB6AD4C6C940123F9"/>
    <w:rsid w:val="005330E0"/>
  </w:style>
  <w:style w:type="paragraph" w:customStyle="1" w:styleId="24E06CFAE852400A8B58C4303387720F">
    <w:name w:val="24E06CFAE852400A8B58C4303387720F"/>
    <w:rsid w:val="005330E0"/>
  </w:style>
  <w:style w:type="paragraph" w:customStyle="1" w:styleId="625EB08A77B44697B96374B9559E90BC">
    <w:name w:val="625EB08A77B44697B96374B9559E90BC"/>
    <w:rsid w:val="005330E0"/>
  </w:style>
  <w:style w:type="paragraph" w:customStyle="1" w:styleId="A1489BA859664022A8FCB833EA1F5D42">
    <w:name w:val="A1489BA859664022A8FCB833EA1F5D42"/>
    <w:rsid w:val="005330E0"/>
  </w:style>
  <w:style w:type="paragraph" w:customStyle="1" w:styleId="3B6443AA9FDD4A049576F77D56A203C9">
    <w:name w:val="3B6443AA9FDD4A049576F77D56A203C9"/>
    <w:rsid w:val="005330E0"/>
  </w:style>
  <w:style w:type="paragraph" w:customStyle="1" w:styleId="8195B84D835E48BCAFE29609E8E56909">
    <w:name w:val="8195B84D835E48BCAFE29609E8E56909"/>
    <w:rsid w:val="005330E0"/>
  </w:style>
  <w:style w:type="paragraph" w:customStyle="1" w:styleId="5D7746DF219A4253994215DE42535EC2">
    <w:name w:val="5D7746DF219A4253994215DE42535EC2"/>
    <w:rsid w:val="005330E0"/>
  </w:style>
  <w:style w:type="paragraph" w:customStyle="1" w:styleId="DB8B391D5676467D8CD271E0A714A165">
    <w:name w:val="DB8B391D5676467D8CD271E0A714A165"/>
    <w:rsid w:val="005330E0"/>
  </w:style>
  <w:style w:type="paragraph" w:customStyle="1" w:styleId="4D251952FBD5452893821194AC383BB1">
    <w:name w:val="4D251952FBD5452893821194AC383BB1"/>
    <w:rsid w:val="005330E0"/>
  </w:style>
  <w:style w:type="paragraph" w:customStyle="1" w:styleId="E93BFBE9E11744CCB750F03DECB6E231">
    <w:name w:val="E93BFBE9E11744CCB750F03DECB6E231"/>
    <w:rsid w:val="005330E0"/>
  </w:style>
  <w:style w:type="paragraph" w:customStyle="1" w:styleId="19633713750A4AE08E7C6DFB4502181E">
    <w:name w:val="19633713750A4AE08E7C6DFB4502181E"/>
    <w:rsid w:val="005330E0"/>
  </w:style>
  <w:style w:type="paragraph" w:customStyle="1" w:styleId="C43E860A3D5642B7891587A874D2E514">
    <w:name w:val="C43E860A3D5642B7891587A874D2E514"/>
    <w:rsid w:val="005330E0"/>
  </w:style>
  <w:style w:type="paragraph" w:customStyle="1" w:styleId="C443E86A4FF64E11858B9F854583F65F">
    <w:name w:val="C443E86A4FF64E11858B9F854583F65F"/>
    <w:rsid w:val="005330E0"/>
  </w:style>
  <w:style w:type="paragraph" w:customStyle="1" w:styleId="BE7CBFEB7C464C6084963CB3AB62A538">
    <w:name w:val="BE7CBFEB7C464C6084963CB3AB62A538"/>
    <w:rsid w:val="005330E0"/>
  </w:style>
  <w:style w:type="paragraph" w:customStyle="1" w:styleId="1CA79C24B3F449779AAA19C5B60A5B29">
    <w:name w:val="1CA79C24B3F449779AAA19C5B60A5B29"/>
    <w:rsid w:val="005330E0"/>
  </w:style>
  <w:style w:type="paragraph" w:customStyle="1" w:styleId="C719614E13EA4A97836661DB49542673">
    <w:name w:val="C719614E13EA4A97836661DB49542673"/>
    <w:rsid w:val="005330E0"/>
  </w:style>
  <w:style w:type="paragraph" w:customStyle="1" w:styleId="7A038C39169C4D65A58E6E8EE38D947C">
    <w:name w:val="7A038C39169C4D65A58E6E8EE38D947C"/>
    <w:rsid w:val="005330E0"/>
  </w:style>
  <w:style w:type="paragraph" w:customStyle="1" w:styleId="05F14BA29CE24CC8B358F2CF456BEF2D">
    <w:name w:val="05F14BA29CE24CC8B358F2CF456BEF2D"/>
    <w:rsid w:val="005330E0"/>
  </w:style>
  <w:style w:type="paragraph" w:customStyle="1" w:styleId="0A0AB32942D7428CA8681276C8FFB219">
    <w:name w:val="0A0AB32942D7428CA8681276C8FFB219"/>
    <w:rsid w:val="005330E0"/>
  </w:style>
  <w:style w:type="paragraph" w:customStyle="1" w:styleId="6CC8362D190C46E89C2D453C248C4473">
    <w:name w:val="6CC8362D190C46E89C2D453C248C4473"/>
    <w:rsid w:val="005330E0"/>
  </w:style>
  <w:style w:type="paragraph" w:customStyle="1" w:styleId="F89F1D2A06B440BFB7147765FDB0D9E1">
    <w:name w:val="F89F1D2A06B440BFB7147765FDB0D9E1"/>
    <w:rsid w:val="005330E0"/>
  </w:style>
  <w:style w:type="paragraph" w:customStyle="1" w:styleId="ACE790CA7F4F45498A029505111247B6">
    <w:name w:val="ACE790CA7F4F45498A029505111247B6"/>
    <w:rsid w:val="005330E0"/>
  </w:style>
  <w:style w:type="paragraph" w:customStyle="1" w:styleId="2A6CDD84F1ED4A75A38CD93C11AAB803">
    <w:name w:val="2A6CDD84F1ED4A75A38CD93C11AAB803"/>
    <w:rsid w:val="005330E0"/>
  </w:style>
  <w:style w:type="paragraph" w:customStyle="1" w:styleId="A7F52A1C5BC2491BA705811D1B433EAA">
    <w:name w:val="A7F52A1C5BC2491BA705811D1B433EAA"/>
    <w:rsid w:val="005330E0"/>
  </w:style>
  <w:style w:type="paragraph" w:customStyle="1" w:styleId="C2B2101EED8F46A4A7217BAB3B8F3E36">
    <w:name w:val="C2B2101EED8F46A4A7217BAB3B8F3E36"/>
    <w:rsid w:val="005330E0"/>
  </w:style>
  <w:style w:type="paragraph" w:customStyle="1" w:styleId="4DD4B5B9558D4C11A4147A3E64BAC5DB">
    <w:name w:val="4DD4B5B9558D4C11A4147A3E64BAC5DB"/>
    <w:rsid w:val="005330E0"/>
  </w:style>
  <w:style w:type="paragraph" w:customStyle="1" w:styleId="3C3462E7640341B0B577D1EE919DB764">
    <w:name w:val="3C3462E7640341B0B577D1EE919DB764"/>
    <w:rsid w:val="005330E0"/>
  </w:style>
  <w:style w:type="paragraph" w:customStyle="1" w:styleId="76D00EF732004FF18784454CAD54E81F">
    <w:name w:val="76D00EF732004FF18784454CAD54E81F"/>
    <w:rsid w:val="005330E0"/>
  </w:style>
  <w:style w:type="paragraph" w:customStyle="1" w:styleId="9530C6DECF264AF4B3B98524F4F8AC91">
    <w:name w:val="9530C6DECF264AF4B3B98524F4F8AC91"/>
    <w:rsid w:val="005330E0"/>
  </w:style>
  <w:style w:type="paragraph" w:customStyle="1" w:styleId="3EBC389C97D5462182D5065B9F40FF8D">
    <w:name w:val="3EBC389C97D5462182D5065B9F40FF8D"/>
    <w:rsid w:val="005330E0"/>
  </w:style>
  <w:style w:type="paragraph" w:customStyle="1" w:styleId="26F319E6A42546E7981C136463FBD75F">
    <w:name w:val="26F319E6A42546E7981C136463FBD75F"/>
    <w:rsid w:val="005330E0"/>
  </w:style>
  <w:style w:type="paragraph" w:customStyle="1" w:styleId="0F96BE30F8C54B88B859DE8B32D90E2E">
    <w:name w:val="0F96BE30F8C54B88B859DE8B32D90E2E"/>
    <w:rsid w:val="005330E0"/>
  </w:style>
  <w:style w:type="paragraph" w:customStyle="1" w:styleId="0F99336C265C4B41BA22723CD421319A">
    <w:name w:val="0F99336C265C4B41BA22723CD421319A"/>
    <w:rsid w:val="005330E0"/>
  </w:style>
  <w:style w:type="paragraph" w:customStyle="1" w:styleId="5FA760CDC92E49B395EB1F2E07493A32">
    <w:name w:val="5FA760CDC92E49B395EB1F2E07493A32"/>
    <w:rsid w:val="005330E0"/>
  </w:style>
  <w:style w:type="paragraph" w:customStyle="1" w:styleId="D525222063EE453396007A413D0957F4">
    <w:name w:val="D525222063EE453396007A413D0957F4"/>
    <w:rsid w:val="005330E0"/>
  </w:style>
  <w:style w:type="paragraph" w:customStyle="1" w:styleId="D838A0EEDB8C409EB6521D90DD0ABEBB">
    <w:name w:val="D838A0EEDB8C409EB6521D90DD0ABEBB"/>
    <w:rsid w:val="005330E0"/>
  </w:style>
  <w:style w:type="paragraph" w:customStyle="1" w:styleId="ECAE3A5DC82040C6BB996D6D8F25D0CC">
    <w:name w:val="ECAE3A5DC82040C6BB996D6D8F25D0CC"/>
    <w:rsid w:val="005330E0"/>
  </w:style>
  <w:style w:type="paragraph" w:customStyle="1" w:styleId="AE0345044C2F4285AA859F4B52C5B437">
    <w:name w:val="AE0345044C2F4285AA859F4B52C5B437"/>
    <w:rsid w:val="005330E0"/>
  </w:style>
  <w:style w:type="paragraph" w:customStyle="1" w:styleId="6167BFE4324E4C7DB809C01C848A0DF5">
    <w:name w:val="6167BFE4324E4C7DB809C01C848A0DF5"/>
    <w:rsid w:val="005330E0"/>
  </w:style>
  <w:style w:type="paragraph" w:customStyle="1" w:styleId="FE506DD558F14AF380CE39600DBD5F65">
    <w:name w:val="FE506DD558F14AF380CE39600DBD5F65"/>
    <w:rsid w:val="005330E0"/>
  </w:style>
  <w:style w:type="paragraph" w:customStyle="1" w:styleId="DFDF4E32814242B3A93EE8D2009810BF">
    <w:name w:val="DFDF4E32814242B3A93EE8D2009810BF"/>
    <w:rsid w:val="005330E0"/>
  </w:style>
  <w:style w:type="paragraph" w:customStyle="1" w:styleId="37529D57FC1943BCB1F6F8F03E68037B">
    <w:name w:val="37529D57FC1943BCB1F6F8F03E68037B"/>
    <w:rsid w:val="005330E0"/>
  </w:style>
  <w:style w:type="paragraph" w:customStyle="1" w:styleId="1979A8ADA1B94AC1862E52CA964E3BFF">
    <w:name w:val="1979A8ADA1B94AC1862E52CA964E3BFF"/>
    <w:rsid w:val="005330E0"/>
  </w:style>
  <w:style w:type="paragraph" w:customStyle="1" w:styleId="C4BC5C79453E4F9F9A76B07C739DEA41">
    <w:name w:val="C4BC5C79453E4F9F9A76B07C739DEA41"/>
    <w:rsid w:val="005330E0"/>
  </w:style>
  <w:style w:type="paragraph" w:customStyle="1" w:styleId="67163C8BF0564B7890895C717CF0EF39">
    <w:name w:val="67163C8BF0564B7890895C717CF0EF39"/>
    <w:rsid w:val="005330E0"/>
  </w:style>
  <w:style w:type="paragraph" w:customStyle="1" w:styleId="D3D5247D12064FBBB5BE12523C711444">
    <w:name w:val="D3D5247D12064FBBB5BE12523C711444"/>
    <w:rsid w:val="005330E0"/>
  </w:style>
  <w:style w:type="paragraph" w:customStyle="1" w:styleId="2BEDB655A7474E048827E077D2F97372">
    <w:name w:val="2BEDB655A7474E048827E077D2F97372"/>
    <w:rsid w:val="005330E0"/>
  </w:style>
  <w:style w:type="paragraph" w:customStyle="1" w:styleId="AEA029CF59FF4DE8AF9DAC6DB581955A">
    <w:name w:val="AEA029CF59FF4DE8AF9DAC6DB581955A"/>
    <w:rsid w:val="005330E0"/>
  </w:style>
  <w:style w:type="paragraph" w:customStyle="1" w:styleId="B87EBEBBA26840AAAC208640DE20EBA7">
    <w:name w:val="B87EBEBBA26840AAAC208640DE20EBA7"/>
    <w:rsid w:val="005330E0"/>
  </w:style>
  <w:style w:type="paragraph" w:customStyle="1" w:styleId="1EBB6D9E574D4D5B86191BC5A143E693">
    <w:name w:val="1EBB6D9E574D4D5B86191BC5A143E693"/>
    <w:rsid w:val="005330E0"/>
  </w:style>
  <w:style w:type="paragraph" w:customStyle="1" w:styleId="9C1A264E86DC405BAFD27457C170BE73">
    <w:name w:val="9C1A264E86DC405BAFD27457C170BE73"/>
    <w:rsid w:val="005330E0"/>
  </w:style>
  <w:style w:type="paragraph" w:customStyle="1" w:styleId="AA421ED7690748E0B64AEC2CAF971137">
    <w:name w:val="AA421ED7690748E0B64AEC2CAF971137"/>
    <w:rsid w:val="005330E0"/>
  </w:style>
  <w:style w:type="paragraph" w:customStyle="1" w:styleId="4EABC60E7A1C4A7F9669BF82208087A0">
    <w:name w:val="4EABC60E7A1C4A7F9669BF82208087A0"/>
    <w:rsid w:val="005330E0"/>
  </w:style>
  <w:style w:type="paragraph" w:customStyle="1" w:styleId="CA63F7FEFFF0412788F5BD9838992562">
    <w:name w:val="CA63F7FEFFF0412788F5BD9838992562"/>
    <w:rsid w:val="005330E0"/>
  </w:style>
  <w:style w:type="paragraph" w:customStyle="1" w:styleId="CE65786B84D647B2A08FE89FE4ADAE4A">
    <w:name w:val="CE65786B84D647B2A08FE89FE4ADAE4A"/>
    <w:rsid w:val="005330E0"/>
  </w:style>
  <w:style w:type="paragraph" w:customStyle="1" w:styleId="C71C839915D046D995FBF8CE7498363C">
    <w:name w:val="C71C839915D046D995FBF8CE7498363C"/>
    <w:rsid w:val="005330E0"/>
  </w:style>
  <w:style w:type="paragraph" w:customStyle="1" w:styleId="47485A5982A84E7C8DD4D6D796B559CD">
    <w:name w:val="47485A5982A84E7C8DD4D6D796B559CD"/>
    <w:rsid w:val="005330E0"/>
  </w:style>
  <w:style w:type="paragraph" w:customStyle="1" w:styleId="F78E0822AB5A4129801932894F2F9ECA">
    <w:name w:val="F78E0822AB5A4129801932894F2F9ECA"/>
    <w:rsid w:val="005330E0"/>
  </w:style>
  <w:style w:type="paragraph" w:customStyle="1" w:styleId="E17711351D79474F8A8A9903043DAA7D">
    <w:name w:val="E17711351D79474F8A8A9903043DAA7D"/>
    <w:rsid w:val="005330E0"/>
  </w:style>
  <w:style w:type="paragraph" w:customStyle="1" w:styleId="EE6B5BD295734B7697C6349AA805852D">
    <w:name w:val="EE6B5BD295734B7697C6349AA805852D"/>
    <w:rsid w:val="005330E0"/>
  </w:style>
  <w:style w:type="paragraph" w:customStyle="1" w:styleId="44025C0EF3D249A29C6FC91642DDC0E3">
    <w:name w:val="44025C0EF3D249A29C6FC91642DDC0E3"/>
    <w:rsid w:val="005330E0"/>
  </w:style>
  <w:style w:type="paragraph" w:customStyle="1" w:styleId="F41E87E947304AEA8EFBC099528B9048">
    <w:name w:val="F41E87E947304AEA8EFBC099528B9048"/>
    <w:rsid w:val="005330E0"/>
  </w:style>
  <w:style w:type="paragraph" w:customStyle="1" w:styleId="483E364377394596A658DC7B5622A522">
    <w:name w:val="483E364377394596A658DC7B5622A522"/>
    <w:rsid w:val="005330E0"/>
  </w:style>
  <w:style w:type="paragraph" w:customStyle="1" w:styleId="1770E7999B904C5C89265FF48690B897">
    <w:name w:val="1770E7999B904C5C89265FF48690B897"/>
    <w:rsid w:val="005330E0"/>
  </w:style>
  <w:style w:type="paragraph" w:customStyle="1" w:styleId="548354BEF4C846E9A4D3E5F74DB1D45C">
    <w:name w:val="548354BEF4C846E9A4D3E5F74DB1D45C"/>
    <w:rsid w:val="005330E0"/>
  </w:style>
  <w:style w:type="paragraph" w:customStyle="1" w:styleId="FDEE4AB5DD2F42DF8F980F2BFB886515">
    <w:name w:val="FDEE4AB5DD2F42DF8F980F2BFB886515"/>
    <w:rsid w:val="005330E0"/>
  </w:style>
  <w:style w:type="paragraph" w:customStyle="1" w:styleId="9EB274419A104856BDC1CB442A35094B">
    <w:name w:val="9EB274419A104856BDC1CB442A35094B"/>
    <w:rsid w:val="005330E0"/>
  </w:style>
  <w:style w:type="paragraph" w:customStyle="1" w:styleId="EFC5215D016B479D982A0DA394D791BD">
    <w:name w:val="EFC5215D016B479D982A0DA394D791BD"/>
    <w:rsid w:val="005330E0"/>
  </w:style>
  <w:style w:type="paragraph" w:customStyle="1" w:styleId="603284A76BF94ADDA80D27A83821088C">
    <w:name w:val="603284A76BF94ADDA80D27A83821088C"/>
    <w:rsid w:val="005330E0"/>
  </w:style>
  <w:style w:type="paragraph" w:customStyle="1" w:styleId="FB49E5F424794DA8B9C2629291023861">
    <w:name w:val="FB49E5F424794DA8B9C2629291023861"/>
    <w:rsid w:val="005330E0"/>
  </w:style>
  <w:style w:type="paragraph" w:customStyle="1" w:styleId="39899D06D7FD45AB8733A2BB4999E4EB">
    <w:name w:val="39899D06D7FD45AB8733A2BB4999E4EB"/>
    <w:rsid w:val="005330E0"/>
  </w:style>
  <w:style w:type="paragraph" w:customStyle="1" w:styleId="5FE1D67E030B46C38079891B6E6F124A">
    <w:name w:val="5FE1D67E030B46C38079891B6E6F124A"/>
    <w:rsid w:val="005330E0"/>
  </w:style>
  <w:style w:type="paragraph" w:customStyle="1" w:styleId="C79EBD6B126C46EBA109E5325BC46CBF">
    <w:name w:val="C79EBD6B126C46EBA109E5325BC46CBF"/>
    <w:rsid w:val="005330E0"/>
  </w:style>
  <w:style w:type="paragraph" w:customStyle="1" w:styleId="3A9D41F979BA42D594CCB63DAFA68D10">
    <w:name w:val="3A9D41F979BA42D594CCB63DAFA68D10"/>
    <w:rsid w:val="005330E0"/>
  </w:style>
  <w:style w:type="paragraph" w:customStyle="1" w:styleId="02AEBAD3B9034E428A2860C4BF92EF1B">
    <w:name w:val="02AEBAD3B9034E428A2860C4BF92EF1B"/>
    <w:rsid w:val="005330E0"/>
  </w:style>
  <w:style w:type="paragraph" w:customStyle="1" w:styleId="83AF821C7C3243B98FD01DB37DF08706">
    <w:name w:val="83AF821C7C3243B98FD01DB37DF08706"/>
    <w:rsid w:val="005330E0"/>
  </w:style>
  <w:style w:type="paragraph" w:customStyle="1" w:styleId="9CB47F0F7F9F4E40BB7382194942EB4A">
    <w:name w:val="9CB47F0F7F9F4E40BB7382194942EB4A"/>
    <w:rsid w:val="005330E0"/>
  </w:style>
  <w:style w:type="paragraph" w:customStyle="1" w:styleId="C3F3E5BCD2F4489E96505EC9543F3EB7">
    <w:name w:val="C3F3E5BCD2F4489E96505EC9543F3EB7"/>
    <w:rsid w:val="005330E0"/>
  </w:style>
  <w:style w:type="paragraph" w:customStyle="1" w:styleId="11D50A744A3E424B9B7F9B710DB6AD62">
    <w:name w:val="11D50A744A3E424B9B7F9B710DB6AD62"/>
    <w:rsid w:val="005330E0"/>
  </w:style>
  <w:style w:type="paragraph" w:customStyle="1" w:styleId="A1B007C3B0B34BEDA4CAA32ACF0B926B">
    <w:name w:val="A1B007C3B0B34BEDA4CAA32ACF0B926B"/>
    <w:rsid w:val="005330E0"/>
  </w:style>
  <w:style w:type="paragraph" w:customStyle="1" w:styleId="0F1D491795594AE68F353E93CA87D494">
    <w:name w:val="0F1D491795594AE68F353E93CA87D494"/>
    <w:rsid w:val="005330E0"/>
  </w:style>
  <w:style w:type="paragraph" w:customStyle="1" w:styleId="60061ADEB5AA41D79AA90143CD3ED68F">
    <w:name w:val="60061ADEB5AA41D79AA90143CD3ED68F"/>
    <w:rsid w:val="005330E0"/>
  </w:style>
  <w:style w:type="paragraph" w:customStyle="1" w:styleId="9E7B080A205F43CC83037958FFC28DD6">
    <w:name w:val="9E7B080A205F43CC83037958FFC28DD6"/>
    <w:rsid w:val="005330E0"/>
  </w:style>
  <w:style w:type="paragraph" w:customStyle="1" w:styleId="E68756C5300446D6811D3C6917E0EF9C">
    <w:name w:val="E68756C5300446D6811D3C6917E0EF9C"/>
    <w:rsid w:val="005330E0"/>
  </w:style>
  <w:style w:type="paragraph" w:customStyle="1" w:styleId="3CC27AB0B93B43D9900450864C8BC501">
    <w:name w:val="3CC27AB0B93B43D9900450864C8BC501"/>
    <w:rsid w:val="005330E0"/>
  </w:style>
  <w:style w:type="paragraph" w:customStyle="1" w:styleId="3573C63A6DA54E25BD787D3AF538F704">
    <w:name w:val="3573C63A6DA54E25BD787D3AF538F704"/>
    <w:rsid w:val="005330E0"/>
  </w:style>
  <w:style w:type="paragraph" w:customStyle="1" w:styleId="235688C3B40E4D62B5EFB359D16A3FDD">
    <w:name w:val="235688C3B40E4D62B5EFB359D16A3FDD"/>
    <w:rsid w:val="005330E0"/>
  </w:style>
  <w:style w:type="paragraph" w:customStyle="1" w:styleId="8847E5AB91C84A629CD6B0C60C5BC46C">
    <w:name w:val="8847E5AB91C84A629CD6B0C60C5BC46C"/>
    <w:rsid w:val="005330E0"/>
  </w:style>
  <w:style w:type="paragraph" w:customStyle="1" w:styleId="166D542C4D5A4B0386CAB83EF4724615">
    <w:name w:val="166D542C4D5A4B0386CAB83EF4724615"/>
    <w:rsid w:val="005330E0"/>
  </w:style>
  <w:style w:type="paragraph" w:customStyle="1" w:styleId="7348CCED915A4C48B8F589A76259BF48">
    <w:name w:val="7348CCED915A4C48B8F589A76259BF48"/>
    <w:rsid w:val="005330E0"/>
  </w:style>
  <w:style w:type="paragraph" w:customStyle="1" w:styleId="913EC52D90A14D47B2D7E4A8204887B8">
    <w:name w:val="913EC52D90A14D47B2D7E4A8204887B8"/>
    <w:rsid w:val="005330E0"/>
  </w:style>
  <w:style w:type="paragraph" w:customStyle="1" w:styleId="89D4DD21EBB144DB8B076C43B7AA0FE5">
    <w:name w:val="89D4DD21EBB144DB8B076C43B7AA0FE5"/>
    <w:rsid w:val="005330E0"/>
  </w:style>
  <w:style w:type="paragraph" w:customStyle="1" w:styleId="89267E82018646DB9B0DC9562AC71F16">
    <w:name w:val="89267E82018646DB9B0DC9562AC71F16"/>
    <w:rsid w:val="005330E0"/>
  </w:style>
  <w:style w:type="paragraph" w:customStyle="1" w:styleId="69FB4F9912774A0EA972F8ED70E8B893">
    <w:name w:val="69FB4F9912774A0EA972F8ED70E8B893"/>
    <w:rsid w:val="005330E0"/>
  </w:style>
  <w:style w:type="paragraph" w:customStyle="1" w:styleId="F01D19ABD77040CC972C7A174C88E1F5">
    <w:name w:val="F01D19ABD77040CC972C7A174C88E1F5"/>
    <w:rsid w:val="005330E0"/>
  </w:style>
  <w:style w:type="paragraph" w:customStyle="1" w:styleId="8F93ADAAEAFF44F29E95AD6F0BB7ECE5">
    <w:name w:val="8F93ADAAEAFF44F29E95AD6F0BB7ECE5"/>
    <w:rsid w:val="005330E0"/>
  </w:style>
  <w:style w:type="paragraph" w:customStyle="1" w:styleId="97D87C2FEA9741E299BBD17331B12412">
    <w:name w:val="97D87C2FEA9741E299BBD17331B12412"/>
    <w:rsid w:val="005330E0"/>
  </w:style>
  <w:style w:type="paragraph" w:customStyle="1" w:styleId="5CA8720CABA24DA5A986DC75135A81F3">
    <w:name w:val="5CA8720CABA24DA5A986DC75135A81F3"/>
    <w:rsid w:val="005330E0"/>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8da3b6-db71-41b7-82a7-ca1bba527617">
      <UserInfo>
        <DisplayName>Dee Francis</DisplayName>
        <AccountId>11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D71C674D5861A4A91CE247B81D48C73" ma:contentTypeVersion="5" ma:contentTypeDescription="Create a new document." ma:contentTypeScope="" ma:versionID="1acbb30298a7dd46fb25b9a10fea0f8c">
  <xsd:schema xmlns:xsd="http://www.w3.org/2001/XMLSchema" xmlns:xs="http://www.w3.org/2001/XMLSchema" xmlns:p="http://schemas.microsoft.com/office/2006/metadata/properties" xmlns:ns2="274a487f-ff59-40c1-a351-6a006f657b27" xmlns:ns3="858da3b6-db71-41b7-82a7-ca1bba527617" targetNamespace="http://schemas.microsoft.com/office/2006/metadata/properties" ma:root="true" ma:fieldsID="bc85bd0ea8f222e831fab9d310256292" ns2:_="" ns3:_="">
    <xsd:import namespace="274a487f-ff59-40c1-a351-6a006f657b27"/>
    <xsd:import namespace="858da3b6-db71-41b7-82a7-ca1bba52761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4a487f-ff59-40c1-a351-6a006f657b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8da3b6-db71-41b7-82a7-ca1bba52761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F7091-4C9F-462C-A186-DFF04069B088}">
  <ds:schemaRefs>
    <ds:schemaRef ds:uri="http://schemas.microsoft.com/office/2006/metadata/properties"/>
    <ds:schemaRef ds:uri="http://schemas.microsoft.com/office/infopath/2007/PartnerControls"/>
    <ds:schemaRef ds:uri="858da3b6-db71-41b7-82a7-ca1bba527617"/>
  </ds:schemaRefs>
</ds:datastoreItem>
</file>

<file path=customXml/itemProps2.xml><?xml version="1.0" encoding="utf-8"?>
<ds:datastoreItem xmlns:ds="http://schemas.openxmlformats.org/officeDocument/2006/customXml" ds:itemID="{F97C2BAF-C771-48D6-B647-8EBA4BB0AB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4a487f-ff59-40c1-a351-6a006f657b27"/>
    <ds:schemaRef ds:uri="858da3b6-db71-41b7-82a7-ca1bba5276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F24621-7BBE-47FA-8D53-B8581C62828E}">
  <ds:schemaRefs>
    <ds:schemaRef ds:uri="http://schemas.microsoft.com/sharepoint/v3/contenttype/forms"/>
  </ds:schemaRefs>
</ds:datastoreItem>
</file>

<file path=customXml/itemProps4.xml><?xml version="1.0" encoding="utf-8"?>
<ds:datastoreItem xmlns:ds="http://schemas.openxmlformats.org/officeDocument/2006/customXml" ds:itemID="{DF7A33ED-127A-420A-A122-7D38C051800A}">
  <ds:schemaRefs>
    <ds:schemaRef ds:uri="http://schemas.openxmlformats.org/officeDocument/2006/bibliography"/>
  </ds:schemaRefs>
</ds:datastoreItem>
</file>

<file path=docMetadata/LabelInfo.xml><?xml version="1.0" encoding="utf-8"?>
<clbl:labelList xmlns:clbl="http://schemas.microsoft.com/office/2020/mipLabelMetadata">
  <clbl:label id="{ad20d240-a211-4193-8273-c8ec19c7463f}" enabled="0" method="" siteId="{ad20d240-a211-4193-8273-c8ec19c7463f}" removed="1"/>
</clbl:labelList>
</file>

<file path=docProps/app.xml><?xml version="1.0" encoding="utf-8"?>
<Properties xmlns="http://schemas.openxmlformats.org/officeDocument/2006/extended-properties" xmlns:vt="http://schemas.openxmlformats.org/officeDocument/2006/docPropsVTypes">
  <Template>SASC 2022 Dyslexia Assessment Template Oct5.dotx</Template>
  <TotalTime>0</TotalTime>
  <Pages>39</Pages>
  <Words>9973</Words>
  <Characters>56850</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Phoenix Psychology Practice -  Confidential Diagnostic Assessment</vt:lpstr>
    </vt:vector>
  </TitlesOfParts>
  <Manager/>
  <Company/>
  <LinksUpToDate>false</LinksUpToDate>
  <CharactersWithSpaces>66690</CharactersWithSpaces>
  <SharedDoc>false</SharedDoc>
  <HyperlinkBase/>
  <HLinks>
    <vt:vector size="438" baseType="variant">
      <vt:variant>
        <vt:i4>2949160</vt:i4>
      </vt:variant>
      <vt:variant>
        <vt:i4>270</vt:i4>
      </vt:variant>
      <vt:variant>
        <vt:i4>0</vt:i4>
      </vt:variant>
      <vt:variant>
        <vt:i4>5</vt:i4>
      </vt:variant>
      <vt:variant>
        <vt:lpwstr>https://view.officeapps.live.com/op/view.aspx?src=https%3A%2F%2Fwww.sasc.org.uk%2FSASCDocuments%2FSASC%2520Guidance%2520ASC%2520FINAL%2520May%25202022.docx&amp;wdOrigin=BROWSELINK</vt:lpwstr>
      </vt:variant>
      <vt:variant>
        <vt:lpwstr/>
      </vt:variant>
      <vt:variant>
        <vt:i4>3604580</vt:i4>
      </vt:variant>
      <vt:variant>
        <vt:i4>267</vt:i4>
      </vt:variant>
      <vt:variant>
        <vt:i4>0</vt:i4>
      </vt:variant>
      <vt:variant>
        <vt:i4>5</vt:i4>
      </vt:variant>
      <vt:variant>
        <vt:lpwstr>https://www.bdadyslexia.org.uk/dyslexia/neurodiversity-and-co-occurring-differences/attention-deficit-disorder</vt:lpwstr>
      </vt:variant>
      <vt:variant>
        <vt:lpwstr/>
      </vt:variant>
      <vt:variant>
        <vt:i4>8323178</vt:i4>
      </vt:variant>
      <vt:variant>
        <vt:i4>264</vt:i4>
      </vt:variant>
      <vt:variant>
        <vt:i4>0</vt:i4>
      </vt:variant>
      <vt:variant>
        <vt:i4>5</vt:i4>
      </vt:variant>
      <vt:variant>
        <vt:lpwstr>https://www.bdadyslexia.org.uk/dyslexia/about-dyslexia/what-is-dyslexia</vt:lpwstr>
      </vt:variant>
      <vt:variant>
        <vt:lpwstr/>
      </vt:variant>
      <vt:variant>
        <vt:i4>2949168</vt:i4>
      </vt:variant>
      <vt:variant>
        <vt:i4>261</vt:i4>
      </vt:variant>
      <vt:variant>
        <vt:i4>0</vt:i4>
      </vt:variant>
      <vt:variant>
        <vt:i4>5</vt:i4>
      </vt:variant>
      <vt:variant>
        <vt:lpwstr>https://www.divacenter.eu/DIVA.aspx?id=523</vt:lpwstr>
      </vt:variant>
      <vt:variant>
        <vt:lpwstr/>
      </vt:variant>
      <vt:variant>
        <vt:i4>7536654</vt:i4>
      </vt:variant>
      <vt:variant>
        <vt:i4>258</vt:i4>
      </vt:variant>
      <vt:variant>
        <vt:i4>0</vt:i4>
      </vt:variant>
      <vt:variant>
        <vt:i4>5</vt:i4>
      </vt:variant>
      <vt:variant>
        <vt:lpwstr>https://www.patoss-dyslexia.org/write/MediaUploads/Resources/ADC_checklist.pdf</vt:lpwstr>
      </vt:variant>
      <vt:variant>
        <vt:lpwstr/>
      </vt:variant>
      <vt:variant>
        <vt:i4>8061031</vt:i4>
      </vt:variant>
      <vt:variant>
        <vt:i4>255</vt:i4>
      </vt:variant>
      <vt:variant>
        <vt:i4>0</vt:i4>
      </vt:variant>
      <vt:variant>
        <vt:i4>5</vt:i4>
      </vt:variant>
      <vt:variant>
        <vt:lpwstr>http://www.sasc.org.uk/SASCDocuments/DIDA 2018.pdf</vt:lpwstr>
      </vt:variant>
      <vt:variant>
        <vt:lpwstr/>
      </vt:variant>
      <vt:variant>
        <vt:i4>5701646</vt:i4>
      </vt:variant>
      <vt:variant>
        <vt:i4>252</vt:i4>
      </vt:variant>
      <vt:variant>
        <vt:i4>0</vt:i4>
      </vt:variant>
      <vt:variant>
        <vt:i4>5</vt:i4>
      </vt:variant>
      <vt:variant>
        <vt:lpwstr>http://www.sasc.org.uk/SASCDocuments/Visual Difficulties Screening Protocol V2 Jun19.pdf</vt:lpwstr>
      </vt:variant>
      <vt:variant>
        <vt:lpwstr/>
      </vt:variant>
      <vt:variant>
        <vt:i4>8192088</vt:i4>
      </vt:variant>
      <vt:variant>
        <vt:i4>249</vt:i4>
      </vt:variant>
      <vt:variant>
        <vt:i4>0</vt:i4>
      </vt:variant>
      <vt:variant>
        <vt:i4>5</vt:i4>
      </vt:variant>
      <vt:variant>
        <vt:lpwstr/>
      </vt:variant>
      <vt:variant>
        <vt:lpwstr>_Appendix_5:_Further</vt:lpwstr>
      </vt:variant>
      <vt:variant>
        <vt:i4>7536738</vt:i4>
      </vt:variant>
      <vt:variant>
        <vt:i4>246</vt:i4>
      </vt:variant>
      <vt:variant>
        <vt:i4>0</vt:i4>
      </vt:variant>
      <vt:variant>
        <vt:i4>5</vt:i4>
      </vt:variant>
      <vt:variant>
        <vt:lpwstr/>
      </vt:variant>
      <vt:variant>
        <vt:lpwstr>_Appendix_4:_</vt:lpwstr>
      </vt:variant>
      <vt:variant>
        <vt:i4>7798872</vt:i4>
      </vt:variant>
      <vt:variant>
        <vt:i4>243</vt:i4>
      </vt:variant>
      <vt:variant>
        <vt:i4>0</vt:i4>
      </vt:variant>
      <vt:variant>
        <vt:i4>5</vt:i4>
      </vt:variant>
      <vt:variant>
        <vt:lpwstr/>
      </vt:variant>
      <vt:variant>
        <vt:lpwstr>_Appendix_3:_Definitions</vt:lpwstr>
      </vt:variant>
      <vt:variant>
        <vt:i4>7667793</vt:i4>
      </vt:variant>
      <vt:variant>
        <vt:i4>240</vt:i4>
      </vt:variant>
      <vt:variant>
        <vt:i4>0</vt:i4>
      </vt:variant>
      <vt:variant>
        <vt:i4>5</vt:i4>
      </vt:variant>
      <vt:variant>
        <vt:lpwstr/>
      </vt:variant>
      <vt:variant>
        <vt:lpwstr>_Appendix_2:_Summary</vt:lpwstr>
      </vt:variant>
      <vt:variant>
        <vt:i4>6357081</vt:i4>
      </vt:variant>
      <vt:variant>
        <vt:i4>237</vt:i4>
      </vt:variant>
      <vt:variant>
        <vt:i4>0</vt:i4>
      </vt:variant>
      <vt:variant>
        <vt:i4>5</vt:i4>
      </vt:variant>
      <vt:variant>
        <vt:lpwstr/>
      </vt:variant>
      <vt:variant>
        <vt:lpwstr>_Appendix_1:_Explanation</vt:lpwstr>
      </vt:variant>
      <vt:variant>
        <vt:i4>7536717</vt:i4>
      </vt:variant>
      <vt:variant>
        <vt:i4>234</vt:i4>
      </vt:variant>
      <vt:variant>
        <vt:i4>0</vt:i4>
      </vt:variant>
      <vt:variant>
        <vt:i4>5</vt:i4>
      </vt:variant>
      <vt:variant>
        <vt:lpwstr/>
      </vt:variant>
      <vt:variant>
        <vt:lpwstr>_Appendices</vt:lpwstr>
      </vt:variant>
      <vt:variant>
        <vt:i4>3997728</vt:i4>
      </vt:variant>
      <vt:variant>
        <vt:i4>231</vt:i4>
      </vt:variant>
      <vt:variant>
        <vt:i4>0</vt:i4>
      </vt:variant>
      <vt:variant>
        <vt:i4>5</vt:i4>
      </vt:variant>
      <vt:variant>
        <vt:lpwstr>http://www.nhs.uk/conditions/autism/adults</vt:lpwstr>
      </vt:variant>
      <vt:variant>
        <vt:lpwstr/>
      </vt:variant>
      <vt:variant>
        <vt:i4>8257633</vt:i4>
      </vt:variant>
      <vt:variant>
        <vt:i4>228</vt:i4>
      </vt:variant>
      <vt:variant>
        <vt:i4>0</vt:i4>
      </vt:variant>
      <vt:variant>
        <vt:i4>5</vt:i4>
      </vt:variant>
      <vt:variant>
        <vt:lpwstr>http://www.ambitiousaboutautism.org.uk/information-about-autism/preparing-for-adulthood</vt:lpwstr>
      </vt:variant>
      <vt:variant>
        <vt:lpwstr/>
      </vt:variant>
      <vt:variant>
        <vt:i4>1114193</vt:i4>
      </vt:variant>
      <vt:variant>
        <vt:i4>225</vt:i4>
      </vt:variant>
      <vt:variant>
        <vt:i4>0</vt:i4>
      </vt:variant>
      <vt:variant>
        <vt:i4>5</vt:i4>
      </vt:variant>
      <vt:variant>
        <vt:lpwstr>http://www.autism.org.uk/about/diagnosis.aspx.uk/about/diagnosis.aspx</vt:lpwstr>
      </vt:variant>
      <vt:variant>
        <vt:lpwstr/>
      </vt:variant>
      <vt:variant>
        <vt:i4>2621494</vt:i4>
      </vt:variant>
      <vt:variant>
        <vt:i4>222</vt:i4>
      </vt:variant>
      <vt:variant>
        <vt:i4>0</vt:i4>
      </vt:variant>
      <vt:variant>
        <vt:i4>5</vt:i4>
      </vt:variant>
      <vt:variant>
        <vt:lpwstr>http://www.aadduk.org/</vt:lpwstr>
      </vt:variant>
      <vt:variant>
        <vt:lpwstr/>
      </vt:variant>
      <vt:variant>
        <vt:i4>524294</vt:i4>
      </vt:variant>
      <vt:variant>
        <vt:i4>219</vt:i4>
      </vt:variant>
      <vt:variant>
        <vt:i4>0</vt:i4>
      </vt:variant>
      <vt:variant>
        <vt:i4>5</vt:i4>
      </vt:variant>
      <vt:variant>
        <vt:lpwstr>http://www.simplywellbeing.co.uk/</vt:lpwstr>
      </vt:variant>
      <vt:variant>
        <vt:lpwstr/>
      </vt:variant>
      <vt:variant>
        <vt:i4>6029320</vt:i4>
      </vt:variant>
      <vt:variant>
        <vt:i4>216</vt:i4>
      </vt:variant>
      <vt:variant>
        <vt:i4>0</vt:i4>
      </vt:variant>
      <vt:variant>
        <vt:i4>5</vt:i4>
      </vt:variant>
      <vt:variant>
        <vt:lpwstr>https://adhduk.co.uk/</vt:lpwstr>
      </vt:variant>
      <vt:variant>
        <vt:lpwstr/>
      </vt:variant>
      <vt:variant>
        <vt:i4>3801197</vt:i4>
      </vt:variant>
      <vt:variant>
        <vt:i4>213</vt:i4>
      </vt:variant>
      <vt:variant>
        <vt:i4>0</vt:i4>
      </vt:variant>
      <vt:variant>
        <vt:i4>5</vt:i4>
      </vt:variant>
      <vt:variant>
        <vt:lpwstr>http://www.additudemag.com/</vt:lpwstr>
      </vt:variant>
      <vt:variant>
        <vt:lpwstr/>
      </vt:variant>
      <vt:variant>
        <vt:i4>3473464</vt:i4>
      </vt:variant>
      <vt:variant>
        <vt:i4>210</vt:i4>
      </vt:variant>
      <vt:variant>
        <vt:i4>0</vt:i4>
      </vt:variant>
      <vt:variant>
        <vt:i4>5</vt:i4>
      </vt:variant>
      <vt:variant>
        <vt:lpwstr>http://www.dyspraxiafoundation.org.uk/dyspraxia-adults</vt:lpwstr>
      </vt:variant>
      <vt:variant>
        <vt:lpwstr/>
      </vt:variant>
      <vt:variant>
        <vt:i4>3670048</vt:i4>
      </vt:variant>
      <vt:variant>
        <vt:i4>207</vt:i4>
      </vt:variant>
      <vt:variant>
        <vt:i4>0</vt:i4>
      </vt:variant>
      <vt:variant>
        <vt:i4>5</vt:i4>
      </vt:variant>
      <vt:variant>
        <vt:lpwstr>http://www.lexxic.com/</vt:lpwstr>
      </vt:variant>
      <vt:variant>
        <vt:lpwstr/>
      </vt:variant>
      <vt:variant>
        <vt:i4>4980746</vt:i4>
      </vt:variant>
      <vt:variant>
        <vt:i4>204</vt:i4>
      </vt:variant>
      <vt:variant>
        <vt:i4>0</vt:i4>
      </vt:variant>
      <vt:variant>
        <vt:i4>5</vt:i4>
      </vt:variant>
      <vt:variant>
        <vt:lpwstr>https://www.medincle.com/</vt:lpwstr>
      </vt:variant>
      <vt:variant>
        <vt:lpwstr/>
      </vt:variant>
      <vt:variant>
        <vt:i4>6553649</vt:i4>
      </vt:variant>
      <vt:variant>
        <vt:i4>201</vt:i4>
      </vt:variant>
      <vt:variant>
        <vt:i4>0</vt:i4>
      </vt:variant>
      <vt:variant>
        <vt:i4>5</vt:i4>
      </vt:variant>
      <vt:variant>
        <vt:lpwstr>https://www.healthline.com/health/adhd/top-iphone-android-apps</vt:lpwstr>
      </vt:variant>
      <vt:variant>
        <vt:lpwstr/>
      </vt:variant>
      <vt:variant>
        <vt:i4>1507333</vt:i4>
      </vt:variant>
      <vt:variant>
        <vt:i4>198</vt:i4>
      </vt:variant>
      <vt:variant>
        <vt:i4>0</vt:i4>
      </vt:variant>
      <vt:variant>
        <vt:i4>5</vt:i4>
      </vt:variant>
      <vt:variant>
        <vt:lpwstr>http://www.francescocirillo.com/pages/pomodoro-technique</vt:lpwstr>
      </vt:variant>
      <vt:variant>
        <vt:lpwstr/>
      </vt:variant>
      <vt:variant>
        <vt:i4>3211372</vt:i4>
      </vt:variant>
      <vt:variant>
        <vt:i4>195</vt:i4>
      </vt:variant>
      <vt:variant>
        <vt:i4>0</vt:i4>
      </vt:variant>
      <vt:variant>
        <vt:i4>5</vt:i4>
      </vt:variant>
      <vt:variant>
        <vt:lpwstr>https://www.madebydyslexia.org/</vt:lpwstr>
      </vt:variant>
      <vt:variant>
        <vt:lpwstr/>
      </vt:variant>
      <vt:variant>
        <vt:i4>1966174</vt:i4>
      </vt:variant>
      <vt:variant>
        <vt:i4>192</vt:i4>
      </vt:variant>
      <vt:variant>
        <vt:i4>0</vt:i4>
      </vt:variant>
      <vt:variant>
        <vt:i4>5</vt:i4>
      </vt:variant>
      <vt:variant>
        <vt:lpwstr>https://apps.apple.com/us/app/microsoft-lens-pdf-scanner/id975925059</vt:lpwstr>
      </vt:variant>
      <vt:variant>
        <vt:lpwstr/>
      </vt:variant>
      <vt:variant>
        <vt:i4>4784203</vt:i4>
      </vt:variant>
      <vt:variant>
        <vt:i4>189</vt:i4>
      </vt:variant>
      <vt:variant>
        <vt:i4>0</vt:i4>
      </vt:variant>
      <vt:variant>
        <vt:i4>5</vt:i4>
      </vt:variant>
      <vt:variant>
        <vt:lpwstr>https://www.microsoft.com/en-us/ai/seeing-ai</vt:lpwstr>
      </vt:variant>
      <vt:variant>
        <vt:lpwstr/>
      </vt:variant>
      <vt:variant>
        <vt:i4>2359357</vt:i4>
      </vt:variant>
      <vt:variant>
        <vt:i4>186</vt:i4>
      </vt:variant>
      <vt:variant>
        <vt:i4>0</vt:i4>
      </vt:variant>
      <vt:variant>
        <vt:i4>5</vt:i4>
      </vt:variant>
      <vt:variant>
        <vt:lpwstr>http://www.zotero.org/</vt:lpwstr>
      </vt:variant>
      <vt:variant>
        <vt:lpwstr/>
      </vt:variant>
      <vt:variant>
        <vt:i4>262224</vt:i4>
      </vt:variant>
      <vt:variant>
        <vt:i4>183</vt:i4>
      </vt:variant>
      <vt:variant>
        <vt:i4>0</vt:i4>
      </vt:variant>
      <vt:variant>
        <vt:i4>5</vt:i4>
      </vt:variant>
      <vt:variant>
        <vt:lpwstr>http://www./</vt:lpwstr>
      </vt:variant>
      <vt:variant>
        <vt:lpwstr/>
      </vt:variant>
      <vt:variant>
        <vt:i4>3080262</vt:i4>
      </vt:variant>
      <vt:variant>
        <vt:i4>180</vt:i4>
      </vt:variant>
      <vt:variant>
        <vt:i4>0</vt:i4>
      </vt:variant>
      <vt:variant>
        <vt:i4>5</vt:i4>
      </vt:variant>
      <vt:variant>
        <vt:lpwstr>https://www.appconner.com/app-otter-transcribe-meeting-note?utm_source=bing&amp;utm_medium=cpc&amp;utm_campaign=211b_afcapp_uk_jay%209.20&amp;utm_term=otter%20app&amp;utm_content=1659_Otter</vt:lpwstr>
      </vt:variant>
      <vt:variant>
        <vt:lpwstr/>
      </vt:variant>
      <vt:variant>
        <vt:i4>6815841</vt:i4>
      </vt:variant>
      <vt:variant>
        <vt:i4>177</vt:i4>
      </vt:variant>
      <vt:variant>
        <vt:i4>0</vt:i4>
      </vt:variant>
      <vt:variant>
        <vt:i4>5</vt:i4>
      </vt:variant>
      <vt:variant>
        <vt:lpwstr>https://notability.com/</vt:lpwstr>
      </vt:variant>
      <vt:variant>
        <vt:lpwstr/>
      </vt:variant>
      <vt:variant>
        <vt:i4>6226041</vt:i4>
      </vt:variant>
      <vt:variant>
        <vt:i4>174</vt:i4>
      </vt:variant>
      <vt:variant>
        <vt:i4>0</vt:i4>
      </vt:variant>
      <vt:variant>
        <vt:i4>5</vt:i4>
      </vt:variant>
      <vt:variant>
        <vt:lpwstr>https://play.google.com/store/apps/details?id=com.coffeebeanventures.easyvoicerecorder&amp;hl=en_GB&amp;gl=US</vt:lpwstr>
      </vt:variant>
      <vt:variant>
        <vt:lpwstr/>
      </vt:variant>
      <vt:variant>
        <vt:i4>327744</vt:i4>
      </vt:variant>
      <vt:variant>
        <vt:i4>171</vt:i4>
      </vt:variant>
      <vt:variant>
        <vt:i4>0</vt:i4>
      </vt:variant>
      <vt:variant>
        <vt:i4>5</vt:i4>
      </vt:variant>
      <vt:variant>
        <vt:lpwstr>https://www.microsoft.com/en-gb/microsoft-365/onenote/digital-note-taking-app</vt:lpwstr>
      </vt:variant>
      <vt:variant>
        <vt:lpwstr/>
      </vt:variant>
      <vt:variant>
        <vt:i4>6815869</vt:i4>
      </vt:variant>
      <vt:variant>
        <vt:i4>168</vt:i4>
      </vt:variant>
      <vt:variant>
        <vt:i4>0</vt:i4>
      </vt:variant>
      <vt:variant>
        <vt:i4>5</vt:i4>
      </vt:variant>
      <vt:variant>
        <vt:lpwstr>http://www.youtube.com/watch?v=MlabrWv25qQ</vt:lpwstr>
      </vt:variant>
      <vt:variant>
        <vt:lpwstr/>
      </vt:variant>
      <vt:variant>
        <vt:i4>8126567</vt:i4>
      </vt:variant>
      <vt:variant>
        <vt:i4>165</vt:i4>
      </vt:variant>
      <vt:variant>
        <vt:i4>0</vt:i4>
      </vt:variant>
      <vt:variant>
        <vt:i4>5</vt:i4>
      </vt:variant>
      <vt:variant>
        <vt:lpwstr>https://wordweb.info/free/</vt:lpwstr>
      </vt:variant>
      <vt:variant>
        <vt:lpwstr/>
      </vt:variant>
      <vt:variant>
        <vt:i4>3604520</vt:i4>
      </vt:variant>
      <vt:variant>
        <vt:i4>162</vt:i4>
      </vt:variant>
      <vt:variant>
        <vt:i4>0</vt:i4>
      </vt:variant>
      <vt:variant>
        <vt:i4>5</vt:i4>
      </vt:variant>
      <vt:variant>
        <vt:lpwstr>https://www.eduapps.org/mystudybar/</vt:lpwstr>
      </vt:variant>
      <vt:variant>
        <vt:lpwstr/>
      </vt:variant>
      <vt:variant>
        <vt:i4>1441872</vt:i4>
      </vt:variant>
      <vt:variant>
        <vt:i4>159</vt:i4>
      </vt:variant>
      <vt:variant>
        <vt:i4>0</vt:i4>
      </vt:variant>
      <vt:variant>
        <vt:i4>5</vt:i4>
      </vt:variant>
      <vt:variant>
        <vt:lpwstr>https://www.microsoft.com/en-gb/microsoft-365/microsoft-editor?activetab=tabs%3afaqheaderregion3</vt:lpwstr>
      </vt:variant>
      <vt:variant>
        <vt:lpwstr/>
      </vt:variant>
      <vt:variant>
        <vt:i4>3407918</vt:i4>
      </vt:variant>
      <vt:variant>
        <vt:i4>156</vt:i4>
      </vt:variant>
      <vt:variant>
        <vt:i4>0</vt:i4>
      </vt:variant>
      <vt:variant>
        <vt:i4>5</vt:i4>
      </vt:variant>
      <vt:variant>
        <vt:lpwstr>https://www.grammarly.com/</vt:lpwstr>
      </vt:variant>
      <vt:variant>
        <vt:lpwstr/>
      </vt:variant>
      <vt:variant>
        <vt:i4>5963779</vt:i4>
      </vt:variant>
      <vt:variant>
        <vt:i4>153</vt:i4>
      </vt:variant>
      <vt:variant>
        <vt:i4>0</vt:i4>
      </vt:variant>
      <vt:variant>
        <vt:i4>5</vt:i4>
      </vt:variant>
      <vt:variant>
        <vt:lpwstr>https://www.youtube.com/watch?v=wHJJCLV-DNg&amp;t=32s</vt:lpwstr>
      </vt:variant>
      <vt:variant>
        <vt:lpwstr/>
      </vt:variant>
      <vt:variant>
        <vt:i4>3539069</vt:i4>
      </vt:variant>
      <vt:variant>
        <vt:i4>150</vt:i4>
      </vt:variant>
      <vt:variant>
        <vt:i4>0</vt:i4>
      </vt:variant>
      <vt:variant>
        <vt:i4>5</vt:i4>
      </vt:variant>
      <vt:variant>
        <vt:lpwstr>https://www.youtube.com/watch?v=2zfnWTSObfc</vt:lpwstr>
      </vt:variant>
      <vt:variant>
        <vt:lpwstr/>
      </vt:variant>
      <vt:variant>
        <vt:i4>2949221</vt:i4>
      </vt:variant>
      <vt:variant>
        <vt:i4>147</vt:i4>
      </vt:variant>
      <vt:variant>
        <vt:i4>0</vt:i4>
      </vt:variant>
      <vt:variant>
        <vt:i4>5</vt:i4>
      </vt:variant>
      <vt:variant>
        <vt:lpwstr>http://www.gov.uk/disabled-students-allowances-dsas</vt:lpwstr>
      </vt:variant>
      <vt:variant>
        <vt:lpwstr/>
      </vt:variant>
      <vt:variant>
        <vt:i4>1376304</vt:i4>
      </vt:variant>
      <vt:variant>
        <vt:i4>144</vt:i4>
      </vt:variant>
      <vt:variant>
        <vt:i4>0</vt:i4>
      </vt:variant>
      <vt:variant>
        <vt:i4>5</vt:i4>
      </vt:variant>
      <vt:variant>
        <vt:lpwstr/>
      </vt:variant>
      <vt:variant>
        <vt:lpwstr>_Recommendations</vt:lpwstr>
      </vt:variant>
      <vt:variant>
        <vt:i4>5898343</vt:i4>
      </vt:variant>
      <vt:variant>
        <vt:i4>141</vt:i4>
      </vt:variant>
      <vt:variant>
        <vt:i4>0</vt:i4>
      </vt:variant>
      <vt:variant>
        <vt:i4>5</vt:i4>
      </vt:variant>
      <vt:variant>
        <vt:lpwstr/>
      </vt:variant>
      <vt:variant>
        <vt:lpwstr>_Confirmation_of_Diagnostic</vt:lpwstr>
      </vt:variant>
      <vt:variant>
        <vt:i4>8323137</vt:i4>
      </vt:variant>
      <vt:variant>
        <vt:i4>138</vt:i4>
      </vt:variant>
      <vt:variant>
        <vt:i4>0</vt:i4>
      </vt:variant>
      <vt:variant>
        <vt:i4>5</vt:i4>
      </vt:variant>
      <vt:variant>
        <vt:lpwstr/>
      </vt:variant>
      <vt:variant>
        <vt:lpwstr>_Attainment</vt:lpwstr>
      </vt:variant>
      <vt:variant>
        <vt:i4>5636161</vt:i4>
      </vt:variant>
      <vt:variant>
        <vt:i4>135</vt:i4>
      </vt:variant>
      <vt:variant>
        <vt:i4>0</vt:i4>
      </vt:variant>
      <vt:variant>
        <vt:i4>5</vt:i4>
      </vt:variant>
      <vt:variant>
        <vt:lpwstr/>
      </vt:variant>
      <vt:variant>
        <vt:lpwstr>_Visual_Disturbance</vt:lpwstr>
      </vt:variant>
      <vt:variant>
        <vt:i4>7209055</vt:i4>
      </vt:variant>
      <vt:variant>
        <vt:i4>132</vt:i4>
      </vt:variant>
      <vt:variant>
        <vt:i4>0</vt:i4>
      </vt:variant>
      <vt:variant>
        <vt:i4>5</vt:i4>
      </vt:variant>
      <vt:variant>
        <vt:lpwstr/>
      </vt:variant>
      <vt:variant>
        <vt:lpwstr>_Social_Interaction_and</vt:lpwstr>
      </vt:variant>
      <vt:variant>
        <vt:i4>1638459</vt:i4>
      </vt:variant>
      <vt:variant>
        <vt:i4>129</vt:i4>
      </vt:variant>
      <vt:variant>
        <vt:i4>0</vt:i4>
      </vt:variant>
      <vt:variant>
        <vt:i4>5</vt:i4>
      </vt:variant>
      <vt:variant>
        <vt:lpwstr/>
      </vt:variant>
      <vt:variant>
        <vt:lpwstr>_Attention_Deficit_Hyperactivity</vt:lpwstr>
      </vt:variant>
      <vt:variant>
        <vt:i4>2162719</vt:i4>
      </vt:variant>
      <vt:variant>
        <vt:i4>126</vt:i4>
      </vt:variant>
      <vt:variant>
        <vt:i4>0</vt:i4>
      </vt:variant>
      <vt:variant>
        <vt:i4>5</vt:i4>
      </vt:variant>
      <vt:variant>
        <vt:lpwstr/>
      </vt:variant>
      <vt:variant>
        <vt:lpwstr>_Developmental_Coordination_Disorder</vt:lpwstr>
      </vt:variant>
      <vt:variant>
        <vt:i4>6029419</vt:i4>
      </vt:variant>
      <vt:variant>
        <vt:i4>123</vt:i4>
      </vt:variant>
      <vt:variant>
        <vt:i4>0</vt:i4>
      </vt:variant>
      <vt:variant>
        <vt:i4>5</vt:i4>
      </vt:variant>
      <vt:variant>
        <vt:lpwstr/>
      </vt:variant>
      <vt:variant>
        <vt:lpwstr>_Additional_Diagnostic_Evidence</vt:lpwstr>
      </vt:variant>
      <vt:variant>
        <vt:i4>7471227</vt:i4>
      </vt:variant>
      <vt:variant>
        <vt:i4>120</vt:i4>
      </vt:variant>
      <vt:variant>
        <vt:i4>0</vt:i4>
      </vt:variant>
      <vt:variant>
        <vt:i4>5</vt:i4>
      </vt:variant>
      <vt:variant>
        <vt:lpwstr/>
      </vt:variant>
      <vt:variant>
        <vt:lpwstr>_Cognitive_Profile</vt:lpwstr>
      </vt:variant>
      <vt:variant>
        <vt:i4>3866669</vt:i4>
      </vt:variant>
      <vt:variant>
        <vt:i4>117</vt:i4>
      </vt:variant>
      <vt:variant>
        <vt:i4>0</vt:i4>
      </vt:variant>
      <vt:variant>
        <vt:i4>5</vt:i4>
      </vt:variant>
      <vt:variant>
        <vt:lpwstr/>
      </vt:variant>
      <vt:variant>
        <vt:lpwstr>_Test_Conditions</vt:lpwstr>
      </vt:variant>
      <vt:variant>
        <vt:i4>5177411</vt:i4>
      </vt:variant>
      <vt:variant>
        <vt:i4>114</vt:i4>
      </vt:variant>
      <vt:variant>
        <vt:i4>0</vt:i4>
      </vt:variant>
      <vt:variant>
        <vt:i4>5</vt:i4>
      </vt:variant>
      <vt:variant>
        <vt:lpwstr/>
      </vt:variant>
      <vt:variant>
        <vt:lpwstr>_Background_Information</vt:lpwstr>
      </vt:variant>
      <vt:variant>
        <vt:i4>1638450</vt:i4>
      </vt:variant>
      <vt:variant>
        <vt:i4>111</vt:i4>
      </vt:variant>
      <vt:variant>
        <vt:i4>0</vt:i4>
      </vt:variant>
      <vt:variant>
        <vt:i4>5</vt:i4>
      </vt:variant>
      <vt:variant>
        <vt:lpwstr/>
      </vt:variant>
      <vt:variant>
        <vt:lpwstr>_Overview</vt:lpwstr>
      </vt:variant>
      <vt:variant>
        <vt:i4>1900599</vt:i4>
      </vt:variant>
      <vt:variant>
        <vt:i4>104</vt:i4>
      </vt:variant>
      <vt:variant>
        <vt:i4>0</vt:i4>
      </vt:variant>
      <vt:variant>
        <vt:i4>5</vt:i4>
      </vt:variant>
      <vt:variant>
        <vt:lpwstr/>
      </vt:variant>
      <vt:variant>
        <vt:lpwstr>_Toc127889999</vt:lpwstr>
      </vt:variant>
      <vt:variant>
        <vt:i4>1900599</vt:i4>
      </vt:variant>
      <vt:variant>
        <vt:i4>98</vt:i4>
      </vt:variant>
      <vt:variant>
        <vt:i4>0</vt:i4>
      </vt:variant>
      <vt:variant>
        <vt:i4>5</vt:i4>
      </vt:variant>
      <vt:variant>
        <vt:lpwstr/>
      </vt:variant>
      <vt:variant>
        <vt:lpwstr>_Toc127889998</vt:lpwstr>
      </vt:variant>
      <vt:variant>
        <vt:i4>1900599</vt:i4>
      </vt:variant>
      <vt:variant>
        <vt:i4>92</vt:i4>
      </vt:variant>
      <vt:variant>
        <vt:i4>0</vt:i4>
      </vt:variant>
      <vt:variant>
        <vt:i4>5</vt:i4>
      </vt:variant>
      <vt:variant>
        <vt:lpwstr/>
      </vt:variant>
      <vt:variant>
        <vt:lpwstr>_Toc127889997</vt:lpwstr>
      </vt:variant>
      <vt:variant>
        <vt:i4>1900599</vt:i4>
      </vt:variant>
      <vt:variant>
        <vt:i4>86</vt:i4>
      </vt:variant>
      <vt:variant>
        <vt:i4>0</vt:i4>
      </vt:variant>
      <vt:variant>
        <vt:i4>5</vt:i4>
      </vt:variant>
      <vt:variant>
        <vt:lpwstr/>
      </vt:variant>
      <vt:variant>
        <vt:lpwstr>_Toc127889996</vt:lpwstr>
      </vt:variant>
      <vt:variant>
        <vt:i4>1900599</vt:i4>
      </vt:variant>
      <vt:variant>
        <vt:i4>80</vt:i4>
      </vt:variant>
      <vt:variant>
        <vt:i4>0</vt:i4>
      </vt:variant>
      <vt:variant>
        <vt:i4>5</vt:i4>
      </vt:variant>
      <vt:variant>
        <vt:lpwstr/>
      </vt:variant>
      <vt:variant>
        <vt:lpwstr>_Toc127889995</vt:lpwstr>
      </vt:variant>
      <vt:variant>
        <vt:i4>1900599</vt:i4>
      </vt:variant>
      <vt:variant>
        <vt:i4>74</vt:i4>
      </vt:variant>
      <vt:variant>
        <vt:i4>0</vt:i4>
      </vt:variant>
      <vt:variant>
        <vt:i4>5</vt:i4>
      </vt:variant>
      <vt:variant>
        <vt:lpwstr/>
      </vt:variant>
      <vt:variant>
        <vt:lpwstr>_Toc127889994</vt:lpwstr>
      </vt:variant>
      <vt:variant>
        <vt:i4>1900599</vt:i4>
      </vt:variant>
      <vt:variant>
        <vt:i4>68</vt:i4>
      </vt:variant>
      <vt:variant>
        <vt:i4>0</vt:i4>
      </vt:variant>
      <vt:variant>
        <vt:i4>5</vt:i4>
      </vt:variant>
      <vt:variant>
        <vt:lpwstr/>
      </vt:variant>
      <vt:variant>
        <vt:lpwstr>_Toc127889993</vt:lpwstr>
      </vt:variant>
      <vt:variant>
        <vt:i4>1900599</vt:i4>
      </vt:variant>
      <vt:variant>
        <vt:i4>62</vt:i4>
      </vt:variant>
      <vt:variant>
        <vt:i4>0</vt:i4>
      </vt:variant>
      <vt:variant>
        <vt:i4>5</vt:i4>
      </vt:variant>
      <vt:variant>
        <vt:lpwstr/>
      </vt:variant>
      <vt:variant>
        <vt:lpwstr>_Toc127889992</vt:lpwstr>
      </vt:variant>
      <vt:variant>
        <vt:i4>1900599</vt:i4>
      </vt:variant>
      <vt:variant>
        <vt:i4>56</vt:i4>
      </vt:variant>
      <vt:variant>
        <vt:i4>0</vt:i4>
      </vt:variant>
      <vt:variant>
        <vt:i4>5</vt:i4>
      </vt:variant>
      <vt:variant>
        <vt:lpwstr/>
      </vt:variant>
      <vt:variant>
        <vt:lpwstr>_Toc127889991</vt:lpwstr>
      </vt:variant>
      <vt:variant>
        <vt:i4>1900599</vt:i4>
      </vt:variant>
      <vt:variant>
        <vt:i4>50</vt:i4>
      </vt:variant>
      <vt:variant>
        <vt:i4>0</vt:i4>
      </vt:variant>
      <vt:variant>
        <vt:i4>5</vt:i4>
      </vt:variant>
      <vt:variant>
        <vt:lpwstr/>
      </vt:variant>
      <vt:variant>
        <vt:lpwstr>_Toc127889990</vt:lpwstr>
      </vt:variant>
      <vt:variant>
        <vt:i4>1835063</vt:i4>
      </vt:variant>
      <vt:variant>
        <vt:i4>44</vt:i4>
      </vt:variant>
      <vt:variant>
        <vt:i4>0</vt:i4>
      </vt:variant>
      <vt:variant>
        <vt:i4>5</vt:i4>
      </vt:variant>
      <vt:variant>
        <vt:lpwstr/>
      </vt:variant>
      <vt:variant>
        <vt:lpwstr>_Toc127889989</vt:lpwstr>
      </vt:variant>
      <vt:variant>
        <vt:i4>1835063</vt:i4>
      </vt:variant>
      <vt:variant>
        <vt:i4>38</vt:i4>
      </vt:variant>
      <vt:variant>
        <vt:i4>0</vt:i4>
      </vt:variant>
      <vt:variant>
        <vt:i4>5</vt:i4>
      </vt:variant>
      <vt:variant>
        <vt:lpwstr/>
      </vt:variant>
      <vt:variant>
        <vt:lpwstr>_Toc127889988</vt:lpwstr>
      </vt:variant>
      <vt:variant>
        <vt:i4>1835063</vt:i4>
      </vt:variant>
      <vt:variant>
        <vt:i4>32</vt:i4>
      </vt:variant>
      <vt:variant>
        <vt:i4>0</vt:i4>
      </vt:variant>
      <vt:variant>
        <vt:i4>5</vt:i4>
      </vt:variant>
      <vt:variant>
        <vt:lpwstr/>
      </vt:variant>
      <vt:variant>
        <vt:lpwstr>_Toc127889987</vt:lpwstr>
      </vt:variant>
      <vt:variant>
        <vt:i4>1835063</vt:i4>
      </vt:variant>
      <vt:variant>
        <vt:i4>26</vt:i4>
      </vt:variant>
      <vt:variant>
        <vt:i4>0</vt:i4>
      </vt:variant>
      <vt:variant>
        <vt:i4>5</vt:i4>
      </vt:variant>
      <vt:variant>
        <vt:lpwstr/>
      </vt:variant>
      <vt:variant>
        <vt:lpwstr>_Toc127889986</vt:lpwstr>
      </vt:variant>
      <vt:variant>
        <vt:i4>1835063</vt:i4>
      </vt:variant>
      <vt:variant>
        <vt:i4>20</vt:i4>
      </vt:variant>
      <vt:variant>
        <vt:i4>0</vt:i4>
      </vt:variant>
      <vt:variant>
        <vt:i4>5</vt:i4>
      </vt:variant>
      <vt:variant>
        <vt:lpwstr/>
      </vt:variant>
      <vt:variant>
        <vt:lpwstr>_Toc127889985</vt:lpwstr>
      </vt:variant>
      <vt:variant>
        <vt:i4>1835063</vt:i4>
      </vt:variant>
      <vt:variant>
        <vt:i4>14</vt:i4>
      </vt:variant>
      <vt:variant>
        <vt:i4>0</vt:i4>
      </vt:variant>
      <vt:variant>
        <vt:i4>5</vt:i4>
      </vt:variant>
      <vt:variant>
        <vt:lpwstr/>
      </vt:variant>
      <vt:variant>
        <vt:lpwstr>_Toc127889984</vt:lpwstr>
      </vt:variant>
      <vt:variant>
        <vt:i4>1835063</vt:i4>
      </vt:variant>
      <vt:variant>
        <vt:i4>8</vt:i4>
      </vt:variant>
      <vt:variant>
        <vt:i4>0</vt:i4>
      </vt:variant>
      <vt:variant>
        <vt:i4>5</vt:i4>
      </vt:variant>
      <vt:variant>
        <vt:lpwstr/>
      </vt:variant>
      <vt:variant>
        <vt:lpwstr>_Toc127889983</vt:lpwstr>
      </vt:variant>
      <vt:variant>
        <vt:i4>1835063</vt:i4>
      </vt:variant>
      <vt:variant>
        <vt:i4>2</vt:i4>
      </vt:variant>
      <vt:variant>
        <vt:i4>0</vt:i4>
      </vt:variant>
      <vt:variant>
        <vt:i4>5</vt:i4>
      </vt:variant>
      <vt:variant>
        <vt:lpwstr/>
      </vt:variant>
      <vt:variant>
        <vt:lpwstr>_Toc127889982</vt:lpwstr>
      </vt:variant>
      <vt:variant>
        <vt:i4>4063316</vt:i4>
      </vt:variant>
      <vt:variant>
        <vt:i4>6</vt:i4>
      </vt:variant>
      <vt:variant>
        <vt:i4>0</vt:i4>
      </vt:variant>
      <vt:variant>
        <vt:i4>5</vt:i4>
      </vt:variant>
      <vt:variant>
        <vt:lpwstr>mailto:dac.enquiries@lexxic.com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Phoenix Psychology Practice - CONFIDENTIAL - Diagnostic Assessment</dc:title>
  <dc:subject/>
  <dc:creator>Lisa Rawlings</dc:creator>
  <cp:keywords/>
  <dc:description/>
  <cp:lastModifiedBy>ADMIN</cp:lastModifiedBy>
  <cp:revision>4</cp:revision>
  <cp:lastPrinted>2023-10-29T08:32:00Z</cp:lastPrinted>
  <dcterms:created xsi:type="dcterms:W3CDTF">2023-11-28T15:01:00Z</dcterms:created>
  <dcterms:modified xsi:type="dcterms:W3CDTF">2024-03-11T16:08:00Z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0x010100ED71C674D5861A4A91CE247B81D48C73</vt:lpwstr>
  </property>
  <property fmtid="{D5CDD505-2E9C-101B-9397-08002B2CF9AE}" pid="3" name="Order">
    <vt:i4>2944600</vt:i4>
  </property>
  <property fmtid="{D5CDD505-2E9C-101B-9397-08002B2CF9AE}" pid="4" name="MediaServiceImageTags">
    <vt:lpwstr/>
  </property>
  <property fmtid="{D5CDD505-2E9C-101B-9397-08002B2CF9AE}" pid="5" name="GrammarlyDocumentId">
    <vt:lpwstr>fd56c20d254265c0d8acc208c84dbc70b9bb6aa556fa65f40546c7c7fd551cad</vt:lpwstr>
  </property>
</Properties>
</file>